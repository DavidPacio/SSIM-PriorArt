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DBG1"/>
      <w:bookmarkStart w:id="1" w:name="_GoBack"/>
      <w:bookmarkEnd w:id="0"/>
      <w:bookmarkEnd w:id="1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" w:name="DBG2"/>
      <w:bookmarkEnd w:id="2"/>
    </w:p>
    <w:p w:rsidR="00000000" w:rsidRDefault="000C5236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" w:name="DBG3"/>
      <w:bookmarkEnd w:id="3"/>
      <w:r>
        <w:rPr>
          <w:rFonts w:ascii="Times New Roman" w:hAnsi="Times New Roman" w:cs="Times New Roman"/>
          <w:color w:val="000000"/>
        </w:rPr>
        <w:t xml:space="preserve">CLIENT: </w:t>
      </w:r>
      <w:bookmarkStart w:id="4" w:name="DBG4"/>
      <w:bookmarkEnd w:id="4"/>
      <w:r>
        <w:rPr>
          <w:rFonts w:ascii="Times New Roman" w:hAnsi="Times New Roman" w:cs="Times New Roman"/>
          <w:b/>
          <w:bCs/>
          <w:color w:val="000000"/>
        </w:rPr>
        <w:t>AAAAA LIMITED</w:t>
      </w:r>
      <w:r>
        <w:rPr>
          <w:rFonts w:ascii="Times New Roman" w:hAnsi="Times New Roman" w:cs="Times New Roman"/>
          <w:color w:val="000000"/>
        </w:rPr>
        <w:tab/>
      </w:r>
      <w:bookmarkStart w:id="5" w:name="DBG5"/>
      <w:bookmarkEnd w:id="5"/>
      <w:r>
        <w:rPr>
          <w:rFonts w:ascii="Times New Roman" w:hAnsi="Times New Roman" w:cs="Times New Roman"/>
          <w:b/>
          <w:bCs/>
          <w:color w:val="000000"/>
        </w:rPr>
        <w:t>AAAAA</w:t>
      </w:r>
      <w:bookmarkStart w:id="6" w:name="DBG6"/>
      <w:bookmarkEnd w:id="6"/>
    </w:p>
    <w:p w:rsidR="00000000" w:rsidRDefault="000C5236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" w:name="DBG7"/>
      <w:bookmarkEnd w:id="7"/>
      <w:r>
        <w:rPr>
          <w:rFonts w:ascii="Times New Roman" w:hAnsi="Times New Roman" w:cs="Times New Roman"/>
          <w:color w:val="000000"/>
        </w:rPr>
        <w:t xml:space="preserve">Prepared on 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>1 January 2013</w:t>
      </w:r>
      <w:r>
        <w:rPr>
          <w:rFonts w:ascii="Times New Roman" w:hAnsi="Times New Roman" w:cs="Times New Roman"/>
          <w:color w:val="000000"/>
        </w:rPr>
        <w:tab/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 xml:space="preserve">Period End: </w:t>
      </w:r>
      <w:bookmarkStart w:id="10" w:name="DBG10"/>
      <w:bookmarkEnd w:id="10"/>
      <w:r>
        <w:rPr>
          <w:rFonts w:ascii="Times New Roman" w:hAnsi="Times New Roman" w:cs="Times New Roman"/>
          <w:b/>
          <w:bCs/>
          <w:color w:val="000000"/>
        </w:rPr>
        <w:t>31 December 2009</w:t>
      </w:r>
      <w:bookmarkStart w:id="11" w:name="DBG11"/>
      <w:bookmarkEnd w:id="11"/>
    </w:p>
    <w:p w:rsidR="00000000" w:rsidRDefault="000C5236">
      <w:pPr>
        <w:widowControl w:val="0"/>
        <w:pBdr>
          <w:bottom w:val="single" w:sz="6" w:space="0" w:color="auto"/>
        </w:pBdr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2" w:name="DBG12"/>
      <w:bookmarkEnd w:id="12"/>
    </w:p>
    <w:p w:rsidR="00000000" w:rsidRDefault="000C5236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" w:name="DBG13"/>
      <w:bookmarkEnd w:id="13"/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b/>
          <w:bCs/>
          <w:color w:val="0000FF"/>
        </w:rPr>
        <w:t>AUDIT WORKING PAPERS</w:t>
      </w:r>
      <w:bookmarkStart w:id="15" w:name="DBG15"/>
      <w:bookmarkEnd w:id="15"/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right" w:pos="8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b/>
          <w:bCs/>
          <w:color w:val="000000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17" w:name="DBG17"/>
      <w:bookmarkEnd w:id="17"/>
      <w:r>
        <w:rPr>
          <w:rFonts w:ascii="Times New Roman" w:hAnsi="Times New Roman" w:cs="Times New Roman"/>
          <w:b/>
          <w:bCs/>
          <w:color w:val="000000"/>
        </w:rPr>
        <w:t>SECTION</w:t>
      </w:r>
      <w:bookmarkStart w:id="18" w:name="DBG18"/>
      <w:bookmarkEnd w:id="18"/>
    </w:p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" w:name="DBG19"/>
      <w:bookmarkEnd w:id="19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" w:name="DBG20"/>
      <w:bookmarkEnd w:id="20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" w:name="DBG21"/>
      <w:bookmarkEnd w:id="21"/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ACCOUNTS AND FINANCIAL STATEMENTS REVIEW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1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FIXED ASSETS</w:t>
      </w: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A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" w:name="DBG26"/>
      <w:bookmarkEnd w:id="26"/>
      <w:r>
        <w:rPr>
          <w:rFonts w:ascii="Times New Roman" w:hAnsi="Times New Roman" w:cs="Times New Roman"/>
          <w:color w:val="000000"/>
        </w:rPr>
        <w:t>INVESTMENTS</w:t>
      </w:r>
      <w:r>
        <w:rPr>
          <w:rFonts w:ascii="Times New Roman" w:hAnsi="Times New Roman" w:cs="Times New Roman"/>
          <w:color w:val="000000"/>
        </w:rPr>
        <w:tab/>
      </w:r>
      <w:bookmarkStart w:id="27" w:name="DBG27"/>
      <w:bookmarkEnd w:id="27"/>
      <w:r>
        <w:rPr>
          <w:rFonts w:ascii="Times New Roman" w:hAnsi="Times New Roman" w:cs="Times New Roman"/>
          <w:color w:val="000000"/>
        </w:rPr>
        <w:t>B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" w:name="DBG28"/>
      <w:bookmarkEnd w:id="28"/>
      <w:r>
        <w:rPr>
          <w:rFonts w:ascii="Times New Roman" w:hAnsi="Times New Roman" w:cs="Times New Roman"/>
          <w:color w:val="000000"/>
        </w:rPr>
        <w:t>STOCK AND WORK IN PROGRESS</w:t>
      </w:r>
      <w:r>
        <w:rPr>
          <w:rFonts w:ascii="Times New Roman" w:hAnsi="Times New Roman" w:cs="Times New Roman"/>
          <w:color w:val="000000"/>
        </w:rPr>
        <w:tab/>
      </w:r>
      <w:bookmarkStart w:id="29" w:name="DBG29"/>
      <w:bookmarkEnd w:id="29"/>
      <w:r>
        <w:rPr>
          <w:rFonts w:ascii="Times New Roman" w:hAnsi="Times New Roman" w:cs="Times New Roman"/>
          <w:color w:val="000000"/>
        </w:rPr>
        <w:t>C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" w:name="DBG30"/>
      <w:bookmarkEnd w:id="30"/>
      <w:r>
        <w:rPr>
          <w:rFonts w:ascii="Times New Roman" w:hAnsi="Times New Roman" w:cs="Times New Roman"/>
          <w:color w:val="000000"/>
        </w:rPr>
        <w:t>DEBTORS &amp; PREPAYMENTS</w:t>
      </w:r>
      <w:r>
        <w:rPr>
          <w:rFonts w:ascii="Times New Roman" w:hAnsi="Times New Roman" w:cs="Times New Roman"/>
          <w:color w:val="000000"/>
        </w:rPr>
        <w:tab/>
      </w:r>
      <w:bookmarkStart w:id="31" w:name="DBG31"/>
      <w:bookmarkEnd w:id="31"/>
      <w:r>
        <w:rPr>
          <w:rFonts w:ascii="Times New Roman" w:hAnsi="Times New Roman" w:cs="Times New Roman"/>
          <w:color w:val="000000"/>
        </w:rPr>
        <w:t>D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" w:name="DBG32"/>
      <w:bookmarkEnd w:id="32"/>
      <w:r>
        <w:rPr>
          <w:rFonts w:ascii="Times New Roman" w:hAnsi="Times New Roman" w:cs="Times New Roman"/>
          <w:color w:val="000000"/>
        </w:rPr>
        <w:t>CASH AT BANK AND IN HAND</w:t>
      </w:r>
      <w:r>
        <w:rPr>
          <w:rFonts w:ascii="Times New Roman" w:hAnsi="Times New Roman" w:cs="Times New Roman"/>
          <w:color w:val="000000"/>
        </w:rPr>
        <w:tab/>
      </w:r>
      <w:bookmarkStart w:id="33" w:name="DBG33"/>
      <w:bookmarkEnd w:id="33"/>
      <w:r>
        <w:rPr>
          <w:rFonts w:ascii="Times New Roman" w:hAnsi="Times New Roman" w:cs="Times New Roman"/>
          <w:color w:val="000000"/>
        </w:rPr>
        <w:t>E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" w:name="DBG34"/>
      <w:bookmarkEnd w:id="34"/>
      <w:r>
        <w:rPr>
          <w:rFonts w:ascii="Times New Roman" w:hAnsi="Times New Roman" w:cs="Times New Roman"/>
          <w:color w:val="000000"/>
        </w:rPr>
        <w:t>GROUP BALANCES</w:t>
      </w:r>
      <w:r>
        <w:rPr>
          <w:rFonts w:ascii="Times New Roman" w:hAnsi="Times New Roman" w:cs="Times New Roman"/>
          <w:color w:val="000000"/>
        </w:rPr>
        <w:tab/>
      </w:r>
      <w:bookmarkStart w:id="35" w:name="DBG35"/>
      <w:bookmarkEnd w:id="35"/>
      <w:r>
        <w:rPr>
          <w:rFonts w:ascii="Times New Roman" w:hAnsi="Times New Roman" w:cs="Times New Roman"/>
          <w:color w:val="000000"/>
        </w:rPr>
        <w:t>F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" w:name="DBG36"/>
      <w:bookmarkEnd w:id="36"/>
      <w:r>
        <w:rPr>
          <w:rFonts w:ascii="Times New Roman" w:hAnsi="Times New Roman" w:cs="Times New Roman"/>
          <w:color w:val="000000"/>
        </w:rPr>
        <w:t>CREDITORS LESS THAN ONE YEAR</w:t>
      </w:r>
      <w:r>
        <w:rPr>
          <w:rFonts w:ascii="Times New Roman" w:hAnsi="Times New Roman" w:cs="Times New Roman"/>
          <w:color w:val="000000"/>
        </w:rPr>
        <w:tab/>
      </w:r>
      <w:bookmarkStart w:id="37" w:name="DBG37"/>
      <w:bookmarkEnd w:id="37"/>
      <w:r>
        <w:rPr>
          <w:rFonts w:ascii="Times New Roman" w:hAnsi="Times New Roman" w:cs="Times New Roman"/>
          <w:color w:val="000000"/>
        </w:rPr>
        <w:t>G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8" w:name="DBG38"/>
      <w:bookmarkEnd w:id="38"/>
      <w:r>
        <w:rPr>
          <w:rFonts w:ascii="Times New Roman" w:hAnsi="Times New Roman" w:cs="Times New Roman"/>
          <w:color w:val="000000"/>
        </w:rPr>
        <w:t>HIRE PU</w:t>
      </w:r>
      <w:r>
        <w:rPr>
          <w:rFonts w:ascii="Times New Roman" w:hAnsi="Times New Roman" w:cs="Times New Roman"/>
          <w:color w:val="000000"/>
        </w:rPr>
        <w:t>RCHASE AND LEASING TRANSACTIONS</w:t>
      </w:r>
      <w:r>
        <w:rPr>
          <w:rFonts w:ascii="Times New Roman" w:hAnsi="Times New Roman" w:cs="Times New Roman"/>
          <w:color w:val="000000"/>
        </w:rPr>
        <w:tab/>
      </w:r>
      <w:bookmarkStart w:id="39" w:name="DBG39"/>
      <w:bookmarkEnd w:id="39"/>
      <w:r>
        <w:rPr>
          <w:rFonts w:ascii="Times New Roman" w:hAnsi="Times New Roman" w:cs="Times New Roman"/>
          <w:color w:val="000000"/>
        </w:rPr>
        <w:t>G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" w:name="DBG40"/>
      <w:bookmarkEnd w:id="40"/>
      <w:r>
        <w:rPr>
          <w:rFonts w:ascii="Times New Roman" w:hAnsi="Times New Roman" w:cs="Times New Roman"/>
          <w:color w:val="000000"/>
        </w:rPr>
        <w:t>CREDITORS MORE THAN ONE YEAR</w:t>
      </w:r>
      <w:r>
        <w:rPr>
          <w:rFonts w:ascii="Times New Roman" w:hAnsi="Times New Roman" w:cs="Times New Roman"/>
          <w:color w:val="000000"/>
        </w:rPr>
        <w:tab/>
      </w:r>
      <w:bookmarkStart w:id="41" w:name="DBG41"/>
      <w:bookmarkEnd w:id="41"/>
      <w:r>
        <w:rPr>
          <w:rFonts w:ascii="Times New Roman" w:hAnsi="Times New Roman" w:cs="Times New Roman"/>
          <w:color w:val="000000"/>
        </w:rPr>
        <w:t>G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" w:name="DBG42"/>
      <w:bookmarkEnd w:id="42"/>
      <w:r>
        <w:rPr>
          <w:rFonts w:ascii="Times New Roman" w:hAnsi="Times New Roman" w:cs="Times New Roman"/>
          <w:color w:val="000000"/>
        </w:rPr>
        <w:t>PROVISION FOR LIABILITIES / CHARGES</w:t>
      </w:r>
      <w:r>
        <w:rPr>
          <w:rFonts w:ascii="Times New Roman" w:hAnsi="Times New Roman" w:cs="Times New Roman"/>
          <w:color w:val="000000"/>
        </w:rPr>
        <w:tab/>
      </w:r>
      <w:bookmarkStart w:id="43" w:name="DBG43"/>
      <w:bookmarkEnd w:id="43"/>
      <w:r>
        <w:rPr>
          <w:rFonts w:ascii="Times New Roman" w:hAnsi="Times New Roman" w:cs="Times New Roman"/>
          <w:color w:val="000000"/>
        </w:rPr>
        <w:t>H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4" w:name="DBG44"/>
      <w:bookmarkEnd w:id="44"/>
      <w:r>
        <w:rPr>
          <w:rFonts w:ascii="Times New Roman" w:hAnsi="Times New Roman" w:cs="Times New Roman"/>
          <w:color w:val="000000"/>
        </w:rPr>
        <w:t>TAXATION</w:t>
      </w:r>
      <w:r>
        <w:rPr>
          <w:rFonts w:ascii="Times New Roman" w:hAnsi="Times New Roman" w:cs="Times New Roman"/>
          <w:color w:val="000000"/>
        </w:rPr>
        <w:tab/>
      </w:r>
      <w:bookmarkStart w:id="45" w:name="DBG45"/>
      <w:bookmarkEnd w:id="45"/>
      <w:r>
        <w:rPr>
          <w:rFonts w:ascii="Times New Roman" w:hAnsi="Times New Roman" w:cs="Times New Roman"/>
          <w:color w:val="000000"/>
        </w:rPr>
        <w:t>I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6" w:name="DBG46"/>
      <w:bookmarkEnd w:id="46"/>
      <w:r>
        <w:rPr>
          <w:rFonts w:ascii="Times New Roman" w:hAnsi="Times New Roman" w:cs="Times New Roman"/>
          <w:color w:val="000000"/>
        </w:rPr>
        <w:t>CAPITAL / STATUTORY INFORMATION</w:t>
      </w:r>
      <w:r>
        <w:rPr>
          <w:rFonts w:ascii="Times New Roman" w:hAnsi="Times New Roman" w:cs="Times New Roman"/>
          <w:color w:val="000000"/>
        </w:rPr>
        <w:tab/>
      </w:r>
      <w:bookmarkStart w:id="47" w:name="DBG47"/>
      <w:bookmarkEnd w:id="47"/>
      <w:r>
        <w:rPr>
          <w:rFonts w:ascii="Times New Roman" w:hAnsi="Times New Roman" w:cs="Times New Roman"/>
          <w:color w:val="000000"/>
        </w:rPr>
        <w:t>J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8" w:name="DBG48"/>
      <w:bookmarkEnd w:id="48"/>
      <w:r>
        <w:rPr>
          <w:rFonts w:ascii="Times New Roman" w:hAnsi="Times New Roman" w:cs="Times New Roman"/>
          <w:color w:val="000000"/>
        </w:rPr>
        <w:t>RESERVES</w:t>
      </w:r>
      <w:r>
        <w:rPr>
          <w:rFonts w:ascii="Times New Roman" w:hAnsi="Times New Roman" w:cs="Times New Roman"/>
          <w:color w:val="000000"/>
        </w:rPr>
        <w:tab/>
      </w:r>
      <w:bookmarkStart w:id="49" w:name="DBG49"/>
      <w:bookmarkEnd w:id="49"/>
      <w:r>
        <w:rPr>
          <w:rFonts w:ascii="Times New Roman" w:hAnsi="Times New Roman" w:cs="Times New Roman"/>
          <w:color w:val="000000"/>
        </w:rPr>
        <w:t>K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0" w:name="DBG50"/>
      <w:bookmarkEnd w:id="50"/>
      <w:r>
        <w:rPr>
          <w:rFonts w:ascii="Times New Roman" w:hAnsi="Times New Roman" w:cs="Times New Roman"/>
          <w:color w:val="000000"/>
        </w:rPr>
        <w:t xml:space="preserve">DIRECTORS' </w:t>
      </w:r>
      <w:bookmarkStart w:id="51" w:name="DBG51"/>
      <w:bookmarkEnd w:id="51"/>
      <w:r>
        <w:rPr>
          <w:rFonts w:ascii="Times New Roman" w:hAnsi="Times New Roman" w:cs="Times New Roman"/>
          <w:color w:val="000000"/>
        </w:rPr>
        <w:t>ACCOUNTS / TRANSACTIONS</w:t>
      </w:r>
      <w:r>
        <w:rPr>
          <w:rFonts w:ascii="Times New Roman" w:hAnsi="Times New Roman" w:cs="Times New Roman"/>
          <w:color w:val="000000"/>
        </w:rPr>
        <w:tab/>
      </w:r>
      <w:bookmarkStart w:id="52" w:name="DBG52"/>
      <w:bookmarkEnd w:id="52"/>
      <w:r>
        <w:rPr>
          <w:rFonts w:ascii="Times New Roman" w:hAnsi="Times New Roman" w:cs="Times New Roman"/>
          <w:color w:val="000000"/>
        </w:rPr>
        <w:t>L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3" w:name="DBG53"/>
      <w:bookmarkEnd w:id="53"/>
      <w:r>
        <w:rPr>
          <w:rFonts w:ascii="Times New Roman" w:hAnsi="Times New Roman" w:cs="Times New Roman"/>
          <w:color w:val="000000"/>
        </w:rPr>
        <w:t>PROFIT AND LOSS ACCOUNT SCHEDULES</w:t>
      </w:r>
      <w:r>
        <w:rPr>
          <w:rFonts w:ascii="Times New Roman" w:hAnsi="Times New Roman" w:cs="Times New Roman"/>
          <w:color w:val="000000"/>
        </w:rPr>
        <w:tab/>
      </w:r>
      <w:bookmarkStart w:id="54" w:name="DBG54"/>
      <w:bookmarkEnd w:id="54"/>
      <w:r>
        <w:rPr>
          <w:rFonts w:ascii="Times New Roman" w:hAnsi="Times New Roman" w:cs="Times New Roman"/>
          <w:color w:val="000000"/>
        </w:rPr>
        <w:t>M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5" w:name="DBG55"/>
      <w:bookmarkEnd w:id="55"/>
      <w:r>
        <w:rPr>
          <w:rFonts w:ascii="Times New Roman" w:hAnsi="Times New Roman" w:cs="Times New Roman"/>
          <w:color w:val="000000"/>
        </w:rPr>
        <w:t>CONTINGENCIES AND CAPITAL COMMITMENTS</w:t>
      </w:r>
      <w:r>
        <w:rPr>
          <w:rFonts w:ascii="Times New Roman" w:hAnsi="Times New Roman" w:cs="Times New Roman"/>
          <w:color w:val="000000"/>
        </w:rPr>
        <w:tab/>
      </w:r>
      <w:bookmarkStart w:id="56" w:name="DBG56"/>
      <w:bookmarkEnd w:id="56"/>
      <w:r>
        <w:rPr>
          <w:rFonts w:ascii="Times New Roman" w:hAnsi="Times New Roman" w:cs="Times New Roman"/>
          <w:color w:val="000000"/>
        </w:rPr>
        <w:t>N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" w:name="DBG57"/>
      <w:bookmarkEnd w:id="57"/>
      <w:r>
        <w:rPr>
          <w:rFonts w:ascii="Times New Roman" w:hAnsi="Times New Roman" w:cs="Times New Roman"/>
          <w:color w:val="000000"/>
        </w:rPr>
        <w:t>ACCOUNTANCY</w:t>
      </w:r>
      <w:r>
        <w:rPr>
          <w:rFonts w:ascii="Times New Roman" w:hAnsi="Times New Roman" w:cs="Times New Roman"/>
          <w:color w:val="000000"/>
        </w:rPr>
        <w:tab/>
      </w:r>
      <w:bookmarkStart w:id="58" w:name="DBG58"/>
      <w:bookmarkEnd w:id="58"/>
      <w:r>
        <w:rPr>
          <w:rFonts w:ascii="Times New Roman" w:hAnsi="Times New Roman" w:cs="Times New Roman"/>
          <w:color w:val="000000"/>
        </w:rPr>
        <w:t>O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" w:name="DBG59"/>
      <w:bookmarkEnd w:id="59"/>
      <w:r>
        <w:rPr>
          <w:rFonts w:ascii="Times New Roman" w:hAnsi="Times New Roman" w:cs="Times New Roman"/>
          <w:color w:val="000000"/>
        </w:rPr>
        <w:t>SYSTEMS TESTS</w:t>
      </w:r>
      <w:r>
        <w:rPr>
          <w:rFonts w:ascii="Times New Roman" w:hAnsi="Times New Roman" w:cs="Times New Roman"/>
          <w:color w:val="000000"/>
        </w:rPr>
        <w:tab/>
      </w:r>
      <w:bookmarkStart w:id="60" w:name="DBG60"/>
      <w:bookmarkEnd w:id="60"/>
      <w:r>
        <w:rPr>
          <w:rFonts w:ascii="Times New Roman" w:hAnsi="Times New Roman" w:cs="Times New Roman"/>
          <w:color w:val="000000"/>
        </w:rPr>
        <w:t>P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1" w:name="DBG61"/>
      <w:bookmarkEnd w:id="61"/>
      <w:r>
        <w:rPr>
          <w:rFonts w:ascii="Times New Roman" w:hAnsi="Times New Roman" w:cs="Times New Roman"/>
          <w:color w:val="000000"/>
        </w:rPr>
        <w:t>AUDIT PLANNING AND CONTROL</w:t>
      </w:r>
      <w:r>
        <w:rPr>
          <w:rFonts w:ascii="Times New Roman" w:hAnsi="Times New Roman" w:cs="Times New Roman"/>
          <w:color w:val="000000"/>
        </w:rPr>
        <w:tab/>
      </w:r>
      <w:bookmarkStart w:id="62" w:name="DBG62"/>
      <w:bookmarkEnd w:id="62"/>
      <w:r>
        <w:rPr>
          <w:rFonts w:ascii="Times New Roman" w:hAnsi="Times New Roman" w:cs="Times New Roman"/>
          <w:color w:val="000000"/>
        </w:rPr>
        <w:t>Q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7" w:name="DBG89"/>
            <w:bookmarkStart w:id="68" w:name="DBG90"/>
            <w:bookmarkEnd w:id="67"/>
            <w:bookmarkEnd w:id="68"/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File ref: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9" w:name="DBG91"/>
            <w:bookmarkEnd w:id="6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.___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70" w:name="DBG92"/>
      <w:bookmarkEnd w:id="7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" w:name="DBG93"/>
            <w:bookmarkStart w:id="72" w:name="DBG94"/>
            <w:bookmarkEnd w:id="71"/>
            <w:bookmarkEnd w:id="72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3" w:name="DBG95"/>
            <w:bookmarkEnd w:id="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4" w:name="DBG96"/>
            <w:bookmarkEnd w:id="74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75" w:name="DBG97"/>
            <w:bookmarkEnd w:id="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6" w:name="DBG98"/>
      <w:bookmarkEnd w:id="76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77" w:name="DBG99"/>
      <w:bookmarkEnd w:id="7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" w:name="DBG100"/>
            <w:bookmarkStart w:id="79" w:name="DBG101"/>
            <w:bookmarkEnd w:id="78"/>
            <w:bookmarkEnd w:id="79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" w:name="DBG102"/>
            <w:bookmarkStart w:id="81" w:name="DD1"/>
            <w:bookmarkEnd w:id="80"/>
            <w:bookmarkEnd w:id="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" w:name="DBG103"/>
            <w:bookmarkStart w:id="83" w:name="DBG104"/>
            <w:bookmarkEnd w:id="82"/>
            <w:bookmarkEnd w:id="83"/>
            <w:r>
              <w:rPr>
                <w:rFonts w:ascii="Times New Roman" w:hAnsi="Times New Roman" w:cs="Times New Roman"/>
                <w:color w:val="000000"/>
              </w:rPr>
              <w:t xml:space="preserve">Additions      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4" w:name="DBG105"/>
            <w:bookmarkStart w:id="85" w:name="DD2"/>
            <w:bookmarkEnd w:id="84"/>
            <w:bookmarkEnd w:id="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6" w:name="DBG106"/>
            <w:bookmarkStart w:id="87" w:name="DBG107"/>
            <w:bookmarkEnd w:id="86"/>
            <w:bookmarkEnd w:id="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8" w:name="DBG108"/>
            <w:bookmarkStart w:id="89" w:name="DD3"/>
            <w:bookmarkEnd w:id="88"/>
            <w:bookmarkEnd w:id="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498,247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0" w:name="DBG109"/>
      <w:bookmarkEnd w:id="90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1" w:name="DBG110"/>
      <w:bookmarkEnd w:id="91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92" w:name="DBG111"/>
      <w:bookmarkEnd w:id="9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" w:name="DBG112"/>
            <w:bookmarkStart w:id="94" w:name="DBG113"/>
            <w:bookmarkEnd w:id="93"/>
            <w:bookmarkEnd w:id="94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5" w:name="DBG114"/>
            <w:bookmarkStart w:id="96" w:name="DD4"/>
            <w:bookmarkEnd w:id="95"/>
            <w:bookmarkEnd w:id="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" w:name="DBG115"/>
            <w:bookmarkStart w:id="98" w:name="DBG116"/>
            <w:bookmarkEnd w:id="97"/>
            <w:bookmarkEnd w:id="98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" w:name="DBG117"/>
            <w:bookmarkStart w:id="100" w:name="DD5"/>
            <w:bookmarkEnd w:id="99"/>
            <w:bookmarkEnd w:id="1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" w:name="DBG118"/>
            <w:bookmarkStart w:id="102" w:name="DBG119"/>
            <w:bookmarkEnd w:id="101"/>
            <w:bookmarkEnd w:id="1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" w:name="DBG120"/>
            <w:bookmarkStart w:id="104" w:name="DD6"/>
            <w:bookmarkEnd w:id="103"/>
            <w:bookmarkEnd w:id="1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91,864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5" w:name="DBG121"/>
      <w:bookmarkEnd w:id="105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6" w:name="DBG122"/>
      <w:bookmarkEnd w:id="106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107" w:name="DBG123"/>
      <w:bookmarkEnd w:id="10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8" w:name="DBG124"/>
            <w:bookmarkStart w:id="109" w:name="DBG125"/>
            <w:bookmarkEnd w:id="108"/>
            <w:bookmarkEnd w:id="1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" w:name="DBG126"/>
            <w:bookmarkStart w:id="111" w:name="DD7"/>
            <w:bookmarkEnd w:id="110"/>
            <w:bookmarkEnd w:id="1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" w:name="DBG127"/>
            <w:bookmarkStart w:id="113" w:name="DBG128"/>
            <w:bookmarkEnd w:id="112"/>
            <w:bookmarkEnd w:id="113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" w:name="DBG129"/>
            <w:bookmarkStart w:id="115" w:name="DD8"/>
            <w:bookmarkEnd w:id="114"/>
            <w:bookmarkEnd w:id="115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16" w:name="DBG130"/>
      <w:bookmarkEnd w:id="116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7" w:name="DBG131"/>
      <w:bookmarkEnd w:id="11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8" w:name="DBG132"/>
      <w:bookmarkEnd w:id="11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19" w:name="DBG133"/>
      <w:bookmarkEnd w:id="119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3"/>
          <w:footerReference w:type="default" r:id="rId1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59" w:name="DBG175"/>
            <w:bookmarkStart w:id="160" w:name="DBG176"/>
            <w:bookmarkEnd w:id="159"/>
            <w:bookmarkEnd w:id="160"/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File ref: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1" w:name="DBG177"/>
            <w:bookmarkEnd w:id="161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2" w:name="DBG178"/>
            <w:bookmarkEnd w:id="16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3" w:name="DBG179"/>
            <w:bookmarkEnd w:id="16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64" w:name="DBG180"/>
      <w:bookmarkEnd w:id="16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" w:name="DBG181"/>
            <w:bookmarkStart w:id="166" w:name="DBG182"/>
            <w:bookmarkEnd w:id="165"/>
            <w:bookmarkEnd w:id="166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7" w:name="DBG183"/>
            <w:bookmarkEnd w:id="1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8" w:name="DBG184"/>
            <w:bookmarkEnd w:id="1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9" w:name="DBG185"/>
            <w:bookmarkEnd w:id="1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" w:name="DBG186"/>
            <w:bookmarkEnd w:id="1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" w:name="DBG187"/>
            <w:bookmarkEnd w:id="171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2" w:name="DBG188"/>
            <w:bookmarkEnd w:id="17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3" w:name="DBG189"/>
            <w:bookmarkEnd w:id="1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4" w:name="DBG190"/>
            <w:bookmarkEnd w:id="17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5" w:name="DBG191"/>
            <w:bookmarkEnd w:id="1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6" w:name="DBG192"/>
      <w:bookmarkEnd w:id="176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177" w:name="DBG193"/>
      <w:bookmarkEnd w:id="17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" w:name="DBG194"/>
            <w:bookmarkStart w:id="179" w:name="DBG195"/>
            <w:bookmarkEnd w:id="178"/>
            <w:bookmarkEnd w:id="179"/>
            <w:r>
              <w:rPr>
                <w:rFonts w:ascii="Times New Roman" w:hAnsi="Times New Roman" w:cs="Times New Roman"/>
                <w:color w:val="000000"/>
              </w:rPr>
              <w:t xml:space="preserve">At 1 January 2009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" w:name="DBG196"/>
            <w:bookmarkStart w:id="181" w:name="DD9"/>
            <w:bookmarkEnd w:id="180"/>
            <w:bookmarkEnd w:id="181"/>
            <w:r>
              <w:rPr>
                <w:rFonts w:ascii="Times New Roman" w:hAnsi="Times New Roman" w:cs="Times New Roman"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" w:name="DBG197"/>
            <w:bookmarkStart w:id="183" w:name="DD10"/>
            <w:bookmarkEnd w:id="182"/>
            <w:bookmarkEnd w:id="183"/>
            <w:r>
              <w:rPr>
                <w:rFonts w:ascii="Times New Roman" w:hAnsi="Times New Roman" w:cs="Times New Roman"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" w:name="DBG198"/>
            <w:bookmarkStart w:id="185" w:name="DD11"/>
            <w:bookmarkEnd w:id="184"/>
            <w:bookmarkEnd w:id="185"/>
            <w:r>
              <w:rPr>
                <w:rFonts w:ascii="Times New Roman" w:hAnsi="Times New Roman" w:cs="Times New Roman"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" w:name="DBG199"/>
            <w:bookmarkStart w:id="187" w:name="DD12"/>
            <w:bookmarkEnd w:id="186"/>
            <w:bookmarkEnd w:id="187"/>
            <w:r>
              <w:rPr>
                <w:rFonts w:ascii="Times New Roman" w:hAnsi="Times New Roman" w:cs="Times New Roman"/>
                <w:color w:val="000000"/>
              </w:rPr>
              <w:t>12,369,803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" w:name="DBG200"/>
            <w:bookmarkStart w:id="189" w:name="DBG201"/>
            <w:bookmarkEnd w:id="188"/>
            <w:bookmarkEnd w:id="189"/>
            <w:r>
              <w:rPr>
                <w:rFonts w:ascii="Times New Roman" w:hAnsi="Times New Roman" w:cs="Times New Roman"/>
                <w:color w:val="000000"/>
              </w:rPr>
              <w:t xml:space="preserve">Additions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" w:name="DBG202"/>
            <w:bookmarkStart w:id="191" w:name="DD13"/>
            <w:bookmarkEnd w:id="190"/>
            <w:bookmarkEnd w:id="19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" w:name="DBG203"/>
            <w:bookmarkStart w:id="193" w:name="DD14"/>
            <w:bookmarkEnd w:id="192"/>
            <w:bookmarkEnd w:id="193"/>
            <w:r>
              <w:rPr>
                <w:rFonts w:ascii="Times New Roman" w:hAnsi="Times New Roman" w:cs="Times New Roman"/>
                <w:color w:val="000000"/>
              </w:rPr>
              <w:t>24,375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" w:name="DBG204"/>
            <w:bookmarkStart w:id="195" w:name="DD15"/>
            <w:bookmarkEnd w:id="194"/>
            <w:bookmarkEnd w:id="195"/>
            <w:r>
              <w:rPr>
                <w:rFonts w:ascii="Times New Roman" w:hAnsi="Times New Roman" w:cs="Times New Roman"/>
                <w:color w:val="000000"/>
              </w:rPr>
              <w:t>172,975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6" w:name="DBG205"/>
            <w:bookmarkStart w:id="197" w:name="DD16"/>
            <w:bookmarkEnd w:id="196"/>
            <w:bookmarkEnd w:id="197"/>
            <w:r>
              <w:rPr>
                <w:rFonts w:ascii="Times New Roman" w:hAnsi="Times New Roman" w:cs="Times New Roman"/>
                <w:color w:val="000000"/>
              </w:rPr>
              <w:t>197,350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" w:name="DBG206"/>
            <w:bookmarkStart w:id="199" w:name="DBG207"/>
            <w:bookmarkEnd w:id="198"/>
            <w:bookmarkEnd w:id="199"/>
            <w:r>
              <w:rPr>
                <w:rFonts w:ascii="Times New Roman" w:hAnsi="Times New Roman" w:cs="Times New Roman"/>
                <w:color w:val="000000"/>
              </w:rPr>
              <w:t xml:space="preserve">Disposals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" w:name="DBG208"/>
            <w:bookmarkStart w:id="201" w:name="DD17"/>
            <w:bookmarkEnd w:id="200"/>
            <w:bookmarkEnd w:id="20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" w:name="DBG209"/>
            <w:bookmarkStart w:id="203" w:name="DD18"/>
            <w:bookmarkEnd w:id="202"/>
            <w:bookmarkEnd w:id="203"/>
            <w:r>
              <w:rPr>
                <w:rFonts w:ascii="Times New Roman" w:hAnsi="Times New Roman" w:cs="Times New Roman"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" w:name="DBG210"/>
            <w:bookmarkStart w:id="205" w:name="DD19"/>
            <w:bookmarkEnd w:id="204"/>
            <w:bookmarkEnd w:id="205"/>
            <w:r>
              <w:rPr>
                <w:rFonts w:ascii="Times New Roman" w:hAnsi="Times New Roman" w:cs="Times New Roman"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" w:name="DBG211"/>
            <w:bookmarkStart w:id="207" w:name="DD20"/>
            <w:bookmarkEnd w:id="206"/>
            <w:bookmarkEnd w:id="207"/>
            <w:r>
              <w:rPr>
                <w:rFonts w:ascii="Times New Roman" w:hAnsi="Times New Roman" w:cs="Times New Roman"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" w:name="DBG212"/>
            <w:bookmarkStart w:id="209" w:name="DBG213"/>
            <w:bookmarkEnd w:id="208"/>
            <w:bookmarkEnd w:id="2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" w:name="DBG214"/>
            <w:bookmarkStart w:id="211" w:name="DD21"/>
            <w:bookmarkEnd w:id="210"/>
            <w:bookmarkEnd w:id="211"/>
            <w:r>
              <w:rPr>
                <w:rFonts w:ascii="Times New Roman" w:hAnsi="Times New Roman" w:cs="Times New Roman"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2" w:name="DBG215"/>
            <w:bookmarkStart w:id="213" w:name="DD22"/>
            <w:bookmarkEnd w:id="212"/>
            <w:bookmarkEnd w:id="213"/>
            <w:r>
              <w:rPr>
                <w:rFonts w:ascii="Times New Roman" w:hAnsi="Times New Roman" w:cs="Times New Roman"/>
                <w:color w:val="000000"/>
              </w:rPr>
              <w:t>937,119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" w:name="DBG216"/>
            <w:bookmarkStart w:id="215" w:name="DD23"/>
            <w:bookmarkEnd w:id="214"/>
            <w:bookmarkEnd w:id="215"/>
            <w:r>
              <w:rPr>
                <w:rFonts w:ascii="Times New Roman" w:hAnsi="Times New Roman" w:cs="Times New Roman"/>
                <w:color w:val="000000"/>
              </w:rPr>
              <w:t>9,547,618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" w:name="DBG217"/>
            <w:bookmarkStart w:id="217" w:name="DD24"/>
            <w:bookmarkEnd w:id="216"/>
            <w:bookmarkEnd w:id="217"/>
            <w:r>
              <w:rPr>
                <w:rFonts w:ascii="Times New Roman" w:hAnsi="Times New Roman" w:cs="Times New Roman"/>
                <w:color w:val="000000"/>
              </w:rPr>
              <w:t>12,552,281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8" w:name="DBG218"/>
      <w:bookmarkEnd w:id="218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9" w:name="DBG219"/>
      <w:bookmarkEnd w:id="219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20" w:name="DBG220"/>
      <w:bookmarkEnd w:id="22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" w:name="DBG221"/>
            <w:bookmarkStart w:id="222" w:name="DBG222"/>
            <w:bookmarkEnd w:id="221"/>
            <w:bookmarkEnd w:id="22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" w:name="DBG223"/>
            <w:bookmarkStart w:id="224" w:name="DD25"/>
            <w:bookmarkEnd w:id="223"/>
            <w:bookmarkEnd w:id="224"/>
            <w:r>
              <w:rPr>
                <w:rFonts w:ascii="Times New Roman" w:hAnsi="Times New Roman" w:cs="Times New Roman"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5" w:name="DBG224"/>
            <w:bookmarkStart w:id="226" w:name="DD26"/>
            <w:bookmarkEnd w:id="225"/>
            <w:bookmarkEnd w:id="226"/>
            <w:r>
              <w:rPr>
                <w:rFonts w:ascii="Times New Roman" w:hAnsi="Times New Roman" w:cs="Times New Roman"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" w:name="DBG225"/>
            <w:bookmarkStart w:id="228" w:name="DD27"/>
            <w:bookmarkEnd w:id="227"/>
            <w:bookmarkEnd w:id="228"/>
            <w:r>
              <w:rPr>
                <w:rFonts w:ascii="Times New Roman" w:hAnsi="Times New Roman" w:cs="Times New Roman"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9" w:name="DBG226"/>
            <w:bookmarkStart w:id="230" w:name="DD28"/>
            <w:bookmarkEnd w:id="229"/>
            <w:bookmarkEnd w:id="230"/>
            <w:r>
              <w:rPr>
                <w:rFonts w:ascii="Times New Roman" w:hAnsi="Times New Roman" w:cs="Times New Roman"/>
                <w:color w:val="000000"/>
              </w:rPr>
              <w:t>8,577,728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" w:name="DBG227"/>
            <w:bookmarkStart w:id="232" w:name="DBG228"/>
            <w:bookmarkEnd w:id="231"/>
            <w:bookmarkEnd w:id="232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" w:name="DBG229"/>
            <w:bookmarkStart w:id="234" w:name="DD29"/>
            <w:bookmarkEnd w:id="233"/>
            <w:bookmarkEnd w:id="234"/>
            <w:r>
              <w:rPr>
                <w:rFonts w:ascii="Times New Roman" w:hAnsi="Times New Roman" w:cs="Times New Roman"/>
                <w:color w:val="000000"/>
              </w:rPr>
              <w:t>23,403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5" w:name="DBG230"/>
            <w:bookmarkStart w:id="236" w:name="DD30"/>
            <w:bookmarkEnd w:id="235"/>
            <w:bookmarkEnd w:id="236"/>
            <w:r>
              <w:rPr>
                <w:rFonts w:ascii="Times New Roman" w:hAnsi="Times New Roman" w:cs="Times New Roman"/>
                <w:color w:val="000000"/>
              </w:rPr>
              <w:t>46,988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7" w:name="DBG231"/>
            <w:bookmarkStart w:id="238" w:name="DD31"/>
            <w:bookmarkEnd w:id="237"/>
            <w:bookmarkEnd w:id="238"/>
            <w:r>
              <w:rPr>
                <w:rFonts w:ascii="Times New Roman" w:hAnsi="Times New Roman" w:cs="Times New Roman"/>
                <w:color w:val="000000"/>
              </w:rPr>
              <w:t>376,311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" w:name="DBG232"/>
            <w:bookmarkStart w:id="240" w:name="DD32"/>
            <w:bookmarkEnd w:id="239"/>
            <w:bookmarkEnd w:id="240"/>
            <w:r>
              <w:rPr>
                <w:rFonts w:ascii="Times New Roman" w:hAnsi="Times New Roman" w:cs="Times New Roman"/>
                <w:color w:val="000000"/>
              </w:rPr>
              <w:t>446,702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" w:name="DBG233"/>
            <w:bookmarkStart w:id="242" w:name="DBG234"/>
            <w:bookmarkEnd w:id="241"/>
            <w:bookmarkEnd w:id="242"/>
            <w:r>
              <w:rPr>
                <w:rFonts w:ascii="Times New Roman" w:hAnsi="Times New Roman" w:cs="Times New Roman"/>
                <w:color w:val="000000"/>
              </w:rPr>
              <w:t xml:space="preserve">On disposals 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3" w:name="DBG235"/>
            <w:bookmarkStart w:id="244" w:name="DD33"/>
            <w:bookmarkEnd w:id="243"/>
            <w:bookmarkEnd w:id="24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" w:name="DBG236"/>
            <w:bookmarkStart w:id="246" w:name="DD34"/>
            <w:bookmarkEnd w:id="245"/>
            <w:bookmarkEnd w:id="246"/>
            <w:r>
              <w:rPr>
                <w:rFonts w:ascii="Times New Roman" w:hAnsi="Times New Roman" w:cs="Times New Roman"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" w:name="DBG237"/>
            <w:bookmarkStart w:id="248" w:name="DD35"/>
            <w:bookmarkEnd w:id="247"/>
            <w:bookmarkEnd w:id="248"/>
            <w:r>
              <w:rPr>
                <w:rFonts w:ascii="Times New Roman" w:hAnsi="Times New Roman" w:cs="Times New Roman"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9" w:name="DBG238"/>
            <w:bookmarkStart w:id="250" w:name="DD36"/>
            <w:bookmarkEnd w:id="249"/>
            <w:bookmarkEnd w:id="250"/>
            <w:r>
              <w:rPr>
                <w:rFonts w:ascii="Times New Roman" w:hAnsi="Times New Roman" w:cs="Times New Roman"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" w:name="DBG239"/>
            <w:bookmarkStart w:id="252" w:name="DBG240"/>
            <w:bookmarkEnd w:id="251"/>
            <w:bookmarkEnd w:id="2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" w:name="DBG241"/>
            <w:bookmarkStart w:id="254" w:name="DD37"/>
            <w:bookmarkEnd w:id="253"/>
            <w:bookmarkEnd w:id="254"/>
            <w:r>
              <w:rPr>
                <w:rFonts w:ascii="Times New Roman" w:hAnsi="Times New Roman" w:cs="Times New Roman"/>
                <w:color w:val="000000"/>
              </w:rPr>
              <w:t>96,290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5" w:name="DBG242"/>
            <w:bookmarkStart w:id="256" w:name="DD38"/>
            <w:bookmarkEnd w:id="255"/>
            <w:bookmarkEnd w:id="256"/>
            <w:r>
              <w:rPr>
                <w:rFonts w:ascii="Times New Roman" w:hAnsi="Times New Roman" w:cs="Times New Roman"/>
                <w:color w:val="000000"/>
              </w:rPr>
              <w:t>858,644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" w:name="DBG243"/>
            <w:bookmarkStart w:id="258" w:name="DD39"/>
            <w:bookmarkEnd w:id="257"/>
            <w:bookmarkEnd w:id="258"/>
            <w:r>
              <w:rPr>
                <w:rFonts w:ascii="Times New Roman" w:hAnsi="Times New Roman" w:cs="Times New Roman"/>
                <w:color w:val="000000"/>
              </w:rPr>
              <w:t>8,054,624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9" w:name="DBG244"/>
            <w:bookmarkStart w:id="260" w:name="DD40"/>
            <w:bookmarkEnd w:id="259"/>
            <w:bookmarkEnd w:id="260"/>
            <w:r>
              <w:rPr>
                <w:rFonts w:ascii="Times New Roman" w:hAnsi="Times New Roman" w:cs="Times New Roman"/>
                <w:color w:val="000000"/>
              </w:rPr>
              <w:t>9,009,558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1" w:name="DBG245"/>
      <w:bookmarkEnd w:id="261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2" w:name="DBG246"/>
      <w:bookmarkEnd w:id="262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63" w:name="DBG247"/>
      <w:bookmarkEnd w:id="26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" w:name="DBG248"/>
            <w:bookmarkStart w:id="265" w:name="DBG249"/>
            <w:bookmarkEnd w:id="264"/>
            <w:bookmarkEnd w:id="2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" w:name="DBG250"/>
            <w:bookmarkStart w:id="267" w:name="DD41"/>
            <w:bookmarkEnd w:id="266"/>
            <w:bookmarkEnd w:id="267"/>
            <w:r>
              <w:rPr>
                <w:rFonts w:ascii="Times New Roman" w:hAnsi="Times New Roman" w:cs="Times New Roman"/>
                <w:color w:val="000000"/>
              </w:rPr>
              <w:t>1,971,25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" w:name="DBG251"/>
            <w:bookmarkStart w:id="269" w:name="DD42"/>
            <w:bookmarkEnd w:id="268"/>
            <w:bookmarkEnd w:id="269"/>
            <w:r>
              <w:rPr>
                <w:rFonts w:ascii="Times New Roman" w:hAnsi="Times New Roman" w:cs="Times New Roman"/>
                <w:color w:val="000000"/>
              </w:rPr>
              <w:t>78,475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" w:name="DBG252"/>
            <w:bookmarkStart w:id="271" w:name="DD43"/>
            <w:bookmarkEnd w:id="270"/>
            <w:bookmarkEnd w:id="271"/>
            <w:r>
              <w:rPr>
                <w:rFonts w:ascii="Times New Roman" w:hAnsi="Times New Roman" w:cs="Times New Roman"/>
                <w:color w:val="000000"/>
              </w:rPr>
              <w:t>1,492,994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2" w:name="DBG253"/>
            <w:bookmarkStart w:id="273" w:name="DD44"/>
            <w:bookmarkEnd w:id="272"/>
            <w:bookmarkEnd w:id="273"/>
            <w:r>
              <w:rPr>
                <w:rFonts w:ascii="Times New Roman" w:hAnsi="Times New Roman" w:cs="Times New Roman"/>
                <w:color w:val="000000"/>
              </w:rPr>
              <w:t>3,542,723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" w:name="DBG254"/>
            <w:bookmarkStart w:id="275" w:name="DBG255"/>
            <w:bookmarkEnd w:id="274"/>
            <w:bookmarkEnd w:id="275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" w:name="DBG256"/>
            <w:bookmarkStart w:id="277" w:name="DD45"/>
            <w:bookmarkEnd w:id="276"/>
            <w:bookmarkEnd w:id="277"/>
            <w:r>
              <w:rPr>
                <w:rFonts w:ascii="Times New Roman" w:hAnsi="Times New Roman" w:cs="Times New Roman"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" w:name="DBG257"/>
            <w:bookmarkStart w:id="279" w:name="DD46"/>
            <w:bookmarkEnd w:id="278"/>
            <w:bookmarkEnd w:id="279"/>
            <w:r>
              <w:rPr>
                <w:rFonts w:ascii="Times New Roman" w:hAnsi="Times New Roman" w:cs="Times New Roman"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" w:name="DBG258"/>
            <w:bookmarkStart w:id="281" w:name="DD47"/>
            <w:bookmarkEnd w:id="280"/>
            <w:bookmarkEnd w:id="281"/>
            <w:r>
              <w:rPr>
                <w:rFonts w:ascii="Times New Roman" w:hAnsi="Times New Roman" w:cs="Times New Roman"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2" w:name="DBG259"/>
            <w:bookmarkStart w:id="283" w:name="DD48"/>
            <w:bookmarkEnd w:id="282"/>
            <w:bookmarkEnd w:id="283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4" w:name="DBG260"/>
      <w:bookmarkEnd w:id="284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5" w:name="DBG261"/>
      <w:bookmarkEnd w:id="285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286" w:name="DBG262"/>
      <w:bookmarkEnd w:id="286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5"/>
          <w:footerReference w:type="default" r:id="rId1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bookmarkStart w:id="328" w:name="DBG302"/>
      <w:bookmarkEnd w:id="328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329" w:name="DBG303"/>
      <w:bookmarkEnd w:id="329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330" w:name="DBG304"/>
      <w:bookmarkEnd w:id="330"/>
      <w:r>
        <w:rPr>
          <w:rFonts w:ascii="Times New Roman" w:hAnsi="Times New Roman" w:cs="Times New Roman"/>
          <w:color w:val="000000"/>
        </w:rPr>
        <w:t>2008</w:t>
      </w:r>
      <w:bookmarkStart w:id="331" w:name="DBG305"/>
      <w:bookmarkEnd w:id="331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2" w:name="DBG306"/>
      <w:bookmarkEnd w:id="332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333" w:name="DBG307"/>
      <w:bookmarkEnd w:id="333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334" w:name="DBG308"/>
      <w:bookmarkEnd w:id="334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335" w:name="DBG309"/>
      <w:bookmarkEnd w:id="335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6" w:name="DBG310"/>
            <w:bookmarkStart w:id="337" w:name="DBG311"/>
            <w:bookmarkEnd w:id="336"/>
            <w:bookmarkEnd w:id="3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38" w:name="DBG312"/>
            <w:bookmarkEnd w:id="33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9" w:name="DBG313"/>
            <w:bookmarkStart w:id="340" w:name="DD49"/>
            <w:bookmarkEnd w:id="339"/>
            <w:bookmarkEnd w:id="340"/>
            <w:r>
              <w:rPr>
                <w:rFonts w:ascii="Times New Roman" w:hAnsi="Times New Roman" w:cs="Times New Roman"/>
                <w:color w:val="000000"/>
              </w:rPr>
              <w:t>147,996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" w:name="DBG314"/>
            <w:bookmarkStart w:id="342" w:name="DD50"/>
            <w:bookmarkEnd w:id="341"/>
            <w:bookmarkEnd w:id="342"/>
            <w:r>
              <w:rPr>
                <w:rFonts w:ascii="Times New Roman" w:hAnsi="Times New Roman" w:cs="Times New Roman"/>
                <w:color w:val="000000"/>
              </w:rPr>
              <w:t>182,290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3" w:name="DBG315"/>
            <w:bookmarkStart w:id="344" w:name="DBG316"/>
            <w:bookmarkEnd w:id="343"/>
            <w:bookmarkEnd w:id="3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Work in 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45" w:name="DBG317"/>
            <w:bookmarkEnd w:id="34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6" w:name="DBG318"/>
            <w:bookmarkStart w:id="347" w:name="DD51"/>
            <w:bookmarkEnd w:id="346"/>
            <w:bookmarkEnd w:id="347"/>
            <w:r>
              <w:rPr>
                <w:rFonts w:ascii="Times New Roman" w:hAnsi="Times New Roman" w:cs="Times New Roman"/>
                <w:color w:val="000000"/>
              </w:rPr>
              <w:t>2,046,481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8" w:name="DBG319"/>
            <w:bookmarkStart w:id="349" w:name="DD52"/>
            <w:bookmarkEnd w:id="348"/>
            <w:bookmarkEnd w:id="349"/>
            <w:r>
              <w:rPr>
                <w:rFonts w:ascii="Times New Roman" w:hAnsi="Times New Roman" w:cs="Times New Roman"/>
                <w:color w:val="000000"/>
              </w:rPr>
              <w:t>2,227,691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" w:name="DBG320"/>
            <w:bookmarkStart w:id="351" w:name="DBG321"/>
            <w:bookmarkEnd w:id="350"/>
            <w:bookmarkEnd w:id="3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52" w:name="DBG322"/>
            <w:bookmarkEnd w:id="35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" w:name="DBG323"/>
            <w:bookmarkStart w:id="354" w:name="DD53"/>
            <w:bookmarkEnd w:id="353"/>
            <w:bookmarkEnd w:id="354"/>
            <w:r>
              <w:rPr>
                <w:rFonts w:ascii="Times New Roman" w:hAnsi="Times New Roman" w:cs="Times New Roman"/>
                <w:color w:val="000000"/>
              </w:rPr>
              <w:t>615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5" w:name="DBG324"/>
            <w:bookmarkStart w:id="356" w:name="DD54"/>
            <w:bookmarkEnd w:id="355"/>
            <w:bookmarkEnd w:id="356"/>
            <w:r>
              <w:rPr>
                <w:rFonts w:ascii="Times New Roman" w:hAnsi="Times New Roman" w:cs="Times New Roman"/>
                <w:color w:val="000000"/>
              </w:rPr>
              <w:t>836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7" w:name="DBG325"/>
            <w:bookmarkEnd w:id="3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8" w:name="DBG326"/>
            <w:bookmarkStart w:id="359" w:name="DD55"/>
            <w:bookmarkEnd w:id="358"/>
            <w:bookmarkEnd w:id="359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0" w:name="DBG327"/>
            <w:bookmarkStart w:id="361" w:name="DD56"/>
            <w:bookmarkEnd w:id="360"/>
            <w:bookmarkEnd w:id="361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2" w:name="DBG328"/>
            <w:bookmarkStart w:id="363" w:name="DBG329"/>
            <w:bookmarkEnd w:id="362"/>
            <w:bookmarkEnd w:id="3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Payments on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4" w:name="DBG330"/>
            <w:bookmarkStart w:id="365" w:name="DD57"/>
            <w:bookmarkEnd w:id="364"/>
            <w:bookmarkEnd w:id="36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6" w:name="DBG331"/>
            <w:bookmarkStart w:id="367" w:name="DD58"/>
            <w:bookmarkEnd w:id="366"/>
            <w:bookmarkEnd w:id="36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8" w:name="DBG332"/>
            <w:bookmarkStart w:id="369" w:name="DBG333"/>
            <w:bookmarkEnd w:id="368"/>
            <w:bookmarkEnd w:id="3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stock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0" w:name="DBG334"/>
            <w:bookmarkStart w:id="371" w:name="DD59"/>
            <w:bookmarkEnd w:id="370"/>
            <w:bookmarkEnd w:id="371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2" w:name="DBG335"/>
            <w:bookmarkStart w:id="373" w:name="DD60"/>
            <w:bookmarkEnd w:id="372"/>
            <w:bookmarkEnd w:id="373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4" w:name="DBG336"/>
      <w:bookmarkEnd w:id="374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5" w:name="DBG337"/>
            <w:bookmarkStart w:id="376" w:name="DBG338"/>
            <w:bookmarkEnd w:id="375"/>
            <w:bookmarkEnd w:id="376"/>
            <w:r>
              <w:rPr>
                <w:rFonts w:ascii="Times New Roman" w:hAnsi="Times New Roman" w:cs="Times New Roman"/>
                <w:color w:val="000000"/>
              </w:rPr>
              <w:t>Stock turnover ratio % (C.O.S./Stocks)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7" w:name="DBG339"/>
            <w:bookmarkStart w:id="378" w:name="DD61"/>
            <w:bookmarkEnd w:id="377"/>
            <w:bookmarkEnd w:id="378"/>
            <w:r>
              <w:rPr>
                <w:rFonts w:ascii="Times New Roman" w:hAnsi="Times New Roman" w:cs="Times New Roman"/>
                <w:color w:val="000000"/>
              </w:rPr>
              <w:t>6.30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9" w:name="DBG340"/>
            <w:bookmarkStart w:id="380" w:name="DD62"/>
            <w:bookmarkEnd w:id="379"/>
            <w:bookmarkEnd w:id="380"/>
            <w:r>
              <w:rPr>
                <w:rFonts w:ascii="Times New Roman" w:hAnsi="Times New Roman" w:cs="Times New Roman"/>
                <w:color w:val="000000"/>
              </w:rPr>
              <w:t>6.85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381" w:name="DBG341"/>
      <w:bookmarkEnd w:id="381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82" w:name="DBG342"/>
      <w:bookmarkEnd w:id="382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383" w:name="DBG343"/>
      <w:bookmarkEnd w:id="383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7"/>
          <w:footerReference w:type="default" r:id="rId1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3" w:name="DBG383"/>
      <w:bookmarkEnd w:id="423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424" w:name="DBG384"/>
      <w:bookmarkEnd w:id="424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425" w:name="DBG385"/>
      <w:bookmarkEnd w:id="425"/>
      <w:r>
        <w:rPr>
          <w:rFonts w:ascii="Times New Roman" w:hAnsi="Times New Roman" w:cs="Times New Roman"/>
          <w:color w:val="000000"/>
        </w:rPr>
        <w:t>2008</w:t>
      </w:r>
      <w:bookmarkStart w:id="426" w:name="DBG386"/>
      <w:bookmarkEnd w:id="426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7" w:name="DBG387"/>
      <w:bookmarkEnd w:id="427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428" w:name="DBG388"/>
      <w:bookmarkEnd w:id="428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429" w:name="DBG389"/>
      <w:bookmarkEnd w:id="429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430" w:name="DBG390"/>
      <w:bookmarkEnd w:id="43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1" w:name="DBG391"/>
            <w:bookmarkStart w:id="432" w:name="DBG392"/>
            <w:bookmarkEnd w:id="431"/>
            <w:bookmarkEnd w:id="4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Trade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33" w:name="DBG393"/>
            <w:bookmarkEnd w:id="43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4" w:name="DBG394"/>
            <w:bookmarkStart w:id="435" w:name="DD63"/>
            <w:bookmarkEnd w:id="434"/>
            <w:bookmarkEnd w:id="435"/>
            <w:r>
              <w:rPr>
                <w:rFonts w:ascii="Times New Roman" w:hAnsi="Times New Roman" w:cs="Times New Roman"/>
                <w:color w:val="000000"/>
              </w:rPr>
              <w:t>3,186,522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6" w:name="DBG395"/>
            <w:bookmarkStart w:id="437" w:name="DD64"/>
            <w:bookmarkEnd w:id="436"/>
            <w:bookmarkEnd w:id="437"/>
            <w:r>
              <w:rPr>
                <w:rFonts w:ascii="Times New Roman" w:hAnsi="Times New Roman" w:cs="Times New Roman"/>
                <w:color w:val="000000"/>
              </w:rPr>
              <w:t>2,231,517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8" w:name="DBG396"/>
            <w:bookmarkStart w:id="439" w:name="DBG397"/>
            <w:bookmarkEnd w:id="438"/>
            <w:bookmarkEnd w:id="4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Amounts owed by group companies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40" w:name="DBG398"/>
            <w:bookmarkEnd w:id="440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1" w:name="DBG399"/>
            <w:bookmarkStart w:id="442" w:name="DD65"/>
            <w:bookmarkEnd w:id="441"/>
            <w:bookmarkEnd w:id="44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3" w:name="DBG400"/>
            <w:bookmarkStart w:id="444" w:name="DD66"/>
            <w:bookmarkEnd w:id="443"/>
            <w:bookmarkEnd w:id="444"/>
            <w:r>
              <w:rPr>
                <w:rFonts w:ascii="Times New Roman" w:hAnsi="Times New Roman" w:cs="Times New Roman"/>
                <w:color w:val="000000"/>
              </w:rPr>
              <w:t>822,706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5" w:name="DBG401"/>
            <w:bookmarkStart w:id="446" w:name="DBG402"/>
            <w:bookmarkEnd w:id="445"/>
            <w:bookmarkEnd w:id="4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47" w:name="DBG403"/>
            <w:bookmarkEnd w:id="447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8" w:name="DBG404"/>
            <w:bookmarkStart w:id="449" w:name="DD67"/>
            <w:bookmarkEnd w:id="448"/>
            <w:bookmarkEnd w:id="449"/>
            <w:r>
              <w:rPr>
                <w:rFonts w:ascii="Times New Roman" w:hAnsi="Times New Roman" w:cs="Times New Roman"/>
                <w:color w:val="000000"/>
              </w:rPr>
              <w:t>892,693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0" w:name="DBG405"/>
            <w:bookmarkStart w:id="451" w:name="DD68"/>
            <w:bookmarkEnd w:id="450"/>
            <w:bookmarkEnd w:id="451"/>
            <w:r>
              <w:rPr>
                <w:rFonts w:ascii="Times New Roman" w:hAnsi="Times New Roman" w:cs="Times New Roman"/>
                <w:color w:val="000000"/>
              </w:rPr>
              <w:t>2,650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52" w:name="DBG406"/>
            <w:bookmarkStart w:id="453" w:name="DBG407"/>
            <w:bookmarkEnd w:id="452"/>
            <w:bookmarkEnd w:id="4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54" w:name="DBG408"/>
            <w:bookmarkEnd w:id="45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5" w:name="DBG409"/>
            <w:bookmarkStart w:id="456" w:name="DD69"/>
            <w:bookmarkEnd w:id="455"/>
            <w:bookmarkEnd w:id="456"/>
            <w:r>
              <w:rPr>
                <w:rFonts w:ascii="Times New Roman" w:hAnsi="Times New Roman" w:cs="Times New Roman"/>
                <w:color w:val="000000"/>
              </w:rPr>
              <w:t>442,988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7" w:name="DBG410"/>
            <w:bookmarkStart w:id="458" w:name="DD70"/>
            <w:bookmarkEnd w:id="457"/>
            <w:bookmarkEnd w:id="458"/>
            <w:r>
              <w:rPr>
                <w:rFonts w:ascii="Times New Roman" w:hAnsi="Times New Roman" w:cs="Times New Roman"/>
                <w:color w:val="000000"/>
              </w:rPr>
              <w:t>328,380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59" w:name="DBG411"/>
            <w:bookmarkStart w:id="460" w:name="DBG412"/>
            <w:bookmarkEnd w:id="459"/>
            <w:bookmarkEnd w:id="4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Deferred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1" w:name="DBG413"/>
            <w:bookmarkStart w:id="462" w:name="DD71"/>
            <w:bookmarkEnd w:id="461"/>
            <w:bookmarkEnd w:id="46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3" w:name="DBG414"/>
            <w:bookmarkStart w:id="464" w:name="DD72"/>
            <w:bookmarkEnd w:id="463"/>
            <w:bookmarkEnd w:id="4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65" w:name="DBG415"/>
            <w:bookmarkStart w:id="466" w:name="DBG416"/>
            <w:bookmarkEnd w:id="465"/>
            <w:bookmarkEnd w:id="4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7" w:name="DBG417"/>
            <w:bookmarkStart w:id="468" w:name="DD73"/>
            <w:bookmarkEnd w:id="467"/>
            <w:bookmarkEnd w:id="468"/>
            <w:r>
              <w:rPr>
                <w:rFonts w:ascii="Times New Roman" w:hAnsi="Times New Roman" w:cs="Times New Roman"/>
                <w:color w:val="000000"/>
              </w:rPr>
              <w:t>4,522,203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9" w:name="DBG418"/>
            <w:bookmarkStart w:id="470" w:name="DD74"/>
            <w:bookmarkEnd w:id="469"/>
            <w:bookmarkEnd w:id="470"/>
            <w:r>
              <w:rPr>
                <w:rFonts w:ascii="Times New Roman" w:hAnsi="Times New Roman" w:cs="Times New Roman"/>
                <w:color w:val="000000"/>
              </w:rPr>
              <w:t>3,385,253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1" w:name="DBG419"/>
            <w:bookmarkStart w:id="472" w:name="DBG420"/>
            <w:bookmarkEnd w:id="471"/>
            <w:bookmarkEnd w:id="472"/>
            <w:r>
              <w:rPr>
                <w:rFonts w:ascii="Times New Roman" w:hAnsi="Times New Roman" w:cs="Times New Roman"/>
                <w:color w:val="000000"/>
              </w:rPr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3" w:name="DBG421"/>
            <w:bookmarkStart w:id="474" w:name="DD75"/>
            <w:bookmarkEnd w:id="473"/>
            <w:bookmarkEnd w:id="474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5" w:name="DBG422"/>
            <w:bookmarkStart w:id="476" w:name="DD76"/>
            <w:bookmarkEnd w:id="475"/>
            <w:bookmarkEnd w:id="476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77" w:name="DBG423"/>
      <w:bookmarkEnd w:id="477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8" w:name="DBG424"/>
            <w:bookmarkStart w:id="479" w:name="DBG425"/>
            <w:bookmarkEnd w:id="478"/>
            <w:bookmarkEnd w:id="479"/>
            <w:r>
              <w:rPr>
                <w:rFonts w:ascii="Times New Roman" w:hAnsi="Times New Roman" w:cs="Times New Roman"/>
                <w:color w:val="000000"/>
              </w:rPr>
              <w:t>Trade debtors credit ratio (in days)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0" w:name="DBG426"/>
            <w:bookmarkStart w:id="481" w:name="DD77"/>
            <w:bookmarkEnd w:id="480"/>
            <w:bookmarkEnd w:id="481"/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2" w:name="DBG427"/>
            <w:bookmarkStart w:id="483" w:name="DD78"/>
            <w:bookmarkEnd w:id="482"/>
            <w:bookmarkEnd w:id="483"/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84" w:name="DBG428"/>
      <w:bookmarkEnd w:id="484"/>
      <w:r>
        <w:rPr>
          <w:rFonts w:ascii="Times New Roman" w:hAnsi="Times New Roman" w:cs="Times New Roman"/>
          <w:color w:val="000000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</w:rPr>
        <w:t>assuming</w:t>
      </w:r>
      <w:proofErr w:type="gramEnd"/>
      <w:r>
        <w:rPr>
          <w:rFonts w:ascii="Times New Roman" w:hAnsi="Times New Roman" w:cs="Times New Roman"/>
          <w:color w:val="000000"/>
        </w:rPr>
        <w:t xml:space="preserve"> all turnover is standard rated for VAT)</w:t>
      </w:r>
    </w:p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485" w:name="DBG429"/>
      <w:bookmarkEnd w:id="485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86" w:name="DBG430"/>
      <w:bookmarkEnd w:id="486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487" w:name="DBG431"/>
      <w:bookmarkEnd w:id="48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9"/>
          <w:footerReference w:type="default" r:id="rId2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27" w:name="DBG471"/>
      <w:bookmarkEnd w:id="527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528" w:name="DBG472"/>
      <w:bookmarkEnd w:id="528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529" w:name="DBG473"/>
      <w:bookmarkEnd w:id="529"/>
      <w:r>
        <w:rPr>
          <w:rFonts w:ascii="Times New Roman" w:hAnsi="Times New Roman" w:cs="Times New Roman"/>
          <w:color w:val="000000"/>
        </w:rPr>
        <w:t>2008</w:t>
      </w:r>
      <w:bookmarkStart w:id="530" w:name="DBG474"/>
      <w:bookmarkEnd w:id="530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31" w:name="DBG475"/>
      <w:bookmarkEnd w:id="531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532" w:name="DBG476"/>
      <w:bookmarkEnd w:id="532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533" w:name="DBG477"/>
      <w:bookmarkEnd w:id="533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534" w:name="DBG478"/>
      <w:bookmarkEnd w:id="53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35" w:name="DBG479"/>
            <w:bookmarkStart w:id="536" w:name="DBG480"/>
            <w:bookmarkEnd w:id="535"/>
            <w:bookmarkEnd w:id="536"/>
            <w:r>
              <w:rPr>
                <w:rFonts w:ascii="Times New Roman" w:hAnsi="Times New Roman" w:cs="Times New Roman"/>
                <w:color w:val="000000"/>
              </w:rPr>
              <w:t>Building Society deposit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37" w:name="DBG481"/>
            <w:bookmarkStart w:id="538" w:name="DD79"/>
            <w:bookmarkEnd w:id="537"/>
            <w:bookmarkEnd w:id="53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39" w:name="DBG482"/>
            <w:bookmarkStart w:id="540" w:name="DD80"/>
            <w:bookmarkEnd w:id="539"/>
            <w:bookmarkEnd w:id="54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1" w:name="DBG483"/>
            <w:bookmarkStart w:id="542" w:name="DBG484"/>
            <w:bookmarkEnd w:id="541"/>
            <w:bookmarkEnd w:id="542"/>
            <w:r>
              <w:rPr>
                <w:rFonts w:ascii="Times New Roman" w:hAnsi="Times New Roman" w:cs="Times New Roman"/>
                <w:color w:val="000000"/>
              </w:rPr>
              <w:t>Bank deposit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3" w:name="DBG485"/>
            <w:bookmarkStart w:id="544" w:name="DD81"/>
            <w:bookmarkEnd w:id="543"/>
            <w:bookmarkEnd w:id="54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5" w:name="DBG486"/>
            <w:bookmarkStart w:id="546" w:name="DD82"/>
            <w:bookmarkEnd w:id="545"/>
            <w:bookmarkEnd w:id="5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7" w:name="DBG487"/>
            <w:bookmarkStart w:id="548" w:name="DBG488"/>
            <w:bookmarkEnd w:id="547"/>
            <w:bookmarkEnd w:id="548"/>
            <w:r>
              <w:rPr>
                <w:rFonts w:ascii="Times New Roman" w:hAnsi="Times New Roman" w:cs="Times New Roman"/>
                <w:color w:val="000000"/>
              </w:rPr>
              <w:t>Building Society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9" w:name="DBG489"/>
            <w:bookmarkStart w:id="550" w:name="DD83"/>
            <w:bookmarkEnd w:id="549"/>
            <w:bookmarkEnd w:id="55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1" w:name="DBG490"/>
            <w:bookmarkStart w:id="552" w:name="DD84"/>
            <w:bookmarkEnd w:id="551"/>
            <w:bookmarkEnd w:id="55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3" w:name="DBG491"/>
            <w:bookmarkStart w:id="554" w:name="DBG492"/>
            <w:bookmarkEnd w:id="553"/>
            <w:bookmarkEnd w:id="554"/>
            <w:r>
              <w:rPr>
                <w:rFonts w:ascii="Times New Roman" w:hAnsi="Times New Roman" w:cs="Times New Roman"/>
                <w:color w:val="000000"/>
              </w:rPr>
              <w:t>Bank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5" w:name="DBG493"/>
            <w:bookmarkStart w:id="556" w:name="DD85"/>
            <w:bookmarkEnd w:id="555"/>
            <w:bookmarkEnd w:id="55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7" w:name="DBG494"/>
            <w:bookmarkStart w:id="558" w:name="DD86"/>
            <w:bookmarkEnd w:id="557"/>
            <w:bookmarkEnd w:id="5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9" w:name="DBG495"/>
            <w:bookmarkStart w:id="560" w:name="DBG496"/>
            <w:bookmarkEnd w:id="559"/>
            <w:bookmarkEnd w:id="560"/>
            <w:r>
              <w:rPr>
                <w:rFonts w:ascii="Times New Roman" w:hAnsi="Times New Roman" w:cs="Times New Roman"/>
                <w:color w:val="000000"/>
              </w:rPr>
              <w:t>Cash in hand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1" w:name="DBG497"/>
            <w:bookmarkStart w:id="562" w:name="DD87"/>
            <w:bookmarkEnd w:id="561"/>
            <w:bookmarkEnd w:id="56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3" w:name="DBG498"/>
            <w:bookmarkStart w:id="564" w:name="DD88"/>
            <w:bookmarkEnd w:id="563"/>
            <w:bookmarkEnd w:id="5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65" w:name="DBG499"/>
            <w:bookmarkStart w:id="566" w:name="DBG500"/>
            <w:bookmarkEnd w:id="565"/>
            <w:bookmarkEnd w:id="5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cash and bank balances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7" w:name="DBG501"/>
            <w:bookmarkStart w:id="568" w:name="DD89"/>
            <w:bookmarkEnd w:id="567"/>
            <w:bookmarkEnd w:id="56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9" w:name="DBG502"/>
            <w:bookmarkStart w:id="570" w:name="DD90"/>
            <w:bookmarkEnd w:id="569"/>
            <w:bookmarkEnd w:id="5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71" w:name="DBG503"/>
      <w:bookmarkEnd w:id="571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72" w:name="DBG504"/>
      <w:bookmarkEnd w:id="572"/>
      <w:r>
        <w:rPr>
          <w:rFonts w:ascii="Times New Roman" w:hAnsi="Times New Roman" w:cs="Times New Roman"/>
          <w:b/>
          <w:bCs/>
          <w:color w:val="000000"/>
        </w:rPr>
        <w:t>OVERDRAWN BALANCES ON BANK LOANS AND OVERDRAFTS:</w:t>
      </w:r>
      <w:bookmarkStart w:id="573" w:name="DBG505"/>
      <w:bookmarkEnd w:id="573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4" w:name="DBG506"/>
      <w:bookmarkEnd w:id="574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575" w:name="DBG507"/>
      <w:bookmarkEnd w:id="575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576" w:name="DBG508"/>
      <w:bookmarkEnd w:id="576"/>
      <w:r>
        <w:rPr>
          <w:rFonts w:ascii="Times New Roman" w:hAnsi="Times New Roman" w:cs="Times New Roman"/>
          <w:color w:val="000000"/>
        </w:rPr>
        <w:t>2008</w:t>
      </w:r>
      <w:bookmarkStart w:id="577" w:name="DBG509"/>
      <w:bookmarkEnd w:id="577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8" w:name="DBG510"/>
      <w:bookmarkEnd w:id="578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579" w:name="DBG511"/>
      <w:bookmarkEnd w:id="579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580" w:name="DBG512"/>
      <w:bookmarkEnd w:id="580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581" w:name="DBG513"/>
      <w:bookmarkEnd w:id="58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82" w:name="DBG514"/>
            <w:bookmarkStart w:id="583" w:name="DBG515"/>
            <w:bookmarkEnd w:id="582"/>
            <w:bookmarkEnd w:id="583"/>
            <w:r>
              <w:rPr>
                <w:rFonts w:ascii="Times New Roman" w:hAnsi="Times New Roman" w:cs="Times New Roman"/>
                <w:color w:val="000000"/>
              </w:rPr>
              <w:t>Bank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584" w:name="DBG516"/>
            <w:bookmarkEnd w:id="58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E.___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85" w:name="DBG517"/>
            <w:bookmarkStart w:id="586" w:name="DD91"/>
            <w:bookmarkEnd w:id="585"/>
            <w:bookmarkEnd w:id="586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87" w:name="DBG518"/>
            <w:bookmarkStart w:id="588" w:name="DD92"/>
            <w:bookmarkEnd w:id="587"/>
            <w:bookmarkEnd w:id="588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89" w:name="DBG519"/>
            <w:bookmarkStart w:id="590" w:name="DBG520"/>
            <w:bookmarkEnd w:id="589"/>
            <w:bookmarkEnd w:id="5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short-term bank and cash account borrowings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1" w:name="DBG521"/>
            <w:bookmarkStart w:id="592" w:name="DD93"/>
            <w:bookmarkEnd w:id="591"/>
            <w:bookmarkEnd w:id="592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3" w:name="DBG522"/>
            <w:bookmarkStart w:id="594" w:name="DD94"/>
            <w:bookmarkEnd w:id="593"/>
            <w:bookmarkEnd w:id="594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5" w:name="DBG523"/>
      <w:bookmarkEnd w:id="595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6" w:name="DBG524"/>
            <w:bookmarkStart w:id="597" w:name="DBG525"/>
            <w:bookmarkEnd w:id="596"/>
            <w:bookmarkEnd w:id="597"/>
            <w:r>
              <w:rPr>
                <w:rFonts w:ascii="Times New Roman" w:hAnsi="Times New Roman" w:cs="Times New Roman"/>
                <w:color w:val="000000"/>
              </w:rPr>
              <w:t>Current ratio (Current assets/Current liabilities)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8" w:name="DBG526"/>
            <w:bookmarkStart w:id="599" w:name="DD95"/>
            <w:bookmarkEnd w:id="598"/>
            <w:bookmarkEnd w:id="599"/>
            <w:r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0" w:name="DBG527"/>
            <w:bookmarkStart w:id="601" w:name="DD96"/>
            <w:bookmarkEnd w:id="600"/>
            <w:bookmarkEnd w:id="601"/>
            <w:r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2" w:name="DBG528"/>
            <w:bookmarkStart w:id="603" w:name="DBG529"/>
            <w:bookmarkEnd w:id="602"/>
            <w:bookmarkEnd w:id="603"/>
            <w:r>
              <w:rPr>
                <w:rFonts w:ascii="Times New Roman" w:hAnsi="Times New Roman" w:cs="Times New Roman"/>
                <w:color w:val="000000"/>
              </w:rPr>
              <w:t>Quick rati</w:t>
            </w:r>
            <w:r>
              <w:rPr>
                <w:rFonts w:ascii="Times New Roman" w:hAnsi="Times New Roman" w:cs="Times New Roman"/>
                <w:color w:val="000000"/>
              </w:rPr>
              <w:t>o (Current assets excluding Stocks/Current liabilities)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4" w:name="DBG530"/>
            <w:bookmarkStart w:id="605" w:name="DD97"/>
            <w:bookmarkEnd w:id="604"/>
            <w:bookmarkEnd w:id="605"/>
            <w:r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6" w:name="DBG531"/>
            <w:bookmarkStart w:id="607" w:name="DD98"/>
            <w:bookmarkEnd w:id="606"/>
            <w:bookmarkEnd w:id="607"/>
            <w:r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608" w:name="DBG532"/>
      <w:bookmarkEnd w:id="608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09" w:name="DBG533"/>
      <w:bookmarkEnd w:id="609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610" w:name="DBG534"/>
      <w:bookmarkEnd w:id="610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1"/>
          <w:footerReference w:type="default" r:id="rId2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4996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0" w:name="DBG574"/>
      <w:bookmarkEnd w:id="650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651" w:name="DBG575"/>
      <w:bookmarkEnd w:id="651"/>
      <w:r>
        <w:rPr>
          <w:rFonts w:ascii="Times New Roman" w:hAnsi="Times New Roman" w:cs="Times New Roman"/>
          <w:color w:val="000000"/>
        </w:rPr>
        <w:t>2008</w:t>
      </w:r>
      <w:bookmarkStart w:id="652" w:name="DBG576"/>
      <w:bookmarkEnd w:id="652"/>
    </w:p>
    <w:p w:rsidR="00000000" w:rsidRDefault="000C5236">
      <w:pPr>
        <w:widowControl w:val="0"/>
        <w:tabs>
          <w:tab w:val="left" w:pos="4532"/>
          <w:tab w:val="left" w:pos="5810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3" w:name="DBG577"/>
      <w:bookmarkEnd w:id="653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54" w:name="DBG578"/>
      <w:bookmarkEnd w:id="654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55" w:name="DBG579"/>
      <w:bookmarkEnd w:id="65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56" w:name="DBG580"/>
      <w:bookmarkEnd w:id="656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657" w:name="DBG581"/>
      <w:bookmarkEnd w:id="657"/>
    </w:p>
    <w:p w:rsidR="00000000" w:rsidRDefault="000C5236">
      <w:pPr>
        <w:widowControl w:val="0"/>
        <w:tabs>
          <w:tab w:val="left" w:pos="33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8" w:name="DBG582"/>
      <w:bookmarkEnd w:id="658"/>
      <w:r>
        <w:rPr>
          <w:rFonts w:ascii="Times New Roman" w:hAnsi="Times New Roman" w:cs="Times New Roman"/>
          <w:b/>
          <w:bCs/>
          <w:color w:val="0000FF"/>
        </w:rPr>
        <w:t>File</w:t>
      </w:r>
      <w:bookmarkStart w:id="659" w:name="DBG583"/>
      <w:bookmarkEnd w:id="659"/>
    </w:p>
    <w:p w:rsidR="00000000" w:rsidRDefault="000C5236">
      <w:pPr>
        <w:widowControl w:val="0"/>
        <w:tabs>
          <w:tab w:val="left" w:pos="3369"/>
          <w:tab w:val="left" w:pos="4299"/>
          <w:tab w:val="left" w:pos="5694"/>
          <w:tab w:val="left" w:pos="6972"/>
          <w:tab w:val="left" w:pos="8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60" w:name="DBG584"/>
      <w:bookmarkEnd w:id="660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661" w:name="DBG585"/>
      <w:bookmarkEnd w:id="661"/>
      <w:r>
        <w:rPr>
          <w:rFonts w:ascii="Times New Roman" w:hAnsi="Times New Roman" w:cs="Times New Roman"/>
          <w:b/>
          <w:bCs/>
          <w:color w:val="0000FF"/>
        </w:rPr>
        <w:t xml:space="preserve">&lt;1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62" w:name="DBG586"/>
      <w:bookmarkEnd w:id="662"/>
      <w:r>
        <w:rPr>
          <w:rFonts w:ascii="Times New Roman" w:hAnsi="Times New Roman" w:cs="Times New Roman"/>
          <w:b/>
          <w:bCs/>
          <w:color w:val="0000FF"/>
        </w:rPr>
        <w:t xml:space="preserve">&gt;1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63" w:name="DBG587"/>
      <w:bookmarkEnd w:id="663"/>
      <w:r>
        <w:rPr>
          <w:rFonts w:ascii="Times New Roman" w:hAnsi="Times New Roman" w:cs="Times New Roman"/>
          <w:b/>
          <w:bCs/>
          <w:color w:val="0000FF"/>
        </w:rPr>
        <w:t xml:space="preserve">&lt;1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64" w:name="DBG588"/>
      <w:bookmarkEnd w:id="664"/>
      <w:r>
        <w:rPr>
          <w:rFonts w:ascii="Times New Roman" w:hAnsi="Times New Roman" w:cs="Times New Roman"/>
          <w:b/>
          <w:bCs/>
          <w:color w:val="0000FF"/>
        </w:rPr>
        <w:t xml:space="preserve">&gt;1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bookmarkStart w:id="665" w:name="DBG589"/>
      <w:bookmarkEnd w:id="665"/>
      <w:proofErr w:type="spellEnd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2581"/>
        <w:gridCol w:w="1278"/>
        <w:gridCol w:w="1279"/>
        <w:gridCol w:w="1278"/>
        <w:gridCol w:w="1394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66" w:name="DBG590"/>
            <w:bookmarkStart w:id="667" w:name="DBG591"/>
            <w:bookmarkEnd w:id="666"/>
            <w:bookmarkEnd w:id="667"/>
            <w:r>
              <w:rPr>
                <w:rFonts w:ascii="Times New Roman" w:hAnsi="Times New Roman" w:cs="Times New Roman"/>
                <w:color w:val="000000"/>
              </w:rPr>
              <w:t>Bank loans and 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68" w:name="DBG592"/>
            <w:bookmarkEnd w:id="66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E.___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69" w:name="DBG593"/>
            <w:bookmarkStart w:id="670" w:name="DD99"/>
            <w:bookmarkEnd w:id="669"/>
            <w:bookmarkEnd w:id="670"/>
            <w:r>
              <w:rPr>
                <w:rFonts w:ascii="Times New Roman" w:hAnsi="Times New Roman" w:cs="Times New Roman"/>
                <w:color w:val="000000"/>
              </w:rPr>
              <w:t>265,371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1" w:name="DBG594"/>
            <w:bookmarkStart w:id="672" w:name="DD100"/>
            <w:bookmarkEnd w:id="671"/>
            <w:bookmarkEnd w:id="6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3" w:name="DBG595"/>
            <w:bookmarkStart w:id="674" w:name="DD101"/>
            <w:bookmarkEnd w:id="673"/>
            <w:bookmarkEnd w:id="674"/>
            <w:r>
              <w:rPr>
                <w:rFonts w:ascii="Times New Roman" w:hAnsi="Times New Roman" w:cs="Times New Roman"/>
                <w:color w:val="000000"/>
              </w:rPr>
              <w:t>206,733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5" w:name="DBG596"/>
            <w:bookmarkStart w:id="676" w:name="DD102"/>
            <w:bookmarkEnd w:id="675"/>
            <w:bookmarkEnd w:id="67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7" w:name="DBG597"/>
            <w:bookmarkStart w:id="678" w:name="DBG598"/>
            <w:bookmarkEnd w:id="677"/>
            <w:bookmarkEnd w:id="678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79" w:name="DBG599"/>
            <w:bookmarkEnd w:id="67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0" w:name="DBG600"/>
            <w:bookmarkStart w:id="681" w:name="DD103"/>
            <w:bookmarkEnd w:id="680"/>
            <w:bookmarkEnd w:id="681"/>
            <w:r>
              <w:rPr>
                <w:rFonts w:ascii="Times New Roman" w:hAnsi="Times New Roman" w:cs="Times New Roman"/>
                <w:color w:val="000000"/>
              </w:rPr>
              <w:t>1,978,195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2" w:name="DBG601"/>
            <w:bookmarkStart w:id="683" w:name="DD104"/>
            <w:bookmarkEnd w:id="682"/>
            <w:bookmarkEnd w:id="68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4" w:name="DBG602"/>
            <w:bookmarkStart w:id="685" w:name="DD105"/>
            <w:bookmarkEnd w:id="684"/>
            <w:bookmarkEnd w:id="685"/>
            <w:r>
              <w:rPr>
                <w:rFonts w:ascii="Times New Roman" w:hAnsi="Times New Roman" w:cs="Times New Roman"/>
                <w:color w:val="000000"/>
              </w:rPr>
              <w:t>2,782,060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6" w:name="DBG603"/>
            <w:bookmarkStart w:id="687" w:name="DD106"/>
            <w:bookmarkEnd w:id="686"/>
            <w:bookmarkEnd w:id="68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8" w:name="DBG604"/>
            <w:bookmarkStart w:id="689" w:name="DBG605"/>
            <w:bookmarkEnd w:id="688"/>
            <w:bookmarkEnd w:id="689"/>
            <w:r>
              <w:rPr>
                <w:rFonts w:ascii="Times New Roman" w:hAnsi="Times New Roman" w:cs="Times New Roman"/>
                <w:color w:val="000000"/>
              </w:rPr>
              <w:t>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0" w:name="DBG606"/>
            <w:bookmarkStart w:id="691" w:name="DD107"/>
            <w:bookmarkEnd w:id="690"/>
            <w:bookmarkEnd w:id="691"/>
            <w:r>
              <w:rPr>
                <w:rFonts w:ascii="Times New Roman" w:hAnsi="Times New Roman" w:cs="Times New Roman"/>
                <w:color w:val="000000"/>
              </w:rPr>
              <w:t>2,243,566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2" w:name="DBG607"/>
            <w:bookmarkStart w:id="693" w:name="DD108"/>
            <w:bookmarkEnd w:id="692"/>
            <w:bookmarkEnd w:id="69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4" w:name="DBG608"/>
            <w:bookmarkStart w:id="695" w:name="DD109"/>
            <w:bookmarkEnd w:id="694"/>
            <w:bookmarkEnd w:id="695"/>
            <w:r>
              <w:rPr>
                <w:rFonts w:ascii="Times New Roman" w:hAnsi="Times New Roman" w:cs="Times New Roman"/>
                <w:color w:val="000000"/>
              </w:rPr>
              <w:t>2,988,793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6" w:name="DBG609"/>
            <w:bookmarkStart w:id="697" w:name="DD110"/>
            <w:bookmarkEnd w:id="696"/>
            <w:bookmarkEnd w:id="69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98" w:name="DBG610"/>
      <w:bookmarkEnd w:id="698"/>
      <w:r>
        <w:rPr>
          <w:rFonts w:ascii="Times New Roman" w:hAnsi="Times New Roman" w:cs="Times New Roman"/>
          <w:b/>
          <w:bCs/>
          <w:color w:val="000000"/>
        </w:rPr>
        <w:t>Other creditors:</w:t>
      </w:r>
      <w:bookmarkStart w:id="699" w:name="DBG611"/>
      <w:bookmarkEnd w:id="69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2581"/>
        <w:gridCol w:w="1278"/>
        <w:gridCol w:w="1279"/>
        <w:gridCol w:w="1278"/>
        <w:gridCol w:w="1394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0" w:name="DBG612"/>
            <w:bookmarkStart w:id="701" w:name="DBG613"/>
            <w:bookmarkEnd w:id="700"/>
            <w:bookmarkEnd w:id="701"/>
            <w:r>
              <w:rPr>
                <w:rFonts w:ascii="Times New Roman" w:hAnsi="Times New Roman" w:cs="Times New Roman"/>
                <w:color w:val="000000"/>
              </w:rPr>
              <w:t>Corporation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02" w:name="DBG614"/>
            <w:bookmarkEnd w:id="70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3" w:name="DBG615"/>
            <w:bookmarkStart w:id="704" w:name="DD111"/>
            <w:bookmarkEnd w:id="703"/>
            <w:bookmarkEnd w:id="704"/>
            <w:r>
              <w:rPr>
                <w:rFonts w:ascii="Times New Roman" w:hAnsi="Times New Roman" w:cs="Times New Roman"/>
                <w:color w:val="000000"/>
              </w:rPr>
              <w:t>198,508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5" w:name="DBG616"/>
            <w:bookmarkStart w:id="706" w:name="DD112"/>
            <w:bookmarkEnd w:id="705"/>
            <w:bookmarkEnd w:id="70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7" w:name="DBG617"/>
            <w:bookmarkStart w:id="708" w:name="DD113"/>
            <w:bookmarkEnd w:id="707"/>
            <w:bookmarkEnd w:id="708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9" w:name="DBG618"/>
            <w:bookmarkStart w:id="710" w:name="DD114"/>
            <w:bookmarkEnd w:id="709"/>
            <w:bookmarkEnd w:id="71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1" w:name="DBG619"/>
            <w:bookmarkStart w:id="712" w:name="DBG620"/>
            <w:bookmarkEnd w:id="711"/>
            <w:bookmarkEnd w:id="712"/>
            <w:r>
              <w:rPr>
                <w:rFonts w:ascii="Times New Roman" w:hAnsi="Times New Roman" w:cs="Times New Roman"/>
                <w:color w:val="000000"/>
              </w:rPr>
              <w:t>PAYE and social security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3" w:name="DBG621"/>
            <w:bookmarkStart w:id="714" w:name="DD115"/>
            <w:bookmarkEnd w:id="713"/>
            <w:bookmarkEnd w:id="71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5" w:name="DBG622"/>
            <w:bookmarkStart w:id="716" w:name="DD116"/>
            <w:bookmarkEnd w:id="715"/>
            <w:bookmarkEnd w:id="71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7" w:name="DBG623"/>
            <w:bookmarkStart w:id="718" w:name="DD117"/>
            <w:bookmarkEnd w:id="717"/>
            <w:bookmarkEnd w:id="71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9" w:name="DBG624"/>
            <w:bookmarkStart w:id="720" w:name="DD118"/>
            <w:bookmarkEnd w:id="719"/>
            <w:bookmarkEnd w:id="72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1" w:name="DBG625"/>
            <w:bookmarkStart w:id="722" w:name="DBG626"/>
            <w:bookmarkEnd w:id="721"/>
            <w:bookmarkEnd w:id="722"/>
            <w:r>
              <w:rPr>
                <w:rFonts w:ascii="Times New Roman" w:hAnsi="Times New Roman" w:cs="Times New Roman"/>
                <w:color w:val="000000"/>
              </w:rPr>
              <w:t>VAT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23" w:name="DBG627"/>
            <w:bookmarkEnd w:id="72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4" w:name="DBG628"/>
            <w:bookmarkStart w:id="725" w:name="DD119"/>
            <w:bookmarkEnd w:id="724"/>
            <w:bookmarkEnd w:id="725"/>
            <w:r>
              <w:rPr>
                <w:rFonts w:ascii="Times New Roman" w:hAnsi="Times New Roman" w:cs="Times New Roman"/>
                <w:color w:val="000000"/>
              </w:rPr>
              <w:t>603,843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6" w:name="DBG629"/>
            <w:bookmarkStart w:id="727" w:name="DD120"/>
            <w:bookmarkEnd w:id="726"/>
            <w:bookmarkEnd w:id="72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8" w:name="DBG630"/>
            <w:bookmarkStart w:id="729" w:name="DD121"/>
            <w:bookmarkEnd w:id="728"/>
            <w:bookmarkEnd w:id="729"/>
            <w:r>
              <w:rPr>
                <w:rFonts w:ascii="Times New Roman" w:hAnsi="Times New Roman" w:cs="Times New Roman"/>
                <w:color w:val="000000"/>
              </w:rPr>
              <w:t>423,600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0" w:name="DBG631"/>
            <w:bookmarkStart w:id="731" w:name="DD122"/>
            <w:bookmarkEnd w:id="730"/>
            <w:bookmarkEnd w:id="73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2" w:name="DBG632"/>
            <w:bookmarkStart w:id="733" w:name="DBG633"/>
            <w:bookmarkEnd w:id="732"/>
            <w:bookmarkEnd w:id="733"/>
            <w:r>
              <w:rPr>
                <w:rFonts w:ascii="Times New Roman" w:hAnsi="Times New Roman" w:cs="Times New Roman"/>
                <w:color w:val="000000"/>
              </w:rPr>
              <w:t>Obligations under HP and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34" w:name="DBG634"/>
            <w:bookmarkEnd w:id="73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5" w:name="DBG635"/>
            <w:bookmarkStart w:id="736" w:name="DD123"/>
            <w:bookmarkEnd w:id="735"/>
            <w:bookmarkEnd w:id="736"/>
            <w:r>
              <w:rPr>
                <w:rFonts w:ascii="Times New Roman" w:hAnsi="Times New Roman" w:cs="Times New Roman"/>
                <w:color w:val="000000"/>
              </w:rPr>
              <w:t>462,838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7" w:name="DBG636"/>
            <w:bookmarkStart w:id="738" w:name="DD124"/>
            <w:bookmarkEnd w:id="737"/>
            <w:bookmarkEnd w:id="738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9" w:name="DBG637"/>
            <w:bookmarkStart w:id="740" w:name="DD125"/>
            <w:bookmarkEnd w:id="739"/>
            <w:bookmarkEnd w:id="740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1" w:name="DBG638"/>
            <w:bookmarkStart w:id="742" w:name="DD126"/>
            <w:bookmarkEnd w:id="741"/>
            <w:bookmarkEnd w:id="742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3" w:name="DBG639"/>
            <w:bookmarkStart w:id="744" w:name="DBG640"/>
            <w:bookmarkEnd w:id="743"/>
            <w:bookmarkEnd w:id="744"/>
            <w:r>
              <w:rPr>
                <w:rFonts w:ascii="Times New Roman" w:hAnsi="Times New Roman" w:cs="Times New Roman"/>
                <w:color w:val="000000"/>
              </w:rPr>
              <w:t>Shares classified as financial liabilities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5" w:name="DBG641"/>
            <w:bookmarkStart w:id="746" w:name="DD127"/>
            <w:bookmarkEnd w:id="745"/>
            <w:bookmarkEnd w:id="7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7" w:name="DBG642"/>
            <w:bookmarkStart w:id="748" w:name="DD128"/>
            <w:bookmarkEnd w:id="747"/>
            <w:bookmarkEnd w:id="74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9" w:name="DBG643"/>
            <w:bookmarkStart w:id="750" w:name="DD129"/>
            <w:bookmarkEnd w:id="749"/>
            <w:bookmarkEnd w:id="75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1" w:name="DBG644"/>
            <w:bookmarkStart w:id="752" w:name="DD130"/>
            <w:bookmarkEnd w:id="751"/>
            <w:bookmarkEnd w:id="75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3" w:name="DBG645"/>
            <w:bookmarkStart w:id="754" w:name="DBG646"/>
            <w:bookmarkEnd w:id="753"/>
            <w:bookmarkEnd w:id="754"/>
            <w:r>
              <w:rPr>
                <w:rFonts w:ascii="Times New Roman" w:hAnsi="Times New Roman" w:cs="Times New Roman"/>
                <w:color w:val="000000"/>
              </w:rPr>
              <w:t>Shares classified as financial liabilities (share premium)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5" w:name="DBG647"/>
            <w:bookmarkStart w:id="756" w:name="DD131"/>
            <w:bookmarkEnd w:id="755"/>
            <w:bookmarkEnd w:id="75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7" w:name="DBG648"/>
            <w:bookmarkStart w:id="758" w:name="DD132"/>
            <w:bookmarkEnd w:id="757"/>
            <w:bookmarkEnd w:id="7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9" w:name="DBG649"/>
            <w:bookmarkStart w:id="760" w:name="DD133"/>
            <w:bookmarkEnd w:id="759"/>
            <w:bookmarkEnd w:id="7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1" w:name="DBG650"/>
            <w:bookmarkStart w:id="762" w:name="DD134"/>
            <w:bookmarkEnd w:id="761"/>
            <w:bookmarkEnd w:id="76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3" w:name="DBG651"/>
            <w:bookmarkStart w:id="764" w:name="DBG652"/>
            <w:bookmarkEnd w:id="763"/>
            <w:bookmarkEnd w:id="764"/>
            <w:r>
              <w:rPr>
                <w:rFonts w:ascii="Times New Roman" w:hAnsi="Times New Roman" w:cs="Times New Roman"/>
                <w:color w:val="000000"/>
              </w:rPr>
              <w:t>Shares classified as financial liabilities (other reserves)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5" w:name="DBG653"/>
            <w:bookmarkStart w:id="766" w:name="DD135"/>
            <w:bookmarkEnd w:id="765"/>
            <w:bookmarkEnd w:id="7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7" w:name="DBG654"/>
            <w:bookmarkStart w:id="768" w:name="DD136"/>
            <w:bookmarkEnd w:id="767"/>
            <w:bookmarkEnd w:id="76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9" w:name="DBG655"/>
            <w:bookmarkStart w:id="770" w:name="DD137"/>
            <w:bookmarkEnd w:id="769"/>
            <w:bookmarkEnd w:id="7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1" w:name="DBG656"/>
            <w:bookmarkStart w:id="772" w:name="DD138"/>
            <w:bookmarkEnd w:id="771"/>
            <w:bookmarkEnd w:id="7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3" w:name="DBG657"/>
            <w:bookmarkStart w:id="774" w:name="DBG658"/>
            <w:bookmarkEnd w:id="773"/>
            <w:bookmarkEnd w:id="774"/>
            <w:r>
              <w:rPr>
                <w:rFonts w:ascii="Times New Roman" w:hAnsi="Times New Roman" w:cs="Times New Roman"/>
                <w:color w:val="000000"/>
              </w:rPr>
              <w:t>Dividends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5" w:name="DBG659"/>
            <w:bookmarkStart w:id="776" w:name="DD139"/>
            <w:bookmarkEnd w:id="775"/>
            <w:bookmarkEnd w:id="77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7" w:name="DBG660"/>
            <w:bookmarkStart w:id="778" w:name="DD140"/>
            <w:bookmarkEnd w:id="777"/>
            <w:bookmarkEnd w:id="77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9" w:name="DBG661"/>
            <w:bookmarkStart w:id="780" w:name="DD141"/>
            <w:bookmarkEnd w:id="779"/>
            <w:bookmarkEnd w:id="78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1" w:name="DBG662"/>
            <w:bookmarkStart w:id="782" w:name="DD142"/>
            <w:bookmarkEnd w:id="781"/>
            <w:bookmarkEnd w:id="78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3" w:name="DBG663"/>
            <w:bookmarkStart w:id="784" w:name="DBG664"/>
            <w:bookmarkEnd w:id="783"/>
            <w:bookmarkEnd w:id="784"/>
            <w:r>
              <w:rPr>
                <w:rFonts w:ascii="Times New Roman" w:hAnsi="Times New Roman" w:cs="Times New Roman"/>
                <w:color w:val="000000"/>
              </w:rPr>
              <w:t>Other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85" w:name="DBG665"/>
            <w:bookmarkEnd w:id="78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6" w:name="DBG666"/>
            <w:bookmarkStart w:id="787" w:name="DD143"/>
            <w:bookmarkEnd w:id="786"/>
            <w:bookmarkEnd w:id="787"/>
            <w:r>
              <w:rPr>
                <w:rFonts w:ascii="Times New Roman" w:hAnsi="Times New Roman" w:cs="Times New Roman"/>
                <w:color w:val="000000"/>
              </w:rPr>
              <w:t>452,680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8" w:name="DBG667"/>
            <w:bookmarkStart w:id="789" w:name="DD144"/>
            <w:bookmarkEnd w:id="788"/>
            <w:bookmarkEnd w:id="78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0" w:name="DBG668"/>
            <w:bookmarkStart w:id="791" w:name="DD145"/>
            <w:bookmarkEnd w:id="790"/>
            <w:bookmarkEnd w:id="791"/>
            <w:r>
              <w:rPr>
                <w:rFonts w:ascii="Times New Roman" w:hAnsi="Times New Roman" w:cs="Times New Roman"/>
                <w:color w:val="000000"/>
              </w:rPr>
              <w:t>415,262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2" w:name="DBG669"/>
            <w:bookmarkStart w:id="793" w:name="DD146"/>
            <w:bookmarkEnd w:id="792"/>
            <w:bookmarkEnd w:id="79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4" w:name="DBG670"/>
            <w:bookmarkStart w:id="795" w:name="DBG671"/>
            <w:bookmarkEnd w:id="794"/>
            <w:bookmarkEnd w:id="795"/>
            <w:r>
              <w:rPr>
                <w:rFonts w:ascii="Times New Roman" w:hAnsi="Times New Roman" w:cs="Times New Roman"/>
                <w:color w:val="000000"/>
              </w:rPr>
              <w:t>Directors loan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6" w:name="DBG672"/>
            <w:bookmarkStart w:id="797" w:name="DD147"/>
            <w:bookmarkEnd w:id="796"/>
            <w:bookmarkEnd w:id="79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8" w:name="DBG673"/>
            <w:bookmarkStart w:id="799" w:name="DD148"/>
            <w:bookmarkEnd w:id="798"/>
            <w:bookmarkEnd w:id="79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0" w:name="DBG674"/>
            <w:bookmarkStart w:id="801" w:name="DD149"/>
            <w:bookmarkEnd w:id="800"/>
            <w:bookmarkEnd w:id="80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2" w:name="DBG675"/>
            <w:bookmarkStart w:id="803" w:name="DD150"/>
            <w:bookmarkEnd w:id="802"/>
            <w:bookmarkEnd w:id="80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4" w:name="DBG676"/>
            <w:bookmarkStart w:id="805" w:name="DBG677"/>
            <w:bookmarkEnd w:id="804"/>
            <w:bookmarkEnd w:id="805"/>
            <w:r>
              <w:rPr>
                <w:rFonts w:ascii="Times New Roman" w:hAnsi="Times New Roman" w:cs="Times New Roman"/>
                <w:color w:val="000000"/>
              </w:rPr>
              <w:t>"Other creditors" sub-total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6" w:name="DBG678"/>
            <w:bookmarkStart w:id="807" w:name="DD151"/>
            <w:bookmarkEnd w:id="806"/>
            <w:bookmarkEnd w:id="807"/>
            <w:r>
              <w:rPr>
                <w:rFonts w:ascii="Times New Roman" w:hAnsi="Times New Roman" w:cs="Times New Roman"/>
                <w:color w:val="000000"/>
              </w:rPr>
              <w:t>1,717,869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8" w:name="DBG679"/>
            <w:bookmarkStart w:id="809" w:name="DD152"/>
            <w:bookmarkEnd w:id="808"/>
            <w:bookmarkEnd w:id="809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0" w:name="DBG680"/>
            <w:bookmarkStart w:id="811" w:name="DD153"/>
            <w:bookmarkEnd w:id="810"/>
            <w:bookmarkEnd w:id="811"/>
            <w:r>
              <w:rPr>
                <w:rFonts w:ascii="Times New Roman" w:hAnsi="Times New Roman" w:cs="Times New Roman"/>
                <w:color w:val="000000"/>
              </w:rPr>
              <w:t>1,403,344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2" w:name="DBG681"/>
            <w:bookmarkStart w:id="813" w:name="DD154"/>
            <w:bookmarkEnd w:id="812"/>
            <w:bookmarkEnd w:id="813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4" w:name="DBG682"/>
            <w:bookmarkStart w:id="815" w:name="DBG683"/>
            <w:bookmarkEnd w:id="814"/>
            <w:bookmarkEnd w:id="815"/>
            <w:r>
              <w:rPr>
                <w:rFonts w:ascii="Times New Roman" w:hAnsi="Times New Roman" w:cs="Times New Roman"/>
                <w:color w:val="000000"/>
              </w:rPr>
              <w:t>Accruals &amp;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816" w:name="DBG684"/>
            <w:bookmarkEnd w:id="81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7" w:name="DBG685"/>
            <w:bookmarkStart w:id="818" w:name="DD155"/>
            <w:bookmarkEnd w:id="817"/>
            <w:bookmarkEnd w:id="818"/>
            <w:r>
              <w:rPr>
                <w:rFonts w:ascii="Times New Roman" w:hAnsi="Times New Roman" w:cs="Times New Roman"/>
                <w:color w:val="000000"/>
              </w:rPr>
              <w:t>171,105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9" w:name="DBG686"/>
            <w:bookmarkStart w:id="820" w:name="DD156"/>
            <w:bookmarkEnd w:id="819"/>
            <w:bookmarkEnd w:id="82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1" w:name="DBG687"/>
            <w:bookmarkStart w:id="822" w:name="DD157"/>
            <w:bookmarkEnd w:id="821"/>
            <w:bookmarkEnd w:id="822"/>
            <w:r>
              <w:rPr>
                <w:rFonts w:ascii="Times New Roman" w:hAnsi="Times New Roman" w:cs="Times New Roman"/>
                <w:color w:val="000000"/>
              </w:rPr>
              <w:t>163,472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3" w:name="DBG688"/>
            <w:bookmarkStart w:id="824" w:name="DD158"/>
            <w:bookmarkEnd w:id="823"/>
            <w:bookmarkEnd w:id="82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25" w:name="DBG689"/>
            <w:bookmarkStart w:id="826" w:name="DBG690"/>
            <w:bookmarkEnd w:id="825"/>
            <w:bookmarkEnd w:id="8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7" w:name="DBG691"/>
            <w:bookmarkStart w:id="828" w:name="DD159"/>
            <w:bookmarkEnd w:id="827"/>
            <w:bookmarkEnd w:id="828"/>
            <w:r>
              <w:rPr>
                <w:rFonts w:ascii="Times New Roman" w:hAnsi="Times New Roman" w:cs="Times New Roman"/>
                <w:color w:val="000000"/>
              </w:rPr>
              <w:t>4,132,540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9" w:name="DBG692"/>
            <w:bookmarkStart w:id="830" w:name="DD160"/>
            <w:bookmarkEnd w:id="829"/>
            <w:bookmarkEnd w:id="830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1" w:name="DBG693"/>
            <w:bookmarkStart w:id="832" w:name="DD161"/>
            <w:bookmarkEnd w:id="831"/>
            <w:bookmarkEnd w:id="832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3" w:name="DBG694"/>
            <w:bookmarkStart w:id="834" w:name="DD162"/>
            <w:bookmarkEnd w:id="833"/>
            <w:bookmarkEnd w:id="834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35" w:name="DBG695"/>
      <w:bookmarkEnd w:id="835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859"/>
        <w:gridCol w:w="1279"/>
        <w:gridCol w:w="1278"/>
        <w:gridCol w:w="1394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6" w:name="DBG696"/>
            <w:bookmarkStart w:id="837" w:name="DBG697"/>
            <w:bookmarkEnd w:id="836"/>
            <w:bookmarkEnd w:id="837"/>
            <w:r>
              <w:rPr>
                <w:rFonts w:ascii="Times New Roman" w:hAnsi="Times New Roman" w:cs="Times New Roman"/>
                <w:color w:val="000000"/>
              </w:rPr>
              <w:t>Trade creditors credit ratio (in days)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8" w:name="DBG698"/>
            <w:bookmarkStart w:id="839" w:name="DD163"/>
            <w:bookmarkEnd w:id="838"/>
            <w:bookmarkEnd w:id="839"/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0" w:name="DBG699"/>
            <w:bookmarkStart w:id="841" w:name="DD164"/>
            <w:bookmarkEnd w:id="840"/>
            <w:bookmarkEnd w:id="841"/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42" w:name="DBG700"/>
      <w:bookmarkEnd w:id="842"/>
      <w:r>
        <w:rPr>
          <w:rFonts w:ascii="Times New Roman" w:hAnsi="Times New Roman" w:cs="Times New Roman"/>
          <w:color w:val="000000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</w:rPr>
        <w:t>assuming</w:t>
      </w:r>
      <w:proofErr w:type="gramEnd"/>
      <w:r>
        <w:rPr>
          <w:rFonts w:ascii="Times New Roman" w:hAnsi="Times New Roman" w:cs="Times New Roman"/>
          <w:color w:val="000000"/>
        </w:rPr>
        <w:t xml:space="preserve"> trade creditors all relate to </w:t>
      </w:r>
      <w:proofErr w:type="spellStart"/>
      <w:r>
        <w:rPr>
          <w:rFonts w:ascii="Times New Roman" w:hAnsi="Times New Roman" w:cs="Times New Roman"/>
          <w:color w:val="000000"/>
        </w:rPr>
        <w:t>VATable</w:t>
      </w:r>
      <w:proofErr w:type="spellEnd"/>
      <w:r>
        <w:rPr>
          <w:rFonts w:ascii="Times New Roman" w:hAnsi="Times New Roman" w:cs="Times New Roman"/>
          <w:color w:val="000000"/>
        </w:rPr>
        <w:t xml:space="preserve"> purchases)</w:t>
      </w:r>
    </w:p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843" w:name="DBG701"/>
      <w:bookmarkEnd w:id="843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44" w:name="DBG702"/>
      <w:bookmarkEnd w:id="84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845" w:name="DBG703"/>
      <w:bookmarkEnd w:id="845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3"/>
          <w:footerReference w:type="default" r:id="rId2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85" w:name="DBG743"/>
      <w:bookmarkEnd w:id="885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886" w:name="DBG744"/>
      <w:bookmarkEnd w:id="886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887" w:name="DBG745"/>
      <w:bookmarkEnd w:id="887"/>
      <w:r>
        <w:rPr>
          <w:rFonts w:ascii="Times New Roman" w:hAnsi="Times New Roman" w:cs="Times New Roman"/>
          <w:color w:val="000000"/>
        </w:rPr>
        <w:t>2008</w:t>
      </w:r>
      <w:bookmarkStart w:id="888" w:name="DBG746"/>
      <w:bookmarkEnd w:id="888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89" w:name="DBG747"/>
      <w:bookmarkEnd w:id="889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890" w:name="DBG748"/>
      <w:bookmarkEnd w:id="890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891" w:name="DBG749"/>
      <w:bookmarkEnd w:id="891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892" w:name="DBG750"/>
      <w:bookmarkEnd w:id="89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93" w:name="DBG751"/>
            <w:bookmarkStart w:id="894" w:name="DBG752"/>
            <w:bookmarkEnd w:id="893"/>
            <w:bookmarkEnd w:id="894"/>
            <w:r>
              <w:rPr>
                <w:rFonts w:ascii="Times New Roman" w:hAnsi="Times New Roman" w:cs="Times New Roman"/>
                <w:color w:val="000000"/>
              </w:rPr>
              <w:t>Bank loans and 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95" w:name="DBG753"/>
            <w:bookmarkStart w:id="896" w:name="DD165"/>
            <w:bookmarkEnd w:id="895"/>
            <w:bookmarkEnd w:id="89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97" w:name="DBG754"/>
            <w:bookmarkStart w:id="898" w:name="DD166"/>
            <w:bookmarkEnd w:id="897"/>
            <w:bookmarkEnd w:id="89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99" w:name="DBG755"/>
            <w:bookmarkStart w:id="900" w:name="DBG756"/>
            <w:bookmarkEnd w:id="899"/>
            <w:bookmarkEnd w:id="900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1" w:name="DBG757"/>
            <w:bookmarkStart w:id="902" w:name="DD167"/>
            <w:bookmarkEnd w:id="901"/>
            <w:bookmarkEnd w:id="90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3" w:name="DBG758"/>
            <w:bookmarkStart w:id="904" w:name="DD168"/>
            <w:bookmarkEnd w:id="903"/>
            <w:bookmarkEnd w:id="90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5" w:name="DBG759"/>
            <w:bookmarkStart w:id="906" w:name="DBG760"/>
            <w:bookmarkEnd w:id="905"/>
            <w:bookmarkEnd w:id="906"/>
            <w:r>
              <w:rPr>
                <w:rFonts w:ascii="Times New Roman" w:hAnsi="Times New Roman" w:cs="Times New Roman"/>
                <w:color w:val="000000"/>
              </w:rPr>
              <w:t>Amounts owed to group companies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7" w:name="DBG761"/>
            <w:bookmarkStart w:id="908" w:name="DD169"/>
            <w:bookmarkEnd w:id="907"/>
            <w:bookmarkEnd w:id="90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9" w:name="DBG762"/>
            <w:bookmarkStart w:id="910" w:name="DD170"/>
            <w:bookmarkEnd w:id="909"/>
            <w:bookmarkEnd w:id="91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11" w:name="DBG763"/>
      <w:bookmarkEnd w:id="911"/>
      <w:r>
        <w:rPr>
          <w:rFonts w:ascii="Times New Roman" w:hAnsi="Times New Roman" w:cs="Times New Roman"/>
          <w:color w:val="000000"/>
        </w:rPr>
        <w:t>Amounts owed to undertakings in which</w:t>
      </w:r>
      <w:bookmarkStart w:id="912" w:name="DBG764"/>
      <w:bookmarkEnd w:id="912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13" w:name="DBG765"/>
      <w:bookmarkEnd w:id="913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company has a participating</w:t>
      </w:r>
      <w:bookmarkStart w:id="914" w:name="DBG766"/>
      <w:bookmarkEnd w:id="91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5" w:name="DBG767"/>
            <w:bookmarkStart w:id="916" w:name="DBG768"/>
            <w:bookmarkEnd w:id="915"/>
            <w:bookmarkEnd w:id="916"/>
            <w:r>
              <w:rPr>
                <w:rFonts w:ascii="Times New Roman" w:hAnsi="Times New Roman" w:cs="Times New Roman"/>
                <w:color w:val="000000"/>
              </w:rPr>
              <w:t xml:space="preserve"> interest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7" w:name="DBG769"/>
            <w:bookmarkStart w:id="918" w:name="DD171"/>
            <w:bookmarkEnd w:id="917"/>
            <w:bookmarkEnd w:id="91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9" w:name="DBG770"/>
            <w:bookmarkStart w:id="920" w:name="DD172"/>
            <w:bookmarkEnd w:id="919"/>
            <w:bookmarkEnd w:id="92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1" w:name="DBG771"/>
            <w:bookmarkStart w:id="922" w:name="DBG772"/>
            <w:bookmarkEnd w:id="921"/>
            <w:bookmarkEnd w:id="922"/>
            <w:r>
              <w:rPr>
                <w:rFonts w:ascii="Times New Roman" w:hAnsi="Times New Roman" w:cs="Times New Roman"/>
                <w:color w:val="000000"/>
              </w:rPr>
              <w:t>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3" w:name="DBG773"/>
            <w:bookmarkStart w:id="924" w:name="DD173"/>
            <w:bookmarkEnd w:id="923"/>
            <w:bookmarkEnd w:id="92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5" w:name="DBG774"/>
            <w:bookmarkStart w:id="926" w:name="DD174"/>
            <w:bookmarkEnd w:id="925"/>
            <w:bookmarkEnd w:id="92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27" w:name="DBG775"/>
      <w:bookmarkEnd w:id="92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8" w:name="DBG776"/>
      <w:bookmarkEnd w:id="928"/>
      <w:r>
        <w:rPr>
          <w:rFonts w:ascii="Times New Roman" w:hAnsi="Times New Roman" w:cs="Times New Roman"/>
          <w:b/>
          <w:bCs/>
          <w:color w:val="000000"/>
        </w:rPr>
        <w:t>Other creditors:</w:t>
      </w:r>
      <w:bookmarkStart w:id="929" w:name="DBG777"/>
      <w:bookmarkEnd w:id="92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0" w:name="DBG778"/>
            <w:bookmarkStart w:id="931" w:name="DBG779"/>
            <w:bookmarkEnd w:id="930"/>
            <w:bookmarkEnd w:id="931"/>
            <w:r>
              <w:rPr>
                <w:rFonts w:ascii="Times New Roman" w:hAnsi="Times New Roman" w:cs="Times New Roman"/>
                <w:color w:val="000000"/>
              </w:rPr>
              <w:t xml:space="preserve"> Corporation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2" w:name="DBG780"/>
            <w:bookmarkStart w:id="933" w:name="DD175"/>
            <w:bookmarkEnd w:id="932"/>
            <w:bookmarkEnd w:id="93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4" w:name="DBG781"/>
            <w:bookmarkStart w:id="935" w:name="DD176"/>
            <w:bookmarkEnd w:id="934"/>
            <w:bookmarkEnd w:id="93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6" w:name="DBG782"/>
            <w:bookmarkStart w:id="937" w:name="DBG783"/>
            <w:bookmarkEnd w:id="936"/>
            <w:bookmarkEnd w:id="937"/>
            <w:r>
              <w:rPr>
                <w:rFonts w:ascii="Times New Roman" w:hAnsi="Times New Roman" w:cs="Times New Roman"/>
                <w:color w:val="000000"/>
              </w:rPr>
              <w:t xml:space="preserve"> Obligations under HP/finance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938" w:name="DBG784"/>
            <w:bookmarkEnd w:id="93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9" w:name="DBG785"/>
            <w:bookmarkStart w:id="940" w:name="DD177"/>
            <w:bookmarkEnd w:id="939"/>
            <w:bookmarkEnd w:id="940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1" w:name="DBG786"/>
            <w:bookmarkStart w:id="942" w:name="DD178"/>
            <w:bookmarkEnd w:id="941"/>
            <w:bookmarkEnd w:id="942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3" w:name="DBG787"/>
            <w:bookmarkStart w:id="944" w:name="DBG788"/>
            <w:bookmarkEnd w:id="943"/>
            <w:bookmarkEnd w:id="944"/>
            <w:r>
              <w:rPr>
                <w:rFonts w:ascii="Times New Roman" w:hAnsi="Times New Roman" w:cs="Times New Roman"/>
                <w:color w:val="000000"/>
              </w:rPr>
              <w:t>Shares classed as financial liabilities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5" w:name="DBG789"/>
            <w:bookmarkStart w:id="946" w:name="DD179"/>
            <w:bookmarkEnd w:id="945"/>
            <w:bookmarkEnd w:id="9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7" w:name="DBG790"/>
            <w:bookmarkStart w:id="948" w:name="DD180"/>
            <w:bookmarkEnd w:id="947"/>
            <w:bookmarkEnd w:id="94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9" w:name="DBG791"/>
            <w:bookmarkStart w:id="950" w:name="DBG792"/>
            <w:bookmarkEnd w:id="949"/>
            <w:bookmarkEnd w:id="950"/>
            <w:r>
              <w:rPr>
                <w:rFonts w:ascii="Times New Roman" w:hAnsi="Times New Roman" w:cs="Times New Roman"/>
                <w:color w:val="000000"/>
              </w:rPr>
              <w:t>Shares classed as financial liabilities &gt; 1yr (share premium)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1" w:name="DBG793"/>
            <w:bookmarkStart w:id="952" w:name="DD181"/>
            <w:bookmarkEnd w:id="951"/>
            <w:bookmarkEnd w:id="95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3" w:name="DBG794"/>
            <w:bookmarkStart w:id="954" w:name="DD182"/>
            <w:bookmarkEnd w:id="953"/>
            <w:bookmarkEnd w:id="95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5" w:name="DBG795"/>
            <w:bookmarkStart w:id="956" w:name="DBG796"/>
            <w:bookmarkEnd w:id="955"/>
            <w:bookmarkEnd w:id="956"/>
            <w:r>
              <w:rPr>
                <w:rFonts w:ascii="Times New Roman" w:hAnsi="Times New Roman" w:cs="Times New Roman"/>
                <w:color w:val="000000"/>
              </w:rPr>
              <w:t>Shares classed as financial liabilities &gt; 1yr (other reserves)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7" w:name="DBG797"/>
            <w:bookmarkStart w:id="958" w:name="DD183"/>
            <w:bookmarkEnd w:id="957"/>
            <w:bookmarkEnd w:id="9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9" w:name="DBG798"/>
            <w:bookmarkStart w:id="960" w:name="DD184"/>
            <w:bookmarkEnd w:id="959"/>
            <w:bookmarkEnd w:id="9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1" w:name="DBG799"/>
            <w:bookmarkStart w:id="962" w:name="DBG800"/>
            <w:bookmarkEnd w:id="961"/>
            <w:bookmarkEnd w:id="962"/>
            <w:r>
              <w:rPr>
                <w:rFonts w:ascii="Times New Roman" w:hAnsi="Times New Roman" w:cs="Times New Roman"/>
                <w:color w:val="000000"/>
              </w:rPr>
              <w:t xml:space="preserve"> Other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3" w:name="DBG801"/>
            <w:bookmarkStart w:id="964" w:name="DD185"/>
            <w:bookmarkEnd w:id="963"/>
            <w:bookmarkEnd w:id="9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5" w:name="DBG802"/>
            <w:bookmarkStart w:id="966" w:name="DD186"/>
            <w:bookmarkEnd w:id="965"/>
            <w:bookmarkEnd w:id="9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7" w:name="DBG803"/>
            <w:bookmarkStart w:id="968" w:name="DBG804"/>
            <w:bookmarkEnd w:id="967"/>
            <w:bookmarkEnd w:id="968"/>
            <w:r>
              <w:rPr>
                <w:rFonts w:ascii="Times New Roman" w:hAnsi="Times New Roman" w:cs="Times New Roman"/>
                <w:color w:val="000000"/>
              </w:rPr>
              <w:t xml:space="preserve"> Directors loan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9" w:name="DBG805"/>
            <w:bookmarkStart w:id="970" w:name="DD187"/>
            <w:bookmarkEnd w:id="969"/>
            <w:bookmarkEnd w:id="9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1" w:name="DBG806"/>
            <w:bookmarkStart w:id="972" w:name="DD188"/>
            <w:bookmarkEnd w:id="971"/>
            <w:bookmarkEnd w:id="9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3" w:name="DBG807"/>
            <w:bookmarkStart w:id="974" w:name="DBG808"/>
            <w:bookmarkEnd w:id="973"/>
            <w:bookmarkEnd w:id="974"/>
            <w:r>
              <w:rPr>
                <w:rFonts w:ascii="Times New Roman" w:hAnsi="Times New Roman" w:cs="Times New Roman"/>
                <w:color w:val="000000"/>
              </w:rPr>
              <w:t>"Other creditors" 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5" w:name="DBG809"/>
            <w:bookmarkStart w:id="976" w:name="DD189"/>
            <w:bookmarkEnd w:id="975"/>
            <w:bookmarkEnd w:id="976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7" w:name="DBG810"/>
            <w:bookmarkStart w:id="978" w:name="DD190"/>
            <w:bookmarkEnd w:id="977"/>
            <w:bookmarkEnd w:id="978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9" w:name="DBG811"/>
            <w:bookmarkStart w:id="980" w:name="DBG812"/>
            <w:bookmarkEnd w:id="979"/>
            <w:bookmarkEnd w:id="980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1" w:name="DBG813"/>
            <w:bookmarkStart w:id="982" w:name="DD191"/>
            <w:bookmarkEnd w:id="981"/>
            <w:bookmarkEnd w:id="98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3" w:name="DBG814"/>
            <w:bookmarkStart w:id="984" w:name="DD192"/>
            <w:bookmarkEnd w:id="983"/>
            <w:bookmarkEnd w:id="98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85" w:name="DBG815"/>
            <w:bookmarkStart w:id="986" w:name="DBG816"/>
            <w:bookmarkEnd w:id="985"/>
            <w:bookmarkEnd w:id="9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creditors over one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7" w:name="DBG817"/>
            <w:bookmarkStart w:id="988" w:name="DD193"/>
            <w:bookmarkEnd w:id="987"/>
            <w:bookmarkEnd w:id="988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9" w:name="DBG818"/>
            <w:bookmarkStart w:id="990" w:name="DD194"/>
            <w:bookmarkEnd w:id="989"/>
            <w:bookmarkEnd w:id="990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91" w:name="DBG819"/>
      <w:bookmarkEnd w:id="991"/>
    </w:p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92" w:name="DBG820"/>
      <w:bookmarkEnd w:id="992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993" w:name="DBG821"/>
      <w:bookmarkEnd w:id="993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5"/>
          <w:footerReference w:type="default" r:id="rId2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33" w:name="DBG861"/>
      <w:bookmarkEnd w:id="1033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034" w:name="DBG862"/>
      <w:bookmarkEnd w:id="1034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035" w:name="DBG863"/>
      <w:bookmarkEnd w:id="1035"/>
      <w:r>
        <w:rPr>
          <w:rFonts w:ascii="Times New Roman" w:hAnsi="Times New Roman" w:cs="Times New Roman"/>
          <w:color w:val="000000"/>
        </w:rPr>
        <w:t>2008</w:t>
      </w:r>
      <w:bookmarkStart w:id="1036" w:name="DBG864"/>
      <w:bookmarkEnd w:id="1036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37" w:name="DBG865"/>
      <w:bookmarkEnd w:id="1037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038" w:name="DBG866"/>
      <w:bookmarkEnd w:id="1038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039" w:name="DBG867"/>
      <w:bookmarkEnd w:id="1039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040" w:name="DBG868"/>
      <w:bookmarkEnd w:id="1040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1" w:name="DBG869"/>
            <w:bookmarkStart w:id="1042" w:name="DBG870"/>
            <w:bookmarkEnd w:id="1041"/>
            <w:bookmarkEnd w:id="10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Pensions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43" w:name="DBG871"/>
            <w:bookmarkStart w:id="1044" w:name="DD195"/>
            <w:bookmarkEnd w:id="1043"/>
            <w:bookmarkEnd w:id="104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45" w:name="DBG872"/>
            <w:bookmarkStart w:id="1046" w:name="DD196"/>
            <w:bookmarkEnd w:id="1045"/>
            <w:bookmarkEnd w:id="10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7" w:name="DBG873"/>
            <w:bookmarkStart w:id="1048" w:name="DBG874"/>
            <w:bookmarkEnd w:id="1047"/>
            <w:bookmarkEnd w:id="10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Deferred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049" w:name="DBG875"/>
            <w:bookmarkEnd w:id="104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 A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0" w:name="DBG876"/>
            <w:bookmarkStart w:id="1051" w:name="DD197"/>
            <w:bookmarkEnd w:id="1050"/>
            <w:bookmarkEnd w:id="1051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2" w:name="DBG877"/>
            <w:bookmarkStart w:id="1053" w:name="DD198"/>
            <w:bookmarkEnd w:id="1052"/>
            <w:bookmarkEnd w:id="1053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54" w:name="DBG878"/>
      <w:bookmarkEnd w:id="105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55" w:name="DBG879"/>
            <w:bookmarkStart w:id="1056" w:name="DBG880"/>
            <w:bookmarkEnd w:id="1055"/>
            <w:bookmarkEnd w:id="10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provisions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7" w:name="DBG881"/>
            <w:bookmarkStart w:id="1058" w:name="DD199"/>
            <w:bookmarkEnd w:id="1057"/>
            <w:bookmarkEnd w:id="10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9" w:name="DBG882"/>
            <w:bookmarkStart w:id="1060" w:name="DD200"/>
            <w:bookmarkEnd w:id="1059"/>
            <w:bookmarkEnd w:id="10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1" w:name="DBG883"/>
            <w:bookmarkStart w:id="1062" w:name="DBG884"/>
            <w:bookmarkEnd w:id="1061"/>
            <w:bookmarkEnd w:id="10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Government grants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3" w:name="DBG885"/>
            <w:bookmarkStart w:id="1064" w:name="DD201"/>
            <w:bookmarkEnd w:id="1063"/>
            <w:bookmarkEnd w:id="10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5" w:name="DBG886"/>
            <w:bookmarkStart w:id="1066" w:name="DD202"/>
            <w:bookmarkEnd w:id="1065"/>
            <w:bookmarkEnd w:id="10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7" w:name="DBG887"/>
            <w:bookmarkStart w:id="1068" w:name="DBG888"/>
            <w:bookmarkEnd w:id="1067"/>
            <w:bookmarkEnd w:id="10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provisions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9" w:name="DBG889"/>
            <w:bookmarkStart w:id="1070" w:name="DD203"/>
            <w:bookmarkEnd w:id="1069"/>
            <w:bookmarkEnd w:id="1070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1" w:name="DBG890"/>
            <w:bookmarkStart w:id="1072" w:name="DD204"/>
            <w:bookmarkEnd w:id="1071"/>
            <w:bookmarkEnd w:id="1072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073" w:name="DBG891"/>
      <w:bookmarkEnd w:id="1073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74" w:name="DBG892"/>
      <w:bookmarkEnd w:id="107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075" w:name="DBG893"/>
      <w:bookmarkEnd w:id="1075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7"/>
          <w:footerReference w:type="default" r:id="rId2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15" w:name="DBG933"/>
      <w:bookmarkEnd w:id="1115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116" w:name="DBG934"/>
      <w:bookmarkEnd w:id="1116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117" w:name="DBG935"/>
      <w:bookmarkEnd w:id="1117"/>
      <w:r>
        <w:rPr>
          <w:rFonts w:ascii="Times New Roman" w:hAnsi="Times New Roman" w:cs="Times New Roman"/>
          <w:color w:val="000000"/>
        </w:rPr>
        <w:t>2008</w:t>
      </w:r>
      <w:bookmarkStart w:id="1118" w:name="DBG936"/>
      <w:bookmarkEnd w:id="1118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19" w:name="DBG937"/>
      <w:bookmarkEnd w:id="1119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120" w:name="DBG938"/>
      <w:bookmarkEnd w:id="1120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121" w:name="DBG939"/>
      <w:bookmarkEnd w:id="1121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122" w:name="DBG940"/>
      <w:bookmarkEnd w:id="1122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23" w:name="DBG941"/>
      <w:bookmarkEnd w:id="1123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24" w:name="DBG942"/>
      <w:bookmarkEnd w:id="1124"/>
      <w:r>
        <w:rPr>
          <w:rFonts w:ascii="Times New Roman" w:hAnsi="Times New Roman" w:cs="Times New Roman"/>
          <w:b/>
          <w:bCs/>
          <w:color w:val="000000"/>
        </w:rPr>
        <w:t>CHARGE FOR YEAR</w:t>
      </w:r>
      <w:bookmarkStart w:id="1125" w:name="DBG943"/>
      <w:bookmarkEnd w:id="1125"/>
      <w:r>
        <w:rPr>
          <w:rFonts w:ascii="Times New Roman" w:hAnsi="Times New Roman" w:cs="Times New Roman"/>
          <w:color w:val="000000"/>
        </w:rPr>
        <w:t>: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6" w:name="DBG944"/>
            <w:bookmarkStart w:id="1127" w:name="DBG945"/>
            <w:bookmarkEnd w:id="1126"/>
            <w:bookmarkEnd w:id="1127"/>
            <w:r>
              <w:rPr>
                <w:rFonts w:ascii="Times New Roman" w:hAnsi="Times New Roman" w:cs="Times New Roman"/>
                <w:color w:val="000000"/>
              </w:rPr>
              <w:t>Corporation tax for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28" w:name="DBG946"/>
            <w:bookmarkEnd w:id="112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9" w:name="DBG947"/>
            <w:bookmarkStart w:id="1130" w:name="DD205"/>
            <w:bookmarkEnd w:id="1129"/>
            <w:bookmarkEnd w:id="1130"/>
            <w:r>
              <w:rPr>
                <w:rFonts w:ascii="Times New Roman" w:hAnsi="Times New Roman" w:cs="Times New Roman"/>
                <w:color w:val="000000"/>
              </w:rPr>
              <w:t>439,041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1" w:name="DBG948"/>
            <w:bookmarkStart w:id="1132" w:name="DD206"/>
            <w:bookmarkEnd w:id="1131"/>
            <w:bookmarkEnd w:id="1132"/>
            <w:r>
              <w:rPr>
                <w:rFonts w:ascii="Times New Roman" w:hAnsi="Times New Roman" w:cs="Times New Roman"/>
                <w:color w:val="000000"/>
              </w:rPr>
              <w:t>353,648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3" w:name="DBG949"/>
            <w:bookmarkStart w:id="1134" w:name="DBG950"/>
            <w:bookmarkEnd w:id="1133"/>
            <w:bookmarkEnd w:id="1134"/>
            <w:r>
              <w:rPr>
                <w:rFonts w:ascii="Times New Roman" w:hAnsi="Times New Roman" w:cs="Times New Roman"/>
                <w:color w:val="000000"/>
              </w:rPr>
              <w:t>Over/under provisions in prior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35" w:name="DBG951"/>
            <w:bookmarkEnd w:id="113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6" w:name="DBG952"/>
            <w:bookmarkStart w:id="1137" w:name="DD207"/>
            <w:bookmarkEnd w:id="1136"/>
            <w:bookmarkEnd w:id="1137"/>
            <w:r>
              <w:rPr>
                <w:rFonts w:ascii="Times New Roman" w:hAnsi="Times New Roman" w:cs="Times New Roman"/>
                <w:color w:val="000000"/>
              </w:rPr>
              <w:t>(209,529)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8" w:name="DBG953"/>
            <w:bookmarkStart w:id="1139" w:name="DD208"/>
            <w:bookmarkEnd w:id="1138"/>
            <w:bookmarkEnd w:id="1139"/>
            <w:r>
              <w:rPr>
                <w:rFonts w:ascii="Times New Roman" w:hAnsi="Times New Roman" w:cs="Times New Roman"/>
                <w:color w:val="000000"/>
              </w:rPr>
              <w:t>30,830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40" w:name="DBG954"/>
            <w:bookmarkEnd w:id="11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1" w:name="DBG955"/>
            <w:bookmarkStart w:id="1142" w:name="DD209"/>
            <w:bookmarkEnd w:id="1141"/>
            <w:bookmarkEnd w:id="1142"/>
            <w:r>
              <w:rPr>
                <w:rFonts w:ascii="Times New Roman" w:hAnsi="Times New Roman" w:cs="Times New Roman"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3" w:name="DBG956"/>
            <w:bookmarkStart w:id="1144" w:name="DD210"/>
            <w:bookmarkEnd w:id="1143"/>
            <w:bookmarkEnd w:id="1144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5" w:name="DBG957"/>
            <w:bookmarkStart w:id="1146" w:name="DBG958"/>
            <w:bookmarkEnd w:id="1145"/>
            <w:bookmarkEnd w:id="1146"/>
            <w:r>
              <w:rPr>
                <w:rFonts w:ascii="Times New Roman" w:hAnsi="Times New Roman" w:cs="Times New Roman"/>
                <w:color w:val="000000"/>
              </w:rPr>
              <w:t>Deferred tax charge/(recovery)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47" w:name="DBG959"/>
            <w:bookmarkEnd w:id="1147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8" w:name="DBG960"/>
            <w:bookmarkStart w:id="1149" w:name="DD211"/>
            <w:bookmarkEnd w:id="1148"/>
            <w:bookmarkEnd w:id="1149"/>
            <w:r>
              <w:rPr>
                <w:rFonts w:ascii="Times New Roman" w:hAnsi="Times New Roman" w:cs="Times New Roman"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0" w:name="DBG961"/>
            <w:bookmarkStart w:id="1151" w:name="DD212"/>
            <w:bookmarkEnd w:id="1150"/>
            <w:bookmarkEnd w:id="1151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2" w:name="DBG962"/>
            <w:bookmarkStart w:id="1153" w:name="DBG963"/>
            <w:bookmarkEnd w:id="1152"/>
            <w:bookmarkEnd w:id="1153"/>
            <w:r>
              <w:rPr>
                <w:rFonts w:ascii="Times New Roman" w:hAnsi="Times New Roman" w:cs="Times New Roman"/>
                <w:color w:val="000000"/>
              </w:rPr>
              <w:t>Total tax charge to P &amp; L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4" w:name="DBG964"/>
            <w:bookmarkStart w:id="1155" w:name="DD213"/>
            <w:bookmarkEnd w:id="1154"/>
            <w:bookmarkEnd w:id="1155"/>
            <w:r>
              <w:rPr>
                <w:rFonts w:ascii="Times New Roman" w:hAnsi="Times New Roman" w:cs="Times New Roman"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6" w:name="DBG965"/>
            <w:bookmarkStart w:id="1157" w:name="DD214"/>
            <w:bookmarkEnd w:id="1156"/>
            <w:bookmarkEnd w:id="1157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58" w:name="DBG966"/>
      <w:bookmarkEnd w:id="1158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59" w:name="DBG967"/>
      <w:bookmarkEnd w:id="1159"/>
      <w:r>
        <w:rPr>
          <w:rFonts w:ascii="Times New Roman" w:hAnsi="Times New Roman" w:cs="Times New Roman"/>
          <w:b/>
          <w:bCs/>
          <w:color w:val="000000"/>
        </w:rPr>
        <w:t xml:space="preserve">BALANCE SHEET POSITION - </w:t>
      </w:r>
      <w:bookmarkStart w:id="1160" w:name="DBG968"/>
      <w:bookmarkEnd w:id="1160"/>
      <w:r>
        <w:rPr>
          <w:rFonts w:ascii="Times New Roman" w:hAnsi="Times New Roman" w:cs="Times New Roman"/>
          <w:b/>
          <w:bCs/>
          <w:color w:val="000000"/>
        </w:rPr>
        <w:t>CORPORATION TAX</w:t>
      </w:r>
      <w:bookmarkStart w:id="1161" w:name="DBG969"/>
      <w:bookmarkEnd w:id="1161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2" w:name="DBG970"/>
            <w:bookmarkStart w:id="1163" w:name="DBG971"/>
            <w:bookmarkEnd w:id="1162"/>
            <w:bookmarkEnd w:id="1163"/>
            <w:r>
              <w:rPr>
                <w:rFonts w:ascii="Times New Roman" w:hAnsi="Times New Roman" w:cs="Times New Roman"/>
                <w:color w:val="000000"/>
              </w:rPr>
              <w:t>Corporation tax creditor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4" w:name="DBG972"/>
            <w:bookmarkStart w:id="1165" w:name="DD215"/>
            <w:bookmarkEnd w:id="1164"/>
            <w:bookmarkEnd w:id="1165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6" w:name="DBG973"/>
            <w:bookmarkStart w:id="1167" w:name="DD216"/>
            <w:bookmarkEnd w:id="1166"/>
            <w:bookmarkEnd w:id="116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8" w:name="DBG974"/>
            <w:bookmarkStart w:id="1169" w:name="DBG975"/>
            <w:bookmarkEnd w:id="1168"/>
            <w:bookmarkEnd w:id="1169"/>
            <w:r>
              <w:rPr>
                <w:rFonts w:ascii="Times New Roman" w:hAnsi="Times New Roman" w:cs="Times New Roman"/>
                <w:color w:val="000000"/>
              </w:rPr>
              <w:t>C.T. charge for the year as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0" w:name="DBG976"/>
            <w:bookmarkStart w:id="1171" w:name="DD217"/>
            <w:bookmarkEnd w:id="1170"/>
            <w:bookmarkEnd w:id="1171"/>
            <w:r>
              <w:rPr>
                <w:rFonts w:ascii="Times New Roman" w:hAnsi="Times New Roman" w:cs="Times New Roman"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2" w:name="DBG977"/>
            <w:bookmarkStart w:id="1173" w:name="DD218"/>
            <w:bookmarkEnd w:id="1172"/>
            <w:bookmarkEnd w:id="1173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4" w:name="DBG978"/>
            <w:bookmarkStart w:id="1175" w:name="DBG979"/>
            <w:bookmarkEnd w:id="1174"/>
            <w:bookmarkEnd w:id="1175"/>
            <w:r>
              <w:rPr>
                <w:rFonts w:ascii="Times New Roman" w:hAnsi="Times New Roman" w:cs="Times New Roman"/>
                <w:color w:val="000000"/>
              </w:rPr>
              <w:t>Payments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6" w:name="DBG980"/>
            <w:bookmarkStart w:id="1177" w:name="DD219"/>
            <w:bookmarkEnd w:id="1176"/>
            <w:bookmarkEnd w:id="1177"/>
            <w:r>
              <w:rPr>
                <w:rFonts w:ascii="Times New Roman" w:hAnsi="Times New Roman" w:cs="Times New Roman"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8" w:name="DBG981"/>
            <w:bookmarkStart w:id="1179" w:name="DD220"/>
            <w:bookmarkEnd w:id="1178"/>
            <w:bookmarkEnd w:id="1179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0" w:name="DBG982"/>
            <w:bookmarkStart w:id="1181" w:name="DBG983"/>
            <w:bookmarkEnd w:id="1180"/>
            <w:bookmarkEnd w:id="1181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82" w:name="DBG984"/>
            <w:bookmarkEnd w:id="118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3" w:name="DBG985"/>
            <w:bookmarkStart w:id="1184" w:name="DD221"/>
            <w:bookmarkEnd w:id="1183"/>
            <w:bookmarkEnd w:id="1184"/>
            <w:r>
              <w:rPr>
                <w:rFonts w:ascii="Times New Roman" w:hAnsi="Times New Roman" w:cs="Times New Roman"/>
                <w:color w:val="000000"/>
              </w:rPr>
              <w:t>198,508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5" w:name="DBG986"/>
            <w:bookmarkStart w:id="1186" w:name="DD222"/>
            <w:bookmarkEnd w:id="1185"/>
            <w:bookmarkEnd w:id="1186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87" w:name="DBG987"/>
      <w:bookmarkEnd w:id="118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88" w:name="DBG988"/>
      <w:bookmarkEnd w:id="1188"/>
      <w:r>
        <w:rPr>
          <w:rFonts w:ascii="Times New Roman" w:hAnsi="Times New Roman" w:cs="Times New Roman"/>
          <w:b/>
          <w:bCs/>
          <w:color w:val="000000"/>
        </w:rPr>
        <w:t>BALANCE SHEET POSITION - DEFERRED TAXATION</w:t>
      </w:r>
      <w:bookmarkStart w:id="1189" w:name="DBG989"/>
      <w:bookmarkEnd w:id="1189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0" w:name="DBG990"/>
            <w:bookmarkStart w:id="1191" w:name="DBG991"/>
            <w:bookmarkEnd w:id="1190"/>
            <w:bookmarkEnd w:id="1191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2" w:name="DBG992"/>
            <w:bookmarkStart w:id="1193" w:name="DD223"/>
            <w:bookmarkEnd w:id="1192"/>
            <w:bookmarkEnd w:id="1193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4" w:name="DBG993"/>
            <w:bookmarkStart w:id="1195" w:name="DD224"/>
            <w:bookmarkEnd w:id="1194"/>
            <w:bookmarkEnd w:id="1195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6" w:name="DBG994"/>
            <w:bookmarkStart w:id="1197" w:name="DBG995"/>
            <w:bookmarkEnd w:id="1196"/>
            <w:bookmarkEnd w:id="1197"/>
            <w:r>
              <w:rPr>
                <w:rFonts w:ascii="Times New Roman" w:hAnsi="Times New Roman" w:cs="Times New Roman"/>
                <w:color w:val="000000"/>
              </w:rPr>
              <w:t>Charge for year as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8" w:name="DBG996"/>
            <w:bookmarkStart w:id="1199" w:name="DD225"/>
            <w:bookmarkEnd w:id="1198"/>
            <w:bookmarkEnd w:id="1199"/>
            <w:r>
              <w:rPr>
                <w:rFonts w:ascii="Times New Roman" w:hAnsi="Times New Roman" w:cs="Times New Roman"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0" w:name="DBG997"/>
            <w:bookmarkStart w:id="1201" w:name="DD226"/>
            <w:bookmarkEnd w:id="1200"/>
            <w:bookmarkEnd w:id="1201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2" w:name="DBG998"/>
            <w:bookmarkStart w:id="1203" w:name="DBG999"/>
            <w:bookmarkEnd w:id="1202"/>
            <w:bookmarkEnd w:id="1203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04" w:name="DBG1000"/>
            <w:bookmarkEnd w:id="120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5" w:name="DBG1001"/>
            <w:bookmarkStart w:id="1206" w:name="DD227"/>
            <w:bookmarkEnd w:id="1205"/>
            <w:bookmarkEnd w:id="1206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7" w:name="DBG1002"/>
            <w:bookmarkStart w:id="1208" w:name="DD228"/>
            <w:bookmarkEnd w:id="1207"/>
            <w:bookmarkEnd w:id="1208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09" w:name="DBG1003"/>
      <w:bookmarkEnd w:id="1209"/>
      <w:r>
        <w:rPr>
          <w:rFonts w:ascii="Times New Roman" w:hAnsi="Times New Roman" w:cs="Times New Roman"/>
          <w:color w:val="000000"/>
        </w:rPr>
        <w:t>Analysed as follows: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10" w:name="DBG1004"/>
      <w:bookmarkEnd w:id="1210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Excess of capital allowances for taxation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1" w:name="DBG1005"/>
            <w:bookmarkStart w:id="1212" w:name="DBG1006"/>
            <w:bookmarkEnd w:id="1211"/>
            <w:bookmarkEnd w:id="1212"/>
            <w:r>
              <w:rPr>
                <w:rFonts w:ascii="Times New Roman" w:hAnsi="Times New Roman" w:cs="Times New Roman"/>
                <w:color w:val="000000"/>
              </w:rPr>
              <w:t xml:space="preserve"> purposes over depreciation charged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3" w:name="DBG1007"/>
            <w:bookmarkStart w:id="1214" w:name="DD229"/>
            <w:bookmarkEnd w:id="1213"/>
            <w:bookmarkEnd w:id="1214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5" w:name="DBG1008"/>
            <w:bookmarkStart w:id="1216" w:name="DD230"/>
            <w:bookmarkEnd w:id="1215"/>
            <w:bookmarkEnd w:id="1216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217" w:name="DBG1009"/>
      <w:bookmarkEnd w:id="121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18" w:name="DBG1010"/>
      <w:bookmarkEnd w:id="121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219" w:name="DBG1011"/>
      <w:bookmarkEnd w:id="1219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9"/>
          <w:footerReference w:type="default" r:id="rId3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59" w:name="DBG1052"/>
      <w:bookmarkEnd w:id="1259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260" w:name="DBG1053"/>
      <w:bookmarkEnd w:id="1260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261" w:name="DBG1054"/>
      <w:bookmarkEnd w:id="1261"/>
      <w:r>
        <w:rPr>
          <w:rFonts w:ascii="Times New Roman" w:hAnsi="Times New Roman" w:cs="Times New Roman"/>
          <w:color w:val="000000"/>
        </w:rPr>
        <w:t>2008</w:t>
      </w:r>
      <w:bookmarkStart w:id="1262" w:name="DBG1055"/>
      <w:bookmarkEnd w:id="1262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63" w:name="DBG1056"/>
      <w:bookmarkEnd w:id="1263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264" w:name="DBG1057"/>
      <w:bookmarkEnd w:id="1264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265" w:name="DBG1058"/>
      <w:bookmarkEnd w:id="126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266" w:name="DBG1059"/>
      <w:bookmarkEnd w:id="1266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67" w:name="DBG1060"/>
            <w:bookmarkStart w:id="1268" w:name="DBG1061"/>
            <w:bookmarkEnd w:id="1267"/>
            <w:bookmarkEnd w:id="12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Called up share capital: Equity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69" w:name="DBG1062"/>
            <w:bookmarkEnd w:id="126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J.___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0" w:name="DBG1063"/>
            <w:bookmarkStart w:id="1271" w:name="DD231"/>
            <w:bookmarkEnd w:id="1270"/>
            <w:bookmarkEnd w:id="1271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2" w:name="DBG1064"/>
            <w:bookmarkStart w:id="1273" w:name="DD232"/>
            <w:bookmarkEnd w:id="1272"/>
            <w:bookmarkEnd w:id="127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74" w:name="DBG1065"/>
            <w:bookmarkStart w:id="1275" w:name="DBG1066"/>
            <w:bookmarkEnd w:id="1274"/>
            <w:bookmarkEnd w:id="12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and loss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76" w:name="DBG1067"/>
            <w:bookmarkEnd w:id="127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J.___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7" w:name="DBG1068"/>
            <w:bookmarkStart w:id="1278" w:name="DD233"/>
            <w:bookmarkEnd w:id="1277"/>
            <w:bookmarkEnd w:id="1278"/>
            <w:r>
              <w:rPr>
                <w:rFonts w:ascii="Times New Roman" w:hAnsi="Times New Roman" w:cs="Times New Roman"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9" w:name="DBG1069"/>
            <w:bookmarkStart w:id="1280" w:name="DD234"/>
            <w:bookmarkEnd w:id="1279"/>
            <w:bookmarkEnd w:id="1280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81" w:name="DBG1070"/>
            <w:bookmarkStart w:id="1282" w:name="DBG1071"/>
            <w:bookmarkEnd w:id="1281"/>
            <w:bookmarkEnd w:id="12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SHA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REHOLDERS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83" w:name="DBG1072"/>
            <w:bookmarkStart w:id="1284" w:name="DD235"/>
            <w:bookmarkEnd w:id="1283"/>
            <w:bookmarkEnd w:id="1284"/>
            <w:r>
              <w:rPr>
                <w:rFonts w:ascii="Times New Roman" w:hAnsi="Times New Roman" w:cs="Times New Roman"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85" w:name="DBG1073"/>
            <w:bookmarkStart w:id="1286" w:name="DD236"/>
            <w:bookmarkEnd w:id="1285"/>
            <w:bookmarkEnd w:id="1286"/>
            <w:r>
              <w:rPr>
                <w:rFonts w:ascii="Times New Roman" w:hAnsi="Times New Roman" w:cs="Times New Roman"/>
                <w:color w:val="000000"/>
              </w:rPr>
              <w:t>4,271,732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87" w:name="DBG1074"/>
      <w:bookmarkEnd w:id="1287"/>
    </w:p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88" w:name="DBG1075"/>
      <w:bookmarkEnd w:id="128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289" w:name="DBG1076"/>
      <w:bookmarkEnd w:id="1289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1"/>
          <w:footerReference w:type="default" r:id="rId3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30" w:name="DBG1116"/>
      <w:bookmarkEnd w:id="1330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331" w:name="DBG1117"/>
      <w:bookmarkEnd w:id="1331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332" w:name="DBG1118"/>
      <w:bookmarkEnd w:id="1332"/>
      <w:r>
        <w:rPr>
          <w:rFonts w:ascii="Times New Roman" w:hAnsi="Times New Roman" w:cs="Times New Roman"/>
          <w:color w:val="000000"/>
        </w:rPr>
        <w:t>2008</w:t>
      </w:r>
      <w:bookmarkStart w:id="1333" w:name="DBG1119"/>
      <w:bookmarkEnd w:id="1333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34" w:name="DBG1120"/>
      <w:bookmarkEnd w:id="1334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335" w:name="DBG1121"/>
      <w:bookmarkEnd w:id="133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336" w:name="DBG1122"/>
      <w:bookmarkEnd w:id="1336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337" w:name="DBG1123"/>
      <w:bookmarkEnd w:id="1337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8" w:name="DBG1124"/>
            <w:bookmarkStart w:id="1339" w:name="DBG1125"/>
            <w:bookmarkEnd w:id="1338"/>
            <w:bookmarkEnd w:id="13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AND LOSS ACCOUNT: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40" w:name="DBG1126"/>
            <w:bookmarkEnd w:id="1340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1" w:name="DBG1127"/>
            <w:bookmarkStart w:id="1342" w:name="DBG1128"/>
            <w:bookmarkEnd w:id="1341"/>
            <w:bookmarkEnd w:id="1342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3" w:name="DBG1129"/>
            <w:bookmarkStart w:id="1344" w:name="DD237"/>
            <w:bookmarkEnd w:id="1343"/>
            <w:bookmarkEnd w:id="1344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5" w:name="DBG1130"/>
            <w:bookmarkStart w:id="1346" w:name="DD238"/>
            <w:bookmarkEnd w:id="1345"/>
            <w:bookmarkEnd w:id="1346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7" w:name="DBG1131"/>
            <w:bookmarkStart w:id="1348" w:name="DBG1132"/>
            <w:bookmarkEnd w:id="1347"/>
            <w:bookmarkEnd w:id="1348"/>
            <w:r>
              <w:rPr>
                <w:rFonts w:ascii="Times New Roman" w:hAnsi="Times New Roman" w:cs="Times New Roman"/>
                <w:color w:val="000000"/>
              </w:rPr>
              <w:t>Retained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49" w:name="DBG1133"/>
            <w:bookmarkEnd w:id="134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0" w:name="DBG1134"/>
            <w:bookmarkStart w:id="1351" w:name="DD239"/>
            <w:bookmarkEnd w:id="1350"/>
            <w:bookmarkEnd w:id="1351"/>
            <w:r>
              <w:rPr>
                <w:rFonts w:ascii="Times New Roman" w:hAnsi="Times New Roman" w:cs="Times New Roman"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2" w:name="DBG1135"/>
            <w:bookmarkStart w:id="1353" w:name="DD240"/>
            <w:bookmarkEnd w:id="1352"/>
            <w:bookmarkEnd w:id="1353"/>
            <w:r>
              <w:rPr>
                <w:rFonts w:ascii="Times New Roman" w:hAnsi="Times New Roman" w:cs="Times New Roman"/>
                <w:color w:val="000000"/>
              </w:rPr>
              <w:t>899,585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4" w:name="DBG1136"/>
            <w:bookmarkStart w:id="1355" w:name="DBG1137"/>
            <w:bookmarkEnd w:id="1354"/>
            <w:bookmarkEnd w:id="1355"/>
            <w:r>
              <w:rPr>
                <w:rFonts w:ascii="Times New Roman" w:hAnsi="Times New Roman" w:cs="Times New Roman"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56" w:name="DBG1138"/>
            <w:bookmarkEnd w:id="135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7" w:name="DBG1139"/>
            <w:bookmarkStart w:id="1358" w:name="DD241"/>
            <w:bookmarkEnd w:id="1357"/>
            <w:bookmarkEnd w:id="1358"/>
            <w:r>
              <w:rPr>
                <w:rFonts w:ascii="Times New Roman" w:hAnsi="Times New Roman" w:cs="Times New Roman"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9" w:name="DBG1140"/>
            <w:bookmarkStart w:id="1360" w:name="DD242"/>
            <w:bookmarkEnd w:id="1359"/>
            <w:bookmarkEnd w:id="1360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1" w:name="DBG1141"/>
            <w:bookmarkStart w:id="1362" w:name="DBG1142"/>
            <w:bookmarkEnd w:id="1361"/>
            <w:bookmarkEnd w:id="1362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3" w:name="DBG1143"/>
            <w:bookmarkStart w:id="1364" w:name="DD243"/>
            <w:bookmarkEnd w:id="1363"/>
            <w:bookmarkEnd w:id="1364"/>
            <w:r>
              <w:rPr>
                <w:rFonts w:ascii="Times New Roman" w:hAnsi="Times New Roman" w:cs="Times New Roman"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5" w:name="DBG1144"/>
            <w:bookmarkStart w:id="1366" w:name="DD244"/>
            <w:bookmarkEnd w:id="1365"/>
            <w:bookmarkEnd w:id="1366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367" w:name="DBG1145"/>
      <w:bookmarkEnd w:id="136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68" w:name="DBG1146"/>
      <w:bookmarkEnd w:id="136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369" w:name="DBG1147"/>
      <w:bookmarkEnd w:id="1369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3"/>
          <w:footerReference w:type="default" r:id="rId3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9" w:name="DBG1187"/>
      <w:bookmarkEnd w:id="1409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410" w:name="DBG1188"/>
      <w:bookmarkEnd w:id="1410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411" w:name="DBG1189"/>
      <w:bookmarkEnd w:id="1411"/>
      <w:r>
        <w:rPr>
          <w:rFonts w:ascii="Times New Roman" w:hAnsi="Times New Roman" w:cs="Times New Roman"/>
          <w:color w:val="000000"/>
        </w:rPr>
        <w:t>2008</w:t>
      </w:r>
      <w:bookmarkStart w:id="1412" w:name="DBG1190"/>
      <w:bookmarkEnd w:id="1412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3" w:name="DBG1191"/>
      <w:bookmarkEnd w:id="1413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414" w:name="DBG1192"/>
      <w:bookmarkEnd w:id="1414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415" w:name="DBG1193"/>
      <w:bookmarkEnd w:id="141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416" w:name="DBG1194"/>
      <w:bookmarkEnd w:id="1416"/>
    </w:p>
    <w:p w:rsidR="00000000" w:rsidRDefault="000C5236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17" w:name="DBG1195"/>
            <w:bookmarkStart w:id="1418" w:name="DBG1196"/>
            <w:bookmarkEnd w:id="1417"/>
            <w:bookmarkEnd w:id="14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19" w:name="DBG1197"/>
            <w:bookmarkEnd w:id="141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20" w:name="DBG1198"/>
            <w:bookmarkStart w:id="1421" w:name="DD245"/>
            <w:bookmarkEnd w:id="1420"/>
            <w:bookmarkEnd w:id="1421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22" w:name="DBG1199"/>
            <w:bookmarkStart w:id="1423" w:name="DD246"/>
            <w:bookmarkEnd w:id="1422"/>
            <w:bookmarkEnd w:id="1423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24" w:name="DBG1200"/>
            <w:bookmarkStart w:id="1425" w:name="DBG1201"/>
            <w:bookmarkEnd w:id="1424"/>
            <w:bookmarkEnd w:id="14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Cost of sales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26" w:name="DBG1202"/>
            <w:bookmarkEnd w:id="142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27" w:name="DBG1203"/>
            <w:bookmarkStart w:id="1428" w:name="DD247"/>
            <w:bookmarkEnd w:id="1427"/>
            <w:bookmarkEnd w:id="1428"/>
            <w:r>
              <w:rPr>
                <w:rFonts w:ascii="Times New Roman" w:hAnsi="Times New Roman" w:cs="Times New Roman"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29" w:name="DBG1204"/>
            <w:bookmarkStart w:id="1430" w:name="DD248"/>
            <w:bookmarkEnd w:id="1429"/>
            <w:bookmarkEnd w:id="1430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31" w:name="DBG1205"/>
            <w:bookmarkStart w:id="1432" w:name="DBG1206"/>
            <w:bookmarkEnd w:id="1431"/>
            <w:bookmarkEnd w:id="1432"/>
            <w:r>
              <w:rPr>
                <w:rFonts w:ascii="Times New Roman" w:hAnsi="Times New Roman" w:cs="Times New Roman"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33" w:name="DBG1207"/>
            <w:bookmarkStart w:id="1434" w:name="DD249"/>
            <w:bookmarkEnd w:id="1433"/>
            <w:bookmarkEnd w:id="1434"/>
            <w:r>
              <w:rPr>
                <w:rFonts w:ascii="Times New Roman" w:hAnsi="Times New Roman" w:cs="Times New Roman"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35" w:name="DBG1208"/>
            <w:bookmarkStart w:id="1436" w:name="DD250"/>
            <w:bookmarkEnd w:id="1435"/>
            <w:bookmarkEnd w:id="1436"/>
            <w:r>
              <w:rPr>
                <w:rFonts w:ascii="Times New Roman" w:hAnsi="Times New Roman" w:cs="Times New Roman"/>
                <w:color w:val="000000"/>
              </w:rPr>
              <w:t>2,670,523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37" w:name="DBG1209"/>
            <w:bookmarkStart w:id="1438" w:name="DBG1210"/>
            <w:bookmarkEnd w:id="1437"/>
            <w:bookmarkEnd w:id="14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39" w:name="DBG1211"/>
            <w:bookmarkEnd w:id="143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0" w:name="DBG1212"/>
            <w:bookmarkStart w:id="1441" w:name="DD251"/>
            <w:bookmarkEnd w:id="1440"/>
            <w:bookmarkEnd w:id="1441"/>
            <w:r>
              <w:rPr>
                <w:rFonts w:ascii="Times New Roman" w:hAnsi="Times New Roman" w:cs="Times New Roman"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2" w:name="DBG1213"/>
            <w:bookmarkStart w:id="1443" w:name="DD252"/>
            <w:bookmarkEnd w:id="1442"/>
            <w:bookmarkEnd w:id="1443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44" w:name="DBG1214"/>
            <w:bookmarkStart w:id="1445" w:name="DBG1215"/>
            <w:bookmarkEnd w:id="1444"/>
            <w:bookmarkEnd w:id="14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46" w:name="DBG1216"/>
            <w:bookmarkEnd w:id="144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7" w:name="DBG1217"/>
            <w:bookmarkStart w:id="1448" w:name="DD253"/>
            <w:bookmarkEnd w:id="1447"/>
            <w:bookmarkEnd w:id="1448"/>
            <w:r>
              <w:rPr>
                <w:rFonts w:ascii="Times New Roman" w:hAnsi="Times New Roman" w:cs="Times New Roman"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9" w:name="DBG1218"/>
            <w:bookmarkStart w:id="1450" w:name="DD254"/>
            <w:bookmarkEnd w:id="1449"/>
            <w:bookmarkEnd w:id="1450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1" w:name="DBG1219"/>
            <w:bookmarkStart w:id="1452" w:name="DBG1220"/>
            <w:bookmarkEnd w:id="1451"/>
            <w:bookmarkEnd w:id="1452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3" w:name="DBG1221"/>
            <w:bookmarkStart w:id="1454" w:name="DD255"/>
            <w:bookmarkEnd w:id="1453"/>
            <w:bookmarkEnd w:id="1454"/>
            <w:r>
              <w:rPr>
                <w:rFonts w:ascii="Times New Roman" w:hAnsi="Times New Roman" w:cs="Times New Roman"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5" w:name="DBG1222"/>
            <w:bookmarkStart w:id="1456" w:name="DD256"/>
            <w:bookmarkEnd w:id="1455"/>
            <w:bookmarkEnd w:id="1456"/>
            <w:r>
              <w:rPr>
                <w:rFonts w:ascii="Times New Roman" w:hAnsi="Times New Roman" w:cs="Times New Roman"/>
                <w:color w:val="000000"/>
              </w:rPr>
              <w:t>1,352,058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57" w:name="DBG1223"/>
            <w:bookmarkStart w:id="1458" w:name="DBG1224"/>
            <w:bookmarkEnd w:id="1457"/>
            <w:bookmarkEnd w:id="14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interest receivable and similar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59" w:name="DBG1225"/>
            <w:bookmarkEnd w:id="145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0" w:name="DBG1226"/>
            <w:bookmarkStart w:id="1461" w:name="DD257"/>
            <w:bookmarkEnd w:id="1460"/>
            <w:bookmarkEnd w:id="1461"/>
            <w:r>
              <w:rPr>
                <w:rFonts w:ascii="Times New Roman" w:hAnsi="Times New Roman" w:cs="Times New Roman"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2" w:name="DBG1227"/>
            <w:bookmarkStart w:id="1463" w:name="DD258"/>
            <w:bookmarkEnd w:id="1462"/>
            <w:bookmarkEnd w:id="1463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64" w:name="DBG1228"/>
            <w:bookmarkStart w:id="1465" w:name="DBG1229"/>
            <w:bookmarkEnd w:id="1464"/>
            <w:bookmarkEnd w:id="14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Interest payable and similar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66" w:name="DBG1230"/>
            <w:bookmarkEnd w:id="146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7" w:name="DBG1231"/>
            <w:bookmarkStart w:id="1468" w:name="DD259"/>
            <w:bookmarkEnd w:id="1467"/>
            <w:bookmarkEnd w:id="1468"/>
            <w:r>
              <w:rPr>
                <w:rFonts w:ascii="Times New Roman" w:hAnsi="Times New Roman" w:cs="Times New Roman"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9" w:name="DBG1232"/>
            <w:bookmarkStart w:id="1470" w:name="DD260"/>
            <w:bookmarkEnd w:id="1469"/>
            <w:bookmarkEnd w:id="1470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1" w:name="DBG1233"/>
            <w:bookmarkStart w:id="1472" w:name="DBG1234"/>
            <w:bookmarkEnd w:id="1471"/>
            <w:bookmarkEnd w:id="1472"/>
            <w:r>
              <w:rPr>
                <w:rFonts w:ascii="Times New Roman" w:hAnsi="Times New Roman" w:cs="Times New Roman"/>
                <w:color w:val="000000"/>
              </w:rPr>
              <w:t>Profit on ordinary activities before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3" w:name="DBG1235"/>
            <w:bookmarkStart w:id="1474" w:name="DD261"/>
            <w:bookmarkEnd w:id="1473"/>
            <w:bookmarkEnd w:id="1474"/>
            <w:r>
              <w:rPr>
                <w:rFonts w:ascii="Times New Roman" w:hAnsi="Times New Roman" w:cs="Times New Roman"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5" w:name="DBG1236"/>
            <w:bookmarkStart w:id="1476" w:name="DD262"/>
            <w:bookmarkEnd w:id="1475"/>
            <w:bookmarkEnd w:id="1476"/>
            <w:r>
              <w:rPr>
                <w:rFonts w:ascii="Times New Roman" w:hAnsi="Times New Roman" w:cs="Times New Roman"/>
                <w:color w:val="000000"/>
              </w:rPr>
              <w:t>1,236,758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77" w:name="DBG1237"/>
      <w:bookmarkEnd w:id="1477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8" w:name="DBG1238"/>
            <w:bookmarkStart w:id="1479" w:name="DBG1239"/>
            <w:bookmarkEnd w:id="1478"/>
            <w:bookmarkEnd w:id="1479"/>
            <w:r>
              <w:rPr>
                <w:rFonts w:ascii="Times New Roman" w:hAnsi="Times New Roman" w:cs="Times New Roman"/>
                <w:color w:val="000000"/>
              </w:rPr>
              <w:t>Gross margin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0" w:name="DBG1240"/>
            <w:bookmarkStart w:id="1481" w:name="DD263"/>
            <w:bookmarkEnd w:id="1480"/>
            <w:bookmarkEnd w:id="1481"/>
            <w:r>
              <w:rPr>
                <w:rFonts w:ascii="Times New Roman" w:hAnsi="Times New Roman" w:cs="Times New Roman"/>
                <w:color w:val="000000"/>
              </w:rPr>
              <w:t>16.82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2" w:name="DBG1241"/>
            <w:bookmarkStart w:id="1483" w:name="DD264"/>
            <w:bookmarkEnd w:id="1482"/>
            <w:bookmarkEnd w:id="1483"/>
            <w:r>
              <w:rPr>
                <w:rFonts w:ascii="Times New Roman" w:hAnsi="Times New Roman" w:cs="Times New Roman"/>
                <w:color w:val="000000"/>
              </w:rPr>
              <w:t>13.91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4" w:name="DBG1242"/>
            <w:bookmarkStart w:id="1485" w:name="DBG1243"/>
            <w:bookmarkEnd w:id="1484"/>
            <w:bookmarkEnd w:id="1485"/>
            <w:r>
              <w:rPr>
                <w:rFonts w:ascii="Times New Roman" w:hAnsi="Times New Roman" w:cs="Times New Roman"/>
                <w:color w:val="000000"/>
              </w:rPr>
              <w:t>Net margin before interest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6" w:name="DBG1244"/>
            <w:bookmarkStart w:id="1487" w:name="DD265"/>
            <w:bookmarkEnd w:id="1486"/>
            <w:bookmarkEnd w:id="1487"/>
            <w:r>
              <w:rPr>
                <w:rFonts w:ascii="Times New Roman" w:hAnsi="Times New Roman" w:cs="Times New Roman"/>
                <w:color w:val="000000"/>
              </w:rPr>
              <w:t>9.80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8" w:name="DBG1245"/>
            <w:bookmarkStart w:id="1489" w:name="DD266"/>
            <w:bookmarkEnd w:id="1488"/>
            <w:bookmarkEnd w:id="1489"/>
            <w:r>
              <w:rPr>
                <w:rFonts w:ascii="Times New Roman" w:hAnsi="Times New Roman" w:cs="Times New Roman"/>
                <w:color w:val="000000"/>
              </w:rPr>
              <w:t>6.44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0" w:name="DBG1246"/>
            <w:bookmarkStart w:id="1491" w:name="DBG1247"/>
            <w:bookmarkEnd w:id="1490"/>
            <w:bookmarkEnd w:id="1491"/>
            <w:r>
              <w:rPr>
                <w:rFonts w:ascii="Times New Roman" w:hAnsi="Times New Roman" w:cs="Times New Roman"/>
                <w:color w:val="000000"/>
              </w:rPr>
              <w:t>Capital employed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2" w:name="DBG1248"/>
            <w:bookmarkStart w:id="1493" w:name="DD267"/>
            <w:bookmarkEnd w:id="1492"/>
            <w:bookmarkEnd w:id="1493"/>
            <w:r>
              <w:rPr>
                <w:rFonts w:ascii="Times New Roman" w:hAnsi="Times New Roman" w:cs="Times New Roman"/>
                <w:color w:val="000000"/>
              </w:rPr>
              <w:t>£5,729,267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4" w:name="DBG1249"/>
            <w:bookmarkStart w:id="1495" w:name="DD268"/>
            <w:bookmarkEnd w:id="1494"/>
            <w:bookmarkEnd w:id="1495"/>
            <w:r>
              <w:rPr>
                <w:rFonts w:ascii="Times New Roman" w:hAnsi="Times New Roman" w:cs="Times New Roman"/>
                <w:color w:val="000000"/>
              </w:rPr>
              <w:t>£5,396,494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6" w:name="DBG1250"/>
            <w:bookmarkStart w:id="1497" w:name="DBG1251"/>
            <w:bookmarkEnd w:id="1496"/>
            <w:bookmarkEnd w:id="1497"/>
            <w:r>
              <w:rPr>
                <w:rFonts w:ascii="Times New Roman" w:hAnsi="Times New Roman" w:cs="Times New Roman"/>
                <w:color w:val="000000"/>
              </w:rPr>
              <w:t>Return on capital employed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8" w:name="DBG1252"/>
            <w:bookmarkStart w:id="1499" w:name="DD269"/>
            <w:bookmarkEnd w:id="1498"/>
            <w:bookmarkEnd w:id="1499"/>
            <w:r>
              <w:rPr>
                <w:rFonts w:ascii="Times New Roman" w:hAnsi="Times New Roman" w:cs="Times New Roman"/>
                <w:color w:val="000000"/>
              </w:rPr>
              <w:t>28.43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0" w:name="DBG1253"/>
            <w:bookmarkStart w:id="1501" w:name="DD270"/>
            <w:bookmarkEnd w:id="1500"/>
            <w:bookmarkEnd w:id="1501"/>
            <w:r>
              <w:rPr>
                <w:rFonts w:ascii="Times New Roman" w:hAnsi="Times New Roman" w:cs="Times New Roman"/>
                <w:color w:val="000000"/>
              </w:rPr>
              <w:t>22.92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2" w:name="DBG1254"/>
            <w:bookmarkStart w:id="1503" w:name="DBG1255"/>
            <w:bookmarkEnd w:id="1502"/>
            <w:bookmarkEnd w:id="1503"/>
            <w:r>
              <w:rPr>
                <w:rFonts w:ascii="Times New Roman" w:hAnsi="Times New Roman" w:cs="Times New Roman"/>
                <w:color w:val="000000"/>
              </w:rPr>
              <w:t>Turnover/Asset ratio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4" w:name="DBG1256"/>
            <w:bookmarkStart w:id="1505" w:name="DD271"/>
            <w:bookmarkEnd w:id="1504"/>
            <w:bookmarkEnd w:id="1505"/>
            <w:r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6" w:name="DBG1257"/>
            <w:bookmarkStart w:id="1507" w:name="DD272"/>
            <w:bookmarkEnd w:id="1506"/>
            <w:bookmarkEnd w:id="1507"/>
            <w:r>
              <w:rPr>
                <w:rFonts w:ascii="Times New Roman" w:hAnsi="Times New Roman" w:cs="Times New Roman"/>
                <w:color w:val="000000"/>
              </w:rPr>
              <w:t>3.56</w:t>
            </w:r>
          </w:p>
        </w:tc>
      </w:tr>
    </w:tbl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508" w:name="DBG1258"/>
      <w:bookmarkEnd w:id="1508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09" w:name="DBG1259"/>
      <w:bookmarkEnd w:id="1509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510" w:name="DBG1260"/>
      <w:bookmarkEnd w:id="1510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5"/>
          <w:footerReference w:type="default" r:id="rId3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394"/>
        <w:gridCol w:w="1279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50" w:name="DBG1296"/>
            <w:bookmarkEnd w:id="155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51" w:name="DBG1297"/>
            <w:bookmarkEnd w:id="15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2" w:name="DBG1298"/>
            <w:bookmarkEnd w:id="155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3" w:name="DBG1299"/>
            <w:bookmarkEnd w:id="1553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2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4" w:name="DBG1300"/>
            <w:bookmarkEnd w:id="1554"/>
            <w:r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55" w:name="DBG1301"/>
            <w:bookmarkEnd w:id="1555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556" w:name="DBG1302"/>
            <w:bookmarkEnd w:id="155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57" w:name="DBG1303"/>
            <w:bookmarkEnd w:id="155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58" w:name="DBG1304"/>
            <w:bookmarkEnd w:id="155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59" w:name="DBG1305"/>
            <w:bookmarkEnd w:id="155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0" w:name="DBG1306"/>
            <w:bookmarkStart w:id="1561" w:name="DBG1307"/>
            <w:bookmarkEnd w:id="1560"/>
            <w:bookmarkEnd w:id="1561"/>
            <w:r>
              <w:rPr>
                <w:rFonts w:ascii="Times New Roman" w:hAnsi="Times New Roman" w:cs="Times New Roman"/>
                <w:color w:val="000000"/>
              </w:rPr>
              <w:t>A  Current assets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2" w:name="DBG1308"/>
            <w:bookmarkStart w:id="1563" w:name="DD273"/>
            <w:bookmarkEnd w:id="1562"/>
            <w:bookmarkEnd w:id="1563"/>
            <w:r>
              <w:rPr>
                <w:rFonts w:ascii="Times New Roman" w:hAnsi="Times New Roman" w:cs="Times New Roman"/>
                <w:color w:val="000000"/>
              </w:rPr>
              <w:t>6,717,295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4" w:name="DBG1309"/>
            <w:bookmarkStart w:id="1565" w:name="DD274"/>
            <w:bookmarkEnd w:id="1564"/>
            <w:bookmarkEnd w:id="1565"/>
            <w:r>
              <w:rPr>
                <w:rFonts w:ascii="Times New Roman" w:hAnsi="Times New Roman" w:cs="Times New Roman"/>
                <w:color w:val="000000"/>
              </w:rPr>
              <w:t>5,796,070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66" w:name="DBG1310"/>
            <w:bookmarkEnd w:id="156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67" w:name="DBG1311"/>
            <w:bookmarkEnd w:id="156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8" w:name="DBG1312"/>
            <w:bookmarkStart w:id="1569" w:name="DBG1313"/>
            <w:bookmarkEnd w:id="1568"/>
            <w:bookmarkEnd w:id="1569"/>
            <w:r>
              <w:rPr>
                <w:rFonts w:ascii="Times New Roman" w:hAnsi="Times New Roman" w:cs="Times New Roman"/>
                <w:color w:val="000000"/>
              </w:rPr>
              <w:t>B  Current liabilities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0" w:name="DBG1314"/>
            <w:bookmarkStart w:id="1571" w:name="DD275"/>
            <w:bookmarkEnd w:id="1570"/>
            <w:bookmarkEnd w:id="1571"/>
            <w:r>
              <w:rPr>
                <w:rFonts w:ascii="Times New Roman" w:hAnsi="Times New Roman" w:cs="Times New Roman"/>
                <w:color w:val="000000"/>
              </w:rPr>
              <w:t>(4,937,134)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2" w:name="DBG1315"/>
            <w:bookmarkStart w:id="1573" w:name="DD276"/>
            <w:bookmarkEnd w:id="1572"/>
            <w:bookmarkEnd w:id="1573"/>
            <w:r>
              <w:rPr>
                <w:rFonts w:ascii="Times New Roman" w:hAnsi="Times New Roman" w:cs="Times New Roman"/>
                <w:color w:val="000000"/>
              </w:rPr>
              <w:t>(4,555,609)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4" w:name="DBG1316"/>
            <w:bookmarkStart w:id="1575" w:name="DD277"/>
            <w:bookmarkEnd w:id="1574"/>
            <w:bookmarkEnd w:id="1575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76" w:name="DBG1317"/>
            <w:bookmarkEnd w:id="157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7" w:name="DBG1318"/>
            <w:bookmarkStart w:id="1578" w:name="DBG1319"/>
            <w:bookmarkEnd w:id="1577"/>
            <w:bookmarkEnd w:id="1578"/>
            <w:r>
              <w:rPr>
                <w:rFonts w:ascii="Times New Roman" w:hAnsi="Times New Roman" w:cs="Times New Roman"/>
                <w:color w:val="000000"/>
              </w:rPr>
              <w:t>C  Capital employed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9" w:name="DBG1320"/>
            <w:bookmarkStart w:id="1580" w:name="DD278"/>
            <w:bookmarkEnd w:id="1579"/>
            <w:bookmarkEnd w:id="1580"/>
            <w:r>
              <w:rPr>
                <w:rFonts w:ascii="Times New Roman" w:hAnsi="Times New Roman" w:cs="Times New Roman"/>
                <w:color w:val="000000"/>
              </w:rPr>
              <w:t>5,729,267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1" w:name="DBG1321"/>
            <w:bookmarkStart w:id="1582" w:name="DD279"/>
            <w:bookmarkEnd w:id="1581"/>
            <w:bookmarkEnd w:id="1582"/>
            <w:r>
              <w:rPr>
                <w:rFonts w:ascii="Times New Roman" w:hAnsi="Times New Roman" w:cs="Times New Roman"/>
                <w:color w:val="000000"/>
              </w:rPr>
              <w:t>5,396,494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3" w:name="DBG1322"/>
            <w:bookmarkStart w:id="1584" w:name="DD280"/>
            <w:bookmarkEnd w:id="1583"/>
            <w:bookmarkEnd w:id="1584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85" w:name="DBG1323"/>
            <w:bookmarkEnd w:id="158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6" w:name="DBG1324"/>
            <w:bookmarkStart w:id="1587" w:name="DBG1325"/>
            <w:bookmarkEnd w:id="1586"/>
            <w:bookmarkEnd w:id="1587"/>
            <w:r>
              <w:rPr>
                <w:rFonts w:ascii="Times New Roman" w:hAnsi="Times New Roman" w:cs="Times New Roman"/>
                <w:color w:val="000000"/>
              </w:rPr>
              <w:t>D  Quick assets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8" w:name="DBG1326"/>
            <w:bookmarkStart w:id="1589" w:name="DD281"/>
            <w:bookmarkEnd w:id="1588"/>
            <w:bookmarkEnd w:id="1589"/>
            <w:r>
              <w:rPr>
                <w:rFonts w:ascii="Times New Roman" w:hAnsi="Times New Roman" w:cs="Times New Roman"/>
                <w:color w:val="000000"/>
              </w:rPr>
              <w:t>4,522,203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0" w:name="DBG1327"/>
            <w:bookmarkStart w:id="1591" w:name="DD282"/>
            <w:bookmarkEnd w:id="1590"/>
            <w:bookmarkEnd w:id="1591"/>
            <w:r>
              <w:rPr>
                <w:rFonts w:ascii="Times New Roman" w:hAnsi="Times New Roman" w:cs="Times New Roman"/>
                <w:color w:val="000000"/>
              </w:rPr>
              <w:t>3,385,253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92" w:name="DBG1328"/>
            <w:bookmarkEnd w:id="159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93" w:name="DBG1329"/>
            <w:bookmarkEnd w:id="159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4" w:name="DBG1330"/>
            <w:bookmarkStart w:id="1595" w:name="DBG1331"/>
            <w:bookmarkEnd w:id="1594"/>
            <w:bookmarkEnd w:id="1595"/>
            <w:r>
              <w:rPr>
                <w:rFonts w:ascii="Times New Roman" w:hAnsi="Times New Roman" w:cs="Times New Roman"/>
                <w:color w:val="000000"/>
              </w:rPr>
              <w:t>E  Tangible F.A.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6" w:name="DBG1332"/>
            <w:bookmarkStart w:id="1597" w:name="DD283"/>
            <w:bookmarkEnd w:id="1596"/>
            <w:bookmarkEnd w:id="1597"/>
            <w:r>
              <w:rPr>
                <w:rFonts w:ascii="Times New Roman" w:hAnsi="Times New Roman" w:cs="Times New Roman"/>
                <w:color w:val="000000"/>
              </w:rPr>
              <w:t>3,542,723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8" w:name="DBG1333"/>
            <w:bookmarkStart w:id="1599" w:name="DD284"/>
            <w:bookmarkEnd w:id="1598"/>
            <w:bookmarkEnd w:id="1599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0" w:name="DBG1334"/>
            <w:bookmarkEnd w:id="160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1" w:name="DBG1335"/>
            <w:bookmarkEnd w:id="160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2" w:name="DBG1336"/>
            <w:bookmarkStart w:id="1603" w:name="DBG1337"/>
            <w:bookmarkEnd w:id="1602"/>
            <w:bookmarkEnd w:id="1603"/>
            <w:r>
              <w:rPr>
                <w:rFonts w:ascii="Times New Roman" w:hAnsi="Times New Roman" w:cs="Times New Roman"/>
                <w:color w:val="000000"/>
              </w:rPr>
              <w:t>F  Stock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4" w:name="DBG1338"/>
            <w:bookmarkStart w:id="1605" w:name="DD285"/>
            <w:bookmarkEnd w:id="1604"/>
            <w:bookmarkEnd w:id="1605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6" w:name="DBG1339"/>
            <w:bookmarkStart w:id="1607" w:name="DD286"/>
            <w:bookmarkEnd w:id="1606"/>
            <w:bookmarkEnd w:id="1607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8" w:name="DBG1340"/>
            <w:bookmarkEnd w:id="160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9" w:name="DBG1341"/>
            <w:bookmarkEnd w:id="160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0" w:name="DBG1342"/>
            <w:bookmarkStart w:id="1611" w:name="DBG1343"/>
            <w:bookmarkEnd w:id="1610"/>
            <w:bookmarkEnd w:id="1611"/>
            <w:r>
              <w:rPr>
                <w:rFonts w:ascii="Times New Roman" w:hAnsi="Times New Roman" w:cs="Times New Roman"/>
                <w:color w:val="000000"/>
              </w:rPr>
              <w:t>G  Trade debtors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2" w:name="DBG1344"/>
            <w:bookmarkStart w:id="1613" w:name="DD287"/>
            <w:bookmarkEnd w:id="1612"/>
            <w:bookmarkEnd w:id="1613"/>
            <w:r>
              <w:rPr>
                <w:rFonts w:ascii="Times New Roman" w:hAnsi="Times New Roman" w:cs="Times New Roman"/>
                <w:color w:val="000000"/>
              </w:rPr>
              <w:t>3,186,522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4" w:name="DBG1345"/>
            <w:bookmarkStart w:id="1615" w:name="DD288"/>
            <w:bookmarkEnd w:id="1614"/>
            <w:bookmarkEnd w:id="1615"/>
            <w:r>
              <w:rPr>
                <w:rFonts w:ascii="Times New Roman" w:hAnsi="Times New Roman" w:cs="Times New Roman"/>
                <w:color w:val="000000"/>
              </w:rPr>
              <w:t>2,231,517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16" w:name="DBG1346"/>
            <w:bookmarkEnd w:id="161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17" w:name="DBG1347"/>
            <w:bookmarkEnd w:id="161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8" w:name="DBG1348"/>
            <w:bookmarkStart w:id="1619" w:name="DBG1349"/>
            <w:bookmarkEnd w:id="1618"/>
            <w:bookmarkEnd w:id="1619"/>
            <w:r>
              <w:rPr>
                <w:rFonts w:ascii="Times New Roman" w:hAnsi="Times New Roman" w:cs="Times New Roman"/>
                <w:color w:val="000000"/>
              </w:rPr>
              <w:t>H  Cash at bank &amp; in hand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0" w:name="DBG1350"/>
            <w:bookmarkEnd w:id="1620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1" w:name="DBG1351"/>
            <w:bookmarkEnd w:id="1621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2" w:name="DBG1352"/>
            <w:bookmarkEnd w:id="162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3" w:name="DBG1353"/>
            <w:bookmarkEnd w:id="162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4" w:name="DBG1354"/>
            <w:bookmarkStart w:id="1625" w:name="DBG1355"/>
            <w:bookmarkEnd w:id="1624"/>
            <w:bookmarkEnd w:id="1625"/>
            <w:r>
              <w:rPr>
                <w:rFonts w:ascii="Times New Roman" w:hAnsi="Times New Roman" w:cs="Times New Roman"/>
                <w:color w:val="000000"/>
              </w:rPr>
              <w:t>I  Trade creditors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6" w:name="DBG1356"/>
            <w:bookmarkStart w:id="1627" w:name="DD289"/>
            <w:bookmarkEnd w:id="1626"/>
            <w:bookmarkEnd w:id="1627"/>
            <w:r>
              <w:rPr>
                <w:rFonts w:ascii="Times New Roman" w:hAnsi="Times New Roman" w:cs="Times New Roman"/>
                <w:color w:val="000000"/>
              </w:rPr>
              <w:t>(1,978,195)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8" w:name="DBG1357"/>
            <w:bookmarkStart w:id="1629" w:name="DD290"/>
            <w:bookmarkEnd w:id="1628"/>
            <w:bookmarkEnd w:id="1629"/>
            <w:r>
              <w:rPr>
                <w:rFonts w:ascii="Times New Roman" w:hAnsi="Times New Roman" w:cs="Times New Roman"/>
                <w:color w:val="000000"/>
              </w:rPr>
              <w:t>(2,782,060)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30" w:name="DBG1358"/>
            <w:bookmarkEnd w:id="163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31" w:name="DBG1359"/>
            <w:bookmarkEnd w:id="163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2" w:name="DBG1360"/>
            <w:bookmarkStart w:id="1633" w:name="DBG1361"/>
            <w:bookmarkEnd w:id="1632"/>
            <w:bookmarkEnd w:id="1633"/>
            <w:r>
              <w:rPr>
                <w:rFonts w:ascii="Times New Roman" w:hAnsi="Times New Roman" w:cs="Times New Roman"/>
                <w:color w:val="000000"/>
              </w:rPr>
              <w:t>J  Overdrafts &amp; bank loans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4" w:name="DBG1362"/>
            <w:bookmarkStart w:id="1635" w:name="DD291"/>
            <w:bookmarkEnd w:id="1634"/>
            <w:bookmarkEnd w:id="1635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6" w:name="DBG1363"/>
            <w:bookmarkStart w:id="1637" w:name="DD292"/>
            <w:bookmarkEnd w:id="1636"/>
            <w:bookmarkEnd w:id="1637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8" w:name="DBG1364"/>
            <w:bookmarkStart w:id="1639" w:name="DD293"/>
            <w:bookmarkEnd w:id="1638"/>
            <w:bookmarkEnd w:id="1639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40" w:name="DBG1365"/>
            <w:bookmarkEnd w:id="164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1" w:name="DBG1366"/>
            <w:bookmarkStart w:id="1642" w:name="DBG1367"/>
            <w:bookmarkEnd w:id="1641"/>
            <w:bookmarkEnd w:id="1642"/>
            <w:r>
              <w:rPr>
                <w:rFonts w:ascii="Times New Roman" w:hAnsi="Times New Roman" w:cs="Times New Roman"/>
                <w:color w:val="000000"/>
              </w:rPr>
              <w:t>K  Long term creditors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3" w:name="DBG1368"/>
            <w:bookmarkStart w:id="1644" w:name="DD294"/>
            <w:bookmarkEnd w:id="1643"/>
            <w:bookmarkEnd w:id="1644"/>
            <w:r>
              <w:rPr>
                <w:rFonts w:ascii="Times New Roman" w:hAnsi="Times New Roman" w:cs="Times New Roman"/>
                <w:color w:val="000000"/>
              </w:rPr>
              <w:t>(592,949)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5" w:name="DBG1369"/>
            <w:bookmarkStart w:id="1646" w:name="DD295"/>
            <w:bookmarkEnd w:id="1645"/>
            <w:bookmarkEnd w:id="1646"/>
            <w:r>
              <w:rPr>
                <w:rFonts w:ascii="Times New Roman" w:hAnsi="Times New Roman" w:cs="Times New Roman"/>
                <w:color w:val="000000"/>
              </w:rPr>
              <w:t>(959,560)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47" w:name="DBG1370"/>
            <w:bookmarkEnd w:id="1647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48" w:name="DBG1371"/>
            <w:bookmarkEnd w:id="1648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9" w:name="DBG1372"/>
            <w:bookmarkStart w:id="1650" w:name="DBG1373"/>
            <w:bookmarkEnd w:id="1649"/>
            <w:bookmarkEnd w:id="1650"/>
            <w:r>
              <w:rPr>
                <w:rFonts w:ascii="Times New Roman" w:hAnsi="Times New Roman" w:cs="Times New Roman"/>
                <w:color w:val="000000"/>
              </w:rPr>
              <w:t>L  Provisions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1" w:name="DBG1374"/>
            <w:bookmarkStart w:id="1652" w:name="DD296"/>
            <w:bookmarkEnd w:id="1651"/>
            <w:bookmarkEnd w:id="1652"/>
            <w:r>
              <w:rPr>
                <w:rFonts w:ascii="Times New Roman" w:hAnsi="Times New Roman" w:cs="Times New Roman"/>
                <w:color w:val="000000"/>
              </w:rPr>
              <w:t>(148,112)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3" w:name="DBG1375"/>
            <w:bookmarkStart w:id="1654" w:name="DD297"/>
            <w:bookmarkEnd w:id="1653"/>
            <w:bookmarkEnd w:id="1654"/>
            <w:r>
              <w:rPr>
                <w:rFonts w:ascii="Times New Roman" w:hAnsi="Times New Roman" w:cs="Times New Roman"/>
                <w:color w:val="000000"/>
              </w:rPr>
              <w:t>(165,202)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5" w:name="DBG1376"/>
            <w:bookmarkStart w:id="1656" w:name="DD298"/>
            <w:bookmarkEnd w:id="1655"/>
            <w:bookmarkEnd w:id="1656"/>
            <w:r>
              <w:rPr>
                <w:rFonts w:ascii="Times New Roman" w:hAnsi="Times New Roman" w:cs="Times New Roman"/>
                <w:color w:val="000000"/>
              </w:rPr>
              <w:t>(212,507)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57" w:name="DBG1377"/>
            <w:bookmarkEnd w:id="165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8" w:name="DBG1378"/>
            <w:bookmarkStart w:id="1659" w:name="DBG1379"/>
            <w:bookmarkEnd w:id="1658"/>
            <w:bookmarkEnd w:id="1659"/>
            <w:r>
              <w:rPr>
                <w:rFonts w:ascii="Times New Roman" w:hAnsi="Times New Roman" w:cs="Times New Roman"/>
                <w:color w:val="000000"/>
              </w:rPr>
              <w:t>M  Total liabilities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0" w:name="DBG1380"/>
            <w:bookmarkStart w:id="1661" w:name="DD299"/>
            <w:bookmarkEnd w:id="1660"/>
            <w:bookmarkEnd w:id="1661"/>
            <w:r>
              <w:rPr>
                <w:rFonts w:ascii="Times New Roman" w:hAnsi="Times New Roman" w:cs="Times New Roman"/>
                <w:color w:val="000000"/>
              </w:rPr>
              <w:t>(5,530,083)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2" w:name="DBG1381"/>
            <w:bookmarkStart w:id="1663" w:name="DD300"/>
            <w:bookmarkEnd w:id="1662"/>
            <w:bookmarkEnd w:id="1663"/>
            <w:r>
              <w:rPr>
                <w:rFonts w:ascii="Times New Roman" w:hAnsi="Times New Roman" w:cs="Times New Roman"/>
                <w:color w:val="000000"/>
              </w:rPr>
              <w:t>(5,515,169)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4" w:name="DBG1382"/>
            <w:bookmarkStart w:id="1665" w:name="DD301"/>
            <w:bookmarkEnd w:id="1664"/>
            <w:bookmarkEnd w:id="1665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6" w:name="DBG1383"/>
            <w:bookmarkEnd w:id="166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7" w:name="DBG1384"/>
            <w:bookmarkStart w:id="1668" w:name="DBG1385"/>
            <w:bookmarkEnd w:id="1667"/>
            <w:bookmarkEnd w:id="1668"/>
            <w:r>
              <w:rPr>
                <w:rFonts w:ascii="Times New Roman" w:hAnsi="Times New Roman" w:cs="Times New Roman"/>
                <w:color w:val="000000"/>
              </w:rPr>
              <w:t>N  Shareholders funds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9" w:name="DBG1386"/>
            <w:bookmarkStart w:id="1670" w:name="DD302"/>
            <w:bookmarkEnd w:id="1669"/>
            <w:bookmarkEnd w:id="1670"/>
            <w:r>
              <w:rPr>
                <w:rFonts w:ascii="Times New Roman" w:hAnsi="Times New Roman" w:cs="Times New Roman"/>
                <w:color w:val="000000"/>
              </w:rPr>
              <w:t>(4,988,206)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1" w:name="DBG1387"/>
            <w:bookmarkStart w:id="1672" w:name="DD303"/>
            <w:bookmarkEnd w:id="1671"/>
            <w:bookmarkEnd w:id="1672"/>
            <w:r>
              <w:rPr>
                <w:rFonts w:ascii="Times New Roman" w:hAnsi="Times New Roman" w:cs="Times New Roman"/>
                <w:color w:val="000000"/>
              </w:rPr>
              <w:t>(4,271,732)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3" w:name="DBG1388"/>
            <w:bookmarkStart w:id="1674" w:name="DD304"/>
            <w:bookmarkEnd w:id="1673"/>
            <w:bookmarkEnd w:id="1674"/>
            <w:r>
              <w:rPr>
                <w:rFonts w:ascii="Times New Roman" w:hAnsi="Times New Roman" w:cs="Times New Roman"/>
                <w:color w:val="000000"/>
              </w:rPr>
              <w:t>267,886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75" w:name="DBG1389"/>
            <w:bookmarkEnd w:id="167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6" w:name="DBG1390"/>
            <w:bookmarkStart w:id="1677" w:name="DBG1391"/>
            <w:bookmarkEnd w:id="1676"/>
            <w:bookmarkEnd w:id="1677"/>
            <w:r>
              <w:rPr>
                <w:rFonts w:ascii="Times New Roman" w:hAnsi="Times New Roman" w:cs="Times New Roman"/>
                <w:color w:val="000000"/>
              </w:rPr>
              <w:t>O  Total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8" w:name="DBG1392"/>
            <w:bookmarkStart w:id="1679" w:name="DD305"/>
            <w:bookmarkEnd w:id="1678"/>
            <w:bookmarkEnd w:id="1679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0" w:name="DBG1393"/>
            <w:bookmarkStart w:id="1681" w:name="DD306"/>
            <w:bookmarkEnd w:id="1680"/>
            <w:bookmarkEnd w:id="1681"/>
            <w:r>
              <w:rPr>
                <w:rFonts w:ascii="Times New Roman" w:hAnsi="Times New Roman" w:cs="Times New Roman"/>
                <w:color w:val="000000"/>
              </w:rPr>
              <w:t>19,195,013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82" w:name="DBG1394"/>
            <w:bookmarkEnd w:id="168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83" w:name="DBG1395"/>
            <w:bookmarkEnd w:id="168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4" w:name="DBG1396"/>
            <w:bookmarkStart w:id="1685" w:name="DBG1397"/>
            <w:bookmarkEnd w:id="1684"/>
            <w:bookmarkEnd w:id="1685"/>
            <w:r>
              <w:rPr>
                <w:rFonts w:ascii="Times New Roman" w:hAnsi="Times New Roman" w:cs="Times New Roman"/>
                <w:color w:val="000000"/>
              </w:rPr>
              <w:t>P  Overseas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6" w:name="DBG1398"/>
            <w:bookmarkStart w:id="1687" w:name="DD307"/>
            <w:bookmarkEnd w:id="1686"/>
            <w:bookmarkEnd w:id="1687"/>
            <w:r>
              <w:rPr>
                <w:rFonts w:ascii="Times New Roman" w:hAnsi="Times New Roman" w:cs="Times New Roman"/>
                <w:color w:val="000000"/>
              </w:rPr>
              <w:t>104,180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8" w:name="DBG1399"/>
            <w:bookmarkStart w:id="1689" w:name="DD308"/>
            <w:bookmarkEnd w:id="1688"/>
            <w:bookmarkEnd w:id="1689"/>
            <w:r>
              <w:rPr>
                <w:rFonts w:ascii="Times New Roman" w:hAnsi="Times New Roman" w:cs="Times New Roman"/>
                <w:color w:val="000000"/>
              </w:rPr>
              <w:t>1,182,987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0" w:name="DBG1400"/>
            <w:bookmarkEnd w:id="169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1" w:name="DBG1401"/>
            <w:bookmarkEnd w:id="169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2" w:name="DBG1402"/>
            <w:bookmarkStart w:id="1693" w:name="DBG1403"/>
            <w:bookmarkEnd w:id="1692"/>
            <w:bookmarkEnd w:id="1693"/>
            <w:r>
              <w:rPr>
                <w:rFonts w:ascii="Times New Roman" w:hAnsi="Times New Roman" w:cs="Times New Roman"/>
                <w:color w:val="000000"/>
              </w:rPr>
              <w:t>Q  Cost of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4" w:name="DBG1404"/>
            <w:bookmarkStart w:id="1695" w:name="DD309"/>
            <w:bookmarkEnd w:id="1694"/>
            <w:bookmarkEnd w:id="1695"/>
            <w:r>
              <w:rPr>
                <w:rFonts w:ascii="Times New Roman" w:hAnsi="Times New Roman" w:cs="Times New Roman"/>
                <w:color w:val="000000"/>
              </w:rPr>
              <w:t>(13,819,379)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6" w:name="DBG1405"/>
            <w:bookmarkStart w:id="1697" w:name="DD310"/>
            <w:bookmarkEnd w:id="1696"/>
            <w:bookmarkEnd w:id="1697"/>
            <w:r>
              <w:rPr>
                <w:rFonts w:ascii="Times New Roman" w:hAnsi="Times New Roman" w:cs="Times New Roman"/>
                <w:color w:val="000000"/>
              </w:rPr>
              <w:t>(16,524,490)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8" w:name="DBG1406"/>
            <w:bookmarkEnd w:id="169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9" w:name="DBG1407"/>
            <w:bookmarkEnd w:id="169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0" w:name="DBG1408"/>
            <w:bookmarkStart w:id="1701" w:name="DBG1409"/>
            <w:bookmarkEnd w:id="1700"/>
            <w:bookmarkEnd w:id="1701"/>
            <w:r>
              <w:rPr>
                <w:rFonts w:ascii="Times New Roman" w:hAnsi="Times New Roman" w:cs="Times New Roman"/>
                <w:color w:val="000000"/>
              </w:rPr>
              <w:t>R  Gr</w:t>
            </w:r>
            <w:r>
              <w:rPr>
                <w:rFonts w:ascii="Times New Roman" w:hAnsi="Times New Roman" w:cs="Times New Roman"/>
                <w:color w:val="000000"/>
              </w:rPr>
              <w:t>oss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2" w:name="DBG1410"/>
            <w:bookmarkStart w:id="1703" w:name="DD311"/>
            <w:bookmarkEnd w:id="1702"/>
            <w:bookmarkEnd w:id="1703"/>
            <w:r>
              <w:rPr>
                <w:rFonts w:ascii="Times New Roman" w:hAnsi="Times New Roman" w:cs="Times New Roman"/>
                <w:color w:val="000000"/>
              </w:rPr>
              <w:t>2,794,172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4" w:name="DBG1411"/>
            <w:bookmarkStart w:id="1705" w:name="DD312"/>
            <w:bookmarkEnd w:id="1704"/>
            <w:bookmarkEnd w:id="1705"/>
            <w:r>
              <w:rPr>
                <w:rFonts w:ascii="Times New Roman" w:hAnsi="Times New Roman" w:cs="Times New Roman"/>
                <w:color w:val="000000"/>
              </w:rPr>
              <w:t>2,670,523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06" w:name="DBG1412"/>
            <w:bookmarkEnd w:id="170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07" w:name="DBG1413"/>
            <w:bookmarkEnd w:id="170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8" w:name="DBG1414"/>
            <w:bookmarkStart w:id="1709" w:name="DBG1415"/>
            <w:bookmarkEnd w:id="1708"/>
            <w:bookmarkEnd w:id="1709"/>
            <w:r>
              <w:rPr>
                <w:rFonts w:ascii="Times New Roman" w:hAnsi="Times New Roman" w:cs="Times New Roman"/>
                <w:color w:val="000000"/>
              </w:rPr>
              <w:t>S  Operating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0" w:name="DBG1416"/>
            <w:bookmarkStart w:id="1711" w:name="DD313"/>
            <w:bookmarkEnd w:id="1710"/>
            <w:bookmarkEnd w:id="1711"/>
            <w:r>
              <w:rPr>
                <w:rFonts w:ascii="Times New Roman" w:hAnsi="Times New Roman" w:cs="Times New Roman"/>
                <w:color w:val="000000"/>
              </w:rPr>
              <w:t>1,709,673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2" w:name="DBG1417"/>
            <w:bookmarkStart w:id="1713" w:name="DD314"/>
            <w:bookmarkEnd w:id="1712"/>
            <w:bookmarkEnd w:id="1713"/>
            <w:r>
              <w:rPr>
                <w:rFonts w:ascii="Times New Roman" w:hAnsi="Times New Roman" w:cs="Times New Roman"/>
                <w:color w:val="000000"/>
              </w:rPr>
              <w:t>1,352,058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4" w:name="DBG1418"/>
            <w:bookmarkEnd w:id="171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5" w:name="DBG1419"/>
            <w:bookmarkEnd w:id="171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6" w:name="DBG1420"/>
            <w:bookmarkStart w:id="1717" w:name="DBG1421"/>
            <w:bookmarkEnd w:id="1716"/>
            <w:bookmarkEnd w:id="1717"/>
            <w:r>
              <w:rPr>
                <w:rFonts w:ascii="Times New Roman" w:hAnsi="Times New Roman" w:cs="Times New Roman"/>
                <w:color w:val="000000"/>
              </w:rPr>
              <w:t>T  Net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8" w:name="DBG1422"/>
            <w:bookmarkStart w:id="1719" w:name="DD315"/>
            <w:bookmarkEnd w:id="1718"/>
            <w:bookmarkEnd w:id="1719"/>
            <w:r>
              <w:rPr>
                <w:rFonts w:ascii="Times New Roman" w:hAnsi="Times New Roman" w:cs="Times New Roman"/>
                <w:color w:val="000000"/>
              </w:rPr>
              <w:t>1,628,896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0" w:name="DBG1423"/>
            <w:bookmarkStart w:id="1721" w:name="DD316"/>
            <w:bookmarkEnd w:id="1720"/>
            <w:bookmarkEnd w:id="1721"/>
            <w:r>
              <w:rPr>
                <w:rFonts w:ascii="Times New Roman" w:hAnsi="Times New Roman" w:cs="Times New Roman"/>
                <w:color w:val="000000"/>
              </w:rPr>
              <w:t>1,236,758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22" w:name="DBG1424"/>
            <w:bookmarkEnd w:id="172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23" w:name="DBG1425"/>
            <w:bookmarkEnd w:id="172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4" w:name="DBG1426"/>
            <w:bookmarkStart w:id="1725" w:name="DBG1427"/>
            <w:bookmarkEnd w:id="1724"/>
            <w:bookmarkEnd w:id="1725"/>
            <w:r>
              <w:rPr>
                <w:rFonts w:ascii="Times New Roman" w:hAnsi="Times New Roman" w:cs="Times New Roman"/>
                <w:color w:val="000000"/>
              </w:rPr>
              <w:t>U  Interest payable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6" w:name="DBG1428"/>
            <w:bookmarkStart w:id="1727" w:name="DD317"/>
            <w:bookmarkEnd w:id="1726"/>
            <w:bookmarkEnd w:id="1727"/>
            <w:r>
              <w:rPr>
                <w:rFonts w:ascii="Times New Roman" w:hAnsi="Times New Roman" w:cs="Times New Roman"/>
                <w:color w:val="000000"/>
              </w:rPr>
              <w:t>81,149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8" w:name="DBG1429"/>
            <w:bookmarkStart w:id="1729" w:name="DD318"/>
            <w:bookmarkEnd w:id="1728"/>
            <w:bookmarkEnd w:id="1729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0" w:name="DBG1430"/>
            <w:bookmarkEnd w:id="173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1" w:name="DBG1431"/>
            <w:bookmarkEnd w:id="1731"/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732" w:name="DBG1432"/>
      <w:bookmarkEnd w:id="1732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SOLVENCY RATIOS:</w:t>
      </w:r>
      <w:bookmarkStart w:id="1733" w:name="DBG1433"/>
      <w:bookmarkEnd w:id="173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4" w:name="DBG1434"/>
            <w:bookmarkEnd w:id="1734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5" w:name="DBG1435"/>
            <w:bookmarkEnd w:id="1735"/>
            <w:r>
              <w:rPr>
                <w:rFonts w:ascii="Times New Roman" w:hAnsi="Times New Roman" w:cs="Times New Roman"/>
                <w:color w:val="000000"/>
              </w:rPr>
              <w:t>Current ratio              (A/B)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6" w:name="DBG1436"/>
            <w:bookmarkStart w:id="1737" w:name="DD319"/>
            <w:bookmarkEnd w:id="1736"/>
            <w:bookmarkEnd w:id="1737"/>
            <w:r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8" w:name="DBG1437"/>
            <w:bookmarkStart w:id="1739" w:name="DD320"/>
            <w:bookmarkEnd w:id="1738"/>
            <w:bookmarkEnd w:id="1739"/>
            <w:r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0" w:name="DBG1438"/>
            <w:bookmarkEnd w:id="174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1" w:name="DBG1439"/>
            <w:bookmarkEnd w:id="174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2" w:name="DBG1440"/>
            <w:bookmarkEnd w:id="1742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3" w:name="DBG1441"/>
            <w:bookmarkEnd w:id="1743"/>
            <w:r>
              <w:rPr>
                <w:rFonts w:ascii="Times New Roman" w:hAnsi="Times New Roman" w:cs="Times New Roman"/>
                <w:color w:val="000000"/>
              </w:rPr>
              <w:t>Quick ratio                (D/B)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4" w:name="DBG1442"/>
            <w:bookmarkStart w:id="1745" w:name="DD321"/>
            <w:bookmarkEnd w:id="1744"/>
            <w:bookmarkEnd w:id="1745"/>
            <w:r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6" w:name="DBG1443"/>
            <w:bookmarkStart w:id="1747" w:name="DD322"/>
            <w:bookmarkEnd w:id="1746"/>
            <w:bookmarkEnd w:id="1747"/>
            <w:r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8" w:name="DBG1444"/>
            <w:bookmarkEnd w:id="174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9" w:name="DBG1445"/>
            <w:bookmarkEnd w:id="174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0" w:name="DBG1446"/>
            <w:bookmarkEnd w:id="175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1" w:name="DBG1447"/>
            <w:bookmarkEnd w:id="1751"/>
            <w:r>
              <w:rPr>
                <w:rFonts w:ascii="Times New Roman" w:hAnsi="Times New Roman" w:cs="Times New Roman"/>
                <w:color w:val="000000"/>
              </w:rPr>
              <w:t>Trade Debtors:             days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5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2" w:name="DBG1448"/>
            <w:bookmarkStart w:id="1753" w:name="DD323"/>
            <w:bookmarkEnd w:id="1752"/>
            <w:bookmarkEnd w:id="1753"/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4" w:name="DBG1449"/>
            <w:bookmarkStart w:id="1755" w:name="DD324"/>
            <w:bookmarkEnd w:id="1754"/>
            <w:bookmarkEnd w:id="1755"/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6" w:name="DBG1450"/>
            <w:bookmarkEnd w:id="175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7" w:name="DBG1451"/>
            <w:bookmarkEnd w:id="175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8" w:name="DBG1452"/>
            <w:bookmarkEnd w:id="1758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9" w:name="DBG1453"/>
            <w:bookmarkEnd w:id="1759"/>
            <w:r>
              <w:rPr>
                <w:rFonts w:ascii="Times New Roman" w:hAnsi="Times New Roman" w:cs="Times New Roman"/>
                <w:color w:val="000000"/>
              </w:rPr>
              <w:t>Trade Creditors:           days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5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0" w:name="DBG1454"/>
            <w:bookmarkStart w:id="1761" w:name="DD325"/>
            <w:bookmarkEnd w:id="1760"/>
            <w:bookmarkEnd w:id="1761"/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2" w:name="DBG1455"/>
            <w:bookmarkStart w:id="1763" w:name="DD326"/>
            <w:bookmarkEnd w:id="1762"/>
            <w:bookmarkEnd w:id="1763"/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4" w:name="DBG1456"/>
            <w:bookmarkEnd w:id="176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5" w:name="DBG1457"/>
            <w:bookmarkEnd w:id="1765"/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766" w:name="DBG1458"/>
      <w:bookmarkEnd w:id="1766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CAPITAL RATIOS:</w:t>
      </w:r>
      <w:bookmarkStart w:id="1767" w:name="DBG1459"/>
      <w:bookmarkEnd w:id="176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8" w:name="DBG1460"/>
            <w:bookmarkEnd w:id="1768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9" w:name="DBG1461"/>
            <w:bookmarkEnd w:id="1769"/>
            <w:r>
              <w:rPr>
                <w:rFonts w:ascii="Times New Roman" w:hAnsi="Times New Roman" w:cs="Times New Roman"/>
                <w:color w:val="000000"/>
              </w:rPr>
              <w:t xml:space="preserve">FA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(E/N)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0" w:name="DBG1462"/>
            <w:bookmarkStart w:id="1771" w:name="DD327"/>
            <w:bookmarkEnd w:id="1770"/>
            <w:bookmarkEnd w:id="1771"/>
            <w:r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2" w:name="DBG1463"/>
            <w:bookmarkStart w:id="1773" w:name="DD328"/>
            <w:bookmarkEnd w:id="1772"/>
            <w:bookmarkEnd w:id="1773"/>
            <w:r>
              <w:rPr>
                <w:rFonts w:ascii="Times New Roman" w:hAnsi="Times New Roman" w:cs="Times New Roman"/>
                <w:color w:val="000000"/>
              </w:rPr>
              <w:t>0.89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74" w:name="DBG1464"/>
            <w:bookmarkEnd w:id="177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75" w:name="DBG1465"/>
            <w:bookmarkEnd w:id="177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76" w:name="DBG1466"/>
            <w:bookmarkEnd w:id="1776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7" w:name="DBG1467"/>
            <w:bookmarkEnd w:id="1777"/>
            <w:r>
              <w:rPr>
                <w:rFonts w:ascii="Times New Roman" w:hAnsi="Times New Roman" w:cs="Times New Roman"/>
                <w:color w:val="000000"/>
              </w:rPr>
              <w:t xml:space="preserve">Current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(B/N)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8" w:name="DBG1468"/>
            <w:bookmarkStart w:id="1779" w:name="DD329"/>
            <w:bookmarkEnd w:id="1778"/>
            <w:bookmarkEnd w:id="1779"/>
            <w:r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0" w:name="DBG1469"/>
            <w:bookmarkStart w:id="1781" w:name="DD330"/>
            <w:bookmarkEnd w:id="1780"/>
            <w:bookmarkEnd w:id="1781"/>
            <w:r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2" w:name="DBG1470"/>
            <w:bookmarkStart w:id="1783" w:name="DD331"/>
            <w:bookmarkEnd w:id="1782"/>
            <w:bookmarkEnd w:id="1783"/>
            <w:r>
              <w:rPr>
                <w:rFonts w:ascii="Times New Roman" w:hAnsi="Times New Roman" w:cs="Times New Roman"/>
                <w:color w:val="000000"/>
              </w:rPr>
              <w:t>(0.21)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4" w:name="DBG1471"/>
            <w:bookmarkEnd w:id="1784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5" w:name="DBG1472"/>
            <w:bookmarkEnd w:id="1785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6" w:name="DBG1473"/>
            <w:bookmarkEnd w:id="1786"/>
            <w:r>
              <w:rPr>
                <w:rFonts w:ascii="Times New Roman" w:hAnsi="Times New Roman" w:cs="Times New Roman"/>
                <w:color w:val="000000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liabs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(M/N)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7" w:name="DBG1474"/>
            <w:bookmarkStart w:id="1788" w:name="DD332"/>
            <w:bookmarkEnd w:id="1787"/>
            <w:bookmarkEnd w:id="1788"/>
            <w:r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9" w:name="DBG1475"/>
            <w:bookmarkStart w:id="1790" w:name="DD333"/>
            <w:bookmarkEnd w:id="1789"/>
            <w:bookmarkEnd w:id="1790"/>
            <w:r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1" w:name="DBG1476"/>
            <w:bookmarkStart w:id="1792" w:name="DD334"/>
            <w:bookmarkEnd w:id="1791"/>
            <w:bookmarkEnd w:id="1792"/>
            <w:r>
              <w:rPr>
                <w:rFonts w:ascii="Times New Roman" w:hAnsi="Times New Roman" w:cs="Times New Roman"/>
                <w:color w:val="000000"/>
              </w:rPr>
              <w:t>(0.21)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93" w:name="DBG1477"/>
            <w:bookmarkEnd w:id="179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94" w:name="DBG1478"/>
            <w:bookmarkEnd w:id="1794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5" w:name="DBG1479"/>
            <w:bookmarkEnd w:id="1795"/>
            <w:r>
              <w:rPr>
                <w:rFonts w:ascii="Times New Roman" w:hAnsi="Times New Roman" w:cs="Times New Roman"/>
                <w:color w:val="000000"/>
              </w:rPr>
              <w:t>Stock / Capital employed     (F/C)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6" w:name="DBG1480"/>
            <w:bookmarkStart w:id="1797" w:name="DD335"/>
            <w:bookmarkEnd w:id="1796"/>
            <w:bookmarkEnd w:id="1797"/>
            <w:r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8" w:name="DBG1481"/>
            <w:bookmarkStart w:id="1799" w:name="DD336"/>
            <w:bookmarkEnd w:id="1798"/>
            <w:bookmarkEnd w:id="1799"/>
            <w:r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0" w:name="DBG1482"/>
            <w:bookmarkEnd w:id="180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1" w:name="DBG1483"/>
            <w:bookmarkEnd w:id="180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2" w:name="DBG1484"/>
            <w:bookmarkEnd w:id="1802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3" w:name="DBG1485"/>
            <w:bookmarkEnd w:id="1803"/>
            <w:r>
              <w:rPr>
                <w:rFonts w:ascii="Times New Roman" w:hAnsi="Times New Roman" w:cs="Times New Roman"/>
                <w:color w:val="000000"/>
              </w:rPr>
              <w:t xml:space="preserve">Long term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Cap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empl'd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 (K/C)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4" w:name="DBG1486"/>
            <w:bookmarkStart w:id="1805" w:name="DD337"/>
            <w:bookmarkEnd w:id="1804"/>
            <w:bookmarkEnd w:id="1805"/>
            <w:r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6" w:name="DBG1487"/>
            <w:bookmarkStart w:id="1807" w:name="DD338"/>
            <w:bookmarkEnd w:id="1806"/>
            <w:bookmarkEnd w:id="1807"/>
            <w:r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8" w:name="DBG1488"/>
            <w:bookmarkEnd w:id="180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9" w:name="DBG1489"/>
            <w:bookmarkEnd w:id="1809"/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810" w:name="DBG1490"/>
      <w:bookmarkEnd w:id="1810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TRADING RATIOS:</w:t>
      </w:r>
      <w:bookmarkStart w:id="1811" w:name="DBG1491"/>
      <w:bookmarkEnd w:id="181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2" w:name="DBG1492"/>
            <w:bookmarkEnd w:id="1812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3" w:name="DBG1493"/>
            <w:bookmarkEnd w:id="1813"/>
            <w:r>
              <w:rPr>
                <w:rFonts w:ascii="Times New Roman" w:hAnsi="Times New Roman" w:cs="Times New Roman"/>
                <w:color w:val="000000"/>
              </w:rPr>
              <w:t xml:space="preserve">Sales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(O/N)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4" w:name="DBG1494"/>
            <w:bookmarkStart w:id="1815" w:name="DD339"/>
            <w:bookmarkEnd w:id="1814"/>
            <w:bookmarkEnd w:id="1815"/>
            <w:r>
              <w:rPr>
                <w:rFonts w:ascii="Times New Roman" w:hAnsi="Times New Roman" w:cs="Times New Roman"/>
                <w:color w:val="000000"/>
              </w:rPr>
              <w:t>3.33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6" w:name="DBG1495"/>
            <w:bookmarkStart w:id="1817" w:name="DD340"/>
            <w:bookmarkEnd w:id="1816"/>
            <w:bookmarkEnd w:id="1817"/>
            <w:r>
              <w:rPr>
                <w:rFonts w:ascii="Times New Roman" w:hAnsi="Times New Roman" w:cs="Times New Roman"/>
                <w:color w:val="000000"/>
              </w:rPr>
              <w:t>4.49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8" w:name="DBG1496"/>
            <w:bookmarkEnd w:id="181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9" w:name="DBG1497"/>
            <w:bookmarkEnd w:id="181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0" w:name="DBG1498"/>
            <w:bookmarkEnd w:id="182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1" w:name="DBG1499"/>
            <w:bookmarkEnd w:id="1821"/>
            <w:r>
              <w:rPr>
                <w:rFonts w:ascii="Times New Roman" w:hAnsi="Times New Roman" w:cs="Times New Roman"/>
                <w:color w:val="000000"/>
              </w:rPr>
              <w:t>Sales / Stock              (O/F)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2" w:name="DBG1500"/>
            <w:bookmarkStart w:id="1823" w:name="DD341"/>
            <w:bookmarkEnd w:id="1822"/>
            <w:bookmarkEnd w:id="1823"/>
            <w:r>
              <w:rPr>
                <w:rFonts w:ascii="Times New Roman" w:hAnsi="Times New Roman" w:cs="Times New Roman"/>
                <w:color w:val="000000"/>
              </w:rPr>
              <w:t>7.57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4" w:name="DBG1501"/>
            <w:bookmarkStart w:id="1825" w:name="DD342"/>
            <w:bookmarkEnd w:id="1824"/>
            <w:bookmarkEnd w:id="1825"/>
            <w:r>
              <w:rPr>
                <w:rFonts w:ascii="Times New Roman" w:hAnsi="Times New Roman" w:cs="Times New Roman"/>
                <w:color w:val="000000"/>
              </w:rPr>
              <w:t>7.96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6" w:name="DBG1502"/>
            <w:bookmarkEnd w:id="182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7" w:name="DBG1503"/>
            <w:bookmarkEnd w:id="182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8" w:name="DBG1504"/>
            <w:bookmarkEnd w:id="1828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9" w:name="DBG1505"/>
            <w:bookmarkEnd w:id="1829"/>
            <w:r>
              <w:rPr>
                <w:rFonts w:ascii="Times New Roman" w:hAnsi="Times New Roman" w:cs="Times New Roman"/>
                <w:color w:val="000000"/>
              </w:rPr>
              <w:t>Sales / Capital employed   (O/C)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0" w:name="DBG1506"/>
            <w:bookmarkStart w:id="1831" w:name="DD343"/>
            <w:bookmarkEnd w:id="1830"/>
            <w:bookmarkEnd w:id="1831"/>
            <w:r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2" w:name="DBG1507"/>
            <w:bookmarkStart w:id="1833" w:name="DD344"/>
            <w:bookmarkEnd w:id="1832"/>
            <w:bookmarkEnd w:id="1833"/>
            <w:r>
              <w:rPr>
                <w:rFonts w:ascii="Times New Roman" w:hAnsi="Times New Roman" w:cs="Times New Roman"/>
                <w:color w:val="000000"/>
              </w:rPr>
              <w:t>3.56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4" w:name="DBG1508"/>
            <w:bookmarkEnd w:id="183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5" w:name="DBG1509"/>
            <w:bookmarkEnd w:id="183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6" w:name="DBG1510"/>
            <w:bookmarkEnd w:id="1836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7" w:name="DBG1511"/>
            <w:bookmarkEnd w:id="1837"/>
            <w:r>
              <w:rPr>
                <w:rFonts w:ascii="Times New Roman" w:hAnsi="Times New Roman" w:cs="Times New Roman"/>
                <w:color w:val="000000"/>
              </w:rPr>
              <w:t>Stock turnover             (Q/F)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8" w:name="DBG1512"/>
            <w:bookmarkStart w:id="1839" w:name="DD345"/>
            <w:bookmarkEnd w:id="1838"/>
            <w:bookmarkEnd w:id="1839"/>
            <w:r>
              <w:rPr>
                <w:rFonts w:ascii="Times New Roman" w:hAnsi="Times New Roman" w:cs="Times New Roman"/>
                <w:color w:val="000000"/>
              </w:rPr>
              <w:t>6.30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0" w:name="DBG1513"/>
            <w:bookmarkStart w:id="1841" w:name="DD346"/>
            <w:bookmarkEnd w:id="1840"/>
            <w:bookmarkEnd w:id="1841"/>
            <w:r>
              <w:rPr>
                <w:rFonts w:ascii="Times New Roman" w:hAnsi="Times New Roman" w:cs="Times New Roman"/>
                <w:color w:val="000000"/>
              </w:rPr>
              <w:t>6.85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42" w:name="DBG1514"/>
            <w:bookmarkEnd w:id="184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43" w:name="DBG1515"/>
            <w:bookmarkEnd w:id="1843"/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844" w:name="DBG1516"/>
      <w:bookmarkEnd w:id="1844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PROFIT RATIOS:</w:t>
      </w:r>
      <w:bookmarkStart w:id="1845" w:name="DBG1517"/>
      <w:bookmarkEnd w:id="184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162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6" w:name="DBG1518"/>
            <w:bookmarkStart w:id="1847" w:name="DBG1519"/>
            <w:bookmarkEnd w:id="1846"/>
            <w:bookmarkEnd w:id="1847"/>
            <w:r>
              <w:rPr>
                <w:rFonts w:ascii="Times New Roman" w:hAnsi="Times New Roman" w:cs="Times New Roman"/>
                <w:color w:val="000000"/>
              </w:rPr>
              <w:t xml:space="preserve"> Gross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8" w:name="DBG1520"/>
            <w:bookmarkStart w:id="1849" w:name="DD347"/>
            <w:bookmarkEnd w:id="1848"/>
            <w:bookmarkEnd w:id="1849"/>
            <w:r>
              <w:rPr>
                <w:rFonts w:ascii="Times New Roman" w:hAnsi="Times New Roman" w:cs="Times New Roman"/>
                <w:color w:val="000000"/>
              </w:rPr>
              <w:t>16.82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0" w:name="DBG1521"/>
            <w:bookmarkStart w:id="1851" w:name="DD348"/>
            <w:bookmarkEnd w:id="1850"/>
            <w:bookmarkEnd w:id="1851"/>
            <w:r>
              <w:rPr>
                <w:rFonts w:ascii="Times New Roman" w:hAnsi="Times New Roman" w:cs="Times New Roman"/>
                <w:color w:val="000000"/>
              </w:rPr>
              <w:t>13.91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2" w:name="DBG1522"/>
            <w:bookmarkEnd w:id="185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3" w:name="DBG1523"/>
            <w:bookmarkEnd w:id="185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4" w:name="DBG1524"/>
            <w:bookmarkStart w:id="1855" w:name="DBG1525"/>
            <w:bookmarkEnd w:id="1854"/>
            <w:bookmarkEnd w:id="1855"/>
            <w:r>
              <w:rPr>
                <w:rFonts w:ascii="Times New Roman" w:hAnsi="Times New Roman" w:cs="Times New Roman"/>
                <w:color w:val="000000"/>
              </w:rPr>
              <w:t xml:space="preserve"> Net operating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6" w:name="DBG1526"/>
            <w:bookmarkStart w:id="1857" w:name="DD349"/>
            <w:bookmarkEnd w:id="1856"/>
            <w:bookmarkEnd w:id="1857"/>
            <w:r>
              <w:rPr>
                <w:rFonts w:ascii="Times New Roman" w:hAnsi="Times New Roman" w:cs="Times New Roman"/>
                <w:color w:val="000000"/>
              </w:rPr>
              <w:t>10.29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8" w:name="DBG1527"/>
            <w:bookmarkStart w:id="1859" w:name="DD350"/>
            <w:bookmarkEnd w:id="1858"/>
            <w:bookmarkEnd w:id="1859"/>
            <w:r>
              <w:rPr>
                <w:rFonts w:ascii="Times New Roman" w:hAnsi="Times New Roman" w:cs="Times New Roman"/>
                <w:color w:val="000000"/>
              </w:rPr>
              <w:t>7.04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0" w:name="DBG1528"/>
            <w:bookmarkEnd w:id="186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1" w:name="DBG1529"/>
            <w:bookmarkEnd w:id="186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2" w:name="DBG1530"/>
            <w:bookmarkStart w:id="1863" w:name="DBG1531"/>
            <w:bookmarkEnd w:id="1862"/>
            <w:bookmarkEnd w:id="1863"/>
            <w:r>
              <w:rPr>
                <w:rFonts w:ascii="Times New Roman" w:hAnsi="Times New Roman" w:cs="Times New Roman"/>
                <w:color w:val="000000"/>
              </w:rPr>
              <w:t xml:space="preserve"> Net profit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4" w:name="DBG1532"/>
            <w:bookmarkStart w:id="1865" w:name="DD351"/>
            <w:bookmarkEnd w:id="1864"/>
            <w:bookmarkEnd w:id="1865"/>
            <w:r>
              <w:rPr>
                <w:rFonts w:ascii="Times New Roman" w:hAnsi="Times New Roman" w:cs="Times New Roman"/>
                <w:color w:val="000000"/>
              </w:rPr>
              <w:t>9.80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6" w:name="DBG1533"/>
            <w:bookmarkStart w:id="1867" w:name="DD352"/>
            <w:bookmarkEnd w:id="1866"/>
            <w:bookmarkEnd w:id="1867"/>
            <w:r>
              <w:rPr>
                <w:rFonts w:ascii="Times New Roman" w:hAnsi="Times New Roman" w:cs="Times New Roman"/>
                <w:color w:val="000000"/>
              </w:rPr>
              <w:t>6.44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8" w:name="DBG1534"/>
            <w:bookmarkEnd w:id="186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9" w:name="DBG1535"/>
            <w:bookmarkEnd w:id="186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0" w:name="DBG1536"/>
            <w:bookmarkStart w:id="1871" w:name="DBG1537"/>
            <w:bookmarkEnd w:id="1870"/>
            <w:bookmarkEnd w:id="1871"/>
            <w:r>
              <w:rPr>
                <w:rFonts w:ascii="Times New Roman" w:hAnsi="Times New Roman" w:cs="Times New Roman"/>
                <w:color w:val="000000"/>
              </w:rPr>
              <w:t xml:space="preserve"> R.O.C.E. (%) 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excl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interest)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2" w:name="DBG1538"/>
            <w:bookmarkStart w:id="1873" w:name="DD353"/>
            <w:bookmarkEnd w:id="1872"/>
            <w:bookmarkEnd w:id="1873"/>
            <w:r>
              <w:rPr>
                <w:rFonts w:ascii="Times New Roman" w:hAnsi="Times New Roman" w:cs="Times New Roman"/>
                <w:color w:val="000000"/>
              </w:rPr>
              <w:t>29.85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4" w:name="DBG1539"/>
            <w:bookmarkStart w:id="1875" w:name="DD354"/>
            <w:bookmarkEnd w:id="1874"/>
            <w:bookmarkEnd w:id="1875"/>
            <w:r>
              <w:rPr>
                <w:rFonts w:ascii="Times New Roman" w:hAnsi="Times New Roman" w:cs="Times New Roman"/>
                <w:color w:val="000000"/>
              </w:rPr>
              <w:t>25.09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76" w:name="DBG1540"/>
            <w:bookmarkEnd w:id="187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77" w:name="DBG1541"/>
            <w:bookmarkEnd w:id="1877"/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  <w:sectPr w:rsidR="00000000">
          <w:headerReference w:type="default" r:id="rId37"/>
          <w:footerReference w:type="default" r:id="rId3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814"/>
        <w:gridCol w:w="3602"/>
        <w:gridCol w:w="697"/>
        <w:gridCol w:w="1162"/>
        <w:gridCol w:w="1162"/>
        <w:gridCol w:w="11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3" w:name="DBG1580"/>
            <w:bookmarkStart w:id="1914" w:name="DBG1581"/>
            <w:bookmarkEnd w:id="1913"/>
            <w:bookmarkEnd w:id="1914"/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No.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5" w:name="DBG1582"/>
            <w:bookmarkEnd w:id="19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Acct</w:t>
            </w: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6" w:name="DBG1583"/>
            <w:bookmarkEnd w:id="19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Narrative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7" w:name="DBG1584"/>
            <w:bookmarkEnd w:id="19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WP Index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8" w:name="DBG1585"/>
            <w:bookmarkEnd w:id="19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Debit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9" w:name="DBG1586"/>
            <w:bookmarkEnd w:id="19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0" w:name="DBG1587"/>
            <w:bookmarkEnd w:id="19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Effect on Profit</w:t>
            </w:r>
          </w:p>
        </w:tc>
      </w:tr>
    </w:tbl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21" w:name="DBG1588"/>
      <w:bookmarkEnd w:id="1921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22" w:name="DBG1589"/>
      <w:bookmarkEnd w:id="1922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3" w:name="DBG1590"/>
            <w:bookmarkStart w:id="1924" w:name="DBG1591"/>
            <w:bookmarkEnd w:id="1923"/>
            <w:bookmarkEnd w:id="19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per Original TB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5" w:name="DBG1592"/>
            <w:bookmarkStart w:id="1926" w:name="DD355"/>
            <w:bookmarkEnd w:id="1925"/>
            <w:bookmarkEnd w:id="19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927" w:name="DBG1593"/>
      <w:bookmarkEnd w:id="192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28" w:name="DBG1594"/>
      <w:bookmarkEnd w:id="1928"/>
      <w:proofErr w:type="spellStart"/>
      <w:r>
        <w:rPr>
          <w:rFonts w:ascii="Times New Roman" w:hAnsi="Times New Roman" w:cs="Times New Roman"/>
          <w:b/>
          <w:bCs/>
          <w:color w:val="000000"/>
        </w:rPr>
        <w:t>Trx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from Document Types ADJ, JNL, PJL &amp; PAJ without setting "Exclude from Final TB"</w:t>
      </w:r>
      <w:bookmarkStart w:id="1929" w:name="DBG1595"/>
      <w:bookmarkEnd w:id="1929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30" w:name="DBG1596"/>
      <w:bookmarkEnd w:id="1930"/>
      <w:r>
        <w:rPr>
          <w:rFonts w:ascii="Times New Roman" w:hAnsi="Times New Roman" w:cs="Times New Roman"/>
          <w:b/>
          <w:bCs/>
          <w:color w:val="000000"/>
        </w:rPr>
        <w:t>NB: JNL = Audit Journals, NOT Accounting Journals</w:t>
      </w:r>
      <w:bookmarkStart w:id="1931" w:name="DBG1597"/>
      <w:bookmarkEnd w:id="1931"/>
    </w:p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32" w:name="DBG1598"/>
      <w:bookmarkEnd w:id="1932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33" w:name="DBG1599"/>
      <w:bookmarkEnd w:id="1933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34" w:name="DBG1600"/>
      <w:bookmarkEnd w:id="1934"/>
      <w:r>
        <w:rPr>
          <w:rFonts w:ascii="Times New Roman" w:hAnsi="Times New Roman" w:cs="Times New Roman"/>
          <w:color w:val="000000"/>
        </w:rPr>
        <w:t xml:space="preserve">This section of the report outputs details of transactions entered </w:t>
      </w:r>
      <w:bookmarkStart w:id="1935" w:name="DBG1601"/>
      <w:bookmarkEnd w:id="1935"/>
      <w:r>
        <w:rPr>
          <w:rFonts w:ascii="Times New Roman" w:hAnsi="Times New Roman" w:cs="Times New Roman"/>
          <w:color w:val="000000"/>
        </w:rPr>
        <w:t xml:space="preserve">via Document Types that, </w:t>
      </w:r>
      <w:bookmarkStart w:id="1936" w:name="DBG1602"/>
      <w:bookmarkEnd w:id="1936"/>
      <w:r>
        <w:rPr>
          <w:rFonts w:ascii="Times New Roman" w:hAnsi="Times New Roman" w:cs="Times New Roman"/>
          <w:color w:val="000000"/>
        </w:rPr>
        <w:t xml:space="preserve">at the time of posting, had the setting </w:t>
      </w:r>
      <w:bookmarkStart w:id="1937" w:name="DBG1603"/>
      <w:bookmarkEnd w:id="1937"/>
      <w:r>
        <w:rPr>
          <w:rFonts w:ascii="Times New Roman" w:hAnsi="Times New Roman" w:cs="Times New Roman"/>
          <w:color w:val="000000"/>
        </w:rPr>
        <w:t xml:space="preserve">of 'Exclude from Final TB' UNTICKED. This client </w:t>
      </w:r>
      <w:bookmarkStart w:id="1938" w:name="DBG1604"/>
      <w:bookmarkEnd w:id="1938"/>
      <w:r>
        <w:rPr>
          <w:rFonts w:ascii="Times New Roman" w:hAnsi="Times New Roman" w:cs="Times New Roman"/>
          <w:color w:val="000000"/>
        </w:rPr>
        <w:t xml:space="preserve">file does not have any </w:t>
      </w:r>
      <w:bookmarkStart w:id="1939" w:name="DBG1605"/>
      <w:bookmarkEnd w:id="1939"/>
      <w:r>
        <w:rPr>
          <w:rFonts w:ascii="Times New Roman" w:hAnsi="Times New Roman" w:cs="Times New Roman"/>
          <w:color w:val="000000"/>
        </w:rPr>
        <w:t>such transactions and therefore cannot produce such output.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40" w:name="DBG1606"/>
      <w:bookmarkEnd w:id="1940"/>
    </w:p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41" w:name="DBG1607"/>
      <w:bookmarkEnd w:id="1941"/>
    </w:p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bookmarkStart w:id="1942" w:name="DBG1608"/>
            <w:bookmarkEnd w:id="1942"/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43" w:name="DBG1609"/>
            <w:bookmarkStart w:id="1944" w:name="DBG1610"/>
            <w:bookmarkEnd w:id="1943"/>
            <w:bookmarkEnd w:id="19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per client draft accounts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45" w:name="DBG1611"/>
            <w:bookmarkStart w:id="1946" w:name="DD356"/>
            <w:bookmarkEnd w:id="1945"/>
            <w:bookmarkEnd w:id="19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</w:tbl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47" w:name="DBG1612"/>
      <w:bookmarkEnd w:id="194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48" w:name="DBG1613"/>
      <w:bookmarkEnd w:id="1948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49" w:name="DBG1614"/>
      <w:bookmarkEnd w:id="1949"/>
      <w:proofErr w:type="spellStart"/>
      <w:r>
        <w:rPr>
          <w:rFonts w:ascii="Times New Roman" w:hAnsi="Times New Roman" w:cs="Times New Roman"/>
          <w:b/>
          <w:bCs/>
          <w:color w:val="000000"/>
        </w:rPr>
        <w:t>Trx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from Document Types ADJ, JNL, PJL &amp; PAJ with setting "Exclude from Final TB"</w:t>
      </w:r>
      <w:bookmarkStart w:id="1950" w:name="DBG1615"/>
      <w:bookmarkEnd w:id="1950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1" w:name="DBG1616"/>
      <w:bookmarkEnd w:id="1951"/>
      <w:r>
        <w:rPr>
          <w:rFonts w:ascii="Times New Roman" w:hAnsi="Times New Roman" w:cs="Times New Roman"/>
          <w:b/>
          <w:bCs/>
          <w:color w:val="000000"/>
        </w:rPr>
        <w:t>NB: JNL = Audit Journals, NOT Accounting Journals</w:t>
      </w:r>
      <w:bookmarkStart w:id="1952" w:name="DBG1617"/>
      <w:bookmarkEnd w:id="1952"/>
    </w:p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53" w:name="DBG1618"/>
      <w:bookmarkEnd w:id="1953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4" w:name="DBG1619"/>
      <w:bookmarkEnd w:id="1954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5" w:name="DBG1620"/>
      <w:bookmarkEnd w:id="1955"/>
      <w:r>
        <w:rPr>
          <w:rFonts w:ascii="Times New Roman" w:hAnsi="Times New Roman" w:cs="Times New Roman"/>
          <w:color w:val="000000"/>
        </w:rPr>
        <w:t>This section of the report outputs deta</w:t>
      </w:r>
      <w:r>
        <w:rPr>
          <w:rFonts w:ascii="Times New Roman" w:hAnsi="Times New Roman" w:cs="Times New Roman"/>
          <w:color w:val="000000"/>
        </w:rPr>
        <w:t xml:space="preserve">ils of transactions entered </w:t>
      </w:r>
      <w:bookmarkStart w:id="1956" w:name="DBG1621"/>
      <w:bookmarkEnd w:id="1956"/>
      <w:r>
        <w:rPr>
          <w:rFonts w:ascii="Times New Roman" w:hAnsi="Times New Roman" w:cs="Times New Roman"/>
          <w:color w:val="000000"/>
        </w:rPr>
        <w:t xml:space="preserve">via Document Types that, </w:t>
      </w:r>
      <w:bookmarkStart w:id="1957" w:name="DBG1622"/>
      <w:bookmarkEnd w:id="1957"/>
      <w:r>
        <w:rPr>
          <w:rFonts w:ascii="Times New Roman" w:hAnsi="Times New Roman" w:cs="Times New Roman"/>
          <w:color w:val="000000"/>
        </w:rPr>
        <w:t xml:space="preserve">at the time of posting, had the setting </w:t>
      </w:r>
      <w:bookmarkStart w:id="1958" w:name="DBG1623"/>
      <w:bookmarkEnd w:id="1958"/>
      <w:r>
        <w:rPr>
          <w:rFonts w:ascii="Times New Roman" w:hAnsi="Times New Roman" w:cs="Times New Roman"/>
          <w:color w:val="000000"/>
        </w:rPr>
        <w:t xml:space="preserve">of 'Exclude from Final TB' TICKED. This client file </w:t>
      </w:r>
      <w:bookmarkStart w:id="1959" w:name="DBG1624"/>
      <w:bookmarkEnd w:id="1959"/>
      <w:r>
        <w:rPr>
          <w:rFonts w:ascii="Times New Roman" w:hAnsi="Times New Roman" w:cs="Times New Roman"/>
          <w:color w:val="000000"/>
        </w:rPr>
        <w:t xml:space="preserve">does not have any </w:t>
      </w:r>
      <w:bookmarkStart w:id="1960" w:name="DBG1625"/>
      <w:bookmarkEnd w:id="1960"/>
      <w:r>
        <w:rPr>
          <w:rFonts w:ascii="Times New Roman" w:hAnsi="Times New Roman" w:cs="Times New Roman"/>
          <w:color w:val="000000"/>
        </w:rPr>
        <w:t>such transactions and t</w:t>
      </w:r>
      <w:r>
        <w:rPr>
          <w:rFonts w:ascii="Times New Roman" w:hAnsi="Times New Roman" w:cs="Times New Roman"/>
          <w:color w:val="000000"/>
        </w:rPr>
        <w:t>herefore cannot produce such output.</w:t>
      </w: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61" w:name="DBG1626"/>
      <w:bookmarkEnd w:id="1961"/>
    </w:p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62" w:name="DBG1627"/>
      <w:bookmarkEnd w:id="1962"/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3" w:name="DBG1628"/>
            <w:bookmarkStart w:id="1964" w:name="DBG1629"/>
            <w:bookmarkEnd w:id="1963"/>
            <w:bookmarkEnd w:id="19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Potential profit after all adjustments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5" w:name="DBG1630"/>
            <w:bookmarkStart w:id="1966" w:name="DD357"/>
            <w:bookmarkEnd w:id="1965"/>
            <w:bookmarkEnd w:id="19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67" w:name="DBG1631"/>
      <w:bookmarkEnd w:id="1967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68" w:name="DBG1632"/>
      <w:bookmarkEnd w:id="1968"/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69" w:name="DBG1633"/>
      <w:bookmarkEnd w:id="1969"/>
      <w:r>
        <w:rPr>
          <w:rFonts w:ascii="Times New Roman" w:hAnsi="Times New Roman" w:cs="Times New Roman"/>
          <w:b/>
          <w:bCs/>
          <w:color w:val="000000"/>
        </w:rPr>
        <w:t xml:space="preserve">PROFIT </w:t>
      </w:r>
      <w:bookmarkStart w:id="1970" w:name="DBG1634"/>
      <w:bookmarkEnd w:id="1970"/>
      <w:r>
        <w:rPr>
          <w:rFonts w:ascii="Times New Roman" w:hAnsi="Times New Roman" w:cs="Times New Roman"/>
          <w:b/>
          <w:bCs/>
          <w:color w:val="000000"/>
        </w:rPr>
        <w:t>ANALYSIS</w:t>
      </w:r>
      <w:bookmarkStart w:id="1971" w:name="DBG1635"/>
      <w:bookmarkEnd w:id="1971"/>
    </w:p>
    <w:p w:rsidR="00000000" w:rsidRDefault="000C5236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602"/>
        <w:gridCol w:w="11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2" w:name="DBG1636"/>
            <w:bookmarkStart w:id="1973" w:name="DBG1637"/>
            <w:bookmarkEnd w:id="1972"/>
            <w:bookmarkEnd w:id="1973"/>
            <w:r>
              <w:rPr>
                <w:rFonts w:ascii="Times New Roman" w:hAnsi="Times New Roman" w:cs="Times New Roman"/>
                <w:color w:val="000000"/>
              </w:rPr>
              <w:t>Profit per Original TB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4" w:name="DBG1638"/>
            <w:bookmarkStart w:id="1975" w:name="DD358"/>
            <w:bookmarkEnd w:id="1974"/>
            <w:bookmarkEnd w:id="19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6" w:name="DBG1639"/>
            <w:bookmarkStart w:id="1977" w:name="DBG1640"/>
            <w:bookmarkEnd w:id="1976"/>
            <w:bookmarkEnd w:id="1977"/>
            <w:r>
              <w:rPr>
                <w:rFonts w:ascii="Times New Roman" w:hAnsi="Times New Roman" w:cs="Times New Roman"/>
                <w:color w:val="000000"/>
              </w:rPr>
              <w:t>Adjusting entries included in draft profit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8" w:name="DBG1641"/>
            <w:bookmarkStart w:id="1979" w:name="DD359"/>
            <w:bookmarkEnd w:id="1978"/>
            <w:bookmarkEnd w:id="19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0" w:name="DBG1642"/>
            <w:bookmarkStart w:id="1981" w:name="DBG1643"/>
            <w:bookmarkEnd w:id="1980"/>
            <w:bookmarkEnd w:id="1981"/>
            <w:r>
              <w:rPr>
                <w:rFonts w:ascii="Times New Roman" w:hAnsi="Times New Roman" w:cs="Times New Roman"/>
                <w:color w:val="000000"/>
              </w:rPr>
              <w:t>Profit per client draft accounts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2" w:name="DBG1644"/>
            <w:bookmarkStart w:id="1983" w:name="DD360"/>
            <w:bookmarkEnd w:id="1982"/>
            <w:bookmarkEnd w:id="19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4" w:name="DBG1645"/>
            <w:bookmarkStart w:id="1985" w:name="DBG1646"/>
            <w:bookmarkEnd w:id="1984"/>
            <w:bookmarkEnd w:id="1985"/>
            <w:r>
              <w:rPr>
                <w:rFonts w:ascii="Times New Roman" w:hAnsi="Times New Roman" w:cs="Times New Roman"/>
                <w:color w:val="000000"/>
              </w:rPr>
              <w:t>Proposed adjusting entries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6" w:name="DBG1647"/>
            <w:bookmarkStart w:id="1987" w:name="DD361"/>
            <w:bookmarkEnd w:id="1986"/>
            <w:bookmarkEnd w:id="19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8" w:name="DBG1648"/>
            <w:bookmarkStart w:id="1989" w:name="DBG1649"/>
            <w:bookmarkEnd w:id="1988"/>
            <w:bookmarkEnd w:id="19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Potential profit after all adjustments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0" w:name="DBG1650"/>
            <w:bookmarkStart w:id="1991" w:name="DD362"/>
            <w:bookmarkEnd w:id="1990"/>
            <w:bookmarkEnd w:id="19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92" w:name="DBG1651"/>
      <w:bookmarkEnd w:id="1992"/>
    </w:p>
    <w:p w:rsidR="00000000" w:rsidRDefault="000C5236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93" w:name="DBG1652"/>
      <w:bookmarkEnd w:id="1993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94" w:name="DBG1653"/>
      <w:bookmarkEnd w:id="199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995" w:name="DBG1654"/>
      <w:bookmarkEnd w:id="1995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9"/>
          <w:footerReference w:type="default" r:id="rId4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34" w:name="DBG1690"/>
      <w:bookmarkEnd w:id="2034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35" w:name="DBG1691"/>
      <w:bookmarkEnd w:id="2035"/>
      <w:r>
        <w:rPr>
          <w:rFonts w:ascii="Times New Roman" w:hAnsi="Times New Roman" w:cs="Times New Roman"/>
          <w:b/>
          <w:bCs/>
          <w:color w:val="000000"/>
        </w:rPr>
        <w:t>Principal activity:</w:t>
      </w:r>
      <w:bookmarkStart w:id="2036" w:name="DBG1692"/>
      <w:bookmarkEnd w:id="2036"/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7" w:name="DBG1693"/>
      <w:bookmarkEnd w:id="2037"/>
      <w:r>
        <w:rPr>
          <w:rFonts w:ascii="Times New Roman" w:hAnsi="Times New Roman" w:cs="Times New Roman"/>
          <w:color w:val="000000"/>
        </w:rPr>
        <w:t xml:space="preserve">The company continues to strive to be a 'best in class' supplier of </w:t>
      </w: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8" w:name="DBG1694"/>
      <w:bookmarkEnd w:id="2038"/>
      <w:proofErr w:type="gramStart"/>
      <w:r>
        <w:rPr>
          <w:rFonts w:ascii="Times New Roman" w:hAnsi="Times New Roman" w:cs="Times New Roman"/>
          <w:color w:val="000000"/>
        </w:rPr>
        <w:t>components</w:t>
      </w:r>
      <w:proofErr w:type="gramEnd"/>
      <w:r>
        <w:rPr>
          <w:rFonts w:ascii="Times New Roman" w:hAnsi="Times New Roman" w:cs="Times New Roman"/>
          <w:color w:val="000000"/>
        </w:rPr>
        <w:t xml:space="preserve"> for OEM's and hence considers improvement in Key </w:t>
      </w: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9" w:name="DBG1695"/>
      <w:bookmarkEnd w:id="2039"/>
      <w:r>
        <w:rPr>
          <w:rFonts w:ascii="Times New Roman" w:hAnsi="Times New Roman" w:cs="Times New Roman"/>
          <w:color w:val="000000"/>
        </w:rPr>
        <w:t xml:space="preserve">Performance Indicators of on-time delivery and quality performance to </w:t>
      </w: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40" w:name="DBG1696"/>
      <w:bookmarkEnd w:id="2040"/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fundament</w:t>
      </w: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41" w:name="DBG1697"/>
      <w:bookmarkEnd w:id="2041"/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42" w:name="DBG1698"/>
      <w:bookmarkEnd w:id="2042"/>
      <w:r>
        <w:rPr>
          <w:rFonts w:ascii="Times New Roman" w:hAnsi="Times New Roman" w:cs="Times New Roman"/>
          <w:b/>
          <w:bCs/>
          <w:color w:val="000000"/>
        </w:rPr>
        <w:t>Business address:</w:t>
      </w:r>
      <w:bookmarkStart w:id="2043" w:name="DBG1699"/>
      <w:bookmarkEnd w:id="2043"/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44" w:name="DBG1700"/>
      <w:bookmarkEnd w:id="2044"/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45" w:name="DBG1701"/>
      <w:bookmarkEnd w:id="2045"/>
      <w:r>
        <w:rPr>
          <w:rFonts w:ascii="Times New Roman" w:hAnsi="Times New Roman" w:cs="Times New Roman"/>
          <w:b/>
          <w:bCs/>
          <w:color w:val="000000"/>
        </w:rPr>
        <w:t>Telephone:</w:t>
      </w:r>
      <w:bookmarkStart w:id="2046" w:name="DBG1702"/>
      <w:bookmarkEnd w:id="2046"/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47" w:name="DBG1703"/>
      <w:bookmarkEnd w:id="2047"/>
      <w:r>
        <w:rPr>
          <w:rFonts w:ascii="Times New Roman" w:hAnsi="Times New Roman" w:cs="Times New Roman"/>
          <w:b/>
          <w:bCs/>
          <w:color w:val="000000"/>
        </w:rPr>
        <w:t>Company number:</w:t>
      </w:r>
      <w:r>
        <w:rPr>
          <w:rFonts w:ascii="Times New Roman" w:hAnsi="Times New Roman" w:cs="Times New Roman"/>
          <w:color w:val="000000"/>
        </w:rPr>
        <w:tab/>
      </w:r>
      <w:bookmarkStart w:id="2048" w:name="DBG1704"/>
      <w:bookmarkEnd w:id="2048"/>
      <w:r>
        <w:rPr>
          <w:rFonts w:ascii="Times New Roman" w:hAnsi="Times New Roman" w:cs="Times New Roman"/>
          <w:color w:val="000000"/>
        </w:rPr>
        <w:t>87654321</w:t>
      </w:r>
      <w:bookmarkStart w:id="2049" w:name="DBG1705"/>
      <w:bookmarkEnd w:id="2049"/>
      <w:r>
        <w:rPr>
          <w:rFonts w:ascii="Times New Roman" w:hAnsi="Times New Roman" w:cs="Times New Roman"/>
          <w:color w:val="000000"/>
        </w:rPr>
        <w:t xml:space="preserve"> incorporated on </w:t>
      </w: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0" w:name="DBG1706"/>
      <w:bookmarkEnd w:id="2050"/>
      <w:r>
        <w:rPr>
          <w:rFonts w:ascii="Times New Roman" w:hAnsi="Times New Roman" w:cs="Times New Roman"/>
          <w:b/>
          <w:bCs/>
          <w:color w:val="000000"/>
        </w:rPr>
        <w:t>Company secretary:</w:t>
      </w:r>
      <w:r>
        <w:rPr>
          <w:rFonts w:ascii="Times New Roman" w:hAnsi="Times New Roman" w:cs="Times New Roman"/>
          <w:color w:val="000000"/>
        </w:rPr>
        <w:tab/>
      </w:r>
      <w:bookmarkStart w:id="2051" w:name="DBG1707"/>
      <w:bookmarkEnd w:id="2051"/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proofErr w:type="spellEnd"/>
      <w:r>
        <w:rPr>
          <w:rFonts w:ascii="Times New Roman" w:hAnsi="Times New Roman" w:cs="Times New Roman"/>
          <w:color w:val="000000"/>
        </w:rPr>
        <w:t xml:space="preserve"> Smith</w:t>
      </w: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52" w:name="DBG1708"/>
      <w:bookmarkEnd w:id="2052"/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3" w:name="DBG1709"/>
      <w:bookmarkEnd w:id="2053"/>
      <w:r>
        <w:rPr>
          <w:rFonts w:ascii="Times New Roman" w:hAnsi="Times New Roman" w:cs="Times New Roman"/>
          <w:b/>
          <w:bCs/>
          <w:color w:val="000000"/>
        </w:rPr>
        <w:t>Registered office:</w:t>
      </w:r>
      <w:bookmarkStart w:id="2054" w:name="DBG1710"/>
      <w:bookmarkEnd w:id="2054"/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6042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5" w:name="DBG1711"/>
      <w:bookmarkEnd w:id="2055"/>
      <w:r>
        <w:rPr>
          <w:rFonts w:ascii="Times New Roman" w:hAnsi="Times New Roman" w:cs="Times New Roman"/>
          <w:b/>
          <w:bCs/>
          <w:color w:val="000000"/>
        </w:rPr>
        <w:t>Sh</w:t>
      </w:r>
      <w:r>
        <w:rPr>
          <w:rFonts w:ascii="Times New Roman" w:hAnsi="Times New Roman" w:cs="Times New Roman"/>
          <w:b/>
          <w:bCs/>
          <w:color w:val="000000"/>
        </w:rPr>
        <w:t>are capital:</w:t>
      </w:r>
      <w:r>
        <w:rPr>
          <w:rFonts w:ascii="Times New Roman" w:hAnsi="Times New Roman" w:cs="Times New Roman"/>
          <w:color w:val="000000"/>
        </w:rPr>
        <w:tab/>
      </w:r>
      <w:bookmarkStart w:id="2056" w:name="DBG1712"/>
      <w:bookmarkEnd w:id="2056"/>
      <w:r>
        <w:rPr>
          <w:rFonts w:ascii="Times New Roman" w:hAnsi="Times New Roman" w:cs="Times New Roman"/>
          <w:color w:val="000000"/>
        </w:rPr>
        <w:t>Authorised</w:t>
      </w:r>
      <w:r>
        <w:rPr>
          <w:rFonts w:ascii="Times New Roman" w:hAnsi="Times New Roman" w:cs="Times New Roman"/>
          <w:color w:val="000000"/>
        </w:rPr>
        <w:tab/>
      </w:r>
      <w:bookmarkStart w:id="2057" w:name="DBG1713"/>
      <w:bookmarkEnd w:id="2057"/>
      <w:r>
        <w:rPr>
          <w:rFonts w:ascii="Times New Roman" w:hAnsi="Times New Roman" w:cs="Times New Roman"/>
          <w:color w:val="000000"/>
        </w:rPr>
        <w:t>Issued</w:t>
      </w:r>
    </w:p>
    <w:p w:rsidR="00000000" w:rsidRDefault="000C5236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58" w:name="DBG1714"/>
      <w:bookmarkEnd w:id="2058"/>
      <w:r>
        <w:rPr>
          <w:rFonts w:ascii="Times New Roman" w:hAnsi="Times New Roman" w:cs="Times New Roman"/>
          <w:b/>
          <w:bCs/>
          <w:color w:val="000000"/>
        </w:rPr>
        <w:t>Equity</w:t>
      </w:r>
      <w:bookmarkStart w:id="2059" w:name="DBG1715"/>
      <w:bookmarkEnd w:id="2059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581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138"/>
        <w:gridCol w:w="1278"/>
        <w:gridCol w:w="20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0" w:name="DBG1716"/>
            <w:bookmarkStart w:id="2061" w:name="DBG1717"/>
            <w:bookmarkEnd w:id="2060"/>
            <w:bookmarkEnd w:id="2061"/>
            <w:r>
              <w:rPr>
                <w:rFonts w:ascii="Times New Roman" w:hAnsi="Times New Roman" w:cs="Times New Roman"/>
                <w:color w:val="000000"/>
              </w:rPr>
              <w:t>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2" w:name="DBG1718"/>
            <w:bookmarkStart w:id="2063" w:name="DD363"/>
            <w:bookmarkEnd w:id="2062"/>
            <w:bookmarkEnd w:id="206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9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4" w:name="DBG1719"/>
            <w:bookmarkStart w:id="2065" w:name="DD364"/>
            <w:bookmarkEnd w:id="2064"/>
            <w:bookmarkEnd w:id="2065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66" w:name="DBG1720"/>
      <w:bookmarkEnd w:id="2066"/>
    </w:p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67" w:name="DBG1721"/>
      <w:bookmarkEnd w:id="2067"/>
      <w:r>
        <w:rPr>
          <w:rFonts w:ascii="Times New Roman" w:hAnsi="Times New Roman" w:cs="Times New Roman"/>
          <w:b/>
          <w:bCs/>
          <w:color w:val="000000"/>
        </w:rPr>
        <w:t>Directors and their interests:</w:t>
      </w:r>
      <w:bookmarkStart w:id="2068" w:name="DBG1722"/>
      <w:bookmarkEnd w:id="206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859"/>
        <w:gridCol w:w="19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69" w:name="DBG1723"/>
            <w:bookmarkEnd w:id="2069"/>
          </w:p>
        </w:tc>
        <w:tc>
          <w:tcPr>
            <w:tcW w:w="51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0" w:name="DBG1724"/>
            <w:bookmarkEnd w:id="20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Ordinary Shares of £1 each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71" w:name="DBG1725"/>
            <w:bookmarkEnd w:id="2071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2" w:name="DBG1726"/>
            <w:bookmarkEnd w:id="20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December 2009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73" w:name="DBG1727"/>
            <w:bookmarkEnd w:id="2073"/>
            <w:r>
              <w:rPr>
                <w:rFonts w:ascii="Times New Roman" w:hAnsi="Times New Roman" w:cs="Times New Roman"/>
                <w:color w:val="000000"/>
              </w:rPr>
              <w:t>At                                   1 January 2009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859"/>
        <w:gridCol w:w="19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74" w:name="DBG1728"/>
            <w:bookmarkStart w:id="2075" w:name="DBG1729"/>
            <w:bookmarkEnd w:id="2074"/>
            <w:bookmarkEnd w:id="2075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6" w:name="DBG1730"/>
            <w:bookmarkStart w:id="2077" w:name="DD365"/>
            <w:bookmarkEnd w:id="2076"/>
            <w:bookmarkEnd w:id="20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78" w:name="DBG1731"/>
            <w:bookmarkStart w:id="2079" w:name="DD366"/>
            <w:bookmarkEnd w:id="2078"/>
            <w:bookmarkEnd w:id="207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0" w:name="DBG1732"/>
            <w:bookmarkStart w:id="2081" w:name="DBG1733"/>
            <w:bookmarkEnd w:id="2080"/>
            <w:bookmarkEnd w:id="2081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2" w:name="DBG1734"/>
            <w:bookmarkStart w:id="2083" w:name="DD367"/>
            <w:bookmarkEnd w:id="2082"/>
            <w:bookmarkEnd w:id="20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4" w:name="DBG1735"/>
            <w:bookmarkStart w:id="2085" w:name="DD368"/>
            <w:bookmarkEnd w:id="2084"/>
            <w:bookmarkEnd w:id="208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6" w:name="DBG1736"/>
            <w:bookmarkStart w:id="2087" w:name="DBG1737"/>
            <w:bookmarkEnd w:id="2086"/>
            <w:bookmarkEnd w:id="2087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8" w:name="DBG1738"/>
            <w:bookmarkStart w:id="2089" w:name="DD369"/>
            <w:bookmarkEnd w:id="2088"/>
            <w:bookmarkEnd w:id="20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90" w:name="DBG1739"/>
            <w:bookmarkStart w:id="2091" w:name="DD370"/>
            <w:bookmarkEnd w:id="2090"/>
            <w:bookmarkEnd w:id="209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5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52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92" w:name="DBG1740"/>
      <w:bookmarkEnd w:id="2092"/>
      <w:r>
        <w:rPr>
          <w:rFonts w:ascii="Times New Roman" w:hAnsi="Times New Roman" w:cs="Times New Roman"/>
          <w:b/>
          <w:bCs/>
          <w:color w:val="000000"/>
        </w:rPr>
        <w:t>Solicitors:</w:t>
      </w:r>
      <w:r>
        <w:rPr>
          <w:rFonts w:ascii="Times New Roman" w:hAnsi="Times New Roman" w:cs="Times New Roman"/>
          <w:color w:val="000000"/>
        </w:rPr>
        <w:tab/>
      </w:r>
      <w:bookmarkStart w:id="2093" w:name="DBG1741"/>
      <w:bookmarkEnd w:id="2093"/>
      <w:r>
        <w:rPr>
          <w:rFonts w:ascii="Times New Roman" w:hAnsi="Times New Roman" w:cs="Times New Roman"/>
          <w:color w:val="000000"/>
        </w:rPr>
        <w:t>Gant, Howard &amp; Company</w:t>
      </w:r>
    </w:p>
    <w:p w:rsidR="00000000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94" w:name="DBG1742"/>
      <w:bookmarkEnd w:id="2094"/>
      <w:r>
        <w:rPr>
          <w:rFonts w:ascii="Times New Roman" w:hAnsi="Times New Roman" w:cs="Times New Roman"/>
          <w:color w:val="000000"/>
        </w:rPr>
        <w:t>42 The Avenue</w:t>
      </w:r>
      <w:bookmarkStart w:id="2095" w:name="DBG1743"/>
      <w:bookmarkEnd w:id="2095"/>
      <w:r>
        <w:rPr>
          <w:rFonts w:ascii="Times New Roman" w:hAnsi="Times New Roman" w:cs="Times New Roman"/>
          <w:color w:val="000000"/>
        </w:rPr>
        <w:t xml:space="preserve">, </w:t>
      </w:r>
      <w:bookmarkStart w:id="2096" w:name="DBG1744"/>
      <w:bookmarkEnd w:id="2096"/>
      <w:r>
        <w:rPr>
          <w:rFonts w:ascii="Times New Roman" w:hAnsi="Times New Roman" w:cs="Times New Roman"/>
          <w:color w:val="000000"/>
        </w:rPr>
        <w:t>Milford</w:t>
      </w:r>
    </w:p>
    <w:p w:rsidR="000C5236" w:rsidRDefault="000C5236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97" w:name="DBG1745"/>
      <w:bookmarkEnd w:id="2097"/>
      <w:r>
        <w:rPr>
          <w:rFonts w:ascii="Times New Roman" w:hAnsi="Times New Roman" w:cs="Times New Roman"/>
          <w:color w:val="000000"/>
        </w:rPr>
        <w:t>Southampton</w:t>
      </w:r>
      <w:bookmarkStart w:id="2098" w:name="DBG1746"/>
      <w:bookmarkEnd w:id="2098"/>
      <w:r>
        <w:rPr>
          <w:rFonts w:ascii="Times New Roman" w:hAnsi="Times New Roman" w:cs="Times New Roman"/>
          <w:color w:val="000000"/>
        </w:rPr>
        <w:t xml:space="preserve">, </w:t>
      </w:r>
      <w:bookmarkStart w:id="2099" w:name="DBG1747"/>
      <w:bookmarkEnd w:id="2099"/>
      <w:r>
        <w:rPr>
          <w:rFonts w:ascii="Times New Roman" w:hAnsi="Times New Roman" w:cs="Times New Roman"/>
          <w:color w:val="000000"/>
        </w:rPr>
        <w:t>Hants S01 3RT</w:t>
      </w:r>
    </w:p>
    <w:sectPr w:rsidR="000C5236">
      <w:headerReference w:type="default" r:id="rId41"/>
      <w:footerReference w:type="default" r:id="rId42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236" w:rsidRDefault="000C5236">
      <w:pPr>
        <w:spacing w:after="0" w:line="240" w:lineRule="auto"/>
      </w:pPr>
      <w:r>
        <w:separator/>
      </w:r>
    </w:p>
  </w:endnote>
  <w:endnote w:type="continuationSeparator" w:id="0">
    <w:p w:rsidR="000C5236" w:rsidRDefault="000C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B0" w:rsidRDefault="005C58B0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016" w:name="DBG822"/>
    <w:bookmarkEnd w:id="1016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17" w:name="DBG823"/>
    <w:bookmarkEnd w:id="1017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18" w:name="DBG824"/>
    <w:bookmarkEnd w:id="1018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19" w:name="DBG825"/>
    <w:bookmarkEnd w:id="101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0" w:name="DBG826"/>
    <w:bookmarkEnd w:id="1020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1" w:name="DBG827"/>
    <w:bookmarkEnd w:id="1021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2" w:name="DBG828"/>
    <w:bookmarkEnd w:id="1022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023" w:name="DBG829"/>
    <w:bookmarkEnd w:id="1023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4" w:name="DBG830"/>
    <w:bookmarkEnd w:id="102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5" w:name="DBG831"/>
    <w:bookmarkEnd w:id="1025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6" w:name="DBG832"/>
    <w:bookmarkEnd w:id="1026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027" w:name="DBG833"/>
    <w:bookmarkEnd w:id="1027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28" w:name="DBG834"/>
    <w:bookmarkEnd w:id="1028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29" w:name="DBG835"/>
    <w:bookmarkEnd w:id="1029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0" w:name="DBG836"/>
    <w:bookmarkEnd w:id="1030"/>
    <w:r>
      <w:rPr>
        <w:rFonts w:ascii="Times New Roman" w:hAnsi="Times New Roman" w:cs="Times New Roman"/>
        <w:color w:val="000000"/>
      </w:rPr>
      <w:t>DEF LLP</w:t>
    </w:r>
    <w:bookmarkStart w:id="1031" w:name="DBG837"/>
    <w:bookmarkEnd w:id="1031"/>
    <w:r>
      <w:rPr>
        <w:rFonts w:ascii="Times New Roman" w:hAnsi="Times New Roman" w:cs="Times New Roman"/>
        <w:color w:val="000000"/>
      </w:rPr>
      <w:t xml:space="preserve"> </w:t>
    </w:r>
    <w:bookmarkStart w:id="1032" w:name="DBG838"/>
    <w:bookmarkEnd w:id="1032"/>
    <w:r>
      <w:rPr>
        <w:rFonts w:ascii="Times New Roman" w:hAnsi="Times New Roman" w:cs="Times New Roman"/>
        <w:color w:val="000000"/>
      </w:rPr>
      <w:t>Chartered Accountants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098" w:name="DBG894"/>
    <w:bookmarkEnd w:id="1098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99" w:name="DBG895"/>
    <w:bookmarkEnd w:id="1099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0" w:name="DBG896"/>
    <w:bookmarkEnd w:id="1100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1" w:name="DBG897"/>
    <w:bookmarkEnd w:id="110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2" w:name="DBG898"/>
    <w:bookmarkEnd w:id="1102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3" w:name="DBG899"/>
    <w:bookmarkEnd w:id="1103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4" w:name="DBG900"/>
    <w:bookmarkEnd w:id="1104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105" w:name="DBG901"/>
    <w:bookmarkEnd w:id="1105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6" w:name="DBG902"/>
    <w:bookmarkEnd w:id="110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7" w:name="DBG903"/>
    <w:bookmarkEnd w:id="1107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8" w:name="DBG904"/>
    <w:bookmarkEnd w:id="1108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109" w:name="DBG905"/>
    <w:bookmarkEnd w:id="1109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110" w:name="DBG906"/>
    <w:bookmarkEnd w:id="1110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111" w:name="DBG907"/>
    <w:bookmarkEnd w:id="1111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12" w:name="DBG908"/>
    <w:bookmarkEnd w:id="1112"/>
    <w:r>
      <w:rPr>
        <w:rFonts w:ascii="Times New Roman" w:hAnsi="Times New Roman" w:cs="Times New Roman"/>
        <w:color w:val="000000"/>
      </w:rPr>
      <w:t>DEF LLP</w:t>
    </w:r>
    <w:bookmarkStart w:id="1113" w:name="DBG909"/>
    <w:bookmarkEnd w:id="1113"/>
    <w:r>
      <w:rPr>
        <w:rFonts w:ascii="Times New Roman" w:hAnsi="Times New Roman" w:cs="Times New Roman"/>
        <w:color w:val="000000"/>
      </w:rPr>
      <w:t xml:space="preserve"> </w:t>
    </w:r>
    <w:bookmarkStart w:id="1114" w:name="DBG910"/>
    <w:bookmarkEnd w:id="1114"/>
    <w:r>
      <w:rPr>
        <w:rFonts w:ascii="Times New Roman" w:hAnsi="Times New Roman" w:cs="Times New Roman"/>
        <w:color w:val="000000"/>
      </w:rPr>
      <w:t>Chartered Accountants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242" w:name="DBG1012"/>
    <w:bookmarkEnd w:id="1242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3" w:name="DBG1013"/>
    <w:bookmarkEnd w:id="124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4" w:name="DBG1014"/>
    <w:bookmarkEnd w:id="124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5" w:name="DBG1015"/>
    <w:bookmarkEnd w:id="124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6" w:name="DBG1016"/>
    <w:bookmarkEnd w:id="124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7" w:name="DBG1017"/>
    <w:bookmarkEnd w:id="124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8" w:name="DBG1018"/>
    <w:bookmarkEnd w:id="124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249" w:name="DBG1019"/>
    <w:bookmarkEnd w:id="1249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0" w:name="DBG1020"/>
    <w:bookmarkEnd w:id="125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1" w:name="DBG1021"/>
    <w:bookmarkEnd w:id="125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2" w:name="DBG1022"/>
    <w:bookmarkEnd w:id="125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253" w:name="DBG1023"/>
    <w:bookmarkEnd w:id="1253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54" w:name="DBG1024"/>
    <w:bookmarkEnd w:id="1254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55" w:name="DBG1025"/>
    <w:bookmarkEnd w:id="1255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56" w:name="DBG1026"/>
    <w:bookmarkEnd w:id="1256"/>
    <w:r>
      <w:rPr>
        <w:rFonts w:ascii="Times New Roman" w:hAnsi="Times New Roman" w:cs="Times New Roman"/>
        <w:color w:val="000000"/>
      </w:rPr>
      <w:t>DEF LLP</w:t>
    </w:r>
    <w:bookmarkStart w:id="1257" w:name="DBG1027"/>
    <w:bookmarkEnd w:id="1257"/>
    <w:r>
      <w:rPr>
        <w:rFonts w:ascii="Times New Roman" w:hAnsi="Times New Roman" w:cs="Times New Roman"/>
        <w:color w:val="000000"/>
      </w:rPr>
      <w:t xml:space="preserve"> </w:t>
    </w:r>
    <w:bookmarkStart w:id="1258" w:name="DBG1028"/>
    <w:bookmarkEnd w:id="1258"/>
    <w:r>
      <w:rPr>
        <w:rFonts w:ascii="Times New Roman" w:hAnsi="Times New Roman" w:cs="Times New Roman"/>
        <w:color w:val="000000"/>
      </w:rPr>
      <w:t>Chartered Accountants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313" w:name="DBG1077"/>
    <w:bookmarkEnd w:id="1313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4" w:name="DBG1078"/>
    <w:bookmarkEnd w:id="1314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5" w:name="DBG1079"/>
    <w:bookmarkEnd w:id="1315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6" w:name="DBG1080"/>
    <w:bookmarkEnd w:id="131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7" w:name="DBG1081"/>
    <w:bookmarkEnd w:id="1317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8" w:name="DBG1082"/>
    <w:bookmarkEnd w:id="1318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9" w:name="DBG1083"/>
    <w:bookmarkEnd w:id="1319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320" w:name="DBG1084"/>
    <w:bookmarkEnd w:id="1320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21" w:name="DBG1085"/>
    <w:bookmarkEnd w:id="132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22" w:name="DBG1086"/>
    <w:bookmarkEnd w:id="1322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23" w:name="DBG1087"/>
    <w:bookmarkEnd w:id="1323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324" w:name="DBG1088"/>
    <w:bookmarkEnd w:id="1324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25" w:name="DBG1089"/>
    <w:bookmarkEnd w:id="1325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26" w:name="DBG1090"/>
    <w:bookmarkEnd w:id="1326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27" w:name="DBG1091"/>
    <w:bookmarkEnd w:id="1327"/>
    <w:r>
      <w:rPr>
        <w:rFonts w:ascii="Times New Roman" w:hAnsi="Times New Roman" w:cs="Times New Roman"/>
        <w:color w:val="000000"/>
      </w:rPr>
      <w:t>DEF LLP</w:t>
    </w:r>
    <w:bookmarkStart w:id="1328" w:name="DBG1092"/>
    <w:bookmarkEnd w:id="1328"/>
    <w:r>
      <w:rPr>
        <w:rFonts w:ascii="Times New Roman" w:hAnsi="Times New Roman" w:cs="Times New Roman"/>
        <w:color w:val="000000"/>
      </w:rPr>
      <w:t xml:space="preserve"> </w:t>
    </w:r>
    <w:bookmarkStart w:id="1329" w:name="DBG1093"/>
    <w:bookmarkEnd w:id="1329"/>
    <w:r>
      <w:rPr>
        <w:rFonts w:ascii="Times New Roman" w:hAnsi="Times New Roman" w:cs="Times New Roman"/>
        <w:color w:val="000000"/>
      </w:rPr>
      <w:t>Chartered Accountants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392" w:name="DBG1148"/>
    <w:bookmarkEnd w:id="1392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3" w:name="DBG1149"/>
    <w:bookmarkEnd w:id="139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4" w:name="DBG1150"/>
    <w:bookmarkEnd w:id="139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5" w:name="DBG1151"/>
    <w:bookmarkEnd w:id="139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6" w:name="DBG1152"/>
    <w:bookmarkEnd w:id="139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7" w:name="DBG1153"/>
    <w:bookmarkEnd w:id="139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8" w:name="DBG1154"/>
    <w:bookmarkEnd w:id="139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399" w:name="DBG1155"/>
    <w:bookmarkEnd w:id="1399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00" w:name="DBG1156"/>
    <w:bookmarkEnd w:id="140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01" w:name="DBG1157"/>
    <w:bookmarkEnd w:id="140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02" w:name="DBG1158"/>
    <w:bookmarkEnd w:id="140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403" w:name="DBG1159"/>
    <w:bookmarkEnd w:id="1403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04" w:name="DBG1160"/>
    <w:bookmarkEnd w:id="1404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05" w:name="DBG1161"/>
    <w:bookmarkEnd w:id="1405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06" w:name="DBG1162"/>
    <w:bookmarkEnd w:id="1406"/>
    <w:r>
      <w:rPr>
        <w:rFonts w:ascii="Times New Roman" w:hAnsi="Times New Roman" w:cs="Times New Roman"/>
        <w:color w:val="000000"/>
      </w:rPr>
      <w:t>DEF LLP</w:t>
    </w:r>
    <w:bookmarkStart w:id="1407" w:name="DBG1163"/>
    <w:bookmarkEnd w:id="1407"/>
    <w:r>
      <w:rPr>
        <w:rFonts w:ascii="Times New Roman" w:hAnsi="Times New Roman" w:cs="Times New Roman"/>
        <w:color w:val="000000"/>
      </w:rPr>
      <w:t xml:space="preserve"> </w:t>
    </w:r>
    <w:bookmarkStart w:id="1408" w:name="DBG1164"/>
    <w:bookmarkEnd w:id="1408"/>
    <w:r>
      <w:rPr>
        <w:rFonts w:ascii="Times New Roman" w:hAnsi="Times New Roman" w:cs="Times New Roman"/>
        <w:color w:val="000000"/>
      </w:rPr>
      <w:t>Chartered Accountants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533" w:name="DBG1261"/>
    <w:bookmarkEnd w:id="1533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4" w:name="DBG1262"/>
    <w:bookmarkEnd w:id="1534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5" w:name="DBG1263"/>
    <w:bookmarkEnd w:id="1535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6" w:name="DBG1264"/>
    <w:bookmarkEnd w:id="153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7" w:name="DBG1265"/>
    <w:bookmarkEnd w:id="1537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8" w:name="DBG1266"/>
    <w:bookmarkEnd w:id="1538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9" w:name="DBG1267"/>
    <w:bookmarkEnd w:id="1539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540" w:name="DBG1268"/>
    <w:bookmarkEnd w:id="1540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41" w:name="DBG1269"/>
    <w:bookmarkEnd w:id="154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42" w:name="DBG1270"/>
    <w:bookmarkEnd w:id="1542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43" w:name="DBG1271"/>
    <w:bookmarkEnd w:id="1543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544" w:name="DBG1272"/>
    <w:bookmarkEnd w:id="1544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45" w:name="DBG1273"/>
    <w:bookmarkEnd w:id="1545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46" w:name="DBG1274"/>
    <w:bookmarkEnd w:id="1546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47" w:name="DBG1275"/>
    <w:bookmarkEnd w:id="1547"/>
    <w:r>
      <w:rPr>
        <w:rFonts w:ascii="Times New Roman" w:hAnsi="Times New Roman" w:cs="Times New Roman"/>
        <w:color w:val="000000"/>
      </w:rPr>
      <w:t>DEF LLP</w:t>
    </w:r>
    <w:bookmarkStart w:id="1548" w:name="DBG1276"/>
    <w:bookmarkEnd w:id="1548"/>
    <w:r>
      <w:rPr>
        <w:rFonts w:ascii="Times New Roman" w:hAnsi="Times New Roman" w:cs="Times New Roman"/>
        <w:color w:val="000000"/>
      </w:rPr>
      <w:t xml:space="preserve"> </w:t>
    </w:r>
    <w:bookmarkStart w:id="1549" w:name="DBG1277"/>
    <w:bookmarkEnd w:id="1549"/>
    <w:r>
      <w:rPr>
        <w:rFonts w:ascii="Times New Roman" w:hAnsi="Times New Roman" w:cs="Times New Roman"/>
        <w:color w:val="000000"/>
      </w:rPr>
      <w:t>Chartered Accountants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6"/>
        <w:szCs w:val="6"/>
      </w:rPr>
    </w:pPr>
    <w:bookmarkStart w:id="1896" w:name="DBG1542"/>
    <w:bookmarkEnd w:id="1896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897" w:name="DBG1543"/>
    <w:bookmarkEnd w:id="1897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898" w:name="DBG1544"/>
    <w:bookmarkEnd w:id="1898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899" w:name="DBG1545"/>
    <w:bookmarkEnd w:id="189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0" w:name="DBG1546"/>
    <w:bookmarkEnd w:id="1900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1" w:name="DBG1547"/>
    <w:bookmarkEnd w:id="1901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2" w:name="DBG1548"/>
    <w:bookmarkEnd w:id="1902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903" w:name="DBG1549"/>
    <w:bookmarkEnd w:id="1903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4" w:name="DBG1550"/>
    <w:bookmarkEnd w:id="190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5" w:name="DBG1551"/>
    <w:bookmarkEnd w:id="1905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6" w:name="DBG1552"/>
    <w:bookmarkEnd w:id="1906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907" w:name="DBG1553"/>
    <w:bookmarkEnd w:id="1907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908" w:name="DBG1554"/>
    <w:bookmarkEnd w:id="1908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909" w:name="DBG1555"/>
    <w:bookmarkEnd w:id="1909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10" w:name="DBG1556"/>
    <w:bookmarkEnd w:id="1910"/>
    <w:r>
      <w:rPr>
        <w:rFonts w:ascii="Times New Roman" w:hAnsi="Times New Roman" w:cs="Times New Roman"/>
        <w:color w:val="000000"/>
      </w:rPr>
      <w:t>DEF LLP</w:t>
    </w:r>
    <w:bookmarkStart w:id="1911" w:name="DBG1557"/>
    <w:bookmarkEnd w:id="1911"/>
    <w:r>
      <w:rPr>
        <w:rFonts w:ascii="Times New Roman" w:hAnsi="Times New Roman" w:cs="Times New Roman"/>
        <w:color w:val="000000"/>
      </w:rPr>
      <w:t xml:space="preserve"> </w:t>
    </w:r>
    <w:bookmarkStart w:id="1912" w:name="DBG1558"/>
    <w:bookmarkEnd w:id="1912"/>
    <w:r>
      <w:rPr>
        <w:rFonts w:ascii="Times New Roman" w:hAnsi="Times New Roman" w:cs="Times New Roman"/>
        <w:color w:val="000000"/>
      </w:rPr>
      <w:t>Chartered Accountants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2017" w:name="DBG1655"/>
    <w:bookmarkEnd w:id="2017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18" w:name="DBG1656"/>
    <w:bookmarkEnd w:id="2018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19" w:name="DBG1657"/>
    <w:bookmarkEnd w:id="2019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0" w:name="DBG1658"/>
    <w:bookmarkEnd w:id="202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1" w:name="DBG1659"/>
    <w:bookmarkEnd w:id="2021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2" w:name="DBG1660"/>
    <w:bookmarkEnd w:id="2022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3" w:name="DBG1661"/>
    <w:bookmarkEnd w:id="2023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2024" w:name="DBG1662"/>
    <w:bookmarkEnd w:id="2024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5" w:name="DBG1663"/>
    <w:bookmarkEnd w:id="202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6" w:name="DBG1664"/>
    <w:bookmarkEnd w:id="2026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7" w:name="DBG1665"/>
    <w:bookmarkEnd w:id="2027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2028" w:name="DBG1666"/>
    <w:bookmarkEnd w:id="2028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29" w:name="DBG1667"/>
    <w:bookmarkEnd w:id="2029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30" w:name="DBG1668"/>
    <w:bookmarkEnd w:id="2030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31" w:name="DBG1669"/>
    <w:bookmarkEnd w:id="2031"/>
    <w:r>
      <w:rPr>
        <w:rFonts w:ascii="Times New Roman" w:hAnsi="Times New Roman" w:cs="Times New Roman"/>
        <w:color w:val="000000"/>
      </w:rPr>
      <w:t>DEF LLP</w:t>
    </w:r>
    <w:bookmarkStart w:id="2032" w:name="DBG1670"/>
    <w:bookmarkEnd w:id="2032"/>
    <w:r>
      <w:rPr>
        <w:rFonts w:ascii="Times New Roman" w:hAnsi="Times New Roman" w:cs="Times New Roman"/>
        <w:color w:val="000000"/>
      </w:rPr>
      <w:t xml:space="preserve"> </w:t>
    </w:r>
    <w:bookmarkStart w:id="2033" w:name="DBG1671"/>
    <w:bookmarkEnd w:id="2033"/>
    <w:r>
      <w:rPr>
        <w:rFonts w:ascii="Times New Roman" w:hAnsi="Times New Roman" w:cs="Times New Roman"/>
        <w:color w:val="000000"/>
      </w:rPr>
      <w:t>Chartered Accountants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2118" w:name="DBG1748"/>
    <w:bookmarkEnd w:id="2118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bookmarkStart w:id="2119" w:name="DBG1749"/>
    <w:bookmarkEnd w:id="2119"/>
    <w:r>
      <w:rPr>
        <w:rFonts w:ascii="Times New Roman" w:hAnsi="Times New Roman" w:cs="Times New Roman"/>
        <w:sz w:val="24"/>
        <w:szCs w:val="24"/>
      </w:rPr>
      <w:t>DEF LLP</w:t>
    </w:r>
    <w:bookmarkStart w:id="2120" w:name="DBG1750"/>
    <w:bookmarkEnd w:id="2120"/>
    <w:r>
      <w:rPr>
        <w:rFonts w:ascii="Times New Roman" w:hAnsi="Times New Roman" w:cs="Times New Roman"/>
        <w:sz w:val="24"/>
        <w:szCs w:val="24"/>
      </w:rPr>
      <w:t xml:space="preserve"> </w:t>
    </w:r>
    <w:bookmarkStart w:id="2121" w:name="DBG1751"/>
    <w:bookmarkEnd w:id="2121"/>
    <w:r>
      <w:rPr>
        <w:rFonts w:ascii="Times New Roman" w:hAnsi="Times New Roman" w:cs="Times New Roman"/>
        <w:sz w:val="24"/>
        <w:szCs w:val="24"/>
      </w:rPr>
      <w:t>Chartered Accountants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63" w:name="DBG63"/>
    <w:bookmarkEnd w:id="63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bookmarkStart w:id="64" w:name="DBG64"/>
    <w:bookmarkEnd w:id="64"/>
    <w:r>
      <w:rPr>
        <w:rFonts w:ascii="Times New Roman" w:hAnsi="Times New Roman" w:cs="Times New Roman"/>
        <w:sz w:val="24"/>
        <w:szCs w:val="24"/>
      </w:rPr>
      <w:t>DEF LLP</w:t>
    </w:r>
    <w:bookmarkStart w:id="65" w:name="DBG65"/>
    <w:bookmarkEnd w:id="65"/>
    <w:r>
      <w:rPr>
        <w:rFonts w:ascii="Times New Roman" w:hAnsi="Times New Roman" w:cs="Times New Roman"/>
        <w:sz w:val="24"/>
        <w:szCs w:val="24"/>
      </w:rPr>
      <w:t xml:space="preserve"> </w:t>
    </w:r>
    <w:bookmarkStart w:id="66" w:name="DBG66"/>
    <w:bookmarkEnd w:id="66"/>
    <w:r>
      <w:rPr>
        <w:rFonts w:ascii="Times New Roman" w:hAnsi="Times New Roman" w:cs="Times New Roman"/>
        <w:sz w:val="24"/>
        <w:szCs w:val="24"/>
      </w:rPr>
      <w:t>Chartered Accountants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B0" w:rsidRDefault="005C58B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42" w:name="DBG134"/>
    <w:bookmarkEnd w:id="142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3" w:name="DBG135"/>
    <w:bookmarkEnd w:id="14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4" w:name="DBG136"/>
    <w:bookmarkEnd w:id="14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5" w:name="DBG137"/>
    <w:bookmarkEnd w:id="14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6" w:name="DBG138"/>
    <w:bookmarkEnd w:id="14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7" w:name="DBG139"/>
    <w:bookmarkEnd w:id="14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8" w:name="DBG140"/>
    <w:bookmarkEnd w:id="14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49" w:name="DBG141"/>
    <w:bookmarkEnd w:id="149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0" w:name="DBG142"/>
    <w:bookmarkEnd w:id="15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1" w:name="DBG143"/>
    <w:bookmarkEnd w:id="15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2" w:name="DBG144"/>
    <w:bookmarkEnd w:id="15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53" w:name="DBG145"/>
    <w:bookmarkEnd w:id="153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4" w:name="DBG146"/>
    <w:bookmarkEnd w:id="154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5" w:name="DBG147"/>
    <w:bookmarkEnd w:id="155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" w:name="DBG148"/>
    <w:bookmarkEnd w:id="156"/>
    <w:r>
      <w:rPr>
        <w:rFonts w:ascii="Times New Roman" w:hAnsi="Times New Roman" w:cs="Times New Roman"/>
        <w:color w:val="000000"/>
      </w:rPr>
      <w:t>DEF LLP</w:t>
    </w:r>
    <w:bookmarkStart w:id="157" w:name="DBG149"/>
    <w:bookmarkEnd w:id="157"/>
    <w:r>
      <w:rPr>
        <w:rFonts w:ascii="Times New Roman" w:hAnsi="Times New Roman" w:cs="Times New Roman"/>
        <w:color w:val="000000"/>
      </w:rPr>
      <w:t xml:space="preserve"> </w:t>
    </w:r>
    <w:bookmarkStart w:id="158" w:name="DBG150"/>
    <w:bookmarkEnd w:id="158"/>
    <w:r>
      <w:rPr>
        <w:rFonts w:ascii="Times New Roman" w:hAnsi="Times New Roman" w:cs="Times New Roman"/>
        <w:color w:val="000000"/>
      </w:rPr>
      <w:t>Chartered Accountants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311" w:name="DBG263"/>
    <w:bookmarkEnd w:id="311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2" w:name="DBG264"/>
    <w:bookmarkEnd w:id="312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3" w:name="DBG265"/>
    <w:bookmarkEnd w:id="313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4" w:name="DBG266"/>
    <w:bookmarkEnd w:id="31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5" w:name="DBG267"/>
    <w:bookmarkEnd w:id="315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6" w:name="DBG268"/>
    <w:bookmarkEnd w:id="316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7" w:name="DBG269"/>
    <w:bookmarkEnd w:id="317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318" w:name="DBG270"/>
    <w:bookmarkEnd w:id="318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9" w:name="DBG271"/>
    <w:bookmarkEnd w:id="31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20" w:name="DBG272"/>
    <w:bookmarkEnd w:id="320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21" w:name="DBG273"/>
    <w:bookmarkEnd w:id="321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322" w:name="DBG274"/>
    <w:bookmarkEnd w:id="322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23" w:name="DBG275"/>
    <w:bookmarkEnd w:id="323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24" w:name="DBG276"/>
    <w:bookmarkEnd w:id="324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5" w:name="DBG277"/>
    <w:bookmarkEnd w:id="325"/>
    <w:r>
      <w:rPr>
        <w:rFonts w:ascii="Times New Roman" w:hAnsi="Times New Roman" w:cs="Times New Roman"/>
        <w:color w:val="000000"/>
      </w:rPr>
      <w:t>DEF LLP</w:t>
    </w:r>
    <w:bookmarkStart w:id="326" w:name="DBG278"/>
    <w:bookmarkEnd w:id="326"/>
    <w:r>
      <w:rPr>
        <w:rFonts w:ascii="Times New Roman" w:hAnsi="Times New Roman" w:cs="Times New Roman"/>
        <w:color w:val="000000"/>
      </w:rPr>
      <w:t xml:space="preserve"> </w:t>
    </w:r>
    <w:bookmarkStart w:id="327" w:name="DBG279"/>
    <w:bookmarkEnd w:id="327"/>
    <w:r>
      <w:rPr>
        <w:rFonts w:ascii="Times New Roman" w:hAnsi="Times New Roman" w:cs="Times New Roman"/>
        <w:color w:val="000000"/>
      </w:rPr>
      <w:t>Chartered Accountants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406" w:name="DBG344"/>
    <w:bookmarkEnd w:id="406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7" w:name="DBG345"/>
    <w:bookmarkEnd w:id="407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8" w:name="DBG346"/>
    <w:bookmarkEnd w:id="408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9" w:name="DBG347"/>
    <w:bookmarkEnd w:id="40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0" w:name="DBG348"/>
    <w:bookmarkEnd w:id="410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1" w:name="DBG349"/>
    <w:bookmarkEnd w:id="411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2" w:name="DBG350"/>
    <w:bookmarkEnd w:id="412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413" w:name="DBG351"/>
    <w:bookmarkEnd w:id="413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4" w:name="DBG352"/>
    <w:bookmarkEnd w:id="41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5" w:name="DBG353"/>
    <w:bookmarkEnd w:id="415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6" w:name="DBG354"/>
    <w:bookmarkEnd w:id="416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417" w:name="DBG355"/>
    <w:bookmarkEnd w:id="417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18" w:name="DBG356"/>
    <w:bookmarkEnd w:id="418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19" w:name="DBG357"/>
    <w:bookmarkEnd w:id="419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20" w:name="DBG358"/>
    <w:bookmarkEnd w:id="420"/>
    <w:r>
      <w:rPr>
        <w:rFonts w:ascii="Times New Roman" w:hAnsi="Times New Roman" w:cs="Times New Roman"/>
        <w:color w:val="000000"/>
      </w:rPr>
      <w:t>DEF LLP</w:t>
    </w:r>
    <w:bookmarkStart w:id="421" w:name="DBG359"/>
    <w:bookmarkEnd w:id="421"/>
    <w:r>
      <w:rPr>
        <w:rFonts w:ascii="Times New Roman" w:hAnsi="Times New Roman" w:cs="Times New Roman"/>
        <w:color w:val="000000"/>
      </w:rPr>
      <w:t xml:space="preserve"> </w:t>
    </w:r>
    <w:bookmarkStart w:id="422" w:name="DBG360"/>
    <w:bookmarkEnd w:id="422"/>
    <w:r>
      <w:rPr>
        <w:rFonts w:ascii="Times New Roman" w:hAnsi="Times New Roman" w:cs="Times New Roman"/>
        <w:color w:val="000000"/>
      </w:rPr>
      <w:t>Chartered Accountants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510" w:name="DBG432"/>
    <w:bookmarkEnd w:id="510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1" w:name="DBG433"/>
    <w:bookmarkEnd w:id="511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2" w:name="DBG434"/>
    <w:bookmarkEnd w:id="512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3" w:name="DBG435"/>
    <w:bookmarkEnd w:id="513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4" w:name="DBG436"/>
    <w:bookmarkEnd w:id="514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5" w:name="DBG437"/>
    <w:bookmarkEnd w:id="515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6" w:name="DBG438"/>
    <w:bookmarkEnd w:id="516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517" w:name="DBG439"/>
    <w:bookmarkEnd w:id="517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8" w:name="DBG440"/>
    <w:bookmarkEnd w:id="518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9" w:name="DBG441"/>
    <w:bookmarkEnd w:id="519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0" w:name="DBG442"/>
    <w:bookmarkEnd w:id="520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521" w:name="DBG443"/>
    <w:bookmarkEnd w:id="521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22" w:name="DBG444"/>
    <w:bookmarkEnd w:id="522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23" w:name="DBG445"/>
    <w:bookmarkEnd w:id="523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24" w:name="DBG446"/>
    <w:bookmarkEnd w:id="524"/>
    <w:r>
      <w:rPr>
        <w:rFonts w:ascii="Times New Roman" w:hAnsi="Times New Roman" w:cs="Times New Roman"/>
        <w:color w:val="000000"/>
      </w:rPr>
      <w:t>DEF LLP</w:t>
    </w:r>
    <w:bookmarkStart w:id="525" w:name="DBG447"/>
    <w:bookmarkEnd w:id="525"/>
    <w:r>
      <w:rPr>
        <w:rFonts w:ascii="Times New Roman" w:hAnsi="Times New Roman" w:cs="Times New Roman"/>
        <w:color w:val="000000"/>
      </w:rPr>
      <w:t xml:space="preserve"> </w:t>
    </w:r>
    <w:bookmarkStart w:id="526" w:name="DBG448"/>
    <w:bookmarkEnd w:id="526"/>
    <w:r>
      <w:rPr>
        <w:rFonts w:ascii="Times New Roman" w:hAnsi="Times New Roman" w:cs="Times New Roman"/>
        <w:color w:val="000000"/>
      </w:rPr>
      <w:t>Chartered Accountants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633" w:name="DBG535"/>
    <w:bookmarkEnd w:id="633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4" w:name="DBG536"/>
    <w:bookmarkEnd w:id="634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5" w:name="DBG537"/>
    <w:bookmarkEnd w:id="635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6" w:name="DBG538"/>
    <w:bookmarkEnd w:id="63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7" w:name="DBG539"/>
    <w:bookmarkEnd w:id="637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8" w:name="DBG540"/>
    <w:bookmarkEnd w:id="638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9" w:name="DBG541"/>
    <w:bookmarkEnd w:id="639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640" w:name="DBG542"/>
    <w:bookmarkEnd w:id="640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1" w:name="DBG543"/>
    <w:bookmarkEnd w:id="64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2" w:name="DBG544"/>
    <w:bookmarkEnd w:id="642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3" w:name="DBG545"/>
    <w:bookmarkEnd w:id="643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644" w:name="DBG546"/>
    <w:bookmarkEnd w:id="644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45" w:name="DBG547"/>
    <w:bookmarkEnd w:id="645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46" w:name="DBG548"/>
    <w:bookmarkEnd w:id="646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47" w:name="DBG549"/>
    <w:bookmarkEnd w:id="647"/>
    <w:r>
      <w:rPr>
        <w:rFonts w:ascii="Times New Roman" w:hAnsi="Times New Roman" w:cs="Times New Roman"/>
        <w:color w:val="000000"/>
      </w:rPr>
      <w:t>DEF LLP</w:t>
    </w:r>
    <w:bookmarkStart w:id="648" w:name="DBG550"/>
    <w:bookmarkEnd w:id="648"/>
    <w:r>
      <w:rPr>
        <w:rFonts w:ascii="Times New Roman" w:hAnsi="Times New Roman" w:cs="Times New Roman"/>
        <w:color w:val="000000"/>
      </w:rPr>
      <w:t xml:space="preserve"> </w:t>
    </w:r>
    <w:bookmarkStart w:id="649" w:name="DBG551"/>
    <w:bookmarkEnd w:id="649"/>
    <w:r>
      <w:rPr>
        <w:rFonts w:ascii="Times New Roman" w:hAnsi="Times New Roman" w:cs="Times New Roman"/>
        <w:color w:val="000000"/>
      </w:rPr>
      <w:t>Chartered Accountants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868" w:name="DBG704"/>
    <w:bookmarkEnd w:id="868"/>
  </w:p>
  <w:p w:rsidR="00000000" w:rsidRDefault="000C5236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69" w:name="DBG705"/>
    <w:bookmarkEnd w:id="869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0" w:name="DBG706"/>
    <w:bookmarkEnd w:id="870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1" w:name="DBG707"/>
    <w:bookmarkEnd w:id="87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2" w:name="DBG708"/>
    <w:bookmarkEnd w:id="872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3" w:name="DBG709"/>
    <w:bookmarkEnd w:id="873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0C5236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4" w:name="DBG710"/>
    <w:bookmarkEnd w:id="874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875" w:name="DBG711"/>
    <w:bookmarkEnd w:id="875"/>
  </w:p>
  <w:p w:rsidR="00000000" w:rsidRDefault="000C5236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6" w:name="DBG712"/>
    <w:bookmarkEnd w:id="87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7" w:name="DBG713"/>
    <w:bookmarkEnd w:id="877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8" w:name="DBG714"/>
    <w:bookmarkEnd w:id="878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879" w:name="DBG715"/>
    <w:bookmarkEnd w:id="879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80" w:name="DBG716"/>
    <w:bookmarkEnd w:id="880"/>
  </w:p>
  <w:p w:rsidR="00000000" w:rsidRDefault="000C5236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81" w:name="DBG717"/>
    <w:bookmarkEnd w:id="881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82" w:name="DBG718"/>
    <w:bookmarkEnd w:id="882"/>
    <w:r>
      <w:rPr>
        <w:rFonts w:ascii="Times New Roman" w:hAnsi="Times New Roman" w:cs="Times New Roman"/>
        <w:color w:val="000000"/>
      </w:rPr>
      <w:t>DEF LLP</w:t>
    </w:r>
    <w:bookmarkStart w:id="883" w:name="DBG719"/>
    <w:bookmarkEnd w:id="883"/>
    <w:r>
      <w:rPr>
        <w:rFonts w:ascii="Times New Roman" w:hAnsi="Times New Roman" w:cs="Times New Roman"/>
        <w:color w:val="000000"/>
      </w:rPr>
      <w:t xml:space="preserve"> </w:t>
    </w:r>
    <w:bookmarkStart w:id="884" w:name="DBG720"/>
    <w:bookmarkEnd w:id="884"/>
    <w:r>
      <w:rPr>
        <w:rFonts w:ascii="Times New Roman" w:hAnsi="Times New Roman" w:cs="Times New Roman"/>
        <w:color w:val="000000"/>
      </w:rPr>
      <w:t>Chartered Accountants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236" w:rsidRDefault="000C5236">
      <w:pPr>
        <w:spacing w:after="0" w:line="240" w:lineRule="auto"/>
      </w:pPr>
      <w:r>
        <w:separator/>
      </w:r>
    </w:p>
  </w:footnote>
  <w:footnote w:type="continuationSeparator" w:id="0">
    <w:p w:rsidR="000C5236" w:rsidRDefault="000C5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B0" w:rsidRDefault="005C58B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994" w:name="DBG721"/>
    <w:bookmarkEnd w:id="994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995" w:name="DBG722"/>
    <w:bookmarkEnd w:id="995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996" w:name="DBG723"/>
    <w:bookmarkEnd w:id="996"/>
    <w:r>
      <w:rPr>
        <w:rFonts w:ascii="Times New Roman" w:hAnsi="Times New Roman" w:cs="Times New Roman"/>
        <w:sz w:val="24"/>
        <w:szCs w:val="24"/>
      </w:rPr>
      <w:t xml:space="preserve">  </w:t>
    </w:r>
    <w:bookmarkStart w:id="997" w:name="DBG724"/>
    <w:bookmarkEnd w:id="997"/>
    <w:r>
      <w:rPr>
        <w:rFonts w:ascii="Times New Roman" w:hAnsi="Times New Roman" w:cs="Times New Roman"/>
        <w:sz w:val="24"/>
        <w:szCs w:val="24"/>
      </w:rPr>
      <w:t xml:space="preserve">CLIENT: </w:t>
    </w:r>
    <w:bookmarkStart w:id="998" w:name="DBG725"/>
    <w:bookmarkEnd w:id="998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999" w:name="DBG726"/>
    <w:bookmarkEnd w:id="999"/>
    <w:r>
      <w:rPr>
        <w:rFonts w:ascii="Times New Roman" w:hAnsi="Times New Roman" w:cs="Times New Roman"/>
        <w:b/>
        <w:bCs/>
        <w:color w:val="000000"/>
      </w:rPr>
      <w:t>AAAAA</w:t>
    </w:r>
    <w:bookmarkStart w:id="1000" w:name="DBG727"/>
    <w:bookmarkEnd w:id="1000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01" w:name="DBG728"/>
    <w:bookmarkEnd w:id="1001"/>
    <w:r>
      <w:rPr>
        <w:rFonts w:ascii="Times New Roman" w:hAnsi="Times New Roman" w:cs="Times New Roman"/>
        <w:color w:val="000000"/>
      </w:rPr>
      <w:t xml:space="preserve">Prepared on </w:t>
    </w:r>
    <w:bookmarkStart w:id="1002" w:name="DBG729"/>
    <w:bookmarkEnd w:id="1002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003" w:name="DBG730"/>
    <w:bookmarkEnd w:id="1003"/>
    <w:r>
      <w:rPr>
        <w:rFonts w:ascii="Times New Roman" w:hAnsi="Times New Roman" w:cs="Times New Roman"/>
        <w:color w:val="000000"/>
      </w:rPr>
      <w:t xml:space="preserve">Period End: </w:t>
    </w:r>
    <w:bookmarkStart w:id="1004" w:name="DBG731"/>
    <w:bookmarkEnd w:id="1004"/>
    <w:r>
      <w:rPr>
        <w:rFonts w:ascii="Times New Roman" w:hAnsi="Times New Roman" w:cs="Times New Roman"/>
        <w:b/>
        <w:bCs/>
        <w:color w:val="000000"/>
      </w:rPr>
      <w:t>31 December 2009</w:t>
    </w:r>
    <w:bookmarkStart w:id="1005" w:name="DBG732"/>
    <w:bookmarkEnd w:id="1005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06" w:name="DBG733"/>
    <w:bookmarkEnd w:id="1006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07" w:name="DBG734"/>
    <w:bookmarkEnd w:id="1007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08" w:name="DBG735"/>
    <w:bookmarkEnd w:id="1008"/>
    <w:r>
      <w:rPr>
        <w:rFonts w:ascii="Times New Roman" w:hAnsi="Times New Roman" w:cs="Times New Roman"/>
        <w:b/>
        <w:bCs/>
        <w:color w:val="000000"/>
      </w:rPr>
      <w:t xml:space="preserve">CREDITORS OVER ONE YEAR LEAD SCHEDULE </w:t>
    </w:r>
    <w:r>
      <w:rPr>
        <w:rFonts w:ascii="Times New Roman" w:hAnsi="Times New Roman" w:cs="Times New Roman"/>
        <w:color w:val="000000"/>
      </w:rPr>
      <w:tab/>
    </w:r>
    <w:bookmarkStart w:id="1009" w:name="DBG736"/>
    <w:bookmarkEnd w:id="1009"/>
    <w:r>
      <w:rPr>
        <w:rFonts w:ascii="Times New Roman" w:hAnsi="Times New Roman" w:cs="Times New Roman"/>
        <w:color w:val="000000"/>
      </w:rPr>
      <w:t xml:space="preserve">Section: </w:t>
    </w:r>
    <w:bookmarkStart w:id="1010" w:name="DBG737"/>
    <w:bookmarkEnd w:id="1010"/>
    <w:r>
      <w:rPr>
        <w:rFonts w:ascii="Times New Roman" w:hAnsi="Times New Roman" w:cs="Times New Roman"/>
        <w:b/>
        <w:bCs/>
        <w:color w:val="000000"/>
      </w:rPr>
      <w:t>G</w:t>
    </w:r>
    <w:bookmarkStart w:id="1011" w:name="DBG738"/>
    <w:bookmarkEnd w:id="1011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012" w:name="DBG739"/>
    <w:bookmarkEnd w:id="1012"/>
    <w:r>
      <w:rPr>
        <w:rFonts w:ascii="Times New Roman" w:hAnsi="Times New Roman" w:cs="Times New Roman"/>
        <w:b/>
        <w:bCs/>
        <w:color w:val="000000"/>
      </w:rPr>
      <w:t>A</w:t>
    </w:r>
    <w:bookmarkStart w:id="1013" w:name="DBG740"/>
    <w:bookmarkEnd w:id="1013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14" w:name="DBG741"/>
    <w:bookmarkEnd w:id="1014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15" w:name="DBG742"/>
    <w:bookmarkEnd w:id="1015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076" w:name="DBG839"/>
    <w:bookmarkEnd w:id="1076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077" w:name="DBG840"/>
    <w:bookmarkEnd w:id="1077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078" w:name="DBG841"/>
    <w:bookmarkEnd w:id="1078"/>
    <w:r>
      <w:rPr>
        <w:rFonts w:ascii="Times New Roman" w:hAnsi="Times New Roman" w:cs="Times New Roman"/>
        <w:sz w:val="24"/>
        <w:szCs w:val="24"/>
      </w:rPr>
      <w:t xml:space="preserve">  </w:t>
    </w:r>
    <w:bookmarkStart w:id="1079" w:name="DBG842"/>
    <w:bookmarkEnd w:id="107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080" w:name="DBG843"/>
    <w:bookmarkEnd w:id="108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081" w:name="DBG844"/>
    <w:bookmarkEnd w:id="1081"/>
    <w:r>
      <w:rPr>
        <w:rFonts w:ascii="Times New Roman" w:hAnsi="Times New Roman" w:cs="Times New Roman"/>
        <w:b/>
        <w:bCs/>
        <w:color w:val="000000"/>
      </w:rPr>
      <w:t>AAAAA</w:t>
    </w:r>
    <w:bookmarkStart w:id="1082" w:name="DBG845"/>
    <w:bookmarkEnd w:id="1082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83" w:name="DBG846"/>
    <w:bookmarkEnd w:id="1083"/>
    <w:r>
      <w:rPr>
        <w:rFonts w:ascii="Times New Roman" w:hAnsi="Times New Roman" w:cs="Times New Roman"/>
        <w:color w:val="000000"/>
      </w:rPr>
      <w:t xml:space="preserve">Prepared on </w:t>
    </w:r>
    <w:bookmarkStart w:id="1084" w:name="DBG847"/>
    <w:bookmarkEnd w:id="108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085" w:name="DBG848"/>
    <w:bookmarkEnd w:id="1085"/>
    <w:r>
      <w:rPr>
        <w:rFonts w:ascii="Times New Roman" w:hAnsi="Times New Roman" w:cs="Times New Roman"/>
        <w:color w:val="000000"/>
      </w:rPr>
      <w:t xml:space="preserve">Period End: </w:t>
    </w:r>
    <w:bookmarkStart w:id="1086" w:name="DBG849"/>
    <w:bookmarkEnd w:id="1086"/>
    <w:r>
      <w:rPr>
        <w:rFonts w:ascii="Times New Roman" w:hAnsi="Times New Roman" w:cs="Times New Roman"/>
        <w:b/>
        <w:bCs/>
        <w:color w:val="000000"/>
      </w:rPr>
      <w:t>31 </w:t>
    </w:r>
    <w:r>
      <w:rPr>
        <w:rFonts w:ascii="Times New Roman" w:hAnsi="Times New Roman" w:cs="Times New Roman"/>
        <w:b/>
        <w:bCs/>
        <w:color w:val="000000"/>
      </w:rPr>
      <w:t>December 2009</w:t>
    </w:r>
    <w:bookmarkStart w:id="1087" w:name="DBG850"/>
    <w:bookmarkEnd w:id="1087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88" w:name="DBG851"/>
    <w:bookmarkEnd w:id="1088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89" w:name="DBG852"/>
    <w:bookmarkEnd w:id="1089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90" w:name="DBG853"/>
    <w:bookmarkEnd w:id="1090"/>
    <w:r>
      <w:rPr>
        <w:rFonts w:ascii="Times New Roman" w:hAnsi="Times New Roman" w:cs="Times New Roman"/>
        <w:b/>
        <w:bCs/>
        <w:color w:val="000000"/>
      </w:rPr>
      <w:t xml:space="preserve">PROVISIONS LEAD SCHEDULE </w:t>
    </w:r>
    <w:r>
      <w:rPr>
        <w:rFonts w:ascii="Times New Roman" w:hAnsi="Times New Roman" w:cs="Times New Roman"/>
        <w:color w:val="000000"/>
      </w:rPr>
      <w:tab/>
    </w:r>
    <w:bookmarkStart w:id="1091" w:name="DBG854"/>
    <w:bookmarkEnd w:id="1091"/>
    <w:r>
      <w:rPr>
        <w:rFonts w:ascii="Times New Roman" w:hAnsi="Times New Roman" w:cs="Times New Roman"/>
        <w:color w:val="000000"/>
      </w:rPr>
      <w:t xml:space="preserve">Section: </w:t>
    </w:r>
    <w:bookmarkStart w:id="1092" w:name="DBG855"/>
    <w:bookmarkEnd w:id="1092"/>
    <w:r>
      <w:rPr>
        <w:rFonts w:ascii="Times New Roman" w:hAnsi="Times New Roman" w:cs="Times New Roman"/>
        <w:b/>
        <w:bCs/>
        <w:color w:val="000000"/>
      </w:rPr>
      <w:t>H</w:t>
    </w:r>
    <w:bookmarkStart w:id="1093" w:name="DBG856"/>
    <w:bookmarkEnd w:id="1093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094" w:name="DBG857"/>
    <w:bookmarkEnd w:id="1094"/>
    <w:r>
      <w:rPr>
        <w:rFonts w:ascii="Times New Roman" w:hAnsi="Times New Roman" w:cs="Times New Roman"/>
        <w:b/>
        <w:bCs/>
        <w:color w:val="000000"/>
      </w:rPr>
      <w:t>A</w:t>
    </w:r>
    <w:bookmarkStart w:id="1095" w:name="DBG858"/>
    <w:bookmarkEnd w:id="1095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96" w:name="DBG859"/>
    <w:bookmarkEnd w:id="1096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97" w:name="DBG860"/>
    <w:bookmarkEnd w:id="1097"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220" w:name="DBG911"/>
    <w:bookmarkEnd w:id="1220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221" w:name="DBG912"/>
    <w:bookmarkEnd w:id="122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22" w:name="DBG913"/>
    <w:bookmarkEnd w:id="1222"/>
    <w:r>
      <w:rPr>
        <w:rFonts w:ascii="Times New Roman" w:hAnsi="Times New Roman" w:cs="Times New Roman"/>
        <w:sz w:val="24"/>
        <w:szCs w:val="24"/>
      </w:rPr>
      <w:t xml:space="preserve">  </w:t>
    </w:r>
    <w:bookmarkStart w:id="1223" w:name="DBG914"/>
    <w:bookmarkEnd w:id="122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224" w:name="DBG915"/>
    <w:bookmarkEnd w:id="122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225" w:name="DBG916"/>
    <w:bookmarkEnd w:id="1225"/>
    <w:r>
      <w:rPr>
        <w:rFonts w:ascii="Times New Roman" w:hAnsi="Times New Roman" w:cs="Times New Roman"/>
        <w:b/>
        <w:bCs/>
        <w:color w:val="000000"/>
      </w:rPr>
      <w:t>AAAAA</w:t>
    </w:r>
    <w:bookmarkStart w:id="1226" w:name="DBG917"/>
    <w:bookmarkEnd w:id="1226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27" w:name="DBG918"/>
    <w:bookmarkEnd w:id="1227"/>
    <w:r>
      <w:rPr>
        <w:rFonts w:ascii="Times New Roman" w:hAnsi="Times New Roman" w:cs="Times New Roman"/>
        <w:color w:val="000000"/>
      </w:rPr>
      <w:t xml:space="preserve">Prepared on </w:t>
    </w:r>
    <w:bookmarkStart w:id="1228" w:name="DBG919"/>
    <w:bookmarkEnd w:id="122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229" w:name="DBG920"/>
    <w:bookmarkEnd w:id="1229"/>
    <w:r>
      <w:rPr>
        <w:rFonts w:ascii="Times New Roman" w:hAnsi="Times New Roman" w:cs="Times New Roman"/>
        <w:color w:val="000000"/>
      </w:rPr>
      <w:t xml:space="preserve">Period End: </w:t>
    </w:r>
    <w:bookmarkStart w:id="1230" w:name="DBG921"/>
    <w:bookmarkEnd w:id="123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231" w:name="DBG922"/>
    <w:bookmarkEnd w:id="1231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32" w:name="DBG923"/>
    <w:bookmarkEnd w:id="1232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33" w:name="DBG924"/>
    <w:bookmarkEnd w:id="1233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34" w:name="DBG925"/>
    <w:bookmarkEnd w:id="1234"/>
    <w:r>
      <w:rPr>
        <w:rFonts w:ascii="Times New Roman" w:hAnsi="Times New Roman" w:cs="Times New Roman"/>
        <w:b/>
        <w:bCs/>
        <w:color w:val="000000"/>
      </w:rPr>
      <w:t xml:space="preserve">TAXATION LEAD SCHEDULE </w:t>
    </w:r>
    <w:r>
      <w:rPr>
        <w:rFonts w:ascii="Times New Roman" w:hAnsi="Times New Roman" w:cs="Times New Roman"/>
        <w:color w:val="000000"/>
      </w:rPr>
      <w:tab/>
    </w:r>
    <w:bookmarkStart w:id="1235" w:name="DBG926"/>
    <w:bookmarkEnd w:id="1235"/>
    <w:r>
      <w:rPr>
        <w:rFonts w:ascii="Times New Roman" w:hAnsi="Times New Roman" w:cs="Times New Roman"/>
        <w:color w:val="000000"/>
      </w:rPr>
      <w:t xml:space="preserve">Section: </w:t>
    </w:r>
    <w:bookmarkStart w:id="1236" w:name="DBG927"/>
    <w:bookmarkEnd w:id="1236"/>
    <w:r>
      <w:rPr>
        <w:rFonts w:ascii="Times New Roman" w:hAnsi="Times New Roman" w:cs="Times New Roman"/>
        <w:b/>
        <w:bCs/>
        <w:color w:val="000000"/>
      </w:rPr>
      <w:t>I</w:t>
    </w:r>
    <w:bookmarkStart w:id="1237" w:name="DBG928"/>
    <w:bookmarkEnd w:id="1237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238" w:name="DBG929"/>
    <w:bookmarkEnd w:id="1238"/>
    <w:r>
      <w:rPr>
        <w:rFonts w:ascii="Times New Roman" w:hAnsi="Times New Roman" w:cs="Times New Roman"/>
        <w:b/>
        <w:bCs/>
        <w:color w:val="000000"/>
      </w:rPr>
      <w:t>A</w:t>
    </w:r>
    <w:bookmarkStart w:id="1239" w:name="DBG930"/>
    <w:bookmarkEnd w:id="1239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40" w:name="DBG931"/>
    <w:bookmarkEnd w:id="1240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41" w:name="DBG932"/>
    <w:bookmarkEnd w:id="1241"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290" w:name="DBG1029"/>
    <w:bookmarkEnd w:id="1290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291" w:name="DBG1030"/>
    <w:bookmarkEnd w:id="129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92" w:name="DBG1031"/>
    <w:bookmarkEnd w:id="1292"/>
    <w:r>
      <w:rPr>
        <w:rFonts w:ascii="Times New Roman" w:hAnsi="Times New Roman" w:cs="Times New Roman"/>
        <w:sz w:val="24"/>
        <w:szCs w:val="24"/>
      </w:rPr>
      <w:t xml:space="preserve">  </w:t>
    </w:r>
    <w:bookmarkStart w:id="1293" w:name="DBG1032"/>
    <w:bookmarkEnd w:id="129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294" w:name="DBG1033"/>
    <w:bookmarkEnd w:id="129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295" w:name="DBG1034"/>
    <w:bookmarkEnd w:id="1295"/>
    <w:r>
      <w:rPr>
        <w:rFonts w:ascii="Times New Roman" w:hAnsi="Times New Roman" w:cs="Times New Roman"/>
        <w:b/>
        <w:bCs/>
        <w:color w:val="000000"/>
      </w:rPr>
      <w:t>AAAAA</w:t>
    </w:r>
    <w:bookmarkStart w:id="1296" w:name="DBG1035"/>
    <w:bookmarkEnd w:id="1296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97" w:name="DBG1036"/>
    <w:bookmarkEnd w:id="1297"/>
    <w:r>
      <w:rPr>
        <w:rFonts w:ascii="Times New Roman" w:hAnsi="Times New Roman" w:cs="Times New Roman"/>
        <w:color w:val="000000"/>
      </w:rPr>
      <w:t xml:space="preserve">Prepared on </w:t>
    </w:r>
    <w:bookmarkStart w:id="1298" w:name="DBG1037"/>
    <w:bookmarkEnd w:id="129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299" w:name="DBG1038"/>
    <w:bookmarkEnd w:id="1299"/>
    <w:r>
      <w:rPr>
        <w:rFonts w:ascii="Times New Roman" w:hAnsi="Times New Roman" w:cs="Times New Roman"/>
        <w:color w:val="000000"/>
      </w:rPr>
      <w:t xml:space="preserve">Period End: </w:t>
    </w:r>
    <w:bookmarkStart w:id="1300" w:name="DBG1039"/>
    <w:bookmarkEnd w:id="130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301" w:name="DBG1040"/>
    <w:bookmarkEnd w:id="1301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02" w:name="DBG1041"/>
    <w:bookmarkEnd w:id="1302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03" w:name="DBG1042"/>
    <w:bookmarkEnd w:id="1303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04" w:name="DBG1043"/>
    <w:bookmarkEnd w:id="1304"/>
    <w:r>
      <w:rPr>
        <w:rFonts w:ascii="Times New Roman" w:hAnsi="Times New Roman" w:cs="Times New Roman"/>
        <w:b/>
        <w:bCs/>
        <w:color w:val="000000"/>
      </w:rPr>
      <w:t xml:space="preserve">CAPITAL LEAD SCHEDULE </w:t>
    </w:r>
    <w:r>
      <w:rPr>
        <w:rFonts w:ascii="Times New Roman" w:hAnsi="Times New Roman" w:cs="Times New Roman"/>
        <w:color w:val="000000"/>
      </w:rPr>
      <w:tab/>
    </w:r>
    <w:bookmarkStart w:id="1305" w:name="DBG1044"/>
    <w:bookmarkEnd w:id="1305"/>
    <w:r>
      <w:rPr>
        <w:rFonts w:ascii="Times New Roman" w:hAnsi="Times New Roman" w:cs="Times New Roman"/>
        <w:color w:val="000000"/>
      </w:rPr>
      <w:t>Section:</w:t>
    </w:r>
    <w:bookmarkStart w:id="1306" w:name="DBG1045"/>
    <w:bookmarkEnd w:id="1306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07" w:name="DBG1046"/>
    <w:bookmarkEnd w:id="1307"/>
    <w:r>
      <w:rPr>
        <w:rFonts w:ascii="Times New Roman" w:hAnsi="Times New Roman" w:cs="Times New Roman"/>
        <w:b/>
        <w:bCs/>
        <w:color w:val="000000"/>
      </w:rPr>
      <w:t>J</w:t>
    </w:r>
    <w:bookmarkStart w:id="1308" w:name="DBG1047"/>
    <w:bookmarkEnd w:id="1308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09" w:name="DBG1048"/>
    <w:bookmarkEnd w:id="1309"/>
    <w:r>
      <w:rPr>
        <w:rFonts w:ascii="Times New Roman" w:hAnsi="Times New Roman" w:cs="Times New Roman"/>
        <w:b/>
        <w:bCs/>
        <w:color w:val="000000"/>
      </w:rPr>
      <w:t>A</w:t>
    </w:r>
    <w:bookmarkStart w:id="1310" w:name="DBG1049"/>
    <w:bookmarkEnd w:id="1310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11" w:name="DBG1050"/>
    <w:bookmarkEnd w:id="131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12" w:name="DBG1051"/>
    <w:bookmarkEnd w:id="1312"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370" w:name="DBG1094"/>
    <w:bookmarkEnd w:id="1370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371" w:name="DBG1095"/>
    <w:bookmarkEnd w:id="137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372" w:name="DBG1096"/>
    <w:bookmarkEnd w:id="1372"/>
    <w:r>
      <w:rPr>
        <w:rFonts w:ascii="Times New Roman" w:hAnsi="Times New Roman" w:cs="Times New Roman"/>
        <w:sz w:val="24"/>
        <w:szCs w:val="24"/>
      </w:rPr>
      <w:t xml:space="preserve">  </w:t>
    </w:r>
    <w:bookmarkStart w:id="1373" w:name="DBG1097"/>
    <w:bookmarkEnd w:id="137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374" w:name="DBG1098"/>
    <w:bookmarkEnd w:id="137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375" w:name="DBG1099"/>
    <w:bookmarkEnd w:id="1375"/>
    <w:r>
      <w:rPr>
        <w:rFonts w:ascii="Times New Roman" w:hAnsi="Times New Roman" w:cs="Times New Roman"/>
        <w:b/>
        <w:bCs/>
        <w:color w:val="000000"/>
      </w:rPr>
      <w:t>AAAAA</w:t>
    </w:r>
    <w:bookmarkStart w:id="1376" w:name="DBG1100"/>
    <w:bookmarkEnd w:id="1376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77" w:name="DBG1101"/>
    <w:bookmarkEnd w:id="1377"/>
    <w:r>
      <w:rPr>
        <w:rFonts w:ascii="Times New Roman" w:hAnsi="Times New Roman" w:cs="Times New Roman"/>
        <w:color w:val="000000"/>
      </w:rPr>
      <w:t xml:space="preserve">Prepared on </w:t>
    </w:r>
    <w:bookmarkStart w:id="1378" w:name="DBG1102"/>
    <w:bookmarkEnd w:id="137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379" w:name="DBG1103"/>
    <w:bookmarkEnd w:id="1379"/>
    <w:r>
      <w:rPr>
        <w:rFonts w:ascii="Times New Roman" w:hAnsi="Times New Roman" w:cs="Times New Roman"/>
        <w:color w:val="000000"/>
      </w:rPr>
      <w:t xml:space="preserve">Period End: </w:t>
    </w:r>
    <w:bookmarkStart w:id="1380" w:name="DBG1104"/>
    <w:bookmarkEnd w:id="138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381" w:name="DBG1105"/>
    <w:bookmarkEnd w:id="1381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82" w:name="DBG1106"/>
    <w:bookmarkEnd w:id="1382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83" w:name="DBG1107"/>
    <w:bookmarkEnd w:id="1383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84" w:name="DBG1108"/>
    <w:bookmarkEnd w:id="1384"/>
    <w:r>
      <w:rPr>
        <w:rFonts w:ascii="Times New Roman" w:hAnsi="Times New Roman" w:cs="Times New Roman"/>
        <w:b/>
        <w:bCs/>
        <w:color w:val="000000"/>
      </w:rPr>
      <w:t xml:space="preserve">RESERVES LEAD SCHEDULE </w:t>
    </w:r>
    <w:r>
      <w:rPr>
        <w:rFonts w:ascii="Times New Roman" w:hAnsi="Times New Roman" w:cs="Times New Roman"/>
        <w:color w:val="000000"/>
      </w:rPr>
      <w:tab/>
    </w:r>
    <w:bookmarkStart w:id="1385" w:name="DBG1109"/>
    <w:bookmarkEnd w:id="1385"/>
    <w:r>
      <w:rPr>
        <w:rFonts w:ascii="Times New Roman" w:hAnsi="Times New Roman" w:cs="Times New Roman"/>
        <w:color w:val="000000"/>
      </w:rPr>
      <w:t xml:space="preserve">Section: </w:t>
    </w:r>
    <w:bookmarkStart w:id="1386" w:name="DBG1110"/>
    <w:bookmarkEnd w:id="1386"/>
    <w:r>
      <w:rPr>
        <w:rFonts w:ascii="Times New Roman" w:hAnsi="Times New Roman" w:cs="Times New Roman"/>
        <w:b/>
        <w:bCs/>
        <w:color w:val="000000"/>
      </w:rPr>
      <w:t>K</w:t>
    </w:r>
    <w:bookmarkStart w:id="1387" w:name="DBG1111"/>
    <w:bookmarkEnd w:id="1387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88" w:name="DBG1112"/>
    <w:bookmarkEnd w:id="1388"/>
    <w:r>
      <w:rPr>
        <w:rFonts w:ascii="Times New Roman" w:hAnsi="Times New Roman" w:cs="Times New Roman"/>
        <w:b/>
        <w:bCs/>
        <w:color w:val="000000"/>
      </w:rPr>
      <w:t>A</w:t>
    </w:r>
    <w:bookmarkStart w:id="1389" w:name="DBG1113"/>
    <w:bookmarkEnd w:id="1389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90" w:name="DBG1114"/>
    <w:bookmarkEnd w:id="1390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91" w:name="DBG1115"/>
    <w:bookmarkEnd w:id="1391"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511" w:name="DBG1165"/>
    <w:bookmarkEnd w:id="1511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512" w:name="DBG1166"/>
    <w:bookmarkEnd w:id="1512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513" w:name="DBG1167"/>
    <w:bookmarkEnd w:id="1513"/>
    <w:r>
      <w:rPr>
        <w:rFonts w:ascii="Times New Roman" w:hAnsi="Times New Roman" w:cs="Times New Roman"/>
        <w:sz w:val="24"/>
        <w:szCs w:val="24"/>
      </w:rPr>
      <w:t xml:space="preserve">  </w:t>
    </w:r>
    <w:bookmarkStart w:id="1514" w:name="DBG1168"/>
    <w:bookmarkEnd w:id="1514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515" w:name="DBG1169"/>
    <w:bookmarkEnd w:id="1515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516" w:name="DBG1170"/>
    <w:bookmarkEnd w:id="1516"/>
    <w:r>
      <w:rPr>
        <w:rFonts w:ascii="Times New Roman" w:hAnsi="Times New Roman" w:cs="Times New Roman"/>
        <w:b/>
        <w:bCs/>
        <w:color w:val="000000"/>
      </w:rPr>
      <w:t>AAAAA</w:t>
    </w:r>
    <w:bookmarkStart w:id="1517" w:name="DBG1171"/>
    <w:bookmarkEnd w:id="1517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18" w:name="DBG1172"/>
    <w:bookmarkEnd w:id="1518"/>
    <w:r>
      <w:rPr>
        <w:rFonts w:ascii="Times New Roman" w:hAnsi="Times New Roman" w:cs="Times New Roman"/>
        <w:color w:val="000000"/>
      </w:rPr>
      <w:t xml:space="preserve">Prepared on </w:t>
    </w:r>
    <w:bookmarkStart w:id="1519" w:name="DBG1173"/>
    <w:bookmarkEnd w:id="1519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520" w:name="DBG1174"/>
    <w:bookmarkEnd w:id="1520"/>
    <w:r>
      <w:rPr>
        <w:rFonts w:ascii="Times New Roman" w:hAnsi="Times New Roman" w:cs="Times New Roman"/>
        <w:color w:val="000000"/>
      </w:rPr>
      <w:t xml:space="preserve">Period End: </w:t>
    </w:r>
    <w:bookmarkStart w:id="1521" w:name="DBG1175"/>
    <w:bookmarkEnd w:id="1521"/>
    <w:r>
      <w:rPr>
        <w:rFonts w:ascii="Times New Roman" w:hAnsi="Times New Roman" w:cs="Times New Roman"/>
        <w:b/>
        <w:bCs/>
        <w:color w:val="000000"/>
      </w:rPr>
      <w:t>31 December 2009</w:t>
    </w:r>
    <w:bookmarkStart w:id="1522" w:name="DBG1176"/>
    <w:bookmarkEnd w:id="1522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23" w:name="DBG1177"/>
    <w:bookmarkEnd w:id="1523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24" w:name="DBG1178"/>
    <w:bookmarkEnd w:id="1524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25" w:name="DBG1179"/>
    <w:bookmarkEnd w:id="1525"/>
    <w:r>
      <w:rPr>
        <w:rFonts w:ascii="Times New Roman" w:hAnsi="Times New Roman" w:cs="Times New Roman"/>
        <w:b/>
        <w:bCs/>
        <w:color w:val="000000"/>
      </w:rPr>
      <w:t xml:space="preserve">PROFIT AND LOSS ACCOUNT LEAD SCHEDULE </w:t>
    </w:r>
    <w:r>
      <w:rPr>
        <w:rFonts w:ascii="Times New Roman" w:hAnsi="Times New Roman" w:cs="Times New Roman"/>
        <w:color w:val="000000"/>
      </w:rPr>
      <w:tab/>
    </w:r>
    <w:bookmarkStart w:id="1526" w:name="DBG1180"/>
    <w:bookmarkEnd w:id="1526"/>
    <w:r>
      <w:rPr>
        <w:rFonts w:ascii="Times New Roman" w:hAnsi="Times New Roman" w:cs="Times New Roman"/>
        <w:color w:val="000000"/>
      </w:rPr>
      <w:t xml:space="preserve">Section: </w:t>
    </w:r>
    <w:bookmarkStart w:id="1527" w:name="DBG1181"/>
    <w:bookmarkEnd w:id="1527"/>
    <w:r>
      <w:rPr>
        <w:rFonts w:ascii="Times New Roman" w:hAnsi="Times New Roman" w:cs="Times New Roman"/>
        <w:b/>
        <w:bCs/>
        <w:color w:val="000000"/>
      </w:rPr>
      <w:t>M</w:t>
    </w:r>
    <w:bookmarkStart w:id="1528" w:name="DBG1182"/>
    <w:bookmarkEnd w:id="1528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529" w:name="DBG1183"/>
    <w:bookmarkEnd w:id="1529"/>
    <w:r>
      <w:rPr>
        <w:rFonts w:ascii="Times New Roman" w:hAnsi="Times New Roman" w:cs="Times New Roman"/>
        <w:b/>
        <w:bCs/>
        <w:color w:val="000000"/>
      </w:rPr>
      <w:t>A</w:t>
    </w:r>
    <w:bookmarkStart w:id="1530" w:name="DBG1184"/>
    <w:bookmarkEnd w:id="1530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31" w:name="DBG1185"/>
    <w:bookmarkEnd w:id="153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32" w:name="DBG1186"/>
    <w:bookmarkEnd w:id="1532"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878" w:name="DBG1278"/>
    <w:bookmarkEnd w:id="1878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879" w:name="DBG1279"/>
    <w:bookmarkEnd w:id="1879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880" w:name="DBG1280"/>
    <w:bookmarkEnd w:id="1880"/>
    <w:r>
      <w:rPr>
        <w:rFonts w:ascii="Times New Roman" w:hAnsi="Times New Roman" w:cs="Times New Roman"/>
        <w:sz w:val="24"/>
        <w:szCs w:val="24"/>
      </w:rPr>
      <w:t xml:space="preserve">  </w:t>
    </w:r>
    <w:bookmarkStart w:id="1881" w:name="DBG1281"/>
    <w:bookmarkEnd w:id="1881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882" w:name="DBG1282"/>
    <w:bookmarkEnd w:id="1882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883" w:name="DBG1283"/>
    <w:bookmarkEnd w:id="1883"/>
    <w:r>
      <w:rPr>
        <w:rFonts w:ascii="Times New Roman" w:hAnsi="Times New Roman" w:cs="Times New Roman"/>
        <w:b/>
        <w:bCs/>
        <w:color w:val="000000"/>
      </w:rPr>
      <w:t>AAAAA</w:t>
    </w:r>
    <w:bookmarkStart w:id="1884" w:name="DBG1284"/>
    <w:bookmarkEnd w:id="1884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85" w:name="DBG1285"/>
    <w:bookmarkEnd w:id="1885"/>
    <w:r>
      <w:rPr>
        <w:rFonts w:ascii="Times New Roman" w:hAnsi="Times New Roman" w:cs="Times New Roman"/>
        <w:color w:val="000000"/>
      </w:rPr>
      <w:t xml:space="preserve">Prepared on </w:t>
    </w:r>
    <w:bookmarkStart w:id="1886" w:name="DBG1286"/>
    <w:bookmarkEnd w:id="1886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887" w:name="DBG1287"/>
    <w:bookmarkEnd w:id="1887"/>
    <w:r>
      <w:rPr>
        <w:rFonts w:ascii="Times New Roman" w:hAnsi="Times New Roman" w:cs="Times New Roman"/>
        <w:color w:val="000000"/>
      </w:rPr>
      <w:t xml:space="preserve">Period End: </w:t>
    </w:r>
    <w:bookmarkStart w:id="1888" w:name="DBG1288"/>
    <w:bookmarkEnd w:id="1888"/>
    <w:r>
      <w:rPr>
        <w:rFonts w:ascii="Times New Roman" w:hAnsi="Times New Roman" w:cs="Times New Roman"/>
        <w:b/>
        <w:bCs/>
        <w:color w:val="000000"/>
      </w:rPr>
      <w:t>31 December 2009</w:t>
    </w:r>
    <w:bookmarkStart w:id="1889" w:name="DBG1289"/>
    <w:bookmarkEnd w:id="1889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890" w:name="DBG1290"/>
    <w:bookmarkEnd w:id="1890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891" w:name="DBG1291"/>
    <w:bookmarkEnd w:id="1891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892" w:name="DBG1292"/>
    <w:bookmarkEnd w:id="1892"/>
    <w:r>
      <w:rPr>
        <w:rFonts w:ascii="Times New Roman" w:hAnsi="Times New Roman" w:cs="Times New Roman"/>
        <w:b/>
        <w:bCs/>
        <w:color w:val="000000"/>
      </w:rPr>
      <w:t xml:space="preserve">SCHEDULE OF MAIN ACCOUNTING RATIOS </w:t>
    </w:r>
    <w:bookmarkStart w:id="1893" w:name="DBG1293"/>
    <w:bookmarkEnd w:id="1893"/>
  </w:p>
  <w:p w:rsidR="00000000" w:rsidRDefault="000C5236">
    <w:pPr>
      <w:widowControl w:val="0"/>
      <w:pBdr>
        <w:bottom w:val="doub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894" w:name="DBG1294"/>
    <w:bookmarkEnd w:id="1894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895" w:name="DBG1295"/>
    <w:bookmarkEnd w:id="1895"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996" w:name="DBG1559"/>
    <w:bookmarkEnd w:id="1996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997" w:name="DBG1560"/>
    <w:bookmarkEnd w:id="1997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98" w:name="DBG1561"/>
    <w:bookmarkEnd w:id="1998"/>
    <w:r>
      <w:rPr>
        <w:rFonts w:ascii="Times New Roman" w:hAnsi="Times New Roman" w:cs="Times New Roman"/>
        <w:sz w:val="24"/>
        <w:szCs w:val="24"/>
      </w:rPr>
      <w:t xml:space="preserve">  </w:t>
    </w:r>
    <w:bookmarkStart w:id="1999" w:name="DBG1562"/>
    <w:bookmarkEnd w:id="199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000" w:name="DBG1563"/>
    <w:bookmarkEnd w:id="200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001" w:name="DBG1564"/>
    <w:bookmarkEnd w:id="2001"/>
    <w:r>
      <w:rPr>
        <w:rFonts w:ascii="Times New Roman" w:hAnsi="Times New Roman" w:cs="Times New Roman"/>
        <w:b/>
        <w:bCs/>
        <w:color w:val="000000"/>
      </w:rPr>
      <w:t>AAAAA</w:t>
    </w:r>
    <w:bookmarkStart w:id="2002" w:name="DBG1565"/>
    <w:bookmarkEnd w:id="2002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03" w:name="DBG1566"/>
    <w:bookmarkEnd w:id="2003"/>
    <w:r>
      <w:rPr>
        <w:rFonts w:ascii="Times New Roman" w:hAnsi="Times New Roman" w:cs="Times New Roman"/>
        <w:color w:val="000000"/>
      </w:rPr>
      <w:t xml:space="preserve">Prepared on </w:t>
    </w:r>
    <w:bookmarkStart w:id="2004" w:name="DBG1567"/>
    <w:bookmarkEnd w:id="200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005" w:name="DBG1568"/>
    <w:bookmarkEnd w:id="2005"/>
    <w:r>
      <w:rPr>
        <w:rFonts w:ascii="Times New Roman" w:hAnsi="Times New Roman" w:cs="Times New Roman"/>
        <w:color w:val="000000"/>
      </w:rPr>
      <w:t xml:space="preserve">Period End: </w:t>
    </w:r>
    <w:bookmarkStart w:id="2006" w:name="DBG1569"/>
    <w:bookmarkEnd w:id="2006"/>
    <w:r>
      <w:rPr>
        <w:rFonts w:ascii="Times New Roman" w:hAnsi="Times New Roman" w:cs="Times New Roman"/>
        <w:b/>
        <w:bCs/>
        <w:color w:val="000000"/>
      </w:rPr>
      <w:t>31 December 2009</w:t>
    </w:r>
    <w:bookmarkStart w:id="2007" w:name="DBG1570"/>
    <w:bookmarkEnd w:id="2007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08" w:name="DBG1571"/>
    <w:bookmarkEnd w:id="2008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09" w:name="DBG1572"/>
    <w:bookmarkEnd w:id="2009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10" w:name="DBG1573"/>
    <w:bookmarkEnd w:id="2010"/>
    <w:r>
      <w:rPr>
        <w:rFonts w:ascii="Times New Roman" w:hAnsi="Times New Roman" w:cs="Times New Roman"/>
        <w:b/>
        <w:bCs/>
        <w:color w:val="000000"/>
      </w:rPr>
      <w:t xml:space="preserve">AUDIT ADJUSTMENTS </w:t>
    </w:r>
    <w:r>
      <w:rPr>
        <w:rFonts w:ascii="Times New Roman" w:hAnsi="Times New Roman" w:cs="Times New Roman"/>
        <w:color w:val="000000"/>
      </w:rPr>
      <w:tab/>
    </w:r>
    <w:bookmarkStart w:id="2011" w:name="DBG1574"/>
    <w:bookmarkEnd w:id="2011"/>
    <w:r>
      <w:rPr>
        <w:rFonts w:ascii="Times New Roman" w:hAnsi="Times New Roman" w:cs="Times New Roman"/>
        <w:color w:val="000000"/>
      </w:rPr>
      <w:t xml:space="preserve">Section: </w:t>
    </w:r>
    <w:bookmarkStart w:id="2012" w:name="DBG1575"/>
    <w:bookmarkEnd w:id="2012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2013" w:name="DBG1576"/>
    <w:bookmarkEnd w:id="2013"/>
    <w:r>
      <w:rPr>
        <w:rFonts w:ascii="Times New Roman" w:hAnsi="Times New Roman" w:cs="Times New Roman"/>
        <w:b/>
        <w:bCs/>
        <w:color w:val="000000"/>
      </w:rPr>
      <w:t>A</w:t>
    </w:r>
    <w:bookmarkStart w:id="2014" w:name="DBG1577"/>
    <w:bookmarkEnd w:id="2014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15" w:name="DBG1578"/>
    <w:bookmarkEnd w:id="2015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16" w:name="DBG1579"/>
    <w:bookmarkEnd w:id="2016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2100" w:name="DBG1672"/>
    <w:bookmarkEnd w:id="2100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2101" w:name="DBG1673"/>
    <w:bookmarkEnd w:id="210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102" w:name="DBG1674"/>
    <w:bookmarkEnd w:id="2102"/>
    <w:r>
      <w:rPr>
        <w:rFonts w:ascii="Times New Roman" w:hAnsi="Times New Roman" w:cs="Times New Roman"/>
        <w:sz w:val="24"/>
        <w:szCs w:val="24"/>
      </w:rPr>
      <w:t xml:space="preserve">  </w:t>
    </w:r>
    <w:bookmarkStart w:id="2103" w:name="DBG1675"/>
    <w:bookmarkEnd w:id="210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104" w:name="DBG1676"/>
    <w:bookmarkEnd w:id="210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105" w:name="DBG1677"/>
    <w:bookmarkEnd w:id="2105"/>
    <w:r>
      <w:rPr>
        <w:rFonts w:ascii="Times New Roman" w:hAnsi="Times New Roman" w:cs="Times New Roman"/>
        <w:b/>
        <w:bCs/>
        <w:color w:val="000000"/>
      </w:rPr>
      <w:t>AAAAA</w:t>
    </w:r>
    <w:bookmarkStart w:id="2106" w:name="DBG1678"/>
    <w:bookmarkEnd w:id="2106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07" w:name="DBG1679"/>
    <w:bookmarkEnd w:id="2107"/>
    <w:r>
      <w:rPr>
        <w:rFonts w:ascii="Times New Roman" w:hAnsi="Times New Roman" w:cs="Times New Roman"/>
        <w:color w:val="000000"/>
      </w:rPr>
      <w:t xml:space="preserve">Prepared on </w:t>
    </w:r>
    <w:bookmarkStart w:id="2108" w:name="DBG1680"/>
    <w:bookmarkEnd w:id="210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109" w:name="DBG1681"/>
    <w:bookmarkEnd w:id="2109"/>
    <w:r>
      <w:rPr>
        <w:rFonts w:ascii="Times New Roman" w:hAnsi="Times New Roman" w:cs="Times New Roman"/>
        <w:color w:val="000000"/>
      </w:rPr>
      <w:t xml:space="preserve">Period End: </w:t>
    </w:r>
    <w:bookmarkStart w:id="2110" w:name="DBG1682"/>
    <w:bookmarkEnd w:id="2110"/>
    <w:r>
      <w:rPr>
        <w:rFonts w:ascii="Times New Roman" w:hAnsi="Times New Roman" w:cs="Times New Roman"/>
        <w:b/>
        <w:bCs/>
        <w:color w:val="000000"/>
      </w:rPr>
      <w:t>31 December 2009</w:t>
    </w:r>
    <w:bookmarkStart w:id="2111" w:name="DBG1683"/>
    <w:bookmarkEnd w:id="2111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112" w:name="DBG1684"/>
    <w:bookmarkEnd w:id="2112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113" w:name="DBG1685"/>
    <w:bookmarkEnd w:id="2113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14" w:name="DBG1686"/>
    <w:bookmarkEnd w:id="2114"/>
    <w:r>
      <w:rPr>
        <w:rFonts w:ascii="Times New Roman" w:hAnsi="Times New Roman" w:cs="Times New Roman"/>
        <w:b/>
        <w:bCs/>
        <w:color w:val="000000"/>
      </w:rPr>
      <w:t>CLIENT PERMANENT INFORMATION</w:t>
    </w:r>
    <w:bookmarkStart w:id="2115" w:name="DBG1687"/>
    <w:bookmarkEnd w:id="2115"/>
  </w:p>
  <w:p w:rsidR="00000000" w:rsidRDefault="000C5236">
    <w:pPr>
      <w:widowControl w:val="0"/>
      <w:pBdr>
        <w:bottom w:val="doub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116" w:name="DBG1688"/>
    <w:bookmarkEnd w:id="2116"/>
  </w:p>
  <w:p w:rsidR="00000000" w:rsidRDefault="000C523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117" w:name="DBG1689"/>
    <w:bookmarkEnd w:id="2117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B0" w:rsidRDefault="005C58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B0" w:rsidRDefault="005C58B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20" w:name="DBG67"/>
    <w:bookmarkEnd w:id="120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21" w:name="DBG68"/>
    <w:bookmarkEnd w:id="12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2" w:name="DBG69"/>
    <w:bookmarkEnd w:id="122"/>
    <w:r>
      <w:rPr>
        <w:rFonts w:ascii="Times New Roman" w:hAnsi="Times New Roman" w:cs="Times New Roman"/>
        <w:sz w:val="24"/>
        <w:szCs w:val="24"/>
      </w:rPr>
      <w:t xml:space="preserve">  </w:t>
    </w:r>
    <w:bookmarkStart w:id="123" w:name="DBG70"/>
    <w:bookmarkEnd w:id="12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24" w:name="DBG71"/>
    <w:bookmarkEnd w:id="12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25" w:name="DBG72"/>
    <w:bookmarkEnd w:id="125"/>
    <w:r>
      <w:rPr>
        <w:rFonts w:ascii="Times New Roman" w:hAnsi="Times New Roman" w:cs="Times New Roman"/>
        <w:b/>
        <w:bCs/>
        <w:color w:val="000000"/>
      </w:rPr>
      <w:t>AAAAA</w:t>
    </w:r>
    <w:bookmarkStart w:id="126" w:name="DBG73"/>
    <w:bookmarkEnd w:id="126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7" w:name="DBG74"/>
    <w:bookmarkEnd w:id="127"/>
    <w:r>
      <w:rPr>
        <w:rFonts w:ascii="Times New Roman" w:hAnsi="Times New Roman" w:cs="Times New Roman"/>
        <w:color w:val="000000"/>
      </w:rPr>
      <w:t xml:space="preserve">Prepared on </w:t>
    </w:r>
    <w:bookmarkStart w:id="128" w:name="DBG75"/>
    <w:bookmarkEnd w:id="12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29" w:name="DBG76"/>
    <w:bookmarkEnd w:id="129"/>
    <w:r>
      <w:rPr>
        <w:rFonts w:ascii="Times New Roman" w:hAnsi="Times New Roman" w:cs="Times New Roman"/>
        <w:color w:val="000000"/>
      </w:rPr>
      <w:t xml:space="preserve">Period End: </w:t>
    </w:r>
    <w:bookmarkStart w:id="130" w:name="DBG77"/>
    <w:bookmarkEnd w:id="13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31" w:name="DBG78"/>
    <w:bookmarkEnd w:id="131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2" w:name="DBG79"/>
    <w:bookmarkEnd w:id="132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3" w:name="DBG80"/>
    <w:bookmarkEnd w:id="133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4" w:name="DBG81"/>
    <w:bookmarkEnd w:id="134"/>
    <w:r>
      <w:rPr>
        <w:rFonts w:ascii="Times New Roman" w:hAnsi="Times New Roman" w:cs="Times New Roman"/>
        <w:b/>
        <w:bCs/>
        <w:color w:val="000000"/>
      </w:rPr>
      <w:t>INTANGIBLE FIXED ASSETS LEAD SCHEDULE</w:t>
    </w:r>
    <w:r>
      <w:rPr>
        <w:rFonts w:ascii="Times New Roman" w:hAnsi="Times New Roman" w:cs="Times New Roman"/>
        <w:color w:val="000000"/>
      </w:rPr>
      <w:tab/>
    </w:r>
    <w:bookmarkStart w:id="135" w:name="DBG82"/>
    <w:bookmarkEnd w:id="135"/>
    <w:r>
      <w:rPr>
        <w:rFonts w:ascii="Times New Roman" w:hAnsi="Times New Roman" w:cs="Times New Roman"/>
        <w:color w:val="000000"/>
      </w:rPr>
      <w:t xml:space="preserve">Section: </w:t>
    </w:r>
    <w:bookmarkStart w:id="136" w:name="DBG83"/>
    <w:bookmarkEnd w:id="136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7" w:name="DBG84"/>
    <w:bookmarkEnd w:id="137"/>
    <w:r>
      <w:rPr>
        <w:rFonts w:ascii="Times New Roman" w:hAnsi="Times New Roman" w:cs="Times New Roman"/>
        <w:b/>
        <w:bCs/>
        <w:color w:val="000000"/>
      </w:rPr>
      <w:t>A</w:t>
    </w:r>
    <w:bookmarkStart w:id="138" w:name="DBG85"/>
    <w:bookmarkEnd w:id="138"/>
    <w:r>
      <w:rPr>
        <w:rFonts w:ascii="Times New Roman" w:hAnsi="Times New Roman" w:cs="Times New Roman"/>
        <w:b/>
        <w:bCs/>
        <w:color w:val="000000"/>
      </w:rPr>
      <w:t xml:space="preserve"> - 1</w:t>
    </w:r>
    <w:bookmarkStart w:id="139" w:name="DBG86"/>
    <w:bookmarkEnd w:id="139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0" w:name="DBG87"/>
    <w:bookmarkEnd w:id="140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1" w:name="DBG88"/>
    <w:bookmarkEnd w:id="141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287" w:name="DBG151"/>
    <w:bookmarkEnd w:id="287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288" w:name="DBG152"/>
    <w:bookmarkEnd w:id="288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89" w:name="DBG153"/>
    <w:bookmarkEnd w:id="289"/>
    <w:r>
      <w:rPr>
        <w:rFonts w:ascii="Times New Roman" w:hAnsi="Times New Roman" w:cs="Times New Roman"/>
        <w:sz w:val="24"/>
        <w:szCs w:val="24"/>
      </w:rPr>
      <w:t xml:space="preserve">  </w:t>
    </w:r>
    <w:bookmarkStart w:id="290" w:name="DBG154"/>
    <w:bookmarkEnd w:id="290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91" w:name="DBG155"/>
    <w:bookmarkEnd w:id="291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92" w:name="DBG156"/>
    <w:bookmarkEnd w:id="292"/>
    <w:r>
      <w:rPr>
        <w:rFonts w:ascii="Times New Roman" w:hAnsi="Times New Roman" w:cs="Times New Roman"/>
        <w:b/>
        <w:bCs/>
        <w:color w:val="000000"/>
      </w:rPr>
      <w:t>AAAAA</w:t>
    </w:r>
    <w:bookmarkStart w:id="293" w:name="DBG157"/>
    <w:bookmarkEnd w:id="293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4" w:name="DBG158"/>
    <w:bookmarkEnd w:id="294"/>
    <w:r>
      <w:rPr>
        <w:rFonts w:ascii="Times New Roman" w:hAnsi="Times New Roman" w:cs="Times New Roman"/>
        <w:color w:val="000000"/>
      </w:rPr>
      <w:t xml:space="preserve">Prepared on </w:t>
    </w:r>
    <w:bookmarkStart w:id="295" w:name="DBG159"/>
    <w:bookmarkEnd w:id="295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96" w:name="DBG160"/>
    <w:bookmarkEnd w:id="296"/>
    <w:r>
      <w:rPr>
        <w:rFonts w:ascii="Times New Roman" w:hAnsi="Times New Roman" w:cs="Times New Roman"/>
        <w:color w:val="000000"/>
      </w:rPr>
      <w:t xml:space="preserve">Period End: </w:t>
    </w:r>
    <w:bookmarkStart w:id="297" w:name="DBG161"/>
    <w:bookmarkEnd w:id="297"/>
    <w:r>
      <w:rPr>
        <w:rFonts w:ascii="Times New Roman" w:hAnsi="Times New Roman" w:cs="Times New Roman"/>
        <w:b/>
        <w:bCs/>
        <w:color w:val="000000"/>
      </w:rPr>
      <w:t>31 December 2009</w:t>
    </w:r>
    <w:bookmarkStart w:id="298" w:name="DBG162"/>
    <w:bookmarkEnd w:id="298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99" w:name="DBG163"/>
    <w:bookmarkEnd w:id="299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0" w:name="DBG164"/>
    <w:bookmarkEnd w:id="300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1" w:name="DBG165"/>
    <w:bookmarkEnd w:id="301"/>
    <w:r>
      <w:rPr>
        <w:rFonts w:ascii="Times New Roman" w:hAnsi="Times New Roman" w:cs="Times New Roman"/>
        <w:b/>
        <w:bCs/>
        <w:color w:val="000000"/>
      </w:rPr>
      <w:t>TANGIBLE FIXED ASSETS LEAD SCHEDULE</w:t>
    </w:r>
    <w:r>
      <w:rPr>
        <w:rFonts w:ascii="Times New Roman" w:hAnsi="Times New Roman" w:cs="Times New Roman"/>
        <w:color w:val="000000"/>
      </w:rPr>
      <w:tab/>
    </w:r>
    <w:bookmarkStart w:id="302" w:name="DBG166"/>
    <w:bookmarkEnd w:id="302"/>
    <w:r>
      <w:rPr>
        <w:rFonts w:ascii="Times New Roman" w:hAnsi="Times New Roman" w:cs="Times New Roman"/>
        <w:color w:val="000000"/>
      </w:rPr>
      <w:t xml:space="preserve">Section: </w:t>
    </w:r>
    <w:bookmarkStart w:id="303" w:name="DBG167"/>
    <w:bookmarkEnd w:id="303"/>
    <w:r>
      <w:rPr>
        <w:rFonts w:ascii="Times New Roman" w:hAnsi="Times New Roman" w:cs="Times New Roman"/>
        <w:b/>
        <w:bCs/>
        <w:color w:val="000000"/>
      </w:rPr>
      <w:t>A</w:t>
    </w:r>
    <w:bookmarkStart w:id="304" w:name="DBG168"/>
    <w:bookmarkEnd w:id="304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305" w:name="DBG169"/>
    <w:bookmarkEnd w:id="305"/>
    <w:proofErr w:type="spellStart"/>
    <w:r>
      <w:rPr>
        <w:rFonts w:ascii="Times New Roman" w:hAnsi="Times New Roman" w:cs="Times New Roman"/>
        <w:b/>
        <w:bCs/>
        <w:color w:val="000000"/>
      </w:rPr>
      <w:t>A</w:t>
    </w:r>
    <w:bookmarkStart w:id="306" w:name="DBG170"/>
    <w:bookmarkEnd w:id="306"/>
    <w:proofErr w:type="spellEnd"/>
    <w:r>
      <w:rPr>
        <w:rFonts w:ascii="Times New Roman" w:hAnsi="Times New Roman" w:cs="Times New Roman"/>
        <w:b/>
        <w:bCs/>
        <w:color w:val="000000"/>
      </w:rPr>
      <w:t xml:space="preserve"> - </w:t>
    </w:r>
    <w:bookmarkStart w:id="307" w:name="DBG171"/>
    <w:bookmarkEnd w:id="307"/>
    <w:r>
      <w:rPr>
        <w:rFonts w:ascii="Times New Roman" w:hAnsi="Times New Roman" w:cs="Times New Roman"/>
        <w:b/>
        <w:bCs/>
        <w:color w:val="000000"/>
      </w:rPr>
      <w:t>1</w:t>
    </w:r>
    <w:bookmarkStart w:id="308" w:name="DBG172"/>
    <w:bookmarkEnd w:id="308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09" w:name="DBG173"/>
    <w:bookmarkEnd w:id="309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10" w:name="DBG174"/>
    <w:bookmarkEnd w:id="310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384" w:name="DBG280"/>
    <w:bookmarkEnd w:id="384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385" w:name="DBG281"/>
    <w:bookmarkEnd w:id="385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86" w:name="DBG282"/>
    <w:bookmarkEnd w:id="386"/>
    <w:r>
      <w:rPr>
        <w:rFonts w:ascii="Times New Roman" w:hAnsi="Times New Roman" w:cs="Times New Roman"/>
        <w:sz w:val="24"/>
        <w:szCs w:val="24"/>
      </w:rPr>
      <w:t xml:space="preserve">  </w:t>
    </w:r>
    <w:bookmarkStart w:id="387" w:name="DBG283"/>
    <w:bookmarkEnd w:id="387"/>
    <w:r>
      <w:rPr>
        <w:rFonts w:ascii="Times New Roman" w:hAnsi="Times New Roman" w:cs="Times New Roman"/>
        <w:sz w:val="24"/>
        <w:szCs w:val="24"/>
      </w:rPr>
      <w:t xml:space="preserve">CLIENT: </w:t>
    </w:r>
    <w:bookmarkStart w:id="388" w:name="DBG284"/>
    <w:bookmarkEnd w:id="388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389" w:name="DBG285"/>
    <w:bookmarkEnd w:id="389"/>
    <w:r>
      <w:rPr>
        <w:rFonts w:ascii="Times New Roman" w:hAnsi="Times New Roman" w:cs="Times New Roman"/>
        <w:b/>
        <w:bCs/>
        <w:color w:val="000000"/>
      </w:rPr>
      <w:t>AAAAA</w:t>
    </w:r>
    <w:bookmarkStart w:id="390" w:name="DBG286"/>
    <w:bookmarkEnd w:id="390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91" w:name="DBG287"/>
    <w:bookmarkEnd w:id="391"/>
    <w:r>
      <w:rPr>
        <w:rFonts w:ascii="Times New Roman" w:hAnsi="Times New Roman" w:cs="Times New Roman"/>
        <w:color w:val="000000"/>
      </w:rPr>
      <w:t xml:space="preserve">Prepared on </w:t>
    </w:r>
    <w:bookmarkStart w:id="392" w:name="DBG288"/>
    <w:bookmarkEnd w:id="392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393" w:name="DBG289"/>
    <w:bookmarkEnd w:id="393"/>
    <w:r>
      <w:rPr>
        <w:rFonts w:ascii="Times New Roman" w:hAnsi="Times New Roman" w:cs="Times New Roman"/>
        <w:color w:val="000000"/>
      </w:rPr>
      <w:t xml:space="preserve">Period End: </w:t>
    </w:r>
    <w:bookmarkStart w:id="394" w:name="DBG290"/>
    <w:bookmarkEnd w:id="394"/>
    <w:r>
      <w:rPr>
        <w:rFonts w:ascii="Times New Roman" w:hAnsi="Times New Roman" w:cs="Times New Roman"/>
        <w:b/>
        <w:bCs/>
        <w:color w:val="000000"/>
      </w:rPr>
      <w:t>31 December 2009</w:t>
    </w:r>
    <w:bookmarkStart w:id="395" w:name="DBG291"/>
    <w:bookmarkEnd w:id="395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96" w:name="DBG292"/>
    <w:bookmarkEnd w:id="396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97" w:name="DBG293"/>
    <w:bookmarkEnd w:id="397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98" w:name="DBG294"/>
    <w:bookmarkEnd w:id="398"/>
    <w:r>
      <w:rPr>
        <w:rFonts w:ascii="Times New Roman" w:hAnsi="Times New Roman" w:cs="Times New Roman"/>
        <w:b/>
        <w:bCs/>
        <w:color w:val="000000"/>
      </w:rPr>
      <w:t xml:space="preserve">STOCK AND WORK IN PROGRESS LEAD SCHEDULE </w:t>
    </w:r>
    <w:r>
      <w:rPr>
        <w:rFonts w:ascii="Times New Roman" w:hAnsi="Times New Roman" w:cs="Times New Roman"/>
        <w:color w:val="000000"/>
      </w:rPr>
      <w:tab/>
    </w:r>
    <w:bookmarkStart w:id="399" w:name="DBG295"/>
    <w:bookmarkEnd w:id="399"/>
    <w:r>
      <w:rPr>
        <w:rFonts w:ascii="Times New Roman" w:hAnsi="Times New Roman" w:cs="Times New Roman"/>
        <w:color w:val="000000"/>
      </w:rPr>
      <w:t xml:space="preserve">Section: </w:t>
    </w:r>
    <w:bookmarkStart w:id="400" w:name="DBG296"/>
    <w:bookmarkEnd w:id="400"/>
    <w:r>
      <w:rPr>
        <w:rFonts w:ascii="Times New Roman" w:hAnsi="Times New Roman" w:cs="Times New Roman"/>
        <w:b/>
        <w:bCs/>
        <w:color w:val="000000"/>
      </w:rPr>
      <w:t>C</w:t>
    </w:r>
    <w:bookmarkStart w:id="401" w:name="DBG297"/>
    <w:bookmarkEnd w:id="401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402" w:name="DBG298"/>
    <w:bookmarkEnd w:id="402"/>
    <w:r>
      <w:rPr>
        <w:rFonts w:ascii="Times New Roman" w:hAnsi="Times New Roman" w:cs="Times New Roman"/>
        <w:b/>
        <w:bCs/>
        <w:color w:val="000000"/>
      </w:rPr>
      <w:t>A</w:t>
    </w:r>
    <w:bookmarkStart w:id="403" w:name="DBG299"/>
    <w:bookmarkEnd w:id="403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04" w:name="DBG300"/>
    <w:bookmarkEnd w:id="404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405" w:name="DBG301"/>
    <w:bookmarkEnd w:id="405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488" w:name="DBG361"/>
    <w:bookmarkEnd w:id="488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489" w:name="DBG362"/>
    <w:bookmarkEnd w:id="489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490" w:name="DBG363"/>
    <w:bookmarkEnd w:id="490"/>
    <w:r>
      <w:rPr>
        <w:rFonts w:ascii="Times New Roman" w:hAnsi="Times New Roman" w:cs="Times New Roman"/>
        <w:sz w:val="24"/>
        <w:szCs w:val="24"/>
      </w:rPr>
      <w:t xml:space="preserve">  </w:t>
    </w:r>
    <w:bookmarkStart w:id="491" w:name="DBG364"/>
    <w:bookmarkEnd w:id="491"/>
    <w:r>
      <w:rPr>
        <w:rFonts w:ascii="Times New Roman" w:hAnsi="Times New Roman" w:cs="Times New Roman"/>
        <w:sz w:val="24"/>
        <w:szCs w:val="24"/>
      </w:rPr>
      <w:t xml:space="preserve">CLIENT: </w:t>
    </w:r>
    <w:bookmarkStart w:id="492" w:name="DBG365"/>
    <w:bookmarkEnd w:id="492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493" w:name="DBG366"/>
    <w:bookmarkEnd w:id="493"/>
    <w:r>
      <w:rPr>
        <w:rFonts w:ascii="Times New Roman" w:hAnsi="Times New Roman" w:cs="Times New Roman"/>
        <w:b/>
        <w:bCs/>
        <w:color w:val="000000"/>
      </w:rPr>
      <w:t>AAAAA</w:t>
    </w:r>
    <w:bookmarkStart w:id="494" w:name="DBG367"/>
    <w:bookmarkEnd w:id="494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95" w:name="DBG368"/>
    <w:bookmarkEnd w:id="495"/>
    <w:r>
      <w:rPr>
        <w:rFonts w:ascii="Times New Roman" w:hAnsi="Times New Roman" w:cs="Times New Roman"/>
        <w:color w:val="000000"/>
      </w:rPr>
      <w:t xml:space="preserve">Prepared on </w:t>
    </w:r>
    <w:bookmarkStart w:id="496" w:name="DBG369"/>
    <w:bookmarkEnd w:id="496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497" w:name="DBG370"/>
    <w:bookmarkEnd w:id="497"/>
    <w:r>
      <w:rPr>
        <w:rFonts w:ascii="Times New Roman" w:hAnsi="Times New Roman" w:cs="Times New Roman"/>
        <w:color w:val="000000"/>
      </w:rPr>
      <w:t xml:space="preserve">Period End: </w:t>
    </w:r>
    <w:bookmarkStart w:id="498" w:name="DBG371"/>
    <w:bookmarkEnd w:id="498"/>
    <w:r>
      <w:rPr>
        <w:rFonts w:ascii="Times New Roman" w:hAnsi="Times New Roman" w:cs="Times New Roman"/>
        <w:b/>
        <w:bCs/>
        <w:color w:val="000000"/>
      </w:rPr>
      <w:t>31 December 2009</w:t>
    </w:r>
    <w:bookmarkStart w:id="499" w:name="DBG372"/>
    <w:bookmarkEnd w:id="499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00" w:name="DBG373"/>
    <w:bookmarkEnd w:id="500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1" w:name="DBG374"/>
    <w:bookmarkEnd w:id="50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2" w:name="DBG375"/>
    <w:bookmarkEnd w:id="502"/>
    <w:r>
      <w:rPr>
        <w:rFonts w:ascii="Times New Roman" w:hAnsi="Times New Roman" w:cs="Times New Roman"/>
        <w:b/>
        <w:bCs/>
        <w:color w:val="000000"/>
      </w:rPr>
      <w:t xml:space="preserve"> LEAD SCHEDULE: DEBTORS </w:t>
    </w:r>
    <w:r>
      <w:rPr>
        <w:rFonts w:ascii="Times New Roman" w:hAnsi="Times New Roman" w:cs="Times New Roman"/>
        <w:color w:val="000000"/>
      </w:rPr>
      <w:tab/>
    </w:r>
    <w:bookmarkStart w:id="503" w:name="DBG376"/>
    <w:bookmarkEnd w:id="503"/>
    <w:r>
      <w:rPr>
        <w:rFonts w:ascii="Times New Roman" w:hAnsi="Times New Roman" w:cs="Times New Roman"/>
        <w:color w:val="000000"/>
      </w:rPr>
      <w:t xml:space="preserve">Section: </w:t>
    </w:r>
    <w:bookmarkStart w:id="504" w:name="DBG377"/>
    <w:bookmarkEnd w:id="504"/>
    <w:r>
      <w:rPr>
        <w:rFonts w:ascii="Times New Roman" w:hAnsi="Times New Roman" w:cs="Times New Roman"/>
        <w:b/>
        <w:bCs/>
        <w:color w:val="000000"/>
      </w:rPr>
      <w:t>D</w:t>
    </w:r>
    <w:bookmarkStart w:id="505" w:name="DBG378"/>
    <w:bookmarkEnd w:id="505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506" w:name="DBG379"/>
    <w:bookmarkEnd w:id="506"/>
    <w:r>
      <w:rPr>
        <w:rFonts w:ascii="Times New Roman" w:hAnsi="Times New Roman" w:cs="Times New Roman"/>
        <w:b/>
        <w:bCs/>
        <w:color w:val="000000"/>
      </w:rPr>
      <w:t>A</w:t>
    </w:r>
    <w:bookmarkStart w:id="507" w:name="DBG380"/>
    <w:bookmarkEnd w:id="507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08" w:name="DBG381"/>
    <w:bookmarkEnd w:id="508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9" w:name="DBG382"/>
    <w:bookmarkEnd w:id="509"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611" w:name="DBG449"/>
    <w:bookmarkEnd w:id="611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612" w:name="DBG450"/>
    <w:bookmarkEnd w:id="612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613" w:name="DBG451"/>
    <w:bookmarkEnd w:id="613"/>
    <w:r>
      <w:rPr>
        <w:rFonts w:ascii="Times New Roman" w:hAnsi="Times New Roman" w:cs="Times New Roman"/>
        <w:sz w:val="24"/>
        <w:szCs w:val="24"/>
      </w:rPr>
      <w:t xml:space="preserve">  </w:t>
    </w:r>
    <w:bookmarkStart w:id="614" w:name="DBG452"/>
    <w:bookmarkEnd w:id="614"/>
    <w:r>
      <w:rPr>
        <w:rFonts w:ascii="Times New Roman" w:hAnsi="Times New Roman" w:cs="Times New Roman"/>
        <w:sz w:val="24"/>
        <w:szCs w:val="24"/>
      </w:rPr>
      <w:t xml:space="preserve">CLIENT: </w:t>
    </w:r>
    <w:bookmarkStart w:id="615" w:name="DBG453"/>
    <w:bookmarkEnd w:id="615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616" w:name="DBG454"/>
    <w:bookmarkEnd w:id="616"/>
    <w:r>
      <w:rPr>
        <w:rFonts w:ascii="Times New Roman" w:hAnsi="Times New Roman" w:cs="Times New Roman"/>
        <w:b/>
        <w:bCs/>
        <w:color w:val="000000"/>
      </w:rPr>
      <w:t>AAAAA</w:t>
    </w:r>
    <w:bookmarkStart w:id="617" w:name="DBG455"/>
    <w:bookmarkEnd w:id="617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18" w:name="DBG456"/>
    <w:bookmarkEnd w:id="618"/>
    <w:r>
      <w:rPr>
        <w:rFonts w:ascii="Times New Roman" w:hAnsi="Times New Roman" w:cs="Times New Roman"/>
        <w:color w:val="000000"/>
      </w:rPr>
      <w:t xml:space="preserve">Prepared on </w:t>
    </w:r>
    <w:bookmarkStart w:id="619" w:name="DBG457"/>
    <w:bookmarkEnd w:id="619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620" w:name="DBG458"/>
    <w:bookmarkEnd w:id="620"/>
    <w:r>
      <w:rPr>
        <w:rFonts w:ascii="Times New Roman" w:hAnsi="Times New Roman" w:cs="Times New Roman"/>
        <w:color w:val="000000"/>
      </w:rPr>
      <w:t xml:space="preserve">Period End: </w:t>
    </w:r>
    <w:bookmarkStart w:id="621" w:name="DBG459"/>
    <w:bookmarkEnd w:id="621"/>
    <w:r>
      <w:rPr>
        <w:rFonts w:ascii="Times New Roman" w:hAnsi="Times New Roman" w:cs="Times New Roman"/>
        <w:b/>
        <w:bCs/>
        <w:color w:val="000000"/>
      </w:rPr>
      <w:t>31 December 2009</w:t>
    </w:r>
    <w:bookmarkStart w:id="622" w:name="DBG460"/>
    <w:bookmarkEnd w:id="622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23" w:name="DBG461"/>
    <w:bookmarkEnd w:id="623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24" w:name="DBG462"/>
    <w:bookmarkEnd w:id="624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25" w:name="DBG463"/>
    <w:bookmarkEnd w:id="625"/>
    <w:r>
      <w:rPr>
        <w:rFonts w:ascii="Times New Roman" w:hAnsi="Times New Roman" w:cs="Times New Roman"/>
        <w:b/>
        <w:bCs/>
        <w:color w:val="000000"/>
      </w:rPr>
      <w:t xml:space="preserve">CASH AND BANK LEAD SCHEDULE </w:t>
    </w:r>
    <w:r>
      <w:rPr>
        <w:rFonts w:ascii="Times New Roman" w:hAnsi="Times New Roman" w:cs="Times New Roman"/>
        <w:color w:val="000000"/>
      </w:rPr>
      <w:tab/>
    </w:r>
    <w:bookmarkStart w:id="626" w:name="DBG464"/>
    <w:bookmarkEnd w:id="626"/>
    <w:r>
      <w:rPr>
        <w:rFonts w:ascii="Times New Roman" w:hAnsi="Times New Roman" w:cs="Times New Roman"/>
        <w:color w:val="000000"/>
      </w:rPr>
      <w:t xml:space="preserve">Section: </w:t>
    </w:r>
    <w:bookmarkStart w:id="627" w:name="DBG465"/>
    <w:bookmarkEnd w:id="627"/>
    <w:r>
      <w:rPr>
        <w:rFonts w:ascii="Times New Roman" w:hAnsi="Times New Roman" w:cs="Times New Roman"/>
        <w:b/>
        <w:bCs/>
        <w:color w:val="000000"/>
      </w:rPr>
      <w:t>E</w:t>
    </w:r>
    <w:bookmarkStart w:id="628" w:name="DBG466"/>
    <w:bookmarkEnd w:id="628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629" w:name="DBG467"/>
    <w:bookmarkEnd w:id="629"/>
    <w:r>
      <w:rPr>
        <w:rFonts w:ascii="Times New Roman" w:hAnsi="Times New Roman" w:cs="Times New Roman"/>
        <w:b/>
        <w:bCs/>
        <w:color w:val="000000"/>
      </w:rPr>
      <w:t>A</w:t>
    </w:r>
    <w:bookmarkStart w:id="630" w:name="DBG468"/>
    <w:bookmarkEnd w:id="630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31" w:name="DBG469"/>
    <w:bookmarkEnd w:id="631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32" w:name="DBG470"/>
    <w:bookmarkEnd w:id="632"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846" w:name="DBG552"/>
    <w:bookmarkEnd w:id="846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847" w:name="DBG553"/>
    <w:bookmarkEnd w:id="847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848" w:name="DBG554"/>
    <w:bookmarkEnd w:id="848"/>
    <w:r>
      <w:rPr>
        <w:rFonts w:ascii="Times New Roman" w:hAnsi="Times New Roman" w:cs="Times New Roman"/>
        <w:sz w:val="24"/>
        <w:szCs w:val="24"/>
      </w:rPr>
      <w:t xml:space="preserve">  </w:t>
    </w:r>
    <w:bookmarkStart w:id="849" w:name="DBG555"/>
    <w:bookmarkEnd w:id="84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850" w:name="DBG556"/>
    <w:bookmarkEnd w:id="85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851" w:name="DBG557"/>
    <w:bookmarkEnd w:id="851"/>
    <w:r>
      <w:rPr>
        <w:rFonts w:ascii="Times New Roman" w:hAnsi="Times New Roman" w:cs="Times New Roman"/>
        <w:b/>
        <w:bCs/>
        <w:color w:val="000000"/>
      </w:rPr>
      <w:t>AAAAA</w:t>
    </w:r>
    <w:bookmarkStart w:id="852" w:name="DBG558"/>
    <w:bookmarkEnd w:id="852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5236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53" w:name="DBG559"/>
    <w:bookmarkEnd w:id="853"/>
    <w:r>
      <w:rPr>
        <w:rFonts w:ascii="Times New Roman" w:hAnsi="Times New Roman" w:cs="Times New Roman"/>
        <w:color w:val="000000"/>
      </w:rPr>
      <w:t xml:space="preserve">Prepared on </w:t>
    </w:r>
    <w:bookmarkStart w:id="854" w:name="DBG560"/>
    <w:bookmarkEnd w:id="85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855" w:name="DBG561"/>
    <w:bookmarkEnd w:id="855"/>
    <w:r>
      <w:rPr>
        <w:rFonts w:ascii="Times New Roman" w:hAnsi="Times New Roman" w:cs="Times New Roman"/>
        <w:color w:val="000000"/>
      </w:rPr>
      <w:t xml:space="preserve">Period End: </w:t>
    </w:r>
    <w:bookmarkStart w:id="856" w:name="DBG562"/>
    <w:bookmarkEnd w:id="856"/>
    <w:r>
      <w:rPr>
        <w:rFonts w:ascii="Times New Roman" w:hAnsi="Times New Roman" w:cs="Times New Roman"/>
        <w:b/>
        <w:bCs/>
        <w:color w:val="000000"/>
      </w:rPr>
      <w:t>31 December 2009</w:t>
    </w:r>
    <w:bookmarkStart w:id="857" w:name="DBG563"/>
    <w:bookmarkEnd w:id="857"/>
  </w:p>
  <w:p w:rsidR="00000000" w:rsidRDefault="000C5236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58" w:name="DBG564"/>
    <w:bookmarkEnd w:id="858"/>
  </w:p>
  <w:p w:rsidR="00000000" w:rsidRDefault="000C5236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59" w:name="DBG565"/>
    <w:bookmarkEnd w:id="859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60" w:name="DBG566"/>
    <w:bookmarkEnd w:id="860"/>
    <w:r>
      <w:rPr>
        <w:rFonts w:ascii="Times New Roman" w:hAnsi="Times New Roman" w:cs="Times New Roman"/>
        <w:b/>
        <w:bCs/>
        <w:color w:val="000000"/>
      </w:rPr>
      <w:t xml:space="preserve">CREDITORS LEAD SCHEDULE </w:t>
    </w:r>
    <w:r>
      <w:rPr>
        <w:rFonts w:ascii="Times New Roman" w:hAnsi="Times New Roman" w:cs="Times New Roman"/>
        <w:color w:val="000000"/>
      </w:rPr>
      <w:tab/>
    </w:r>
    <w:bookmarkStart w:id="861" w:name="DBG567"/>
    <w:bookmarkEnd w:id="861"/>
    <w:r>
      <w:rPr>
        <w:rFonts w:ascii="Times New Roman" w:hAnsi="Times New Roman" w:cs="Times New Roman"/>
        <w:color w:val="000000"/>
      </w:rPr>
      <w:t xml:space="preserve">Section: </w:t>
    </w:r>
    <w:bookmarkStart w:id="862" w:name="DBG568"/>
    <w:bookmarkEnd w:id="862"/>
    <w:r>
      <w:rPr>
        <w:rFonts w:ascii="Times New Roman" w:hAnsi="Times New Roman" w:cs="Times New Roman"/>
        <w:b/>
        <w:bCs/>
        <w:color w:val="000000"/>
      </w:rPr>
      <w:t>G</w:t>
    </w:r>
    <w:bookmarkStart w:id="863" w:name="DBG569"/>
    <w:bookmarkEnd w:id="863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864" w:name="DBG570"/>
    <w:bookmarkEnd w:id="864"/>
    <w:r>
      <w:rPr>
        <w:rFonts w:ascii="Times New Roman" w:hAnsi="Times New Roman" w:cs="Times New Roman"/>
        <w:b/>
        <w:bCs/>
        <w:color w:val="000000"/>
      </w:rPr>
      <w:t>A</w:t>
    </w:r>
    <w:bookmarkStart w:id="865" w:name="DBG571"/>
    <w:bookmarkEnd w:id="865"/>
  </w:p>
  <w:p w:rsidR="00000000" w:rsidRDefault="000C5236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66" w:name="DBG572"/>
    <w:bookmarkEnd w:id="866"/>
  </w:p>
  <w:p w:rsidR="00000000" w:rsidRDefault="000C5236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67" w:name="DBG573"/>
    <w:bookmarkEnd w:id="86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general\schedule.p"/>
    <w:docVar w:name="sapaMainHandle" w:val="591734"/>
    <w:docVar w:name="sapaPeriod" w:val="0"/>
    <w:docVar w:name="sapaPeriodEndDate" w:val="31/12/09"/>
    <w:docVar w:name="sapaRptHandle" w:val="2754688"/>
    <w:docVar w:name="sapaYearIndex" w:val="4"/>
    <w:docVar w:name="viDdFileNo" w:val="2"/>
    <w:docVar w:name="viDebugTblFileNo" w:val="1"/>
    <w:docVar w:name="viLogFileNo" w:val="3"/>
    <w:docVar w:name="vsDirName" w:val="D:\hc\output\root_SCHEDULE"/>
  </w:docVars>
  <w:rsids>
    <w:rsidRoot w:val="005C58B0"/>
    <w:rsid w:val="000C5236"/>
    <w:rsid w:val="005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8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8B0"/>
  </w:style>
  <w:style w:type="paragraph" w:styleId="Footer">
    <w:name w:val="footer"/>
    <w:basedOn w:val="Normal"/>
    <w:link w:val="FooterChar"/>
    <w:uiPriority w:val="99"/>
    <w:unhideWhenUsed/>
    <w:rsid w:val="005C58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8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8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8B0"/>
  </w:style>
  <w:style w:type="paragraph" w:styleId="Footer">
    <w:name w:val="footer"/>
    <w:basedOn w:val="Normal"/>
    <w:link w:val="FooterChar"/>
    <w:uiPriority w:val="99"/>
    <w:unhideWhenUsed/>
    <w:rsid w:val="005C58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41" Type="http://schemas.openxmlformats.org/officeDocument/2006/relationships/header" Target="header1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1</TotalTime>
  <Pages>16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2013-01-01T10:21:00Z</dcterms:created>
  <dcterms:modified xsi:type="dcterms:W3CDTF">2013-01-01T10:21:00Z</dcterms:modified>
</cp:coreProperties>
</file>