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400BBE" w:rsidP="008F1489">
      <w:pPr>
        <w:jc w:val="right"/>
      </w:pPr>
      <w:r>
        <w:t>09 Nov</w:t>
      </w:r>
      <w:r w:rsidR="00B137D2">
        <w:t>ember</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 xml:space="preserve">Export modules allow Braiins Report Objects to be maintained in a </w:t>
      </w:r>
      <w:proofErr w:type="spellStart"/>
      <w:r>
        <w:t>spreadsheet</w:t>
      </w:r>
      <w:proofErr w:type="spellEnd"/>
      <w:r>
        <w:t>.</w:t>
      </w:r>
    </w:p>
    <w:p w:rsidR="00567B61" w:rsidRDefault="00567B61" w:rsidP="00567B61">
      <w:pPr>
        <w:pStyle w:val="NormSpace"/>
      </w:pPr>
      <w:r>
        <w:t>The current versions are for UK GAAP Taxonomy based Bros.</w:t>
      </w:r>
    </w:p>
    <w:p w:rsidR="00BE1E44" w:rsidRDefault="00567B61" w:rsidP="004031FF">
      <w:r>
        <w:t xml:space="preserve">The </w:t>
      </w:r>
      <w:r w:rsidR="00780A0F">
        <w:t xml:space="preserve">current export file or </w:t>
      </w:r>
      <w:r>
        <w:t xml:space="preserve">Bros </w:t>
      </w:r>
      <w:proofErr w:type="spellStart"/>
      <w:r>
        <w:t>Spreadsheet</w:t>
      </w:r>
      <w:proofErr w:type="spellEnd"/>
      <w:r>
        <w:t xml:space="preserve">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 xml:space="preserve">Bros </w:t>
      </w:r>
      <w:r w:rsidR="002C574D">
        <w:t xml:space="preserve">may be taxonomy based or not. Taxonomy based Bros </w:t>
      </w:r>
      <w:r>
        <w:t>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 xml:space="preserve">Money values are stored as debit </w:t>
      </w:r>
      <w:r w:rsidR="00780A0F">
        <w:t>(+</w:t>
      </w:r>
      <w:proofErr w:type="spellStart"/>
      <w:r w:rsidR="00780A0F">
        <w:t>ve</w:t>
      </w:r>
      <w:proofErr w:type="spellEnd"/>
      <w:r w:rsidR="00780A0F">
        <w:t xml:space="preserve">) </w:t>
      </w:r>
      <w:r>
        <w:t>or credit</w:t>
      </w:r>
      <w:r w:rsidR="00780A0F">
        <w:t xml:space="preserve"> (-</w:t>
      </w:r>
      <w:proofErr w:type="spellStart"/>
      <w:r w:rsidR="00780A0F">
        <w:t>ve</w:t>
      </w:r>
      <w:proofErr w:type="spellEnd"/>
      <w:r w:rsidR="00780A0F">
        <w:t>)</w:t>
      </w:r>
      <w:r>
        <w:t xml:space="preserve">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921176" w:rsidP="005967ED">
      <w:pPr>
        <w:rPr>
          <w:i/>
        </w:rPr>
      </w:pPr>
      <w:r>
        <w:rPr>
          <w:i/>
        </w:rPr>
        <w:t xml:space="preserve">Posting </w:t>
      </w:r>
      <w:r w:rsidR="005967ED" w:rsidRPr="005967ED">
        <w:rPr>
          <w:i/>
        </w:rPr>
        <w:t xml:space="preserve">Bro </w:t>
      </w:r>
      <w:r>
        <w:rPr>
          <w:i/>
        </w:rPr>
        <w:t>Uniqueness</w:t>
      </w:r>
    </w:p>
    <w:p w:rsidR="005967ED" w:rsidRDefault="00780A0F" w:rsidP="00B12161">
      <w:pPr>
        <w:pStyle w:val="NormSpace"/>
      </w:pPr>
      <w:r>
        <w:t xml:space="preserve">Any </w:t>
      </w:r>
      <w:r w:rsidR="00921176">
        <w:t xml:space="preserve">possible </w:t>
      </w:r>
      <w:r>
        <w:t xml:space="preserve">posting must be unambiguous, thus posting </w:t>
      </w:r>
      <w:r w:rsidR="005967ED">
        <w:t>Bro</w:t>
      </w:r>
      <w:r>
        <w:t>s</w:t>
      </w:r>
      <w:r w:rsidR="005967ED">
        <w:t xml:space="preserve"> must </w:t>
      </w:r>
      <w:r>
        <w:t>be unique</w:t>
      </w:r>
      <w:r w:rsidR="00921176">
        <w:t xml:space="preserve">. (Slave Bros are not unique as they are a copy of another Bro but they are always non-posting.) </w:t>
      </w:r>
      <w:r w:rsidR="007F5B08">
        <w:t>Usually this is achieved by a Bro having a unique Hypercube, Taxonomy Element, and Tuple combination, but this can be extended a</w:t>
      </w:r>
      <w:r w:rsidR="00921176">
        <w:t xml:space="preserve">s discussed further </w:t>
      </w:r>
      <w:r w:rsidR="007F5B08">
        <w:t>in the “Duplicate Hypercube and Taxonomy Element Bros”.</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proofErr w:type="spellStart"/>
      <w:r w:rsidR="00C76495" w:rsidRPr="00C76495">
        <w:t>Spreadsheet</w:t>
      </w:r>
      <w:proofErr w:type="spellEnd"/>
      <w:r w:rsidR="00C76495" w:rsidRPr="00C76495">
        <w:t xml:space="preserve">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w:t>
            </w:r>
            <w:proofErr w:type="spellStart"/>
            <w:r w:rsidR="00286E28">
              <w:t>iXBRL</w:t>
            </w:r>
            <w:proofErr w:type="spellEnd"/>
            <w:r w:rsidR="00286E28">
              <w:t xml:space="preserve">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rsidR="00127915">
              <w:t xml:space="preserve"> Members</w:t>
            </w:r>
            <w:r w:rsidRPr="00292A38">
              <w:t xml:space="preserve"> used with a Main Bro</w:t>
            </w:r>
            <w:r>
              <w:t>.</w:t>
            </w:r>
          </w:p>
          <w:p w:rsidR="00E60A71" w:rsidRDefault="00127915" w:rsidP="00497E91">
            <w:pPr>
              <w:pStyle w:val="NormSpace"/>
            </w:pPr>
            <w:r w:rsidRPr="00127915">
              <w:t xml:space="preserve">Braiins Dimension Members </w:t>
            </w:r>
            <w:r>
              <w:t xml:space="preserve">may also be used without mapping being involved either with standard (non-Main) </w:t>
            </w:r>
            <w:r w:rsidR="00E60A71">
              <w:t>Bro</w:t>
            </w:r>
            <w:r>
              <w:t>s, or with Main Bros for a different Braiins Dimension Member from those with a Map specified.</w:t>
            </w:r>
          </w:p>
          <w:p w:rsidR="00E60A71" w:rsidRDefault="00E60A71" w:rsidP="00497E91">
            <w:pPr>
              <w:pStyle w:val="NormSpace"/>
            </w:pPr>
            <w:r>
              <w:t>A Bro</w:t>
            </w:r>
            <w:r w:rsidR="00127915">
              <w:t xml:space="preserve"> </w:t>
            </w:r>
            <w:r>
              <w:t xml:space="preserve">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DiMe</w:t>
            </w:r>
            <w:r w:rsidR="006639F6">
              <w:t>s</w:t>
            </w:r>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lastRenderedPageBreak/>
              <w:t xml:space="preserve">All other properties (columns) have no significance to BD Maps, and are not used by 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Bro which replicates </w:t>
      </w:r>
      <w:r w:rsidR="00F93DBA">
        <w:t xml:space="preserve">or mirrors </w:t>
      </w:r>
      <w:r w:rsidR="00067ED5">
        <w:t xml:space="preserve">(except for a Summing Set Slave – see below) </w:t>
      </w:r>
      <w:r>
        <w:t xml:space="preserve">the values (potentially for an </w:t>
      </w:r>
      <w:proofErr w:type="spellStart"/>
      <w:r>
        <w:t>HyId</w:t>
      </w:r>
      <w:proofErr w:type="spellEnd"/>
      <w:r>
        <w:t xml:space="preserve"> subset) of another Bro, known as its Master Bro, in a different location in the Bro tree, to facilitate natural tree structures, and summing.</w:t>
      </w:r>
    </w:p>
    <w:p w:rsidR="00B67577" w:rsidRDefault="00B67577" w:rsidP="00780852">
      <w:pPr>
        <w:pStyle w:val="NormSpace"/>
      </w:pPr>
      <w:r>
        <w:t xml:space="preserve">The replication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are called Prior Year Slaves. A Money Prior Year Slave must have a Post Type of </w:t>
      </w:r>
      <w:proofErr w:type="spellStart"/>
      <w:r w:rsidR="005C6AD8">
        <w:t>Sch</w:t>
      </w:r>
      <w:proofErr w:type="spellEnd"/>
      <w:r w:rsidR="005C6AD8">
        <w:t xml:space="preserve"> as such cross year figures cannot be DE. Bros Import sets Money Prior Year Slave to </w:t>
      </w:r>
      <w:proofErr w:type="spellStart"/>
      <w:r w:rsidR="005C6AD8">
        <w:t>Sch</w:t>
      </w:r>
      <w:proofErr w:type="spellEnd"/>
      <w:r w:rsidR="005C6AD8">
        <w:t xml:space="preserve"> if not input as Sch.</w:t>
      </w:r>
    </w:p>
    <w:p w:rsidR="00B67577" w:rsidRDefault="002E320E" w:rsidP="00B67577">
      <w:pPr>
        <w:pStyle w:val="NormSpace"/>
      </w:pPr>
      <w:r>
        <w:t xml:space="preserve">If a </w:t>
      </w:r>
      <w:r w:rsidR="00780852">
        <w:t xml:space="preserve">Slave Bro </w:t>
      </w:r>
      <w:r>
        <w:t xml:space="preserve">has a </w:t>
      </w:r>
      <w:proofErr w:type="spellStart"/>
      <w:r>
        <w:t>TxId</w:t>
      </w:r>
      <w:proofErr w:type="spellEnd"/>
      <w:r>
        <w:t xml:space="preserve"> (it doesn’t have to), it </w:t>
      </w:r>
      <w:r w:rsidR="00780852">
        <w:t xml:space="preserve">must </w:t>
      </w:r>
      <w:r>
        <w:t xml:space="preserve">be the same as the </w:t>
      </w:r>
      <w:proofErr w:type="spellStart"/>
      <w:r>
        <w:t>TxId</w:t>
      </w:r>
      <w:proofErr w:type="spellEnd"/>
      <w:r>
        <w:t xml:space="preserve"> of </w:t>
      </w:r>
      <w:r w:rsidR="00780852">
        <w:t>its Master</w:t>
      </w:r>
      <w:r>
        <w:t>.</w:t>
      </w:r>
      <w:r w:rsidR="00B67577">
        <w:t xml:space="preserve"> If no </w:t>
      </w:r>
      <w:proofErr w:type="spellStart"/>
      <w:r w:rsidR="00B67577">
        <w:t>TxId</w:t>
      </w:r>
      <w:proofErr w:type="spellEnd"/>
      <w:r w:rsidR="00B67577">
        <w:t xml:space="preserve"> is input for a Slave, it inherits its Master’s </w:t>
      </w:r>
      <w:proofErr w:type="spellStart"/>
      <w:r w:rsidR="00B67577">
        <w:t>TxId</w:t>
      </w:r>
      <w:proofErr w:type="spellEnd"/>
      <w:r w:rsidR="00B67577">
        <w:t>, if any.</w:t>
      </w:r>
    </w:p>
    <w:p w:rsidR="002E320E" w:rsidRDefault="002E320E" w:rsidP="00780852">
      <w:pPr>
        <w:pStyle w:val="NormSpace"/>
      </w:pPr>
      <w:r>
        <w:t xml:space="preserve">If a Slave Bro has </w:t>
      </w:r>
      <w:proofErr w:type="gramStart"/>
      <w:r>
        <w:t>an</w:t>
      </w:r>
      <w:proofErr w:type="gramEnd"/>
      <w:r>
        <w:t xml:space="preserve"> </w:t>
      </w:r>
      <w:proofErr w:type="spellStart"/>
      <w:r>
        <w:t>HyId</w:t>
      </w:r>
      <w:proofErr w:type="spellEnd"/>
      <w:r>
        <w:t xml:space="preserve"> (it doesn’t have to), it must be </w:t>
      </w:r>
      <w:r w:rsidR="00780852">
        <w:t xml:space="preserve">either the same </w:t>
      </w:r>
      <w:r>
        <w:t xml:space="preserve">as the </w:t>
      </w:r>
      <w:proofErr w:type="spellStart"/>
      <w:r w:rsidR="00780852">
        <w:t>HyId</w:t>
      </w:r>
      <w:proofErr w:type="spellEnd"/>
      <w:r w:rsidR="00780852">
        <w:t xml:space="preserve"> </w:t>
      </w:r>
      <w:r>
        <w:t xml:space="preserve">of its Master, </w:t>
      </w:r>
      <w:r w:rsidR="00780852">
        <w:t xml:space="preserve">or a subset of the Master’s </w:t>
      </w:r>
      <w:proofErr w:type="spellStart"/>
      <w:r w:rsidR="00780852">
        <w:t>HyId</w:t>
      </w:r>
      <w:proofErr w:type="spellEnd"/>
      <w:r>
        <w:t xml:space="preserve">. If no </w:t>
      </w:r>
      <w:proofErr w:type="spellStart"/>
      <w:r>
        <w:t>HyId</w:t>
      </w:r>
      <w:proofErr w:type="spellEnd"/>
      <w:r>
        <w:t xml:space="preserve"> is input for a Slave, it inherits its Master’s </w:t>
      </w:r>
      <w:proofErr w:type="spellStart"/>
      <w:r>
        <w:t>HyId</w:t>
      </w:r>
      <w:proofErr w:type="spellEnd"/>
      <w:r>
        <w:t>, if any.</w:t>
      </w:r>
    </w:p>
    <w:p w:rsidR="00780852" w:rsidRDefault="00B67577" w:rsidP="00780852">
      <w:pPr>
        <w:pStyle w:val="NormSpace"/>
      </w:pPr>
      <w:r>
        <w:t xml:space="preserve">If a Slave Bro has a </w:t>
      </w:r>
      <w:proofErr w:type="spellStart"/>
      <w:r>
        <w:t>TupId</w:t>
      </w:r>
      <w:proofErr w:type="spellEnd"/>
      <w:r>
        <w:t xml:space="preserve"> (it doesn’t have to), it must be the same as the </w:t>
      </w:r>
      <w:proofErr w:type="spellStart"/>
      <w:r>
        <w:t>TupId</w:t>
      </w:r>
      <w:proofErr w:type="spellEnd"/>
      <w:r>
        <w:t xml:space="preserve"> of its Master. If no </w:t>
      </w:r>
      <w:proofErr w:type="spellStart"/>
      <w:r>
        <w:t>TupId</w:t>
      </w:r>
      <w:proofErr w:type="spellEnd"/>
      <w:r>
        <w:t xml:space="preserve"> is input for a Slave, it inherits its Master’s </w:t>
      </w:r>
      <w:proofErr w:type="spellStart"/>
      <w:r>
        <w:t>TupId</w:t>
      </w:r>
      <w:proofErr w:type="spellEnd"/>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t xml:space="preserve">If the Master is a Start/End Bro </w:t>
      </w:r>
      <w:r w:rsidR="000958E7">
        <w:t xml:space="preserve">both the Start and </w:t>
      </w:r>
      <w:r>
        <w:t xml:space="preserve">End values are replicated to the Slave. If </w:t>
      </w:r>
      <w:r w:rsidR="000958E7">
        <w:t xml:space="preserve">just the </w:t>
      </w:r>
      <w:r>
        <w:t>Start values are needed these may be obtained in another Bro defined as a Prior Year Slave.</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xml:space="preserve"> </w:t>
      </w:r>
      <w:proofErr w:type="gramStart"/>
      <w:r w:rsidR="00684B07">
        <w:t>Either</w:t>
      </w:r>
      <w:r w:rsidR="0017119A">
        <w:t>{</w:t>
      </w:r>
      <w:proofErr w:type="gramEnd"/>
      <w:r w:rsidR="0017119A">
        <w:t xml:space="preserve"> Year#}</w:t>
      </w:r>
      <w:r>
        <w:t xml:space="preserve"> Master Bro Name’ Check which is automatically added to the Bro by Bros Import.</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Money Prior Year Slave.</w:t>
      </w:r>
      <w:r w:rsidR="00F93DBA">
        <w:t>)</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lastRenderedPageBreak/>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F84FDC" w:rsidP="00F84FDC">
      <w:r>
        <w:t>Unused properties for Slaves are:</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5C6AD8" w:rsidRDefault="006639F6" w:rsidP="000958E7">
      <w:pPr>
        <w:pStyle w:val="ListBSpace"/>
      </w:pPr>
      <w:r>
        <w:t>DiMes</w:t>
      </w:r>
    </w:p>
    <w:p w:rsidR="00780852" w:rsidRDefault="00780852" w:rsidP="00780852">
      <w:r>
        <w:t>All other properties inherit the Master’s values</w:t>
      </w:r>
      <w:r w:rsidR="005C6AD8">
        <w:t>, if set for the Master</w:t>
      </w:r>
      <w:r>
        <w:t>:</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5C6AD8" w:rsidP="005C6AD8">
      <w:pPr>
        <w:pStyle w:val="ListBSpace"/>
      </w:pPr>
      <w:r>
        <w:t>Context</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5C6AD8" w:rsidP="00780852">
      <w:pPr>
        <w:pStyle w:val="NormSpace"/>
      </w:pPr>
      <w:r>
        <w:t xml:space="preserve">Prior Year Slaves and </w:t>
      </w:r>
      <w:r w:rsidR="00780852">
        <w:t>Slave</w:t>
      </w:r>
      <w:r>
        <w:t>s</w:t>
      </w:r>
      <w:r w:rsidR="00780852">
        <w:t xml:space="preserve"> that </w:t>
      </w:r>
      <w:r>
        <w:t>are</w:t>
      </w:r>
      <w:r w:rsidR="00780852">
        <w:t xml:space="preserve"> Set</w:t>
      </w:r>
      <w:r>
        <w:t xml:space="preserve">s with </w:t>
      </w:r>
      <w:r w:rsidR="00780852">
        <w:t xml:space="preserve">multiple </w:t>
      </w:r>
      <w:proofErr w:type="spellStart"/>
      <w:r w:rsidR="00780852">
        <w:t>HyIds</w:t>
      </w:r>
      <w:proofErr w:type="spellEnd"/>
      <w:r w:rsidR="00780852">
        <w:t xml:space="preserve"> must </w:t>
      </w:r>
      <w:r>
        <w:t xml:space="preserve">use the </w:t>
      </w:r>
      <w:r w:rsidR="00780852">
        <w:t>explicit</w:t>
      </w:r>
      <w:r>
        <w:t xml:space="preserve"> naming of the Master method.</w:t>
      </w:r>
    </w:p>
    <w:p w:rsidR="00BB3E12" w:rsidRDefault="00BB3E12" w:rsidP="00BB3E12">
      <w:pPr>
        <w:pStyle w:val="Heading4"/>
      </w:pPr>
      <w:r>
        <w:t>Duplicate Hypercube and Taxonomy Element Bros</w:t>
      </w:r>
    </w:p>
    <w:p w:rsidR="00BB3E12" w:rsidRDefault="00BB3E12" w:rsidP="00BB3E12">
      <w:pPr>
        <w:pStyle w:val="NormSpace"/>
      </w:pPr>
      <w:r>
        <w:t xml:space="preserve">Two posting taxonomy based Bros can have the same </w:t>
      </w:r>
      <w:r w:rsidRPr="007F5B08">
        <w:t xml:space="preserve">Hypercube, Taxonomy Element, and Tuple </w:t>
      </w:r>
      <w:r>
        <w:t>(</w:t>
      </w:r>
      <w:proofErr w:type="spellStart"/>
      <w:r>
        <w:t>HyId</w:t>
      </w:r>
      <w:proofErr w:type="spellEnd"/>
      <w:r>
        <w:t xml:space="preserve">, </w:t>
      </w:r>
      <w:proofErr w:type="spellStart"/>
      <w:r>
        <w:t>TxId</w:t>
      </w:r>
      <w:proofErr w:type="spellEnd"/>
      <w:r>
        <w:t xml:space="preserve">, </w:t>
      </w:r>
      <w:proofErr w:type="spellStart"/>
      <w:proofErr w:type="gramStart"/>
      <w:r>
        <w:t>TupId</w:t>
      </w:r>
      <w:proofErr w:type="spellEnd"/>
      <w:proofErr w:type="gramEnd"/>
      <w:r>
        <w:t xml:space="preserve">) </w:t>
      </w:r>
      <w:r w:rsidRPr="007F5B08">
        <w:t>combination</w:t>
      </w:r>
      <w:r>
        <w:t xml:space="preserve"> if some further property serves to distinguish them such that postings to the two Bros cannot be the same. This is the case if one of the Bros has a mandatory dimension reference, whilst the other Bro does not allow use of that dimension reference.</w:t>
      </w:r>
    </w:p>
    <w:p w:rsidR="00BB3E12" w:rsidRDefault="00BB3E12" w:rsidP="00BB3E12">
      <w:r>
        <w:t>The possible ways are:</w:t>
      </w:r>
    </w:p>
    <w:p w:rsidR="00BB3E12" w:rsidRDefault="00BB3E12" w:rsidP="00BB3E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156"/>
      </w:tblGrid>
      <w:tr w:rsidR="00BB3E12" w:rsidTr="008E7CA5">
        <w:tc>
          <w:tcPr>
            <w:tcW w:w="1526" w:type="dxa"/>
          </w:tcPr>
          <w:p w:rsidR="00BB3E12" w:rsidRDefault="00BB3E12" w:rsidP="008E7CA5">
            <w:r>
              <w:t>Mandatory Dimension</w:t>
            </w:r>
          </w:p>
        </w:tc>
        <w:tc>
          <w:tcPr>
            <w:tcW w:w="9156" w:type="dxa"/>
          </w:tcPr>
          <w:p w:rsidR="00BB3E12" w:rsidRDefault="00BB3E12" w:rsidP="008E7CA5">
            <w:r>
              <w:t xml:space="preserve">Bro A has a mandatory dimension courtesy of its hypercube including one of the dimensions which require an ‘M#’ or mandatory dimension member, as shown in the Dimensions Map, These dimensions are </w:t>
            </w:r>
            <w:proofErr w:type="spellStart"/>
            <w:r w:rsidRPr="00D64854">
              <w:t>IFAclasses</w:t>
            </w:r>
            <w:proofErr w:type="spellEnd"/>
            <w:r w:rsidRPr="00D64854">
              <w:t xml:space="preserve">, </w:t>
            </w:r>
            <w:proofErr w:type="spellStart"/>
            <w:r w:rsidRPr="00D64854">
              <w:t>TFAclasses</w:t>
            </w:r>
            <w:proofErr w:type="spellEnd"/>
            <w:r w:rsidRPr="00D64854">
              <w:t xml:space="preserve">, </w:t>
            </w:r>
            <w:proofErr w:type="spellStart"/>
            <w:r w:rsidRPr="00D64854">
              <w:t>FAIholdings</w:t>
            </w:r>
            <w:proofErr w:type="spellEnd"/>
            <w:r w:rsidRPr="00D64854">
              <w:t xml:space="preserve">, Officers </w:t>
            </w:r>
            <w:r>
              <w:t>(</w:t>
            </w:r>
            <w:r w:rsidRPr="00D64854">
              <w:t>with exceptions</w:t>
            </w:r>
            <w:r>
              <w:t>)</w:t>
            </w:r>
            <w:r w:rsidRPr="00D64854">
              <w:t xml:space="preserve">, </w:t>
            </w:r>
            <w:r>
              <w:t xml:space="preserve">and </w:t>
            </w:r>
            <w:proofErr w:type="spellStart"/>
            <w:r w:rsidRPr="00D64854">
              <w:t>TPAtype</w:t>
            </w:r>
            <w:proofErr w:type="spellEnd"/>
            <w:r w:rsidRPr="00D64854">
              <w:t xml:space="preserve"> or 9, 10, 12, 29, 34.</w:t>
            </w:r>
          </w:p>
          <w:p w:rsidR="00BB3E12" w:rsidRDefault="00BB3E12" w:rsidP="008E7CA5"/>
          <w:p w:rsidR="00BB3E12" w:rsidRDefault="00BB3E12" w:rsidP="008E7CA5">
            <w:r>
              <w:t xml:space="preserve">Bro B excludes use of that dimension via its </w:t>
            </w:r>
            <w:proofErr w:type="spellStart"/>
            <w:r>
              <w:t>Excl</w:t>
            </w:r>
            <w:proofErr w:type="spellEnd"/>
            <w:r>
              <w:t xml:space="preserve"> Dims property.</w:t>
            </w:r>
          </w:p>
          <w:p w:rsidR="00BB3E12" w:rsidRDefault="00BB3E12" w:rsidP="008E7CA5"/>
        </w:tc>
      </w:tr>
      <w:tr w:rsidR="00BB3E12" w:rsidTr="008E7CA5">
        <w:tc>
          <w:tcPr>
            <w:tcW w:w="1526" w:type="dxa"/>
          </w:tcPr>
          <w:p w:rsidR="00BB3E12" w:rsidRDefault="00BB3E12" w:rsidP="008E7CA5">
            <w:r>
              <w:t>Mandatory Dimension Members</w:t>
            </w:r>
          </w:p>
        </w:tc>
        <w:tc>
          <w:tcPr>
            <w:tcW w:w="9156" w:type="dxa"/>
          </w:tcPr>
          <w:p w:rsidR="00BB3E12" w:rsidRDefault="00BB3E12" w:rsidP="008E7CA5">
            <w:r>
              <w:t>Bro A has one or more mandatory dimension members defined in its DiMes property. These can be but do not need to be ‘M#’ type dimension members.</w:t>
            </w:r>
          </w:p>
          <w:p w:rsidR="00BB3E12" w:rsidRDefault="00BB3E12" w:rsidP="008E7CA5"/>
          <w:p w:rsidR="00BB3E12" w:rsidRDefault="00BB3E12" w:rsidP="008E7CA5">
            <w:r>
              <w:t>Bro B excludes use of those dimension members via either:</w:t>
            </w:r>
          </w:p>
          <w:p w:rsidR="00BB3E12" w:rsidRDefault="00BB3E12" w:rsidP="008E7CA5">
            <w:pPr>
              <w:pStyle w:val="ListBullet"/>
            </w:pPr>
            <w:r>
              <w:t xml:space="preserve">its </w:t>
            </w:r>
            <w:proofErr w:type="spellStart"/>
            <w:r>
              <w:t>Excl</w:t>
            </w:r>
            <w:proofErr w:type="spellEnd"/>
            <w:r>
              <w:t xml:space="preserve"> Dims property</w:t>
            </w:r>
          </w:p>
          <w:p w:rsidR="00BB3E12" w:rsidRDefault="00BB3E12" w:rsidP="008E7CA5">
            <w:pPr>
              <w:pStyle w:val="ListBullet"/>
            </w:pPr>
            <w:r>
              <w:t>having different mandatory dimension members defined in its DiMes property</w:t>
            </w:r>
          </w:p>
          <w:p w:rsidR="00BB3E12" w:rsidRDefault="00BB3E12" w:rsidP="008E7CA5">
            <w:pPr>
              <w:pStyle w:val="ListBullet"/>
            </w:pPr>
            <w:r>
              <w:t>having Bro A’s mandatory dimension members excluded in its DiMes property</w:t>
            </w:r>
          </w:p>
        </w:tc>
      </w:tr>
    </w:tbl>
    <w:p w:rsidR="00BB3E12" w:rsidRDefault="00BB3E12" w:rsidP="00BB3E12"/>
    <w:p w:rsidR="00BB3E12" w:rsidRDefault="00BB3E12" w:rsidP="00780852">
      <w:pPr>
        <w:pStyle w:val="NormSpace"/>
      </w:pPr>
    </w:p>
    <w:p w:rsidR="000A03AE" w:rsidRDefault="000A03AE" w:rsidP="00BD44A7">
      <w:pPr>
        <w:pStyle w:val="Heading4"/>
        <w:keepLines/>
        <w:widowControl w:val="0"/>
      </w:pPr>
      <w:r>
        <w:lastRenderedPageBreak/>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rsidR="00400BBE">
        <w:t>,</w:t>
      </w:r>
      <w:proofErr w:type="spellStart"/>
      <w:r>
        <w:t>DimRef</w:t>
      </w:r>
      <w:proofErr w:type="spellEnd"/>
      <w:r>
        <w:t>...}{</w:t>
      </w:r>
      <w:r w:rsidR="00400BBE">
        <w:t>,</w:t>
      </w:r>
      <w:r>
        <w:t>&lt;</w:t>
      </w:r>
      <w:proofErr w:type="spellStart"/>
      <w:r>
        <w:t>end|start</w:t>
      </w:r>
      <w:proofErr w:type="spellEnd"/>
      <w:r>
        <w:t>&gt;}{</w:t>
      </w:r>
      <w:r w:rsidR="00400BBE">
        <w:t>,</w:t>
      </w:r>
      <w:r>
        <w: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r w:rsidR="00400BBE">
        <w:t>,</w:t>
      </w:r>
      <w:proofErr w:type="spellStart"/>
      <w:r>
        <w:t>DimRef</w:t>
      </w:r>
      <w:proofErr w:type="spellEnd"/>
      <w:r>
        <w:t>...}{</w:t>
      </w:r>
      <w:r w:rsidR="00400BBE">
        <w:t>,</w:t>
      </w:r>
      <w:r>
        <w:t>&lt;</w:t>
      </w:r>
      <w:proofErr w:type="spellStart"/>
      <w:r>
        <w:t>end|start</w:t>
      </w:r>
      <w:proofErr w:type="spellEnd"/>
      <w:r>
        <w:t>&gt;}{</w:t>
      </w:r>
      <w:r w:rsidR="00400BBE">
        <w:t>,</w:t>
      </w:r>
      <w:r>
        <w:t>T{.#}} are co</w:t>
      </w:r>
      <w:r w:rsidR="00400BBE">
        <w:t>mma</w:t>
      </w:r>
      <w:r>
        <w:t xml:space="preserve"> separated and may come in any order i.e. even with {</w:t>
      </w:r>
      <w:r w:rsidR="00400BBE">
        <w:t>,</w:t>
      </w:r>
      <w:r>
        <w:t>&lt;</w:t>
      </w:r>
      <w:proofErr w:type="spellStart"/>
      <w:r>
        <w:t>end|start</w:t>
      </w:r>
      <w:proofErr w:type="spellEnd"/>
      <w:r>
        <w:t>&gt;} or {</w:t>
      </w:r>
      <w:r w:rsidR="00400BBE">
        <w:t>,</w:t>
      </w:r>
      <w:r>
        <w:t>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proofErr w:type="gramStart"/>
      <w:r>
        <w:t>.</w:t>
      </w:r>
      <w:proofErr w:type="gramEnd"/>
      <w:r w:rsidR="00444305">
        <w:br/>
      </w:r>
      <w:r>
        <w:t>Officers.Properties</w:t>
      </w:r>
      <w:r w:rsidR="00400BBE">
        <w:t>,</w:t>
      </w:r>
      <w:r>
        <w:t>.Director1</w:t>
      </w:r>
      <w:r w:rsidR="00400BBE">
        <w:t>,</w:t>
      </w:r>
      <w:r>
        <w:t>.Chairman</w:t>
      </w:r>
      <w:r w:rsidR="009E5EE9">
        <w:br/>
      </w:r>
      <w:r>
        <w:t>rather than</w:t>
      </w:r>
      <w:r w:rsidR="009E5EE9">
        <w:br/>
      </w:r>
      <w:r>
        <w:t>Officers.Properties</w:t>
      </w:r>
      <w:r w:rsidR="00400BBE">
        <w:t>,</w:t>
      </w:r>
      <w:r>
        <w:t>Officers.Director1</w:t>
      </w:r>
      <w:r w:rsidR="00400BBE">
        <w:t>,</w:t>
      </w:r>
      <w:r>
        <w:t>Officers.Chairman</w:t>
      </w:r>
      <w:r w:rsidR="0047778E">
        <w:br/>
      </w:r>
      <w:r w:rsidR="0047778E" w:rsidRPr="0023462B">
        <w:rPr>
          <w:sz w:val="16"/>
          <w:szCs w:val="16"/>
        </w:rPr>
        <w:br/>
      </w:r>
      <w:r>
        <w:t xml:space="preserve">There can be any number of colon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 xml:space="preserve">Duplicate dimension references are </w:t>
      </w:r>
      <w:r w:rsidR="00E241F3">
        <w:t xml:space="preserve">silently </w:t>
      </w:r>
      <w:r w:rsidR="00BC731B">
        <w:t>ignored w</w:t>
      </w:r>
      <w:r w:rsidR="00E241F3">
        <w:t>hen parsing a Bro Reference.</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00BBE" w:rsidP="000A03AE">
      <w:pPr>
        <w:pStyle w:val="ListBSpace"/>
      </w:pPr>
      <w:r>
        <w:t>,</w:t>
      </w:r>
      <w:r w:rsidR="000A03AE">
        <w:t>&lt;</w:t>
      </w:r>
      <w:proofErr w:type="spellStart"/>
      <w:r w:rsidR="0053297D">
        <w:t>start|</w:t>
      </w:r>
      <w:r w:rsidR="000A03AE">
        <w:t>end</w:t>
      </w:r>
      <w:proofErr w:type="spellEnd"/>
      <w:r w:rsidR="000A03AE">
        <w:t>&gt;</w:t>
      </w:r>
      <w:r w:rsidR="00065AD6">
        <w:br/>
      </w:r>
      <w:r>
        <w:t>,</w:t>
      </w:r>
      <w:r w:rsidR="000A03AE">
        <w:t xml:space="preserve">start </w:t>
      </w:r>
      <w:r w:rsidR="0053297D">
        <w:t xml:space="preserve">or </w:t>
      </w:r>
      <w:r>
        <w:t>,</w:t>
      </w:r>
      <w:r w:rsidR="0053297D">
        <w:t xml:space="preserve">end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 xml:space="preserve">The default is end, so use </w:t>
      </w:r>
      <w:proofErr w:type="gramStart"/>
      <w:r w:rsidR="0053297D">
        <w:t xml:space="preserve">of </w:t>
      </w:r>
      <w:r>
        <w:t>,</w:t>
      </w:r>
      <w:r w:rsidR="0053297D">
        <w:t>end</w:t>
      </w:r>
      <w:proofErr w:type="gramEnd"/>
      <w:r w:rsidR="0053297D">
        <w:t xml:space="preserve"> is optional.</w:t>
      </w:r>
      <w:r w:rsidR="001C0D15">
        <w:br/>
      </w:r>
      <w:r w:rsidR="00EA068E" w:rsidRPr="001C0D15">
        <w:rPr>
          <w:sz w:val="16"/>
          <w:szCs w:val="16"/>
        </w:rPr>
        <w:br/>
      </w:r>
      <w:proofErr w:type="gramStart"/>
      <w:r w:rsidR="00EA068E">
        <w:t>start</w:t>
      </w:r>
      <w:proofErr w:type="gramEnd"/>
      <w:r w:rsidR="00EA068E">
        <w:t xml:space="preserve">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400BBE" w:rsidP="002E5215">
      <w:pPr>
        <w:pStyle w:val="ListBSpace"/>
        <w:keepNext/>
        <w:ind w:left="357" w:hanging="357"/>
      </w:pPr>
      <w:r>
        <w:t>,</w:t>
      </w:r>
      <w:r w:rsidR="000A03AE">
        <w:t>T</w:t>
      </w:r>
      <w:r w:rsidR="00780852">
        <w:t>{</w:t>
      </w:r>
      <w:r w:rsidR="000A03AE">
        <w:t>.#</w:t>
      </w:r>
      <w:r w:rsidR="00780852">
        <w:t>}</w:t>
      </w:r>
      <w:r w:rsidR="00000216">
        <w:br/>
      </w:r>
      <w:r w:rsidR="000A03AE">
        <w:t>is a</w:t>
      </w:r>
      <w:r w:rsidR="00D02253">
        <w:t xml:space="preserve">n optional </w:t>
      </w:r>
      <w:r w:rsidR="000A03AE">
        <w:t xml:space="preserve"> tuple </w:t>
      </w:r>
      <w:r w:rsidR="002E5215">
        <w:t>instance</w:t>
      </w:r>
      <w:r w:rsidR="000A03AE">
        <w:t xml:space="preserve"> where</w:t>
      </w:r>
    </w:p>
    <w:p w:rsidR="002E5215" w:rsidRDefault="000A03AE" w:rsidP="002E5215">
      <w:pPr>
        <w:pStyle w:val="ListBT1"/>
      </w:pPr>
      <w:proofErr w:type="gramStart"/>
      <w:r w:rsidRPr="002E5215">
        <w:t>{.#</w:t>
      </w:r>
      <w:proofErr w:type="gramEnd"/>
      <w:r w:rsidRPr="002E5215">
        <w:t>} is an optional instance number from 1 upwards to refer to a specific tuple instance.</w:t>
      </w:r>
    </w:p>
    <w:p w:rsidR="002E5215" w:rsidRDefault="002E5215" w:rsidP="002E5215">
      <w:pPr>
        <w:pStyle w:val="ListBT1"/>
      </w:pPr>
      <w:r w:rsidRPr="002E5215">
        <w:t xml:space="preserve">A tuple instance </w:t>
      </w:r>
      <w:r w:rsidR="000A03AE" w:rsidRPr="002E5215">
        <w:t xml:space="preserve">should not be used in an import unless to update a previous tuple in an Update type import, as </w:t>
      </w:r>
      <w:r w:rsidRPr="002E5215">
        <w:t xml:space="preserve">a </w:t>
      </w:r>
      <w:r w:rsidR="000A03AE" w:rsidRPr="002E5215">
        <w:t>new sequential instance number</w:t>
      </w:r>
      <w:r w:rsidRPr="002E5215">
        <w:t xml:space="preserve"> is</w:t>
      </w:r>
      <w:r w:rsidR="000A03AE" w:rsidRPr="002E5215">
        <w:t xml:space="preserve"> allocated automatically otherwise.</w:t>
      </w:r>
      <w:r w:rsidR="00DD411B" w:rsidRPr="002E5215">
        <w:br/>
      </w:r>
      <w:r w:rsidR="00415870" w:rsidRPr="002E5215">
        <w:br/>
      </w:r>
      <w:r>
        <w:t xml:space="preserve">(When importing/posting, a </w:t>
      </w:r>
      <w:proofErr w:type="spellStart"/>
      <w:r>
        <w:t>BroRef</w:t>
      </w:r>
      <w:proofErr w:type="spellEnd"/>
      <w:r>
        <w:t xml:space="preserve"> for a Tuple Bro without a tuple instance means: 'use the next instance #'.)</w:t>
      </w:r>
    </w:p>
    <w:p w:rsidR="002E5215" w:rsidRDefault="002E5215" w:rsidP="00165E63">
      <w:pPr>
        <w:pStyle w:val="ListBT1"/>
      </w:pPr>
      <w:r>
        <w:t xml:space="preserve">In reports, a </w:t>
      </w:r>
      <w:proofErr w:type="spellStart"/>
      <w:r>
        <w:t>BroRef</w:t>
      </w:r>
      <w:proofErr w:type="spellEnd"/>
      <w:r>
        <w:t xml:space="preserve"> for a </w:t>
      </w:r>
      <w:r w:rsidR="00551083">
        <w:t xml:space="preserve">summing </w:t>
      </w:r>
      <w:r>
        <w:t>Tuple Bro without a tuple instance means: 'the sum of the tuple</w:t>
      </w:r>
      <w:r w:rsidR="008B3C0E">
        <w:t xml:space="preserve"> instances</w:t>
      </w:r>
      <w:r>
        <w:t xml:space="preserve">'.  </w:t>
      </w:r>
      <w:r w:rsidR="00551083">
        <w:t xml:space="preserve">For a non-summing (string) Tuple Bro it gives an empty (or false) result. </w:t>
      </w:r>
      <w:r>
        <w:t xml:space="preserve">Or should it mean a list of all the tuple instances? </w:t>
      </w:r>
      <w:proofErr w:type="spellStart"/>
      <w:proofErr w:type="gramStart"/>
      <w:r>
        <w:t>djh</w:t>
      </w:r>
      <w:proofErr w:type="spellEnd"/>
      <w:proofErr w:type="gramEnd"/>
      <w:r>
        <w:t>??</w:t>
      </w:r>
    </w:p>
    <w:p w:rsidR="00150A57" w:rsidRDefault="000A03AE" w:rsidP="0055108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ro</w:t>
      </w:r>
      <w:r w:rsidR="002E5215">
        <w:t>s</w:t>
      </w:r>
      <w:r w:rsidR="00780852">
        <w:t xml:space="preserve"> Import or </w:t>
      </w:r>
      <w:r w:rsidR="00CE2D1B">
        <w:t xml:space="preserve">Data </w:t>
      </w:r>
      <w:r w:rsidR="00780852">
        <w:t>Importing/Posting.</w:t>
      </w:r>
    </w:p>
    <w:p w:rsidR="009A699F" w:rsidRDefault="009A699F" w:rsidP="009A699F">
      <w:pPr>
        <w:pStyle w:val="Heading4"/>
      </w:pPr>
      <w:r>
        <w:lastRenderedPageBreak/>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proofErr w:type="spellStart"/>
      <w:r w:rsidR="00D0621C">
        <w:t>s</w:t>
      </w:r>
      <w:r>
        <w:t>preadsh</w:t>
      </w:r>
      <w:r w:rsidR="00D0621C">
        <w:t>e</w:t>
      </w:r>
      <w:r>
        <w:t>et</w:t>
      </w:r>
      <w:proofErr w:type="spellEnd"/>
      <w:r>
        <w:t xml:space="preserve">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DiMeId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BB3E12" w:rsidRDefault="00CD7DB8" w:rsidP="005967ED">
            <w:pPr>
              <w:pStyle w:val="NormSpace"/>
            </w:pPr>
            <w:r>
              <w:t>The Master column is only relevant to Slave Bros.</w:t>
            </w:r>
            <w:r w:rsidR="00BB3E12">
              <w:t xml:space="preserve"> The format of the column is:</w:t>
            </w:r>
            <w:r w:rsidR="00BB3E12">
              <w:br/>
              <w:t>&lt;</w:t>
            </w:r>
            <w:r w:rsidR="00BB3E12" w:rsidRPr="00BB3E12">
              <w:t xml:space="preserve">Match | {Year#}{ </w:t>
            </w:r>
            <w:proofErr w:type="spellStart"/>
            <w:r w:rsidR="00BB3E12" w:rsidRPr="00BB3E12">
              <w:t>MasterId</w:t>
            </w:r>
            <w:proofErr w:type="spellEnd"/>
            <w:r w:rsidR="00BB3E12" w:rsidRPr="00BB3E12">
              <w:t xml:space="preserve">} Master </w:t>
            </w:r>
            <w:proofErr w:type="spellStart"/>
            <w:r w:rsidR="00BB3E12" w:rsidRPr="00BB3E12">
              <w:t>BroName</w:t>
            </w:r>
            <w:proofErr w:type="spellEnd"/>
            <w:r w:rsidR="00BB3E12" w:rsidRPr="00BB3E12">
              <w:t>&gt;</w:t>
            </w:r>
            <w:r w:rsidR="00BB3E12">
              <w:br/>
              <w:t>where:</w:t>
            </w:r>
          </w:p>
          <w:p w:rsidR="00DC4EF0" w:rsidRDefault="00BB3E12" w:rsidP="00DC4EF0">
            <w:pPr>
              <w:pStyle w:val="NormSpace"/>
            </w:pPr>
            <w:r>
              <w:t xml:space="preserve">The single word Match can be entered as an instruction to Import to search for a Master based on a </w:t>
            </w:r>
            <w:proofErr w:type="spellStart"/>
            <w:r>
              <w:t>TxId</w:t>
            </w:r>
            <w:proofErr w:type="spellEnd"/>
            <w:r>
              <w:t xml:space="preserve">, </w:t>
            </w:r>
            <w:proofErr w:type="spellStart"/>
            <w:r>
              <w:t>HyId</w:t>
            </w:r>
            <w:proofErr w:type="spellEnd"/>
            <w:r>
              <w:t xml:space="preserve">, and if applicable, </w:t>
            </w:r>
            <w:proofErr w:type="spellStart"/>
            <w:r>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r w:rsidR="00DC4EF0">
              <w:t xml:space="preserve"> The only time that automatic matching cannot be used is for a Prior Year Slave or a Set Slave with multiple Hypercubes. For such Slaves the Master must be explicitly defined.</w:t>
            </w:r>
          </w:p>
          <w:p w:rsidR="00DC4EF0" w:rsidRDefault="00DC4EF0" w:rsidP="00DC4EF0">
            <w:pPr>
              <w:pStyle w:val="NormSpace"/>
            </w:pPr>
            <w:r>
              <w:t>Appending ‘ Slave’ to a Bro Type and leaving this column blank achieves the same thing as putting ‘Match’ here i.e. it tells Import to search for a matching Master.</w:t>
            </w:r>
          </w:p>
          <w:p w:rsidR="00DC4EF0" w:rsidRDefault="00DC4EF0" w:rsidP="00DC4EF0">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BB3E12" w:rsidRDefault="00BB3E12" w:rsidP="00BB3E12">
            <w:pPr>
              <w:pStyle w:val="NormSpace"/>
            </w:pPr>
            <w:r>
              <w:t xml:space="preserve">The alternative </w:t>
            </w:r>
            <w:r w:rsidR="00DC4EF0">
              <w:t>form for this column of</w:t>
            </w:r>
            <w:proofErr w:type="gramStart"/>
            <w:r w:rsidR="00DC4EF0">
              <w:t>:</w:t>
            </w:r>
            <w:proofErr w:type="gramEnd"/>
            <w:r w:rsidR="00DC4EF0">
              <w:br/>
            </w:r>
            <w:r w:rsidRPr="00BB3E12">
              <w:t xml:space="preserve">{Year#}{ </w:t>
            </w:r>
            <w:proofErr w:type="spellStart"/>
            <w:r w:rsidRPr="00BB3E12">
              <w:t>MasterId</w:t>
            </w:r>
            <w:proofErr w:type="spellEnd"/>
            <w:r w:rsidRPr="00BB3E12">
              <w:t xml:space="preserve">} Master </w:t>
            </w:r>
            <w:proofErr w:type="spellStart"/>
            <w:r w:rsidRPr="00BB3E12">
              <w:t>BroName</w:t>
            </w:r>
            <w:proofErr w:type="spellEnd"/>
            <w:r>
              <w:br/>
              <w:t xml:space="preserve">is used </w:t>
            </w:r>
            <w:r w:rsidR="00DC4EF0">
              <w:t>to</w:t>
            </w:r>
            <w:r>
              <w:t xml:space="preserve"> explicitly defin</w:t>
            </w:r>
            <w:r w:rsidR="00DC4EF0">
              <w:t>e</w:t>
            </w:r>
            <w:r>
              <w:t xml:space="preserve"> a Master, and is the form generated by Bros Export.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Master </w:t>
            </w:r>
            <w:proofErr w:type="spellStart"/>
            <w:r>
              <w:t>BroId</w:t>
            </w:r>
            <w:proofErr w:type="spellEnd"/>
            <w:r>
              <w:t xml:space="preserve"> argument is inserted into the column by Bros </w:t>
            </w:r>
            <w:r w:rsidR="00CD7DB8">
              <w:t xml:space="preserve">Export </w:t>
            </w:r>
            <w:r>
              <w:t>for info purposes. It is ignored during Import.</w:t>
            </w:r>
          </w:p>
          <w:p w:rsidR="002B4A0A" w:rsidRDefault="00DC4EF0" w:rsidP="00DC4EF0">
            <w:r>
              <w:t>The Master Bro Name argument is inserted by Bros Export. It is used for explicit Master matching on Import.</w:t>
            </w:r>
          </w:p>
        </w:tc>
      </w:tr>
      <w:tr w:rsidR="005B5DCC" w:rsidTr="00621C65">
        <w:trPr>
          <w:cantSplit/>
        </w:trPr>
        <w:tc>
          <w:tcPr>
            <w:tcW w:w="1295" w:type="dxa"/>
            <w:shd w:val="clear" w:color="auto" w:fill="FFFFCC"/>
          </w:tcPr>
          <w:p w:rsidR="005B5DCC" w:rsidRDefault="005B5DCC" w:rsidP="004031FF">
            <w:r>
              <w:lastRenderedPageBreak/>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ims, and DiMe</w:t>
            </w:r>
            <w:r w:rsidR="006639F6">
              <w:t>s</w:t>
            </w:r>
            <w:r w:rsidR="00DC493C">
              <w:t xml:space="preserve"> Bro properties</w:t>
            </w:r>
            <w:r>
              <w:t>.</w:t>
            </w:r>
          </w:p>
          <w:p w:rsidR="004260DC" w:rsidRDefault="004260DC" w:rsidP="005967ED">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lastRenderedPageBreak/>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lastRenderedPageBreak/>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3C0AD8" w:rsidRDefault="003C0AD8" w:rsidP="00175D83">
            <w:pPr>
              <w:pStyle w:val="NormSpace"/>
            </w:pPr>
            <w:r>
              <w:lastRenderedPageBreak/>
              <w:t>Individual dimension members of an excluded Dim can be brought back via the DiMes Allow list option.</w:t>
            </w:r>
          </w:p>
          <w:p w:rsidR="00DC493C" w:rsidRDefault="00DC493C" w:rsidP="0014269B">
            <w:proofErr w:type="spellStart"/>
            <w:r>
              <w:t>Excl</w:t>
            </w:r>
            <w:proofErr w:type="spellEnd"/>
            <w:r>
              <w:t xml:space="preserve"> Dims</w:t>
            </w:r>
            <w:r w:rsidRPr="00C54A20">
              <w:t xml:space="preserve"> for a BD Map can differ from the main Bro value.</w:t>
            </w:r>
            <w:r w:rsidRPr="00CA59A4">
              <w:t xml:space="preserve"> If it is the same it may be left blank.</w:t>
            </w:r>
          </w:p>
        </w:tc>
      </w:tr>
      <w:tr w:rsidR="00875767" w:rsidTr="00402D09">
        <w:tc>
          <w:tcPr>
            <w:tcW w:w="1295" w:type="dxa"/>
            <w:shd w:val="clear" w:color="auto" w:fill="EDFFCD"/>
          </w:tcPr>
          <w:p w:rsidR="00875767" w:rsidRDefault="00875767" w:rsidP="00402D09">
            <w:proofErr w:type="spellStart"/>
            <w:r>
              <w:lastRenderedPageBreak/>
              <w:t>Incl</w:t>
            </w:r>
            <w:proofErr w:type="spellEnd"/>
            <w:r>
              <w:t xml:space="preserve"> Dims</w:t>
            </w:r>
          </w:p>
        </w:tc>
        <w:tc>
          <w:tcPr>
            <w:tcW w:w="634" w:type="dxa"/>
            <w:shd w:val="clear" w:color="auto" w:fill="EDFFCD"/>
          </w:tcPr>
          <w:p w:rsidR="00875767" w:rsidRDefault="00875767" w:rsidP="00402D09">
            <w:pPr>
              <w:jc w:val="center"/>
            </w:pPr>
            <w:r>
              <w:t>E</w:t>
            </w:r>
          </w:p>
        </w:tc>
        <w:tc>
          <w:tcPr>
            <w:tcW w:w="8549" w:type="dxa"/>
            <w:shd w:val="clear" w:color="auto" w:fill="EDFFCD"/>
          </w:tcPr>
          <w:p w:rsidR="00875767" w:rsidRDefault="00875767" w:rsidP="00875767">
            <w:pPr>
              <w:pStyle w:val="NormSpace"/>
            </w:pPr>
            <w:r>
              <w:t>F</w:t>
            </w:r>
            <w:r w:rsidRPr="002464F1">
              <w:t>or non-</w:t>
            </w:r>
            <w:proofErr w:type="spellStart"/>
            <w:r>
              <w:t>Tx</w:t>
            </w:r>
            <w:proofErr w:type="spellEnd"/>
            <w:r>
              <w:t xml:space="preserve"> based Bros,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875767" w:rsidRDefault="00875767" w:rsidP="00875767">
            <w:pPr>
              <w:pStyle w:val="NormSpace"/>
            </w:pPr>
            <w:proofErr w:type="spellStart"/>
            <w:r>
              <w:t>Incl</w:t>
            </w:r>
            <w:proofErr w:type="spellEnd"/>
            <w:r>
              <w:t xml:space="preserve"> Dims cannot be used with </w:t>
            </w:r>
            <w:proofErr w:type="spellStart"/>
            <w:r>
              <w:t>Tx</w:t>
            </w:r>
            <w:proofErr w:type="spellEnd"/>
            <w:r>
              <w:t xml:space="preserve"> based Bro.</w:t>
            </w:r>
          </w:p>
          <w:p w:rsidR="00875767" w:rsidRPr="00536309" w:rsidRDefault="00875767" w:rsidP="00875767">
            <w:proofErr w:type="spellStart"/>
            <w:r>
              <w:t>Incl</w:t>
            </w:r>
            <w:proofErr w:type="spellEnd"/>
            <w:r>
              <w:t xml:space="preserve"> Dims is mutually exclusive with </w:t>
            </w:r>
            <w:proofErr w:type="spellStart"/>
            <w:r>
              <w:t>Excl</w:t>
            </w:r>
            <w:proofErr w:type="spellEnd"/>
            <w:r>
              <w:t xml:space="preserve"> Dims.</w:t>
            </w:r>
          </w:p>
        </w:tc>
      </w:tr>
      <w:tr w:rsidR="00DC493C" w:rsidTr="00107C79">
        <w:tc>
          <w:tcPr>
            <w:tcW w:w="1295" w:type="dxa"/>
            <w:shd w:val="clear" w:color="auto" w:fill="FFFFCC"/>
          </w:tcPr>
          <w:p w:rsidR="00DC493C" w:rsidRDefault="006639F6" w:rsidP="00175D83">
            <w:r>
              <w:t>DiMes</w:t>
            </w:r>
          </w:p>
        </w:tc>
        <w:tc>
          <w:tcPr>
            <w:tcW w:w="634" w:type="dxa"/>
            <w:shd w:val="clear" w:color="auto" w:fill="FFFFCC"/>
          </w:tcPr>
          <w:p w:rsidR="00DC493C" w:rsidRDefault="00DC493C" w:rsidP="00175D83">
            <w:pPr>
              <w:jc w:val="center"/>
            </w:pPr>
            <w:r>
              <w:t>B</w:t>
            </w:r>
          </w:p>
        </w:tc>
        <w:tc>
          <w:tcPr>
            <w:tcW w:w="8549" w:type="dxa"/>
            <w:shd w:val="clear" w:color="auto" w:fill="FFFFCC"/>
          </w:tcPr>
          <w:p w:rsidR="002E0699" w:rsidRDefault="002E0699" w:rsidP="00175D83">
            <w:pPr>
              <w:pStyle w:val="NormSpace"/>
            </w:pPr>
            <w:r>
              <w:t>The DiMes or Dimension Members column allows for four different types of special dimension member handling f</w:t>
            </w:r>
            <w:r w:rsidR="00DC493C" w:rsidRPr="002464F1">
              <w:t xml:space="preserve">or Bros </w:t>
            </w:r>
            <w:r w:rsidR="00DC493C">
              <w:t>or Maps</w:t>
            </w:r>
            <w:r w:rsidR="0096521F">
              <w:t xml:space="preserve">. The first three types apply only to Bros </w:t>
            </w:r>
            <w:r w:rsidR="001F7EF0">
              <w:t xml:space="preserve">which have </w:t>
            </w:r>
            <w:r w:rsidR="00483085">
              <w:t>Allow</w:t>
            </w:r>
            <w:r w:rsidR="00EC69D6">
              <w:t>able</w:t>
            </w:r>
            <w:r w:rsidR="00483085">
              <w:t xml:space="preserve"> Dims</w:t>
            </w:r>
            <w:r w:rsidR="000D0EB7">
              <w:t xml:space="preserve">, either via an </w:t>
            </w:r>
            <w:proofErr w:type="spellStart"/>
            <w:r w:rsidR="000D0EB7">
              <w:t>HyId</w:t>
            </w:r>
            <w:proofErr w:type="spellEnd"/>
            <w:r w:rsidR="000D0EB7">
              <w:t xml:space="preserve"> or </w:t>
            </w:r>
            <w:proofErr w:type="spellStart"/>
            <w:r w:rsidR="000D0EB7">
              <w:t>Incl</w:t>
            </w:r>
            <w:proofErr w:type="spellEnd"/>
            <w:r w:rsidR="000D0EB7">
              <w:t xml:space="preserve"> Dims for a </w:t>
            </w:r>
            <w:r w:rsidR="00EC69D6">
              <w:t>non-</w:t>
            </w:r>
            <w:proofErr w:type="spellStart"/>
            <w:r w:rsidR="00EC69D6">
              <w:t>Tx</w:t>
            </w:r>
            <w:proofErr w:type="spellEnd"/>
            <w:r w:rsidR="00EC69D6">
              <w:t xml:space="preserve"> based </w:t>
            </w:r>
            <w:r w:rsidR="000D0EB7">
              <w:t>Bro</w:t>
            </w:r>
            <w:r w:rsidR="00483085">
              <w:t>:</w:t>
            </w:r>
          </w:p>
          <w:p w:rsidR="002E0699" w:rsidRDefault="002E0699" w:rsidP="00AC7347">
            <w:pPr>
              <w:pStyle w:val="ListBSpace"/>
            </w:pPr>
            <w:r w:rsidRPr="00AC7347">
              <w:rPr>
                <w:b/>
              </w:rPr>
              <w:t>Mandatory</w:t>
            </w:r>
            <w:r>
              <w:t xml:space="preserve"> </w:t>
            </w:r>
            <w:r w:rsidR="00AC7347">
              <w:t xml:space="preserve">(m): </w:t>
            </w:r>
            <w:r>
              <w:t xml:space="preserve">DiMes which are Mandatory for the Bro, one per </w:t>
            </w:r>
            <w:r w:rsidR="006639F6">
              <w:t>Di</w:t>
            </w:r>
            <w:r>
              <w:t>m. The DiMe</w:t>
            </w:r>
            <w:r w:rsidR="00AC7347">
              <w:t>s</w:t>
            </w:r>
            <w:r>
              <w:t xml:space="preserve"> must be in the Bro’s Allow Dims list, or the DiMe must be one of the Allow Di</w:t>
            </w:r>
            <w:r w:rsidR="006639F6">
              <w:t>Mes</w:t>
            </w:r>
            <w:r w:rsidR="00DC493C" w:rsidRPr="006F4207">
              <w:t xml:space="preserve"> </w:t>
            </w:r>
            <w:r>
              <w:t xml:space="preserve">list below. This list is Mux with the Default and Exclude lists. When posting, </w:t>
            </w:r>
            <w:r w:rsidR="00C729D5">
              <w:t xml:space="preserve">any of </w:t>
            </w:r>
            <w:r>
              <w:t>the Mandatory DiMe(s)</w:t>
            </w:r>
            <w:r w:rsidR="00C729D5">
              <w:t xml:space="preserve"> not included in a </w:t>
            </w:r>
            <w:proofErr w:type="spellStart"/>
            <w:r w:rsidR="00CD47EB">
              <w:t>B</w:t>
            </w:r>
            <w:r w:rsidR="00C729D5">
              <w:t>roRef</w:t>
            </w:r>
            <w:proofErr w:type="spellEnd"/>
            <w:r>
              <w:t xml:space="preserve"> are added automatically.</w:t>
            </w:r>
          </w:p>
          <w:p w:rsidR="002E0699" w:rsidRDefault="002E0699" w:rsidP="00AC7347">
            <w:pPr>
              <w:pStyle w:val="ListBSpace"/>
            </w:pPr>
            <w:r w:rsidRPr="00AC7347">
              <w:rPr>
                <w:b/>
              </w:rPr>
              <w:t>Default</w:t>
            </w:r>
            <w:r>
              <w:t xml:space="preserve"> </w:t>
            </w:r>
            <w:r w:rsidR="00AC7347">
              <w:t xml:space="preserve">(d): </w:t>
            </w:r>
            <w:r>
              <w:t>DiMes which are Defaults for the Bro, one per Dim. The DiMe</w:t>
            </w:r>
            <w:r w:rsidR="00AC7347">
              <w:t>s</w:t>
            </w:r>
            <w:r>
              <w:t xml:space="preserve"> must be in the Bro’s Allow Dims list, or the DiMe must be one of the Allow DiMes</w:t>
            </w:r>
            <w:r w:rsidRPr="006F4207">
              <w:t xml:space="preserve"> </w:t>
            </w:r>
            <w:r>
              <w:t xml:space="preserve">list below. This list is Mux with the Mandatory and Exclude lists. When posting, </w:t>
            </w:r>
            <w:r w:rsidR="00CD47EB">
              <w:t>any of</w:t>
            </w:r>
            <w:r>
              <w:t xml:space="preserve"> the Default DiMe(s)</w:t>
            </w:r>
            <w:r w:rsidR="00CD47EB">
              <w:t xml:space="preserve"> not included in the </w:t>
            </w:r>
            <w:proofErr w:type="spellStart"/>
            <w:r w:rsidR="00CD47EB">
              <w:t>BroRef</w:t>
            </w:r>
            <w:proofErr w:type="spellEnd"/>
            <w:r w:rsidR="00CD47EB">
              <w:t xml:space="preserve"> and for which there is no other </w:t>
            </w:r>
            <w:r>
              <w:t>DiMe from the same Dim as the Default DiMe, are added automatically.</w:t>
            </w:r>
          </w:p>
          <w:p w:rsidR="002E0699" w:rsidRDefault="00AC7347" w:rsidP="00AC7347">
            <w:pPr>
              <w:pStyle w:val="ListBSpace"/>
            </w:pPr>
            <w:r w:rsidRPr="00AC7347">
              <w:rPr>
                <w:b/>
              </w:rPr>
              <w:t>Exclude</w:t>
            </w:r>
            <w:r w:rsidR="002E0699">
              <w:t xml:space="preserve"> </w:t>
            </w:r>
            <w:r>
              <w:t xml:space="preserve">(x): </w:t>
            </w:r>
            <w:r w:rsidR="002E0699">
              <w:t xml:space="preserve">DiMes which are </w:t>
            </w:r>
            <w:proofErr w:type="gramStart"/>
            <w:r>
              <w:t>Excluded</w:t>
            </w:r>
            <w:proofErr w:type="gramEnd"/>
            <w:r>
              <w:t xml:space="preserve"> from use with</w:t>
            </w:r>
            <w:r w:rsidR="002E0699">
              <w:t xml:space="preserve"> the Bro. The DiMe</w:t>
            </w:r>
            <w:r>
              <w:t>s</w:t>
            </w:r>
            <w:r w:rsidR="002E0699">
              <w:t xml:space="preserve"> must be in the Bro’s Allow Dims list. This list is Mux with the Mandatory</w:t>
            </w:r>
            <w:r>
              <w:t>, Default, and Allow</w:t>
            </w:r>
            <w:r w:rsidR="002E0699">
              <w:t xml:space="preserve"> lists.</w:t>
            </w:r>
          </w:p>
          <w:p w:rsidR="0096521F" w:rsidRDefault="0096521F" w:rsidP="0096521F">
            <w:pPr>
              <w:pStyle w:val="NormSpace"/>
            </w:pPr>
            <w:r>
              <w:t xml:space="preserve">The fourth type, </w:t>
            </w:r>
            <w:r w:rsidRPr="00AC7347">
              <w:rPr>
                <w:b/>
              </w:rPr>
              <w:t>Allow</w:t>
            </w:r>
            <w:r>
              <w:t xml:space="preserve"> (a), has several functions depending on the Bro type/properties, as follows:</w:t>
            </w:r>
          </w:p>
          <w:p w:rsidR="0096521F" w:rsidRDefault="0096521F" w:rsidP="00AC7347">
            <w:pPr>
              <w:pStyle w:val="ListBSpace"/>
            </w:pPr>
            <w:r>
              <w:rPr>
                <w:b/>
              </w:rPr>
              <w:t xml:space="preserve">Bro with </w:t>
            </w:r>
            <w:proofErr w:type="spellStart"/>
            <w:r>
              <w:rPr>
                <w:b/>
              </w:rPr>
              <w:t>Excl</w:t>
            </w:r>
            <w:proofErr w:type="spellEnd"/>
            <w:r>
              <w:rPr>
                <w:b/>
              </w:rPr>
              <w:t xml:space="preserve"> Dims</w:t>
            </w:r>
            <w:r w:rsidR="00AC7347">
              <w:t xml:space="preserve">: </w:t>
            </w:r>
            <w:r w:rsidR="000A0B58">
              <w:t xml:space="preserve">Allow can be used with </w:t>
            </w:r>
            <w:r>
              <w:t xml:space="preserve">a Bro with </w:t>
            </w:r>
            <w:r w:rsidR="00AC7347">
              <w:t xml:space="preserve">Dim(s) excluded from use </w:t>
            </w:r>
            <w:r w:rsidR="00CD47EB">
              <w:t>with</w:t>
            </w:r>
            <w:r w:rsidR="00AC7347">
              <w:t xml:space="preserve"> the Bro via </w:t>
            </w:r>
            <w:proofErr w:type="spellStart"/>
            <w:r w:rsidR="00AC7347">
              <w:t>Excl</w:t>
            </w:r>
            <w:proofErr w:type="spellEnd"/>
            <w:r w:rsidR="00AC7347">
              <w:t xml:space="preserve"> Dims</w:t>
            </w:r>
            <w:r>
              <w:t xml:space="preserve"> </w:t>
            </w:r>
            <w:r w:rsidR="000A0B58">
              <w:t>to</w:t>
            </w:r>
            <w:r w:rsidR="00AC7347">
              <w:t xml:space="preserve"> </w:t>
            </w:r>
            <w:r w:rsidR="000A0B58">
              <w:t>re-</w:t>
            </w:r>
            <w:r w:rsidR="00AC7347">
              <w:t>enabl</w:t>
            </w:r>
            <w:r w:rsidR="000A0B58">
              <w:t>e</w:t>
            </w:r>
            <w:r w:rsidR="00AC7347">
              <w:t xml:space="preserve"> just one or a few </w:t>
            </w:r>
            <w:r w:rsidR="000A0B58">
              <w:t xml:space="preserve">of the </w:t>
            </w:r>
            <w:r w:rsidR="00AC7347">
              <w:t xml:space="preserve">DiMes in </w:t>
            </w:r>
            <w:r>
              <w:t>that or those d</w:t>
            </w:r>
            <w:r w:rsidR="00AC7347">
              <w:t>imensions</w:t>
            </w:r>
            <w:r w:rsidR="00CD47EB">
              <w:t xml:space="preserve">. The </w:t>
            </w:r>
            <w:r>
              <w:t>same result could be achieved by leaving the Dim</w:t>
            </w:r>
            <w:r w:rsidR="000A0B58">
              <w:t>(s)</w:t>
            </w:r>
            <w:r>
              <w:t xml:space="preserve"> as allowable and excluding all the unwanted DiMes, but that could result in a long Exclude list.</w:t>
            </w:r>
          </w:p>
          <w:p w:rsidR="00AC7347" w:rsidRDefault="0096521F" w:rsidP="00AC7347">
            <w:pPr>
              <w:pStyle w:val="ListBSpace"/>
            </w:pPr>
            <w:r>
              <w:rPr>
                <w:b/>
              </w:rPr>
              <w:t>Bro with no Allowable Dims</w:t>
            </w:r>
            <w:r w:rsidRPr="0096521F">
              <w:t>:</w:t>
            </w:r>
            <w:r>
              <w:t xml:space="preserve"> </w:t>
            </w:r>
            <w:r w:rsidR="000A0B58">
              <w:t>Allow</w:t>
            </w:r>
            <w:proofErr w:type="gramStart"/>
            <w:r w:rsidR="000A0B58">
              <w:t>,</w:t>
            </w:r>
            <w:proofErr w:type="gramEnd"/>
            <w:r w:rsidR="000A0B58">
              <w:t xml:space="preserve"> can also be used with non-</w:t>
            </w:r>
            <w:proofErr w:type="spellStart"/>
            <w:r w:rsidR="000A0B58">
              <w:t>Tx</w:t>
            </w:r>
            <w:proofErr w:type="spellEnd"/>
            <w:r w:rsidR="000A0B58">
              <w:t xml:space="preserve"> based Bros that do not have Allowable Dims, in a similar way to how </w:t>
            </w:r>
            <w:proofErr w:type="spellStart"/>
            <w:r w:rsidR="000A0B58">
              <w:t>Incl</w:t>
            </w:r>
            <w:proofErr w:type="spellEnd"/>
            <w:r w:rsidR="000A0B58">
              <w:t xml:space="preserve"> Dims can be used with such Bros. This provides the minimum and most specific definition of a Bro – just allowable dimension members.</w:t>
            </w:r>
          </w:p>
          <w:p w:rsidR="000A0B58" w:rsidRDefault="000A0B58" w:rsidP="00AC7347">
            <w:pPr>
              <w:pStyle w:val="ListBSpace"/>
            </w:pPr>
            <w:r>
              <w:rPr>
                <w:b/>
              </w:rPr>
              <w:t>Main Bro i.e. a Bro with BD Maps</w:t>
            </w:r>
            <w:r>
              <w:t xml:space="preserve">: Allow can be used to permit use of a BD DiMe with a Main Bro when no BD Map is provided for it i.e. no mapping to a different </w:t>
            </w:r>
            <w:proofErr w:type="spellStart"/>
            <w:r>
              <w:t>TxId</w:t>
            </w:r>
            <w:proofErr w:type="spellEnd"/>
            <w:r>
              <w:t xml:space="preserve"> is involved. (Without this, any BD DiMe for which a BD Map is not supplied is excluded from use with the Main Bro.) </w:t>
            </w:r>
          </w:p>
          <w:p w:rsidR="00483085" w:rsidRDefault="00483085" w:rsidP="00483085"/>
          <w:p w:rsidR="002E0699" w:rsidRPr="00A238E4" w:rsidRDefault="00703131" w:rsidP="00A238E4">
            <w:pPr>
              <w:rPr>
                <w:b/>
              </w:rPr>
            </w:pPr>
            <w:r w:rsidRPr="00A238E4">
              <w:rPr>
                <w:b/>
              </w:rPr>
              <w:t>Source Format</w:t>
            </w:r>
          </w:p>
          <w:p w:rsidR="00703131" w:rsidRDefault="00703131" w:rsidP="002E0699">
            <w:pPr>
              <w:pStyle w:val="NormSpace"/>
            </w:pPr>
            <w:r>
              <w:t xml:space="preserve">DiMes column values consist of a CS list of </w:t>
            </w:r>
            <w:proofErr w:type="spellStart"/>
            <w:r>
              <w:t>DIMeIds</w:t>
            </w:r>
            <w:proofErr w:type="spellEnd"/>
            <w:r w:rsidR="000A0B58">
              <w:t xml:space="preserve"> or DiMe </w:t>
            </w:r>
            <w:proofErr w:type="spellStart"/>
            <w:r w:rsidR="000A0B58">
              <w:t>ShortNames</w:t>
            </w:r>
            <w:proofErr w:type="spellEnd"/>
            <w:r>
              <w:t xml:space="preserve"> with each DiMeId</w:t>
            </w:r>
            <w:r w:rsidR="000A0B58">
              <w:t>/</w:t>
            </w:r>
            <w:proofErr w:type="spellStart"/>
            <w:r w:rsidR="000A0B58">
              <w:t>ShortName</w:t>
            </w:r>
            <w:proofErr w:type="spellEnd"/>
            <w:r>
              <w:t xml:space="preserve"> prefaced by the code letter shown above after the name of list type i.e. &lt;m | d | x | </w:t>
            </w:r>
            <w:r w:rsidR="005B488D">
              <w:t>a</w:t>
            </w:r>
            <w:r>
              <w:t>&gt;</w:t>
            </w:r>
            <w:r w:rsidR="000A0B58">
              <w:t xml:space="preserve"> and a colon</w:t>
            </w:r>
            <w:r>
              <w:t>. For backwards compatibility purposes ‘-</w:t>
            </w:r>
            <w:proofErr w:type="gramStart"/>
            <w:r>
              <w:t>‘ is</w:t>
            </w:r>
            <w:proofErr w:type="gramEnd"/>
            <w:r>
              <w:t xml:space="preserve"> also accepted for ‘x’. The </w:t>
            </w:r>
            <w:r w:rsidR="00D003DA">
              <w:t xml:space="preserve">&lt;m | d | x | a&gt; </w:t>
            </w:r>
            <w:r w:rsidR="009F7F3E">
              <w:t xml:space="preserve">DiMe </w:t>
            </w:r>
            <w:r w:rsidR="00D003DA">
              <w:t xml:space="preserve">types can be intermingled  </w:t>
            </w:r>
            <w:r>
              <w:t xml:space="preserve">in </w:t>
            </w:r>
            <w:r w:rsidR="009F7F3E">
              <w:t>the</w:t>
            </w:r>
            <w:r>
              <w:t xml:space="preserve"> DiMes column</w:t>
            </w:r>
            <w:r w:rsidR="00D003DA">
              <w:t xml:space="preserve">, and the entries </w:t>
            </w:r>
            <w:r>
              <w:t>can be in any order</w:t>
            </w:r>
            <w:r w:rsidR="00D003DA">
              <w:t xml:space="preserve"> apart from in one rare case mentioned below in Summing Use of Mandatory/Default DiMes.</w:t>
            </w:r>
          </w:p>
          <w:p w:rsidR="004C650C" w:rsidRDefault="004C650C" w:rsidP="002E0699">
            <w:pPr>
              <w:pStyle w:val="NormSpace"/>
            </w:pPr>
            <w:r>
              <w:lastRenderedPageBreak/>
              <w:t>Any DiMes which cannot be used when posting i.e. ‘R’ or ‘Z’ types are ignored.</w:t>
            </w:r>
          </w:p>
          <w:p w:rsidR="00DC493C" w:rsidRDefault="00DC493C" w:rsidP="00BE167E">
            <w:pPr>
              <w:keepNext/>
              <w:keepLines/>
              <w:widowControl w:val="0"/>
            </w:pPr>
            <w:r>
              <w:t>Examples of DiMe</w:t>
            </w:r>
            <w:r w:rsidR="00703131">
              <w:t>s</w:t>
            </w:r>
            <w:r>
              <w:t xml:space="preserve"> use are:</w:t>
            </w:r>
          </w:p>
          <w:p w:rsidR="00083FD0" w:rsidRDefault="005044DC" w:rsidP="0004525A">
            <w:pPr>
              <w:pStyle w:val="ListBSpace"/>
            </w:pPr>
            <w:proofErr w:type="gramStart"/>
            <w:r>
              <w:t>m:</w:t>
            </w:r>
            <w:proofErr w:type="gramEnd"/>
            <w:r w:rsidR="00083FD0">
              <w:t xml:space="preserve">145 </w:t>
            </w:r>
            <w:r>
              <w:t>or m:</w:t>
            </w:r>
            <w:r w:rsidRPr="00515F7C">
              <w:t>NegativeGoodwill</w:t>
            </w:r>
            <w:r>
              <w:t xml:space="preserve">  </w:t>
            </w:r>
            <w:r w:rsidR="00083FD0">
              <w:t xml:space="preserve">to </w:t>
            </w:r>
            <w:r w:rsidR="00703131">
              <w:t xml:space="preserve">make </w:t>
            </w:r>
            <w:r w:rsidR="00515F7C">
              <w:t xml:space="preserve">dimension member </w:t>
            </w:r>
            <w:proofErr w:type="spellStart"/>
            <w:r w:rsidR="00515F7C" w:rsidRPr="00515F7C">
              <w:t>IFAclasses.NegativeGoodwill</w:t>
            </w:r>
            <w:proofErr w:type="spellEnd"/>
            <w:r w:rsidR="00083FD0">
              <w:t xml:space="preserve"> </w:t>
            </w:r>
            <w:r w:rsidR="00703131">
              <w:t xml:space="preserve">mandatory </w:t>
            </w:r>
            <w:r w:rsidR="00083FD0">
              <w:t>with negative goodwill related Bros.</w:t>
            </w:r>
          </w:p>
          <w:p w:rsidR="00083FD0" w:rsidRDefault="00703131" w:rsidP="00083FD0">
            <w:pPr>
              <w:pStyle w:val="ListBSpace"/>
              <w:keepNext/>
              <w:widowControl/>
            </w:pPr>
            <w:proofErr w:type="gramStart"/>
            <w:r>
              <w:t>m</w:t>
            </w:r>
            <w:r w:rsidR="00280FE2">
              <w:t>:</w:t>
            </w:r>
            <w:proofErr w:type="gramEnd"/>
            <w:r w:rsidR="00083FD0">
              <w:t>148</w:t>
            </w:r>
            <w:r w:rsidR="005044DC">
              <w:t xml:space="preserve"> or m:DevelopmentCosts</w:t>
            </w:r>
            <w:r w:rsidR="00083FD0">
              <w:t xml:space="preserve"> to </w:t>
            </w:r>
            <w:r>
              <w:t>make</w:t>
            </w:r>
            <w:r w:rsidR="008A09DC">
              <w:t xml:space="preserve"> </w:t>
            </w:r>
            <w:r w:rsidR="00515F7C">
              <w:t xml:space="preserve">dimension member </w:t>
            </w:r>
            <w:proofErr w:type="spellStart"/>
            <w:r w:rsidR="00515F7C">
              <w:t>IFAclasses.</w:t>
            </w:r>
            <w:r w:rsidR="00083FD0">
              <w:t>DevelopmentCosts</w:t>
            </w:r>
            <w:proofErr w:type="spellEnd"/>
            <w:r w:rsidR="00083FD0">
              <w:t xml:space="preserve"> </w:t>
            </w:r>
            <w:r>
              <w:t xml:space="preserve">mandatory </w:t>
            </w:r>
            <w:r w:rsidR="008A09DC">
              <w:t xml:space="preserve">for </w:t>
            </w:r>
            <w:r w:rsidR="00083FD0">
              <w:t>use with Asset development cost related Bros.</w:t>
            </w:r>
          </w:p>
          <w:p w:rsidR="00515F7C" w:rsidRDefault="00515F7C" w:rsidP="00083FD0">
            <w:pPr>
              <w:pStyle w:val="ListBSpace"/>
              <w:keepNext/>
              <w:widowControl/>
            </w:pPr>
            <w:r>
              <w:t>d</w:t>
            </w:r>
            <w:r w:rsidR="00280FE2">
              <w:t>:</w:t>
            </w:r>
            <w:r>
              <w:t xml:space="preserve">1288 </w:t>
            </w:r>
            <w:r w:rsidR="00280FE2">
              <w:t xml:space="preserve">or d:CoS </w:t>
            </w:r>
            <w:r>
              <w:t xml:space="preserve">to make dimension member </w:t>
            </w:r>
            <w:proofErr w:type="spellStart"/>
            <w:r>
              <w:t>Function.CoS</w:t>
            </w:r>
            <w:proofErr w:type="spellEnd"/>
            <w:r>
              <w:t xml:space="preserve"> the default for purchases related Bros</w:t>
            </w:r>
          </w:p>
          <w:p w:rsidR="00DC493C" w:rsidRDefault="00703131" w:rsidP="00083FD0">
            <w:pPr>
              <w:pStyle w:val="ListBSpace"/>
              <w:keepNext/>
              <w:widowControl/>
            </w:pPr>
            <w:proofErr w:type="gramStart"/>
            <w:r>
              <w:t>x</w:t>
            </w:r>
            <w:r w:rsidR="00280FE2">
              <w:t>:</w:t>
            </w:r>
            <w:proofErr w:type="gramEnd"/>
            <w:r w:rsidR="00DC493C">
              <w:t xml:space="preserve">423 </w:t>
            </w:r>
            <w:r w:rsidR="00280FE2">
              <w:t>or x:</w:t>
            </w:r>
            <w:r w:rsidR="00280FE2" w:rsidRPr="006F4207">
              <w:t>CoSec</w:t>
            </w:r>
            <w:r w:rsidR="00280FE2">
              <w:t xml:space="preserve">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Default="00703131" w:rsidP="00515F7C">
            <w:pPr>
              <w:pStyle w:val="ListBSpace"/>
            </w:pPr>
            <w:proofErr w:type="gramStart"/>
            <w:r>
              <w:t>x</w:t>
            </w:r>
            <w:r w:rsidR="00280FE2">
              <w:t>:</w:t>
            </w:r>
            <w:proofErr w:type="gramEnd"/>
            <w:r w:rsidR="00DC493C">
              <w:t>129</w:t>
            </w:r>
            <w:r w:rsidR="00E21CFB">
              <w:t>3</w:t>
            </w:r>
            <w:r>
              <w:t>,x</w:t>
            </w:r>
            <w:r w:rsidR="00280FE2">
              <w:t>:</w:t>
            </w:r>
            <w:r>
              <w:t>1295,x</w:t>
            </w:r>
            <w:r w:rsidR="00280FE2">
              <w:t>:</w:t>
            </w:r>
            <w:r>
              <w:t>1296,x</w:t>
            </w:r>
            <w:r w:rsidR="00280FE2">
              <w:t>:</w:t>
            </w:r>
            <w:r>
              <w:t>1297</w:t>
            </w:r>
            <w:r w:rsidR="00DC493C">
              <w:t xml:space="preserve"> to exclude &gt;1 year details from Ageing for a debtor Bro</w:t>
            </w:r>
            <w:r>
              <w:t>. If the Bro was specifically for &lt;1 year ageing then m1292 could be used instead.</w:t>
            </w:r>
          </w:p>
          <w:p w:rsidR="00B23629" w:rsidRDefault="00E726B1" w:rsidP="00515F7C">
            <w:pPr>
              <w:pStyle w:val="ListBSpace"/>
            </w:pPr>
            <w:proofErr w:type="gramStart"/>
            <w:r>
              <w:t>a:</w:t>
            </w:r>
            <w:proofErr w:type="gramEnd"/>
            <w:r w:rsidR="00B23629">
              <w:t>1184,a</w:t>
            </w:r>
            <w:r>
              <w:t>:</w:t>
            </w:r>
            <w:r w:rsidR="00B23629">
              <w:t xml:space="preserve">1284 to Allow English and Welsh for a Bro from which Languages had been excluded via </w:t>
            </w:r>
            <w:proofErr w:type="spellStart"/>
            <w:r w:rsidR="00B23629">
              <w:t>Excl</w:t>
            </w:r>
            <w:proofErr w:type="spellEnd"/>
            <w:r w:rsidR="00B23629">
              <w:t xml:space="preserve"> Dims 42.</w:t>
            </w:r>
          </w:p>
          <w:p w:rsidR="001824C1" w:rsidRDefault="00E726B1" w:rsidP="001824C1">
            <w:pPr>
              <w:pStyle w:val="ListBullet"/>
            </w:pPr>
            <w:r>
              <w:t>a:</w:t>
            </w:r>
            <w:r w:rsidR="001824C1" w:rsidRPr="001824C1">
              <w:t>1292,a</w:t>
            </w:r>
            <w:r>
              <w:t>:</w:t>
            </w:r>
            <w:r w:rsidR="001824C1" w:rsidRPr="001824C1">
              <w:t>1293</w:t>
            </w:r>
            <w:r w:rsidR="001824C1">
              <w:t xml:space="preserve"> for a non-</w:t>
            </w:r>
            <w:proofErr w:type="spellStart"/>
            <w:r w:rsidR="001824C1">
              <w:t>Tx</w:t>
            </w:r>
            <w:proofErr w:type="spellEnd"/>
            <w:r w:rsidR="001824C1">
              <w:t xml:space="preserve"> based Bro to allow &lt;1 or &gt;1 Ageing</w:t>
            </w:r>
            <w:r w:rsidR="001824C1">
              <w:br/>
              <w:t xml:space="preserve">The same end could be achieved via </w:t>
            </w:r>
            <w:r w:rsidR="002C574D">
              <w:t xml:space="preserve">use of </w:t>
            </w:r>
            <w:proofErr w:type="spellStart"/>
            <w:r w:rsidR="001824C1">
              <w:t>Incl</w:t>
            </w:r>
            <w:proofErr w:type="spellEnd"/>
            <w:r w:rsidR="001824C1">
              <w:t xml:space="preserve"> Dims 44 and then excluding the unwanted DiMes i.e. </w:t>
            </w:r>
            <w:r w:rsidR="001824C1" w:rsidRPr="001824C1">
              <w:t>x</w:t>
            </w:r>
            <w:r>
              <w:t>:</w:t>
            </w:r>
            <w:r w:rsidR="001824C1" w:rsidRPr="001824C1">
              <w:t>1295,x</w:t>
            </w:r>
            <w:r>
              <w:t>:</w:t>
            </w:r>
            <w:r w:rsidR="001824C1" w:rsidRPr="001824C1">
              <w:t>1296,x</w:t>
            </w:r>
            <w:r>
              <w:t>:</w:t>
            </w:r>
            <w:r w:rsidR="001824C1" w:rsidRPr="001824C1">
              <w:t>1297</w:t>
            </w:r>
            <w:r w:rsidR="001824C1">
              <w:t xml:space="preserve">. (There is no need to exclude 1294 as that is an ‘R’ or non-posting DiMe.) The </w:t>
            </w:r>
            <w:r w:rsidR="001824C1" w:rsidRPr="001824C1">
              <w:t>a</w:t>
            </w:r>
            <w:proofErr w:type="gramStart"/>
            <w:r>
              <w:t>:</w:t>
            </w:r>
            <w:r w:rsidR="001824C1" w:rsidRPr="001824C1">
              <w:t>1292,a</w:t>
            </w:r>
            <w:r>
              <w:t>:</w:t>
            </w:r>
            <w:r w:rsidR="001824C1" w:rsidRPr="001824C1">
              <w:t>1293</w:t>
            </w:r>
            <w:proofErr w:type="gramEnd"/>
            <w:r w:rsidR="001824C1">
              <w:t xml:space="preserve"> method is shorter and clearer.</w:t>
            </w:r>
          </w:p>
          <w:p w:rsidR="001824C1" w:rsidRPr="00515F7C" w:rsidRDefault="001824C1" w:rsidP="001824C1">
            <w:pPr>
              <w:pStyle w:val="ListBullet"/>
              <w:numPr>
                <w:ilvl w:val="0"/>
                <w:numId w:val="0"/>
              </w:numPr>
              <w:ind w:left="360"/>
            </w:pPr>
          </w:p>
          <w:p w:rsidR="00DC493C" w:rsidRDefault="00703131" w:rsidP="00136BA5">
            <w:pPr>
              <w:pStyle w:val="NormSpace"/>
            </w:pPr>
            <w:r>
              <w:t xml:space="preserve">For a BD Map </w:t>
            </w:r>
            <w:r w:rsidR="001824C1">
              <w:t>without its own DiMes column,</w:t>
            </w:r>
            <w:r w:rsidR="00B23629">
              <w:t xml:space="preserve"> DiMes </w:t>
            </w:r>
            <w:r w:rsidR="008A09DC">
              <w:t xml:space="preserve">are inherited from the Main Bro </w:t>
            </w:r>
            <w:r w:rsidR="001824C1">
              <w:t>with any BD DiMes removed.</w:t>
            </w:r>
          </w:p>
          <w:p w:rsidR="00D003DA" w:rsidRPr="00136BA5" w:rsidRDefault="00D003DA" w:rsidP="00B23629">
            <w:pPr>
              <w:rPr>
                <w:b/>
              </w:rPr>
            </w:pPr>
            <w:r w:rsidRPr="00136BA5">
              <w:rPr>
                <w:b/>
              </w:rPr>
              <w:t>Summing Use of Mandatory/Default DiMes</w:t>
            </w:r>
          </w:p>
          <w:p w:rsidR="00D003DA" w:rsidRDefault="00D003DA" w:rsidP="00721B3B">
            <w:pPr>
              <w:pStyle w:val="NormSpace"/>
            </w:pPr>
            <w:r>
              <w:t xml:space="preserve">When Bros are either </w:t>
            </w:r>
            <w:proofErr w:type="spellStart"/>
            <w:r>
              <w:t>SumEnd</w:t>
            </w:r>
            <w:proofErr w:type="spellEnd"/>
            <w:r>
              <w:t xml:space="preserve"> or Set summed</w:t>
            </w:r>
            <w:r w:rsidR="00136BA5">
              <w:t xml:space="preserve">, if the sum is for a mixture of Bros with and without DiMes in use, then </w:t>
            </w:r>
            <w:r w:rsidR="005A4FB8">
              <w:t>a</w:t>
            </w:r>
            <w:r w:rsidR="00136BA5">
              <w:t xml:space="preserve"> difference </w:t>
            </w:r>
            <w:r w:rsidR="005A4FB8">
              <w:t xml:space="preserve">arises </w:t>
            </w:r>
            <w:r w:rsidR="00136BA5">
              <w:t>between the sum of the Primary DiMe values, and the Base Sum which includes both the with and without DiMe values</w:t>
            </w:r>
            <w:r w:rsidR="005A4FB8">
              <w:t>. The difference</w:t>
            </w:r>
            <w:r w:rsidR="00136BA5">
              <w:t xml:space="preserve"> is allocated to</w:t>
            </w:r>
            <w:r w:rsidR="00721B3B">
              <w:t xml:space="preserve"> </w:t>
            </w:r>
            <w:r w:rsidR="00136BA5">
              <w:t xml:space="preserve">a DiMe so that </w:t>
            </w:r>
            <w:r w:rsidR="00721B3B">
              <w:t xml:space="preserve">after summing is finished </w:t>
            </w:r>
            <w:r w:rsidR="00136BA5">
              <w:t xml:space="preserve">the Base Sum </w:t>
            </w:r>
            <w:r w:rsidR="005A4FB8">
              <w:t xml:space="preserve">for a Bro </w:t>
            </w:r>
            <w:r w:rsidR="00136BA5">
              <w:t xml:space="preserve">will equal the sum of </w:t>
            </w:r>
            <w:r w:rsidR="005A4FB8">
              <w:t>its</w:t>
            </w:r>
            <w:r w:rsidR="00136BA5">
              <w:t xml:space="preserve"> Primary DiMe values.</w:t>
            </w:r>
          </w:p>
          <w:p w:rsidR="00721B3B" w:rsidRDefault="00721B3B" w:rsidP="00721B3B">
            <w:pPr>
              <w:pStyle w:val="NormSpace"/>
            </w:pPr>
            <w:r>
              <w:t xml:space="preserve">If the target Bro of the sum has a Mandatory DiMe list then the first DiMe in the </w:t>
            </w:r>
            <w:r w:rsidR="009F7F3E">
              <w:t xml:space="preserve">Mandatory </w:t>
            </w:r>
            <w:r>
              <w:t>list is used for allocating the difference. This is the only time that the order of Mandatory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721B3B">
            <w:pPr>
              <w:pStyle w:val="NormSpace"/>
            </w:pPr>
            <w:r>
              <w:t xml:space="preserve">If the target Bro of the sum has no Mandatory DiMe list but does have a Default DiMes list, then the first DiMe in the </w:t>
            </w:r>
            <w:r w:rsidR="009F7F3E">
              <w:t xml:space="preserve">Default </w:t>
            </w:r>
            <w:r>
              <w:t>list is used for allocating the difference. This is the only time that the order of Default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721B3B">
            <w:r>
              <w:t>If the target Bro of the sum has neither a Mandatory DiMe</w:t>
            </w:r>
            <w:r w:rsidR="009F7F3E">
              <w:t>s</w:t>
            </w:r>
            <w:r>
              <w:t xml:space="preserve"> list nor a Default DiMes list, the</w:t>
            </w:r>
            <w:r w:rsidR="005A4FB8">
              <w:t>n</w:t>
            </w:r>
            <w:r>
              <w:t xml:space="preserve"> the Unallocated pseudo DiMe (9999) is used for allocating the difference.</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8D5220" w:rsidTr="00CE28AD">
        <w:trPr>
          <w:cantSplit/>
        </w:trPr>
        <w:tc>
          <w:tcPr>
            <w:tcW w:w="1295" w:type="dxa"/>
            <w:shd w:val="clear" w:color="auto" w:fill="EDFFCD"/>
          </w:tcPr>
          <w:p w:rsidR="008D5220" w:rsidRDefault="008D5220" w:rsidP="009B082A">
            <w:r>
              <w:lastRenderedPageBreak/>
              <w:t>Check</w:t>
            </w:r>
          </w:p>
        </w:tc>
        <w:tc>
          <w:tcPr>
            <w:tcW w:w="634" w:type="dxa"/>
            <w:shd w:val="clear" w:color="auto" w:fill="EDFFCD"/>
          </w:tcPr>
          <w:p w:rsidR="008D5220" w:rsidRDefault="008D5220" w:rsidP="009B082A">
            <w:pPr>
              <w:jc w:val="center"/>
            </w:pPr>
            <w:r>
              <w:t>E</w:t>
            </w:r>
          </w:p>
        </w:tc>
        <w:tc>
          <w:tcPr>
            <w:tcW w:w="8549" w:type="dxa"/>
            <w:shd w:val="clear" w:color="auto" w:fill="EDFFCD"/>
          </w:tcPr>
          <w:p w:rsidR="008D5220" w:rsidRDefault="008D5220" w:rsidP="009B082A">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 type.</w:t>
            </w:r>
          </w:p>
          <w:p w:rsidR="008D5220" w:rsidRDefault="008D5220" w:rsidP="009B082A">
            <w:pPr>
              <w:pStyle w:val="NormSpace"/>
            </w:pPr>
            <w:r>
              <w:t>Either or both Bros involved can be BD Maps.</w:t>
            </w:r>
          </w:p>
          <w:p w:rsidR="008D5220" w:rsidRDefault="008D5220" w:rsidP="009B082A">
            <w:pPr>
              <w:pStyle w:val="NormSpace"/>
            </w:pPr>
            <w:r>
              <w:t>The check is applied to single balances only, the Base or BD Map value as applicable.</w:t>
            </w:r>
          </w:p>
          <w:p w:rsidR="008D5220" w:rsidRDefault="008D5220" w:rsidP="009B082A">
            <w:pPr>
              <w:pStyle w:val="NormSpace"/>
            </w:pPr>
            <w:r>
              <w:t>The Check Column takes the following format:</w:t>
            </w:r>
          </w:p>
          <w:p w:rsidR="008D5220" w:rsidRDefault="008D5220" w:rsidP="009B082A">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 xml:space="preserve">k | Target&gt;}{ Year#} </w:t>
            </w:r>
            <w:proofErr w:type="spellStart"/>
            <w:r>
              <w:t>TargetBroName</w:t>
            </w:r>
            <w:proofErr w:type="spellEnd"/>
          </w:p>
          <w:p w:rsidR="008D5220" w:rsidRDefault="008D5220" w:rsidP="009B082A">
            <w:r>
              <w:t xml:space="preserve">Bros Export prefaces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8D5220" w:rsidRDefault="008D5220" w:rsidP="009B082A"/>
          <w:p w:rsidR="008D5220" w:rsidRDefault="008D5220" w:rsidP="009B082A">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8D5220" w:rsidRDefault="008D5220" w:rsidP="009B082A">
            <w:pPr>
              <w:pStyle w:val="ListBullet"/>
            </w:pPr>
            <w:r>
              <w:t>Either</w:t>
            </w:r>
            <w:r>
              <w:tab/>
            </w:r>
            <w:r>
              <w:tab/>
            </w:r>
            <w:r w:rsidRPr="00291BF2">
              <w:t>if Either Bro has a value</w:t>
            </w:r>
          </w:p>
          <w:p w:rsidR="008D5220" w:rsidRDefault="008D5220" w:rsidP="009B082A">
            <w:pPr>
              <w:pStyle w:val="ListBullet"/>
            </w:pPr>
            <w:r>
              <w:t>Both</w:t>
            </w:r>
            <w:r>
              <w:tab/>
            </w:r>
            <w:r>
              <w:tab/>
            </w:r>
            <w:r w:rsidRPr="00291BF2">
              <w:t>if Both Bro</w:t>
            </w:r>
            <w:r>
              <w:t>s</w:t>
            </w:r>
            <w:r w:rsidRPr="00291BF2">
              <w:t xml:space="preserve"> have a value</w:t>
            </w:r>
          </w:p>
          <w:p w:rsidR="008D5220" w:rsidRDefault="008D5220" w:rsidP="009B082A">
            <w:pPr>
              <w:pStyle w:val="ListBullet"/>
            </w:pPr>
            <w:r>
              <w:t>Check</w:t>
            </w:r>
            <w:r>
              <w:tab/>
            </w:r>
            <w:r w:rsidRPr="005A17E7">
              <w:t xml:space="preserve">if the Check </w:t>
            </w:r>
            <w:r>
              <w:t xml:space="preserve">(this) </w:t>
            </w:r>
            <w:r w:rsidRPr="005A17E7">
              <w:t>Bro has a value</w:t>
            </w:r>
          </w:p>
          <w:p w:rsidR="008D5220" w:rsidRDefault="008D5220" w:rsidP="009B082A">
            <w:pPr>
              <w:pStyle w:val="ListBSpace"/>
            </w:pPr>
            <w:r>
              <w:t>Target</w:t>
            </w:r>
            <w:r>
              <w:tab/>
            </w:r>
            <w:r w:rsidRPr="005A17E7">
              <w:t>if the Target Bro has a value</w:t>
            </w:r>
          </w:p>
          <w:p w:rsidR="008D5220" w:rsidRDefault="008D5220" w:rsidP="009B082A">
            <w:pPr>
              <w:pStyle w:val="NormSpace"/>
            </w:pPr>
            <w:r>
              <w:t xml:space="preserve">The default is Either if no </w:t>
            </w:r>
            <w:proofErr w:type="gramStart"/>
            <w:r w:rsidRPr="00E013E2">
              <w:t>{ &lt;</w:t>
            </w:r>
            <w:proofErr w:type="gramEnd"/>
            <w:r w:rsidRPr="00E013E2">
              <w:t>Either | Both | Chec</w:t>
            </w:r>
            <w:r>
              <w:t>k | Target&gt;} field is defined.</w:t>
            </w:r>
          </w:p>
          <w:p w:rsidR="008D5220" w:rsidRDefault="008D5220" w:rsidP="009B082A">
            <w:pPr>
              <w:pStyle w:val="NormSpace"/>
            </w:pPr>
            <w:r>
              <w:t xml:space="preserve">The optional </w:t>
            </w:r>
            <w:proofErr w:type="gramStart"/>
            <w:r>
              <w:t>{ Year</w:t>
            </w:r>
            <w:proofErr w:type="gramEnd"/>
            <w:r>
              <w:t>#} allows a prior year to be specified for the Check similarly to the Year# option for Slaves.</w:t>
            </w:r>
          </w:p>
          <w:p w:rsidR="008D5220" w:rsidRPr="000F6685" w:rsidRDefault="008D5220" w:rsidP="009B082A">
            <w:r>
              <w:t xml:space="preserve">A Check of ‘Equal To </w:t>
            </w:r>
            <w:proofErr w:type="gramStart"/>
            <w:r>
              <w:t>Either{</w:t>
            </w:r>
            <w:proofErr w:type="gramEnd"/>
            <w:r>
              <w:t xml:space="preserve"> Year#} Master Bro Name’ is automatically added to a Summing Set Slave as explained in the Slave Bros section.</w:t>
            </w:r>
          </w:p>
        </w:tc>
      </w:tr>
      <w:tr w:rsidR="008D5220" w:rsidTr="00D77089">
        <w:tc>
          <w:tcPr>
            <w:tcW w:w="1295" w:type="dxa"/>
            <w:shd w:val="clear" w:color="auto" w:fill="EDFFCD"/>
          </w:tcPr>
          <w:p w:rsidR="008D5220" w:rsidRDefault="008D5220" w:rsidP="00004F99">
            <w:proofErr w:type="spellStart"/>
            <w:r>
              <w:t>StartEnd</w:t>
            </w:r>
            <w:proofErr w:type="spellEnd"/>
          </w:p>
        </w:tc>
        <w:tc>
          <w:tcPr>
            <w:tcW w:w="634" w:type="dxa"/>
            <w:shd w:val="clear" w:color="auto" w:fill="EDFFCD"/>
          </w:tcPr>
          <w:p w:rsidR="008D5220" w:rsidRDefault="008D5220" w:rsidP="00D81E8D">
            <w:pPr>
              <w:jc w:val="center"/>
            </w:pPr>
            <w:r>
              <w:t>E</w:t>
            </w:r>
          </w:p>
        </w:tc>
        <w:tc>
          <w:tcPr>
            <w:tcW w:w="8549" w:type="dxa"/>
            <w:shd w:val="clear" w:color="auto" w:fill="EDFFCD"/>
          </w:tcPr>
          <w:p w:rsidR="008D5220" w:rsidRDefault="008D5220" w:rsidP="00A87B0F">
            <w:pPr>
              <w:pStyle w:val="NormSpace"/>
            </w:pPr>
            <w:r>
              <w:t xml:space="preserve">The </w:t>
            </w:r>
            <w:proofErr w:type="spellStart"/>
            <w:r>
              <w:t>StartEnd</w:t>
            </w:r>
            <w:proofErr w:type="spellEnd"/>
            <w:r>
              <w:t xml:space="preserve"> column applies to </w:t>
            </w:r>
            <w:r w:rsidRPr="00DC7B7C">
              <w:t xml:space="preserve">Taxonomy based </w:t>
            </w:r>
            <w:r>
              <w:t xml:space="preserve">Summing </w:t>
            </w:r>
            <w:r w:rsidRPr="00DC7B7C">
              <w:t>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8D5220" w:rsidRDefault="008D5220"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8D5220" w:rsidRDefault="008D5220" w:rsidP="006E5138">
            <w:pPr>
              <w:pStyle w:val="ListBT1"/>
            </w:pPr>
            <w:r>
              <w:t xml:space="preserve">No </w:t>
            </w:r>
            <w:proofErr w:type="spellStart"/>
            <w:r>
              <w:t>StartEnd</w:t>
            </w:r>
            <w:proofErr w:type="spellEnd"/>
            <w:r>
              <w:t xml:space="preserve"> Sum List (also called SE Sum List)</w:t>
            </w:r>
          </w:p>
          <w:p w:rsidR="008D5220" w:rsidRDefault="008D5220" w:rsidP="006E5138">
            <w:pPr>
              <w:pStyle w:val="ListBT1"/>
            </w:pPr>
            <w:r>
              <w:t>No Start value</w:t>
            </w:r>
          </w:p>
          <w:p w:rsidR="008D5220" w:rsidRDefault="008D5220" w:rsidP="006E5138">
            <w:pPr>
              <w:pStyle w:val="ListBT1"/>
            </w:pPr>
            <w:r>
              <w:t>End value is to be posted</w:t>
            </w:r>
          </w:p>
          <w:p w:rsidR="008D5220" w:rsidRDefault="008D5220" w:rsidP="006E5138">
            <w:pPr>
              <w:pStyle w:val="ListBT1"/>
            </w:pPr>
            <w:r>
              <w:t>TB includes the value if Post Type is DE</w:t>
            </w:r>
          </w:p>
          <w:p w:rsidR="008D5220" w:rsidRDefault="008D5220" w:rsidP="006E5138">
            <w:pPr>
              <w:pStyle w:val="ListBT1"/>
            </w:pPr>
            <w:r>
              <w:t>Tag: End type</w:t>
            </w:r>
          </w:p>
          <w:p w:rsidR="008D5220" w:rsidRDefault="008D5220" w:rsidP="00E53F1E">
            <w:pPr>
              <w:pStyle w:val="ListBT1"/>
              <w:spacing w:after="120"/>
            </w:pPr>
            <w:r>
              <w:t>Can use Braiins Dimensions</w:t>
            </w:r>
          </w:p>
          <w:p w:rsidR="008D5220" w:rsidRDefault="008D5220"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8D5220" w:rsidRDefault="008D5220"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8D5220" w:rsidRDefault="008D5220" w:rsidP="00C26DFB">
            <w:pPr>
              <w:pStyle w:val="ListBT1"/>
            </w:pPr>
            <w:r>
              <w:lastRenderedPageBreak/>
              <w:t>Start = previous period End and is automatically RO</w:t>
            </w:r>
          </w:p>
          <w:p w:rsidR="008D5220" w:rsidRDefault="008D5220" w:rsidP="00C26DFB">
            <w:pPr>
              <w:pStyle w:val="ListBT1"/>
            </w:pPr>
            <w:r>
              <w:t>End = Start + the Sum of the SE Sum List of Bros</w:t>
            </w:r>
          </w:p>
          <w:p w:rsidR="008D5220" w:rsidRDefault="008D5220" w:rsidP="00C26DFB">
            <w:pPr>
              <w:pStyle w:val="ListBT1"/>
            </w:pPr>
            <w:r>
              <w:t>End is automatically RO</w:t>
            </w:r>
          </w:p>
          <w:p w:rsidR="008D5220" w:rsidRDefault="008D5220" w:rsidP="00C26DFB">
            <w:pPr>
              <w:pStyle w:val="ListBT1"/>
            </w:pPr>
            <w:r>
              <w:t>TB includes: Start balance AND the SE Sum List Bros</w:t>
            </w:r>
          </w:p>
          <w:p w:rsidR="008D5220" w:rsidRDefault="008D5220" w:rsidP="00C26DFB">
            <w:pPr>
              <w:pStyle w:val="ListBT1"/>
            </w:pPr>
            <w:r>
              <w:t>Tag: Start or End according to the Bro Reference</w:t>
            </w:r>
          </w:p>
          <w:p w:rsidR="008D5220" w:rsidRDefault="008D5220" w:rsidP="00E53F1E">
            <w:pPr>
              <w:pStyle w:val="ListBT1"/>
              <w:spacing w:after="120"/>
            </w:pPr>
            <w:r>
              <w:t>Cannot use Braiins Dimensions</w:t>
            </w:r>
          </w:p>
          <w:p w:rsidR="008D5220" w:rsidRDefault="008D5220"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8D5220" w:rsidRDefault="008D5220"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8D5220" w:rsidRDefault="008D5220" w:rsidP="00804901">
            <w:pPr>
              <w:pStyle w:val="ListBT1"/>
            </w:pPr>
            <w:r>
              <w:t>Start = previous period End</w:t>
            </w:r>
            <w:r w:rsidRPr="00F13166">
              <w:t xml:space="preserve"> and is automatically RO</w:t>
            </w:r>
          </w:p>
          <w:p w:rsidR="008D5220" w:rsidRDefault="008D5220" w:rsidP="00804901">
            <w:pPr>
              <w:pStyle w:val="ListBT1"/>
            </w:pPr>
            <w:r>
              <w:t>End is to be posted. Zero if no posting.</w:t>
            </w:r>
          </w:p>
          <w:p w:rsidR="008D5220" w:rsidRDefault="008D5220" w:rsidP="00804901">
            <w:pPr>
              <w:pStyle w:val="ListBT1"/>
            </w:pPr>
            <w:r>
              <w:t>The SE Sum List provides a check, or means of calculating missing values.</w:t>
            </w:r>
          </w:p>
          <w:p w:rsidR="008D5220" w:rsidRDefault="008D5220" w:rsidP="00804901">
            <w:pPr>
              <w:pStyle w:val="ListBT1"/>
            </w:pPr>
            <w:r>
              <w:t>TB includes: End balance but NOT the SE List Bros</w:t>
            </w:r>
          </w:p>
          <w:p w:rsidR="008D5220" w:rsidRDefault="008D5220" w:rsidP="00804901">
            <w:pPr>
              <w:pStyle w:val="ListBT1"/>
            </w:pPr>
            <w:r>
              <w:t>Tag: Start or End according to the Bro Reference</w:t>
            </w:r>
          </w:p>
          <w:p w:rsidR="008D5220" w:rsidRDefault="008D5220" w:rsidP="005A3687">
            <w:pPr>
              <w:pStyle w:val="ListBT1"/>
              <w:spacing w:after="120"/>
            </w:pPr>
            <w:r>
              <w:t>Cannot use Braiins Dimensions</w:t>
            </w:r>
          </w:p>
          <w:p w:rsidR="008D5220" w:rsidRDefault="008D5220"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8D5220" w:rsidRDefault="008D5220" w:rsidP="003B1A06">
            <w:pPr>
              <w:pStyle w:val="ListBT1"/>
            </w:pPr>
            <w:r>
              <w:t>TB includes:</w:t>
            </w:r>
            <w:r>
              <w:tab/>
              <w:t>P&amp;L:</w:t>
            </w:r>
            <w:r>
              <w:tab/>
              <w:t>Start and End with sign reversed</w:t>
            </w:r>
            <w:r>
              <w:br/>
            </w:r>
            <w:r>
              <w:tab/>
            </w:r>
            <w:r>
              <w:tab/>
            </w:r>
            <w:r>
              <w:tab/>
            </w:r>
            <w:r>
              <w:tab/>
            </w:r>
            <w:r>
              <w:tab/>
              <w:t>BS:</w:t>
            </w:r>
            <w:r>
              <w:tab/>
              <w:t>End</w:t>
            </w:r>
          </w:p>
          <w:p w:rsidR="008D5220" w:rsidRPr="00446114" w:rsidRDefault="008D5220" w:rsidP="00446114">
            <w:pPr>
              <w:pStyle w:val="ListBT1"/>
              <w:spacing w:after="120"/>
              <w:ind w:left="714" w:hanging="357"/>
            </w:pPr>
            <w:r>
              <w:t>Movement to be taken into account when checking that a posting journal balances.</w:t>
            </w:r>
          </w:p>
          <w:p w:rsidR="008D5220" w:rsidRPr="00E53F1E" w:rsidRDefault="008D5220" w:rsidP="00E53F1E">
            <w:pPr>
              <w:rPr>
                <w:b/>
              </w:rPr>
            </w:pPr>
            <w:proofErr w:type="spellStart"/>
            <w:r w:rsidRPr="00E53F1E">
              <w:rPr>
                <w:b/>
              </w:rPr>
              <w:t>StartEnd</w:t>
            </w:r>
            <w:proofErr w:type="spellEnd"/>
            <w:r w:rsidRPr="00E53F1E">
              <w:rPr>
                <w:b/>
              </w:rPr>
              <w:t xml:space="preserve"> Instant Bros</w:t>
            </w:r>
          </w:p>
          <w:p w:rsidR="008D5220" w:rsidRDefault="008D5220" w:rsidP="00091AEB">
            <w:pPr>
              <w:pStyle w:val="NormSpace"/>
            </w:pPr>
            <w:r>
              <w:t>For Instant Bros</w:t>
            </w:r>
            <w:r w:rsidRPr="007439B6">
              <w:t xml:space="preserve"> with </w:t>
            </w:r>
            <w:proofErr w:type="spellStart"/>
            <w:r w:rsidRPr="007439B6">
              <w:t>StartEnd</w:t>
            </w:r>
            <w:proofErr w:type="spellEnd"/>
            <w:r w:rsidRPr="007439B6">
              <w:t xml:space="preserve"> values, </w:t>
            </w:r>
            <w:r w:rsidR="007F5479">
              <w:t xml:space="preserve">short form </w:t>
            </w:r>
            <w:proofErr w:type="spellStart"/>
            <w:r>
              <w:t>BroRefs</w:t>
            </w:r>
            <w:proofErr w:type="spellEnd"/>
            <w:r>
              <w:t xml:space="preserve"> for the Start values </w:t>
            </w:r>
            <w:r w:rsidR="007F5479">
              <w:t xml:space="preserve">have an ‘s’ suffix, while full text </w:t>
            </w:r>
            <w:proofErr w:type="spellStart"/>
            <w:r w:rsidR="007F5479">
              <w:t>BroRefs</w:t>
            </w:r>
            <w:proofErr w:type="spellEnd"/>
            <w:r w:rsidR="007F5479">
              <w:t xml:space="preserve"> include “,Start’</w:t>
            </w:r>
            <w:r>
              <w:t>.</w:t>
            </w:r>
          </w:p>
          <w:p w:rsidR="008D5220" w:rsidRDefault="008D5220" w:rsidP="00091AEB">
            <w:pPr>
              <w:pStyle w:val="NormSpace"/>
            </w:pPr>
            <w:r>
              <w:t xml:space="preserve">A Bro reference for a </w:t>
            </w:r>
            <w:proofErr w:type="spellStart"/>
            <w:r>
              <w:t>StartEnd</w:t>
            </w:r>
            <w:proofErr w:type="spellEnd"/>
            <w:r>
              <w:t xml:space="preserve"> Bro can include an optional {</w:t>
            </w:r>
            <w:proofErr w:type="gramStart"/>
            <w:r w:rsidR="00400BBE">
              <w:t>,</w:t>
            </w:r>
            <w:r>
              <w:t>&lt;</w:t>
            </w:r>
            <w:proofErr w:type="spellStart"/>
            <w:proofErr w:type="gramEnd"/>
            <w:r>
              <w:t>start|end</w:t>
            </w:r>
            <w:proofErr w:type="spellEnd"/>
            <w:r>
              <w:t>&gt;} value. If neither is used the defaults is end.</w:t>
            </w:r>
          </w:p>
          <w:p w:rsidR="008D5220" w:rsidRPr="005B28D0" w:rsidRDefault="008D5220" w:rsidP="00D80EAB">
            <w:pPr>
              <w:keepNext/>
              <w:keepLines/>
              <w:widowControl w:val="0"/>
              <w:rPr>
                <w:b/>
              </w:rPr>
            </w:pPr>
            <w:proofErr w:type="spellStart"/>
            <w:r w:rsidRPr="005B28D0">
              <w:rPr>
                <w:b/>
              </w:rPr>
              <w:t>SumEnd</w:t>
            </w:r>
            <w:proofErr w:type="spellEnd"/>
            <w:r>
              <w:rPr>
                <w:b/>
              </w:rPr>
              <w:t>,</w:t>
            </w:r>
            <w:r w:rsidRPr="005B28D0">
              <w:rPr>
                <w:b/>
              </w:rPr>
              <w:t xml:space="preserve"> </w:t>
            </w:r>
            <w:proofErr w:type="spellStart"/>
            <w:r w:rsidRPr="005B28D0">
              <w:rPr>
                <w:b/>
              </w:rPr>
              <w:t>PostEnd</w:t>
            </w:r>
            <w:proofErr w:type="spellEnd"/>
            <w:r>
              <w:rPr>
                <w:b/>
              </w:rPr>
              <w:t xml:space="preserve"> and Stock</w:t>
            </w:r>
            <w:r w:rsidRPr="005B28D0">
              <w:rPr>
                <w:b/>
              </w:rPr>
              <w:t xml:space="preserve"> SE Sum Lists</w:t>
            </w:r>
          </w:p>
          <w:p w:rsidR="008D5220" w:rsidRDefault="008D5220" w:rsidP="00D80EAB">
            <w:pPr>
              <w:keepLines/>
              <w:widowControl w:val="0"/>
            </w:pPr>
            <w:r>
              <w:t xml:space="preserve">For </w:t>
            </w:r>
            <w:proofErr w:type="spellStart"/>
            <w:r>
              <w:t>SumEnd</w:t>
            </w:r>
            <w:proofErr w:type="spellEnd"/>
            <w:r>
              <w:t xml:space="preserve">, </w:t>
            </w:r>
            <w:proofErr w:type="spellStart"/>
            <w:r>
              <w:t>PostEnd</w:t>
            </w:r>
            <w:proofErr w:type="spellEnd"/>
            <w:r>
              <w:t xml:space="preserve"> and Stock Bros, the </w:t>
            </w:r>
            <w:proofErr w:type="spellStart"/>
            <w:r>
              <w:t>StartEnd</w:t>
            </w:r>
            <w:proofErr w:type="spellEnd"/>
            <w:r>
              <w:t xml:space="preserve"> column takes the following form:</w:t>
            </w:r>
          </w:p>
          <w:p w:rsidR="008D5220" w:rsidRDefault="008D5220" w:rsidP="00D80EAB">
            <w:pPr>
              <w:pStyle w:val="NormSpace"/>
              <w:keepLines/>
              <w:widowControl w:val="0"/>
            </w:pPr>
            <w:r w:rsidRPr="00F93E04">
              <w:t>&lt;</w:t>
            </w:r>
            <w:proofErr w:type="spellStart"/>
            <w:r w:rsidRPr="00F93E04">
              <w:t>SumEnd|PostEnd</w:t>
            </w:r>
            <w:r>
              <w:t>|Stock</w:t>
            </w:r>
            <w:proofErr w:type="spellEnd"/>
            <w:r w:rsidRPr="00F93E04">
              <w:t xml:space="preserve">&gt; </w:t>
            </w:r>
            <w:proofErr w:type="spellStart"/>
            <w:r>
              <w:t>SeSumList</w:t>
            </w:r>
            <w:proofErr w:type="spellEnd"/>
          </w:p>
          <w:p w:rsidR="008D5220" w:rsidRDefault="008D5220"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w:t>
            </w:r>
            <w:proofErr w:type="spellStart"/>
            <w:r>
              <w:t>PostEnd</w:t>
            </w:r>
            <w:proofErr w:type="spellEnd"/>
            <w:r>
              <w:t xml:space="preserve"> and Stock.</w:t>
            </w:r>
          </w:p>
          <w:p w:rsidR="008D5220" w:rsidRDefault="008D5220" w:rsidP="00C1030D">
            <w:pPr>
              <w:pStyle w:val="NormSpace"/>
            </w:pPr>
            <w:r>
              <w:t xml:space="preserve">There must be at least one </w:t>
            </w:r>
            <w:proofErr w:type="spellStart"/>
            <w:r w:rsidRPr="00440405">
              <w:t>SeSumList</w:t>
            </w:r>
            <w:proofErr w:type="spellEnd"/>
            <w:r>
              <w:t>.</w:t>
            </w:r>
          </w:p>
          <w:p w:rsidR="008D5220" w:rsidRDefault="008D5220" w:rsidP="00C1030D">
            <w:pPr>
              <w:pStyle w:val="NormSpace"/>
            </w:pPr>
            <w:proofErr w:type="spellStart"/>
            <w:r>
              <w:t>SumEnd</w:t>
            </w:r>
            <w:proofErr w:type="spellEnd"/>
            <w:r>
              <w:t xml:space="preserve"> Bros can have only one </w:t>
            </w:r>
            <w:proofErr w:type="spellStart"/>
            <w:r>
              <w:t>SeSumList</w:t>
            </w:r>
            <w:proofErr w:type="spellEnd"/>
            <w:r>
              <w:t>.</w:t>
            </w:r>
          </w:p>
          <w:p w:rsidR="008D5220" w:rsidRDefault="008D5220" w:rsidP="00C1030D">
            <w:pPr>
              <w:pStyle w:val="NormSpace"/>
            </w:pPr>
            <w:r>
              <w:t xml:space="preserve">The list cannot include the </w:t>
            </w:r>
            <w:proofErr w:type="spellStart"/>
            <w:r>
              <w:t>TxId</w:t>
            </w:r>
            <w:proofErr w:type="spellEnd"/>
            <w:r>
              <w:t xml:space="preserve"> of the Bro unless the Bro is a Tuple Bro in which case the </w:t>
            </w:r>
            <w:proofErr w:type="spellStart"/>
            <w:r>
              <w:t>self reference</w:t>
            </w:r>
            <w:proofErr w:type="spellEnd"/>
            <w:r>
              <w:t xml:space="preserve"> means the sum of the other instances in the tuple. </w:t>
            </w:r>
            <w:proofErr w:type="spellStart"/>
            <w:proofErr w:type="gramStart"/>
            <w:r>
              <w:t>djh</w:t>
            </w:r>
            <w:proofErr w:type="spellEnd"/>
            <w:proofErr w:type="gramEnd"/>
            <w:r>
              <w:t>?? Re 222.</w:t>
            </w:r>
          </w:p>
          <w:p w:rsidR="008D5220" w:rsidRDefault="008D5220" w:rsidP="00C1030D">
            <w:pPr>
              <w:pStyle w:val="NormSpace"/>
            </w:pP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8D5220" w:rsidRPr="00BF2001" w:rsidRDefault="008D5220"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8D5220" w:rsidTr="002C7AE7">
              <w:tc>
                <w:tcPr>
                  <w:tcW w:w="718" w:type="dxa"/>
                </w:tcPr>
                <w:p w:rsidR="008D5220" w:rsidRPr="00232062" w:rsidRDefault="008D5220" w:rsidP="00F15A69">
                  <w:pPr>
                    <w:rPr>
                      <w:b/>
                    </w:rPr>
                  </w:pPr>
                  <w:r w:rsidRPr="00232062">
                    <w:rPr>
                      <w:b/>
                    </w:rPr>
                    <w:t xml:space="preserve">Bro </w:t>
                  </w:r>
                  <w:proofErr w:type="spellStart"/>
                  <w:r w:rsidRPr="00232062">
                    <w:rPr>
                      <w:b/>
                    </w:rPr>
                    <w:t>TxId</w:t>
                  </w:r>
                  <w:proofErr w:type="spellEnd"/>
                </w:p>
              </w:tc>
              <w:tc>
                <w:tcPr>
                  <w:tcW w:w="3240" w:type="dxa"/>
                </w:tcPr>
                <w:p w:rsidR="008D5220" w:rsidRPr="00232062" w:rsidRDefault="008D5220" w:rsidP="00F15A69">
                  <w:pPr>
                    <w:rPr>
                      <w:b/>
                    </w:rPr>
                  </w:pPr>
                  <w:r>
                    <w:rPr>
                      <w:b/>
                    </w:rPr>
                    <w:t>Description</w:t>
                  </w:r>
                </w:p>
              </w:tc>
              <w:tc>
                <w:tcPr>
                  <w:tcW w:w="4200" w:type="dxa"/>
                </w:tcPr>
                <w:p w:rsidR="008D5220" w:rsidRPr="00232062" w:rsidRDefault="008D5220" w:rsidP="00CA5543">
                  <w:pPr>
                    <w:rPr>
                      <w:b/>
                    </w:rPr>
                  </w:pPr>
                  <w:proofErr w:type="spellStart"/>
                  <w:r w:rsidRPr="00232062">
                    <w:rPr>
                      <w:b/>
                    </w:rPr>
                    <w:t>StartEnd</w:t>
                  </w:r>
                  <w:proofErr w:type="spellEnd"/>
                  <w:r w:rsidRPr="00232062">
                    <w:rPr>
                      <w:b/>
                    </w:rPr>
                    <w:t xml:space="preserve"> Column</w:t>
                  </w:r>
                </w:p>
              </w:tc>
            </w:tr>
            <w:tr w:rsidR="008D5220" w:rsidTr="002C7AE7">
              <w:tc>
                <w:tcPr>
                  <w:tcW w:w="718" w:type="dxa"/>
                </w:tcPr>
                <w:p w:rsidR="008D5220" w:rsidRPr="00095CA8" w:rsidRDefault="008D5220" w:rsidP="00F15A69">
                  <w:r w:rsidRPr="00095CA8">
                    <w:t>541</w:t>
                  </w:r>
                </w:p>
              </w:tc>
              <w:tc>
                <w:tcPr>
                  <w:tcW w:w="3240" w:type="dxa"/>
                </w:tcPr>
                <w:p w:rsidR="008D5220" w:rsidRPr="00095CA8" w:rsidRDefault="008D5220" w:rsidP="00F15A69">
                  <w:r w:rsidRPr="00095CA8">
                    <w:t>Cash at bank</w:t>
                  </w:r>
                </w:p>
              </w:tc>
              <w:tc>
                <w:tcPr>
                  <w:tcW w:w="4200" w:type="dxa"/>
                </w:tcPr>
                <w:p w:rsidR="008D5220" w:rsidRPr="00095CA8" w:rsidRDefault="008D5220" w:rsidP="00F15A69">
                  <w:proofErr w:type="spellStart"/>
                  <w:r>
                    <w:t>Acc</w:t>
                  </w:r>
                  <w:proofErr w:type="spellEnd"/>
                </w:p>
              </w:tc>
            </w:tr>
            <w:tr w:rsidR="008D5220" w:rsidTr="002C7AE7">
              <w:tc>
                <w:tcPr>
                  <w:tcW w:w="718" w:type="dxa"/>
                </w:tcPr>
                <w:p w:rsidR="008D5220" w:rsidRPr="00045E52" w:rsidRDefault="008D5220" w:rsidP="00F15A69">
                  <w:r w:rsidRPr="00045E52">
                    <w:t>542</w:t>
                  </w:r>
                </w:p>
              </w:tc>
              <w:tc>
                <w:tcPr>
                  <w:tcW w:w="3240" w:type="dxa"/>
                </w:tcPr>
                <w:p w:rsidR="008D5220" w:rsidRPr="00045E52" w:rsidRDefault="008D5220" w:rsidP="00F15A69">
                  <w:r w:rsidRPr="00045E52">
                    <w:t>Cash at bank and in hand</w:t>
                  </w:r>
                </w:p>
              </w:tc>
              <w:tc>
                <w:tcPr>
                  <w:tcW w:w="4200" w:type="dxa"/>
                </w:tcPr>
                <w:p w:rsidR="008D5220" w:rsidRPr="00045E52" w:rsidRDefault="008D5220" w:rsidP="00446114">
                  <w:proofErr w:type="spellStart"/>
                  <w:r>
                    <w:t>PostEnd</w:t>
                  </w:r>
                  <w:proofErr w:type="spellEnd"/>
                  <w:r>
                    <w:t xml:space="preserve"> </w:t>
                  </w:r>
                  <w:r w:rsidRPr="00045E52">
                    <w:t>2646</w:t>
                  </w:r>
                  <w:r>
                    <w:t>,</w:t>
                  </w:r>
                  <w:r w:rsidRPr="00045E52">
                    <w:t>264</w:t>
                  </w:r>
                  <w:r>
                    <w:t>7,</w:t>
                  </w:r>
                  <w:r w:rsidRPr="00045E52">
                    <w:t>264</w:t>
                  </w:r>
                  <w:r>
                    <w:t>8,</w:t>
                  </w:r>
                  <w:r w:rsidRPr="00045E52">
                    <w:t>2649</w:t>
                  </w:r>
                </w:p>
              </w:tc>
            </w:tr>
            <w:tr w:rsidR="008D5220" w:rsidTr="002C7AE7">
              <w:tc>
                <w:tcPr>
                  <w:tcW w:w="718" w:type="dxa"/>
                </w:tcPr>
                <w:p w:rsidR="008D5220" w:rsidRDefault="008D5220" w:rsidP="00F15A69">
                  <w:r>
                    <w:t>5114</w:t>
                  </w:r>
                </w:p>
              </w:tc>
              <w:tc>
                <w:tcPr>
                  <w:tcW w:w="3240" w:type="dxa"/>
                </w:tcPr>
                <w:p w:rsidR="008D5220" w:rsidRPr="00F15A69" w:rsidRDefault="008D5220" w:rsidP="00F15A69">
                  <w:r w:rsidRPr="00860429">
                    <w:t>Advances and credits, directors</w:t>
                  </w:r>
                </w:p>
              </w:tc>
              <w:tc>
                <w:tcPr>
                  <w:tcW w:w="4200" w:type="dxa"/>
                </w:tcPr>
                <w:p w:rsidR="008D5220" w:rsidRDefault="008D5220" w:rsidP="00A104A7">
                  <w:proofErr w:type="spellStart"/>
                  <w:r>
                    <w:t>Sum</w:t>
                  </w:r>
                  <w:r w:rsidRPr="00F15A69">
                    <w:t>End</w:t>
                  </w:r>
                  <w:proofErr w:type="spellEnd"/>
                  <w:r w:rsidRPr="00F15A69">
                    <w:t xml:space="preserve"> 5115</w:t>
                  </w:r>
                  <w:r>
                    <w:t>+</w:t>
                  </w:r>
                  <w:r w:rsidRPr="00F15A69">
                    <w:t>5116</w:t>
                  </w:r>
                </w:p>
              </w:tc>
            </w:tr>
          </w:tbl>
          <w:p w:rsidR="008D5220" w:rsidRDefault="008D5220" w:rsidP="0039204F"/>
        </w:tc>
      </w:tr>
      <w:tr w:rsidR="008D5220" w:rsidTr="002C09BE">
        <w:trPr>
          <w:cantSplit/>
        </w:trPr>
        <w:tc>
          <w:tcPr>
            <w:tcW w:w="1295" w:type="dxa"/>
            <w:shd w:val="clear" w:color="auto" w:fill="C6FEC9"/>
          </w:tcPr>
          <w:p w:rsidR="008D5220" w:rsidRDefault="008D5220" w:rsidP="004031FF">
            <w:r>
              <w:lastRenderedPageBreak/>
              <w:t>Context</w:t>
            </w:r>
          </w:p>
        </w:tc>
        <w:tc>
          <w:tcPr>
            <w:tcW w:w="634" w:type="dxa"/>
            <w:shd w:val="clear" w:color="auto" w:fill="C6FEC9"/>
          </w:tcPr>
          <w:p w:rsidR="008D5220" w:rsidRDefault="008D5220" w:rsidP="005A1F53">
            <w:pPr>
              <w:jc w:val="center"/>
            </w:pPr>
            <w:r>
              <w:t>T</w:t>
            </w:r>
          </w:p>
        </w:tc>
        <w:tc>
          <w:tcPr>
            <w:tcW w:w="8549" w:type="dxa"/>
            <w:shd w:val="clear" w:color="auto" w:fill="C6FEC9"/>
          </w:tcPr>
          <w:p w:rsidR="008D5220" w:rsidRDefault="008D5220" w:rsidP="009F6DEF">
            <w:pPr>
              <w:pStyle w:val="NormSpace"/>
            </w:pPr>
            <w:r>
              <w:t xml:space="preserve">The Context of Standard Taxonomy based Bros and Main Bros is used by the report generator when creating the XBRL context to be used with an </w:t>
            </w:r>
            <w:proofErr w:type="spellStart"/>
            <w:r>
              <w:t>iXBRL</w:t>
            </w:r>
            <w:proofErr w:type="spellEnd"/>
            <w:r>
              <w:t xml:space="preserve"> tag for the Bro or Map. Context values typically don’t change much going down the tree, so can be inherited from parent Set values often all the way back up to the Level 0 Set. Export leaves out lower level values if they haven’t changed.</w:t>
            </w:r>
          </w:p>
          <w:p w:rsidR="008D5220" w:rsidRDefault="008D5220" w:rsidP="00465B39">
            <w:r>
              <w:t>The allowable values are:</w:t>
            </w:r>
          </w:p>
          <w:p w:rsidR="008D5220" w:rsidRDefault="008D5220"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8D5220" w:rsidRDefault="008D5220" w:rsidP="00465B39">
            <w:pPr>
              <w:pStyle w:val="ListBullet"/>
            </w:pPr>
            <w:r w:rsidRPr="000F43CB">
              <w:t>Officer</w:t>
            </w:r>
            <w:r>
              <w:tab/>
            </w:r>
            <w:r>
              <w:tab/>
            </w:r>
            <w:r>
              <w:tab/>
            </w:r>
            <w:proofErr w:type="spellStart"/>
            <w:r>
              <w:t>Officer</w:t>
            </w:r>
            <w:proofErr w:type="spellEnd"/>
            <w:r>
              <w:t xml:space="preserve"> related Bro e.g. Company Secretary, Director </w:t>
            </w:r>
            <w:proofErr w:type="spellStart"/>
            <w:r>
              <w:t>etc</w:t>
            </w:r>
            <w:proofErr w:type="spellEnd"/>
          </w:p>
          <w:p w:rsidR="008D5220" w:rsidRDefault="008D5220"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8D5220" w:rsidRDefault="008D5220" w:rsidP="00465B39">
            <w:pPr>
              <w:pStyle w:val="ListBullet"/>
            </w:pPr>
            <w:r w:rsidRPr="000F43CB">
              <w:t>TPA</w:t>
            </w:r>
            <w:r>
              <w:tab/>
            </w:r>
            <w:r>
              <w:tab/>
            </w:r>
            <w:r>
              <w:tab/>
            </w:r>
            <w:r>
              <w:tab/>
              <w:t>Third Party Agent – Accountants or Auditors</w:t>
            </w:r>
          </w:p>
          <w:p w:rsidR="008D5220" w:rsidRDefault="008D5220" w:rsidP="00465B39">
            <w:pPr>
              <w:pStyle w:val="ListBullet"/>
            </w:pPr>
            <w:proofErr w:type="spellStart"/>
            <w:r w:rsidRPr="000F43CB">
              <w:t>RegOffice</w:t>
            </w:r>
            <w:proofErr w:type="spellEnd"/>
            <w:r>
              <w:tab/>
            </w:r>
            <w:r>
              <w:tab/>
              <w:t>Specific to Registered Office Bros</w:t>
            </w:r>
          </w:p>
          <w:p w:rsidR="008D5220" w:rsidRPr="003454DF" w:rsidRDefault="008D5220" w:rsidP="008643BF">
            <w:pPr>
              <w:pStyle w:val="ListBullet"/>
            </w:pPr>
            <w:proofErr w:type="spellStart"/>
            <w:r w:rsidRPr="000F43CB">
              <w:t>UkCountry</w:t>
            </w:r>
            <w:proofErr w:type="spellEnd"/>
            <w:r>
              <w:tab/>
            </w:r>
            <w:r>
              <w:tab/>
              <w:t>Specific to Country of Incorporation Bro</w:t>
            </w:r>
          </w:p>
        </w:tc>
      </w:tr>
      <w:tr w:rsidR="008D5220" w:rsidTr="009555CA">
        <w:tc>
          <w:tcPr>
            <w:tcW w:w="1295" w:type="dxa"/>
            <w:shd w:val="clear" w:color="auto" w:fill="EDFFCD"/>
          </w:tcPr>
          <w:p w:rsidR="008D5220" w:rsidRDefault="008D5220" w:rsidP="004031FF">
            <w:r>
              <w:t>Zones</w:t>
            </w:r>
          </w:p>
        </w:tc>
        <w:tc>
          <w:tcPr>
            <w:tcW w:w="634" w:type="dxa"/>
            <w:shd w:val="clear" w:color="auto" w:fill="EDFFCD"/>
          </w:tcPr>
          <w:p w:rsidR="008D5220" w:rsidRDefault="008D5220" w:rsidP="00F8310B">
            <w:pPr>
              <w:jc w:val="center"/>
            </w:pPr>
            <w:r>
              <w:t>E</w:t>
            </w:r>
          </w:p>
        </w:tc>
        <w:tc>
          <w:tcPr>
            <w:tcW w:w="8549" w:type="dxa"/>
            <w:shd w:val="clear" w:color="auto" w:fill="EDFFCD"/>
          </w:tcPr>
          <w:p w:rsidR="008D5220" w:rsidRDefault="008D5220" w:rsidP="00A64672">
            <w:pPr>
              <w:pStyle w:val="NormSpace"/>
            </w:pPr>
            <w:proofErr w:type="gramStart"/>
            <w:r>
              <w:t>Zones is</w:t>
            </w:r>
            <w:proofErr w:type="gramEnd"/>
            <w:r>
              <w:t xml:space="preserve"> a comma separated list by Ref of up to 10 zones which apply to the Bro.</w:t>
            </w:r>
          </w:p>
          <w:p w:rsidR="008D5220" w:rsidRDefault="008D5220" w:rsidP="00A24BAA">
            <w:pPr>
              <w:pStyle w:val="NormSpace"/>
            </w:pPr>
            <w:r>
              <w:t xml:space="preserve">See Braiins </w:t>
            </w:r>
            <w:proofErr w:type="spellStart"/>
            <w:r>
              <w:t>Adim</w:t>
            </w:r>
            <w:proofErr w:type="spellEnd"/>
            <w:r>
              <w:t xml:space="preserve"> Zones to list or edit Zones.</w:t>
            </w:r>
          </w:p>
          <w:p w:rsidR="008D5220" w:rsidRDefault="008D5220"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8D5220" w:rsidRDefault="008D5220"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8D5220" w:rsidTr="009555CA">
        <w:tc>
          <w:tcPr>
            <w:tcW w:w="1295" w:type="dxa"/>
            <w:shd w:val="clear" w:color="auto" w:fill="EDFFCD"/>
          </w:tcPr>
          <w:p w:rsidR="008D5220" w:rsidRDefault="008D5220" w:rsidP="00D81E8D">
            <w:r>
              <w:t>Order</w:t>
            </w:r>
          </w:p>
        </w:tc>
        <w:tc>
          <w:tcPr>
            <w:tcW w:w="634" w:type="dxa"/>
            <w:shd w:val="clear" w:color="auto" w:fill="EDFFCD"/>
          </w:tcPr>
          <w:p w:rsidR="008D5220" w:rsidRDefault="008D5220" w:rsidP="00D81E8D">
            <w:pPr>
              <w:jc w:val="center"/>
            </w:pPr>
            <w:r>
              <w:t>E</w:t>
            </w:r>
          </w:p>
        </w:tc>
        <w:tc>
          <w:tcPr>
            <w:tcW w:w="8549" w:type="dxa"/>
            <w:shd w:val="clear" w:color="auto" w:fill="EDFFCD"/>
          </w:tcPr>
          <w:p w:rsidR="008D5220" w:rsidRDefault="008D5220"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8D5220" w:rsidTr="008B4383">
        <w:trPr>
          <w:cantSplit/>
        </w:trPr>
        <w:tc>
          <w:tcPr>
            <w:tcW w:w="1295" w:type="dxa"/>
            <w:shd w:val="clear" w:color="auto" w:fill="FFFFCC"/>
          </w:tcPr>
          <w:p w:rsidR="008D5220" w:rsidRDefault="008D5220" w:rsidP="004031FF">
            <w:proofErr w:type="spellStart"/>
            <w:r>
              <w:t>Descr</w:t>
            </w:r>
            <w:proofErr w:type="spellEnd"/>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8D5220" w:rsidRDefault="008D5220"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8D5220" w:rsidRDefault="008D5220"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8D5220" w:rsidRDefault="008D5220"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8D5220" w:rsidTr="008B4383">
        <w:trPr>
          <w:cantSplit/>
        </w:trPr>
        <w:tc>
          <w:tcPr>
            <w:tcW w:w="1295" w:type="dxa"/>
            <w:shd w:val="clear" w:color="auto" w:fill="FFFFCC"/>
          </w:tcPr>
          <w:p w:rsidR="008D5220" w:rsidRDefault="008D5220" w:rsidP="004031FF">
            <w:r>
              <w:t>Comment</w:t>
            </w:r>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621F58">
            <w:pPr>
              <w:pStyle w:val="NormSpace"/>
            </w:pPr>
            <w:r>
              <w:t>Optional free form comment text of up to 500 characters in length. Comments are included in Bro Exports, are shown by Bros Lookup, and are available as an optional column in Bros List.</w:t>
            </w:r>
          </w:p>
          <w:p w:rsidR="008D5220" w:rsidRDefault="008D5220" w:rsidP="007E0BBC">
            <w:r>
              <w:t>Also, whole rows may be commented out by starting them with ‘#’, ‘;’ or ‘//’. Import will skip such rows but preserve them (with column detail kept) for a subsequent Export.</w:t>
            </w:r>
          </w:p>
        </w:tc>
      </w:tr>
      <w:tr w:rsidR="008D5220" w:rsidTr="008B4383">
        <w:trPr>
          <w:cantSplit/>
        </w:trPr>
        <w:tc>
          <w:tcPr>
            <w:tcW w:w="1295" w:type="dxa"/>
            <w:shd w:val="clear" w:color="auto" w:fill="FFFFCC"/>
          </w:tcPr>
          <w:p w:rsidR="008D5220" w:rsidRDefault="008D5220" w:rsidP="004031FF">
            <w:r>
              <w:t>Scratch</w:t>
            </w:r>
          </w:p>
        </w:tc>
        <w:tc>
          <w:tcPr>
            <w:tcW w:w="634" w:type="dxa"/>
            <w:shd w:val="clear" w:color="auto" w:fill="FFFFCC"/>
          </w:tcPr>
          <w:p w:rsidR="008D5220" w:rsidRDefault="008D5220" w:rsidP="005A1F53">
            <w:pPr>
              <w:jc w:val="center"/>
            </w:pPr>
            <w:r>
              <w:t>B</w:t>
            </w:r>
          </w:p>
        </w:tc>
        <w:tc>
          <w:tcPr>
            <w:tcW w:w="8549" w:type="dxa"/>
            <w:shd w:val="clear" w:color="auto" w:fill="FFFFCC"/>
          </w:tcPr>
          <w:p w:rsidR="008D5220" w:rsidRDefault="008D5220" w:rsidP="00621F58">
            <w:pPr>
              <w:pStyle w:val="NormSpace"/>
            </w:pPr>
            <w:r>
              <w:t>Optional free form comment text of up to 500 characters in length. The difference from Comment above is that Scratch is not shown in Bros Lookup or Bros Listing. It is included in an Export.</w:t>
            </w:r>
          </w:p>
        </w:tc>
      </w:tr>
      <w:tr w:rsidR="008D5220" w:rsidTr="00DE6B6B">
        <w:tc>
          <w:tcPr>
            <w:tcW w:w="1295" w:type="dxa"/>
          </w:tcPr>
          <w:p w:rsidR="008D5220" w:rsidRDefault="008D5220"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8D5220" w:rsidRDefault="008D5220" w:rsidP="005A1F53">
            <w:pPr>
              <w:jc w:val="center"/>
            </w:pPr>
            <w:r>
              <w:t>I</w:t>
            </w:r>
          </w:p>
        </w:tc>
        <w:tc>
          <w:tcPr>
            <w:tcW w:w="8549" w:type="dxa"/>
          </w:tcPr>
          <w:p w:rsidR="008D5220" w:rsidRDefault="008D5220" w:rsidP="002F090D">
            <w:r>
              <w:t xml:space="preserve">The standard label of a taxonomy based Bro. See the previous column </w:t>
            </w:r>
            <w:proofErr w:type="spellStart"/>
            <w:r>
              <w:t>Descr</w:t>
            </w:r>
            <w:proofErr w:type="spellEnd"/>
            <w:r>
              <w:t xml:space="preserve"> for the relevance of this.</w:t>
            </w:r>
          </w:p>
        </w:tc>
      </w:tr>
      <w:tr w:rsidR="008D5220" w:rsidTr="00DE6B6B">
        <w:tc>
          <w:tcPr>
            <w:tcW w:w="1295" w:type="dxa"/>
          </w:tcPr>
          <w:p w:rsidR="008D5220" w:rsidRDefault="008D5220" w:rsidP="007B4CFD">
            <w:r>
              <w:lastRenderedPageBreak/>
              <w:t>I Allowable Dims</w:t>
            </w:r>
          </w:p>
        </w:tc>
        <w:tc>
          <w:tcPr>
            <w:tcW w:w="634" w:type="dxa"/>
          </w:tcPr>
          <w:p w:rsidR="008D5220" w:rsidRDefault="008D5220" w:rsidP="005A1F53">
            <w:pPr>
              <w:jc w:val="center"/>
            </w:pPr>
            <w:r>
              <w:t>I</w:t>
            </w:r>
          </w:p>
        </w:tc>
        <w:tc>
          <w:tcPr>
            <w:tcW w:w="8549" w:type="dxa"/>
          </w:tcPr>
          <w:p w:rsidR="008D5220" w:rsidRDefault="008D5220" w:rsidP="00B1115D">
            <w:pPr>
              <w:pStyle w:val="NormSpace"/>
            </w:pPr>
            <w:r>
              <w:t>Entries in this column are Info entries generated by the Export.</w:t>
            </w:r>
          </w:p>
          <w:p w:rsidR="008D5220" w:rsidRDefault="008D5220"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DiMes dimension member exclusions are not shown here.</w:t>
            </w:r>
          </w:p>
          <w:p w:rsidR="008D5220" w:rsidRDefault="008D5220"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8D5220" w:rsidTr="00DE6B6B">
        <w:tc>
          <w:tcPr>
            <w:tcW w:w="1295" w:type="dxa"/>
          </w:tcPr>
          <w:p w:rsidR="008D5220" w:rsidRDefault="008D5220" w:rsidP="00FE1F82">
            <w:r>
              <w:t>I M# DiMe Info</w:t>
            </w:r>
          </w:p>
        </w:tc>
        <w:tc>
          <w:tcPr>
            <w:tcW w:w="634" w:type="dxa"/>
          </w:tcPr>
          <w:p w:rsidR="008D5220" w:rsidRDefault="008D5220" w:rsidP="005A1F53">
            <w:pPr>
              <w:jc w:val="center"/>
            </w:pPr>
            <w:r>
              <w:t>I</w:t>
            </w:r>
          </w:p>
        </w:tc>
        <w:tc>
          <w:tcPr>
            <w:tcW w:w="8549" w:type="dxa"/>
          </w:tcPr>
          <w:p w:rsidR="008D5220" w:rsidRDefault="008D5220" w:rsidP="00E821FD">
            <w:pPr>
              <w:pStyle w:val="NormSpace"/>
            </w:pPr>
            <w:r>
              <w:t>Entries in this column are Info entries generated by the Export.</w:t>
            </w:r>
          </w:p>
          <w:p w:rsidR="008D5220" w:rsidRDefault="008D5220" w:rsidP="00FE1F82">
            <w:pPr>
              <w:pStyle w:val="NormSpace"/>
            </w:pPr>
            <w:r>
              <w:t xml:space="preserve">The column shows ‘M# </w:t>
            </w:r>
            <w:proofErr w:type="spellStart"/>
            <w:r>
              <w:t>DiMes’</w:t>
            </w:r>
            <w:proofErr w:type="spellEnd"/>
            <w:r>
              <w:t xml:space="preserve"> if the Bro includes a Dim in its Allowable Dims list which includes M# Type DiMes.</w:t>
            </w:r>
          </w:p>
          <w:p w:rsidR="008D5220" w:rsidRDefault="008D5220" w:rsidP="00FE1F82">
            <w:pPr>
              <w:pStyle w:val="NormSpace"/>
            </w:pPr>
            <w:r>
              <w:t xml:space="preserve">It further shows </w:t>
            </w:r>
            <w:proofErr w:type="gramStart"/>
            <w:r>
              <w:t>‘ +</w:t>
            </w:r>
            <w:proofErr w:type="gramEnd"/>
            <w:r>
              <w:t xml:space="preserve"> Prop’ if the Bro needs a Property DiMe as well, unless the following </w:t>
            </w:r>
            <w:r w:rsidRPr="007742BC">
              <w:t>' (No M# DiMe OK)'</w:t>
            </w:r>
            <w:r>
              <w:t xml:space="preserve"> is also present, in which case the Property DiMe is optional.</w:t>
            </w:r>
          </w:p>
          <w:p w:rsidR="008D5220" w:rsidRDefault="008D5220" w:rsidP="00FE1F82">
            <w:pPr>
              <w:pStyle w:val="NormSpace"/>
            </w:pPr>
            <w:r>
              <w:t xml:space="preserve">In the special case of a Money Officers Bro that excludes DiMe 423 (Cosec) the column further shows  </w:t>
            </w:r>
            <w:r w:rsidRPr="007742BC">
              <w:t>' (No M# DiMe OK)'</w:t>
            </w:r>
            <w:r>
              <w:t>.</w:t>
            </w:r>
          </w:p>
          <w:p w:rsidR="008D5220" w:rsidRDefault="008D5220" w:rsidP="00E821FD">
            <w:r>
              <w:t>See the Dimension Map Notes for more information about M# Type DiMes.</w:t>
            </w:r>
          </w:p>
        </w:tc>
      </w:tr>
      <w:tr w:rsidR="008D5220" w:rsidTr="00DE6B6B">
        <w:tc>
          <w:tcPr>
            <w:tcW w:w="1295" w:type="dxa"/>
          </w:tcPr>
          <w:p w:rsidR="008D5220" w:rsidRDefault="008D5220" w:rsidP="00A21956">
            <w:r>
              <w:t>I Tag</w:t>
            </w:r>
          </w:p>
        </w:tc>
        <w:tc>
          <w:tcPr>
            <w:tcW w:w="634" w:type="dxa"/>
          </w:tcPr>
          <w:p w:rsidR="008D5220" w:rsidRDefault="008D5220" w:rsidP="005A1F53">
            <w:pPr>
              <w:jc w:val="center"/>
            </w:pPr>
            <w:r>
              <w:t>I</w:t>
            </w:r>
          </w:p>
        </w:tc>
        <w:tc>
          <w:tcPr>
            <w:tcW w:w="8549" w:type="dxa"/>
          </w:tcPr>
          <w:p w:rsidR="008D5220" w:rsidRDefault="008D5220" w:rsidP="00A21956">
            <w:proofErr w:type="spellStart"/>
            <w:proofErr w:type="gramStart"/>
            <w:r>
              <w:t>iXBRL</w:t>
            </w:r>
            <w:proofErr w:type="spellEnd"/>
            <w:proofErr w:type="gramEnd"/>
            <w:r>
              <w:t xml:space="preserve"> tag a taxonomy based Bro’s taxonomy element in the form Name </w:t>
            </w:r>
            <w:proofErr w:type="spellStart"/>
            <w:r>
              <w:t>space:Tx</w:t>
            </w:r>
            <w:proofErr w:type="spellEnd"/>
            <w:r>
              <w:t xml:space="preserve"> Name.</w:t>
            </w:r>
          </w:p>
        </w:tc>
      </w:tr>
      <w:tr w:rsidR="008D5220" w:rsidTr="00466326">
        <w:trPr>
          <w:cantSplit/>
        </w:trPr>
        <w:tc>
          <w:tcPr>
            <w:tcW w:w="1295" w:type="dxa"/>
          </w:tcPr>
          <w:p w:rsidR="008D5220" w:rsidRDefault="008D5220" w:rsidP="00347CA0">
            <w:r>
              <w:t xml:space="preserve">I </w:t>
            </w:r>
            <w:proofErr w:type="spellStart"/>
            <w:r>
              <w:t>Tx</w:t>
            </w:r>
            <w:proofErr w:type="spellEnd"/>
            <w:r>
              <w:t xml:space="preserve"> Type</w:t>
            </w:r>
          </w:p>
        </w:tc>
        <w:tc>
          <w:tcPr>
            <w:tcW w:w="634" w:type="dxa"/>
          </w:tcPr>
          <w:p w:rsidR="008D5220" w:rsidRDefault="008D5220" w:rsidP="005A1F53">
            <w:pPr>
              <w:jc w:val="center"/>
            </w:pPr>
            <w:r>
              <w:t>I</w:t>
            </w:r>
          </w:p>
        </w:tc>
        <w:tc>
          <w:tcPr>
            <w:tcW w:w="8549" w:type="dxa"/>
          </w:tcPr>
          <w:p w:rsidR="008D5220" w:rsidRDefault="008D5220"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8D5220" w:rsidTr="002349A1">
              <w:tc>
                <w:tcPr>
                  <w:tcW w:w="4551" w:type="dxa"/>
                </w:tcPr>
                <w:p w:rsidR="008D5220" w:rsidRPr="005C398B" w:rsidRDefault="008D5220" w:rsidP="00066DCA">
                  <w:pPr>
                    <w:rPr>
                      <w:b/>
                    </w:rPr>
                  </w:pPr>
                  <w:r w:rsidRPr="005C398B">
                    <w:rPr>
                      <w:b/>
                    </w:rPr>
                    <w:t>Taxonomy Type</w:t>
                  </w:r>
                </w:p>
              </w:tc>
              <w:tc>
                <w:tcPr>
                  <w:tcW w:w="1800" w:type="dxa"/>
                </w:tcPr>
                <w:p w:rsidR="008D5220" w:rsidRPr="005C398B" w:rsidRDefault="008D5220" w:rsidP="009B068B">
                  <w:pPr>
                    <w:rPr>
                      <w:b/>
                    </w:rPr>
                  </w:pPr>
                  <w:r w:rsidRPr="005C398B">
                    <w:rPr>
                      <w:b/>
                    </w:rPr>
                    <w:t>Bro Data Type</w:t>
                  </w:r>
                </w:p>
              </w:tc>
            </w:tr>
            <w:tr w:rsidR="008D5220" w:rsidTr="002349A1">
              <w:tc>
                <w:tcPr>
                  <w:tcW w:w="4551" w:type="dxa"/>
                </w:tcPr>
                <w:p w:rsidR="008D5220" w:rsidRDefault="008D5220" w:rsidP="00066DCA">
                  <w:r>
                    <w:t>None</w:t>
                  </w:r>
                </w:p>
              </w:tc>
              <w:tc>
                <w:tcPr>
                  <w:tcW w:w="1800" w:type="dxa"/>
                </w:tcPr>
                <w:p w:rsidR="008D5220" w:rsidRDefault="008D5220" w:rsidP="00066DCA">
                  <w:r>
                    <w:t>None</w:t>
                  </w:r>
                </w:p>
              </w:tc>
            </w:tr>
            <w:tr w:rsidR="008D5220" w:rsidTr="002349A1">
              <w:tc>
                <w:tcPr>
                  <w:tcW w:w="4551" w:type="dxa"/>
                </w:tcPr>
                <w:p w:rsidR="008D5220" w:rsidRDefault="008D5220" w:rsidP="00066DCA">
                  <w:r>
                    <w:t>Money</w:t>
                  </w:r>
                </w:p>
              </w:tc>
              <w:tc>
                <w:tcPr>
                  <w:tcW w:w="1800" w:type="dxa"/>
                </w:tcPr>
                <w:p w:rsidR="008D5220" w:rsidRDefault="008D5220" w:rsidP="00066DCA">
                  <w:r>
                    <w:t>Money</w:t>
                  </w:r>
                </w:p>
              </w:tc>
            </w:tr>
            <w:tr w:rsidR="008D5220" w:rsidTr="002349A1">
              <w:tc>
                <w:tcPr>
                  <w:tcW w:w="4551" w:type="dxa"/>
                </w:tcPr>
                <w:p w:rsidR="008D5220" w:rsidRDefault="008D5220" w:rsidP="00066DCA">
                  <w:r>
                    <w:t>String</w:t>
                  </w:r>
                </w:p>
              </w:tc>
              <w:tc>
                <w:tcPr>
                  <w:tcW w:w="1800" w:type="dxa"/>
                </w:tcPr>
                <w:p w:rsidR="008D5220" w:rsidRDefault="008D5220" w:rsidP="00066DCA">
                  <w:r>
                    <w:t>String</w:t>
                  </w:r>
                </w:p>
              </w:tc>
            </w:tr>
            <w:tr w:rsidR="008D5220" w:rsidTr="002349A1">
              <w:tc>
                <w:tcPr>
                  <w:tcW w:w="4551" w:type="dxa"/>
                </w:tcPr>
                <w:p w:rsidR="008D5220" w:rsidRDefault="008D5220" w:rsidP="00066DCA">
                  <w:r>
                    <w:t>Boolean</w:t>
                  </w:r>
                </w:p>
              </w:tc>
              <w:tc>
                <w:tcPr>
                  <w:tcW w:w="1800" w:type="dxa"/>
                </w:tcPr>
                <w:p w:rsidR="008D5220" w:rsidRDefault="008D5220" w:rsidP="00066DCA">
                  <w:r>
                    <w:t>Boolean</w:t>
                  </w:r>
                </w:p>
              </w:tc>
            </w:tr>
            <w:tr w:rsidR="008D5220" w:rsidTr="002349A1">
              <w:tc>
                <w:tcPr>
                  <w:tcW w:w="4551" w:type="dxa"/>
                </w:tcPr>
                <w:p w:rsidR="008D5220" w:rsidRDefault="008D5220" w:rsidP="00066DCA">
                  <w:r>
                    <w:t>Fixed</w:t>
                  </w:r>
                </w:p>
              </w:tc>
              <w:tc>
                <w:tcPr>
                  <w:tcW w:w="1800" w:type="dxa"/>
                </w:tcPr>
                <w:p w:rsidR="008D5220" w:rsidRDefault="008D5220" w:rsidP="00066DCA">
                  <w:r>
                    <w:t>Boolean</w:t>
                  </w:r>
                </w:p>
              </w:tc>
            </w:tr>
            <w:tr w:rsidR="008D5220" w:rsidTr="002349A1">
              <w:tc>
                <w:tcPr>
                  <w:tcW w:w="4551" w:type="dxa"/>
                </w:tcPr>
                <w:p w:rsidR="008D5220" w:rsidRDefault="008D5220" w:rsidP="00066DCA">
                  <w:r>
                    <w:t>Date</w:t>
                  </w:r>
                </w:p>
              </w:tc>
              <w:tc>
                <w:tcPr>
                  <w:tcW w:w="1800" w:type="dxa"/>
                </w:tcPr>
                <w:p w:rsidR="008D5220" w:rsidRDefault="008D5220" w:rsidP="00066DCA">
                  <w:r>
                    <w:t>Date</w:t>
                  </w:r>
                </w:p>
              </w:tc>
            </w:tr>
            <w:tr w:rsidR="008D5220" w:rsidTr="002349A1">
              <w:tc>
                <w:tcPr>
                  <w:tcW w:w="4551" w:type="dxa"/>
                </w:tcPr>
                <w:p w:rsidR="008D5220" w:rsidRDefault="008D5220" w:rsidP="00066DCA">
                  <w:r>
                    <w:t>Decimal</w:t>
                  </w:r>
                </w:p>
              </w:tc>
              <w:tc>
                <w:tcPr>
                  <w:tcW w:w="1800" w:type="dxa"/>
                </w:tcPr>
                <w:p w:rsidR="008D5220" w:rsidRDefault="008D5220" w:rsidP="00066DCA">
                  <w:r>
                    <w:t>Decimal</w:t>
                  </w:r>
                </w:p>
              </w:tc>
            </w:tr>
            <w:tr w:rsidR="008D5220" w:rsidTr="002349A1">
              <w:tc>
                <w:tcPr>
                  <w:tcW w:w="4551" w:type="dxa"/>
                </w:tcPr>
                <w:p w:rsidR="008D5220" w:rsidRDefault="008D5220" w:rsidP="00066DCA">
                  <w:r>
                    <w:t>Integer</w:t>
                  </w:r>
                </w:p>
              </w:tc>
              <w:tc>
                <w:tcPr>
                  <w:tcW w:w="1800" w:type="dxa"/>
                </w:tcPr>
                <w:p w:rsidR="008D5220" w:rsidRDefault="008D5220" w:rsidP="00066DCA">
                  <w:r>
                    <w:t>Integer</w:t>
                  </w:r>
                </w:p>
              </w:tc>
            </w:tr>
            <w:tr w:rsidR="008D5220" w:rsidTr="002349A1">
              <w:tc>
                <w:tcPr>
                  <w:tcW w:w="4551" w:type="dxa"/>
                </w:tcPr>
                <w:p w:rsidR="008D5220" w:rsidRDefault="008D5220" w:rsidP="00066DCA">
                  <w:proofErr w:type="spellStart"/>
                  <w:r>
                    <w:t>NonZeroDecimal</w:t>
                  </w:r>
                  <w:proofErr w:type="spellEnd"/>
                </w:p>
              </w:tc>
              <w:tc>
                <w:tcPr>
                  <w:tcW w:w="1800" w:type="dxa"/>
                </w:tcPr>
                <w:p w:rsidR="008D5220" w:rsidRDefault="008D5220" w:rsidP="00066DCA">
                  <w:r>
                    <w:t>Decimal</w:t>
                  </w:r>
                </w:p>
              </w:tc>
            </w:tr>
            <w:tr w:rsidR="008D5220" w:rsidTr="002349A1">
              <w:tc>
                <w:tcPr>
                  <w:tcW w:w="4551" w:type="dxa"/>
                </w:tcPr>
                <w:p w:rsidR="008D5220" w:rsidRDefault="008D5220" w:rsidP="00066DCA">
                  <w:r>
                    <w:t>Share</w:t>
                  </w:r>
                </w:p>
              </w:tc>
              <w:tc>
                <w:tcPr>
                  <w:tcW w:w="1800" w:type="dxa"/>
                </w:tcPr>
                <w:p w:rsidR="008D5220" w:rsidRDefault="008D5220" w:rsidP="00066DCA">
                  <w:r>
                    <w:t>Share</w:t>
                  </w:r>
                </w:p>
              </w:tc>
            </w:tr>
            <w:tr w:rsidR="008D5220" w:rsidTr="002349A1">
              <w:tc>
                <w:tcPr>
                  <w:tcW w:w="4551" w:type="dxa"/>
                </w:tcPr>
                <w:p w:rsidR="008D5220" w:rsidRDefault="008D5220" w:rsidP="00066DCA">
                  <w:proofErr w:type="spellStart"/>
                  <w:r>
                    <w:t>Percent</w:t>
                  </w:r>
                  <w:proofErr w:type="spellEnd"/>
                </w:p>
              </w:tc>
              <w:tc>
                <w:tcPr>
                  <w:tcW w:w="1800" w:type="dxa"/>
                </w:tcPr>
                <w:p w:rsidR="008D5220" w:rsidRDefault="008D5220" w:rsidP="00066DCA">
                  <w:proofErr w:type="spellStart"/>
                  <w:r>
                    <w:t>Percent</w:t>
                  </w:r>
                  <w:proofErr w:type="spellEnd"/>
                </w:p>
              </w:tc>
            </w:tr>
            <w:tr w:rsidR="008D5220" w:rsidTr="002349A1">
              <w:tc>
                <w:tcPr>
                  <w:tcW w:w="4551" w:type="dxa"/>
                </w:tcPr>
                <w:p w:rsidR="008D5220" w:rsidRDefault="008D5220" w:rsidP="00066DCA">
                  <w:proofErr w:type="spellStart"/>
                  <w:r>
                    <w:t>PerShare</w:t>
                  </w:r>
                  <w:proofErr w:type="spellEnd"/>
                </w:p>
              </w:tc>
              <w:tc>
                <w:tcPr>
                  <w:tcW w:w="1800" w:type="dxa"/>
                </w:tcPr>
                <w:p w:rsidR="008D5220" w:rsidRDefault="008D5220" w:rsidP="00066DCA">
                  <w:proofErr w:type="spellStart"/>
                  <w:r>
                    <w:t>PerShare</w:t>
                  </w:r>
                  <w:proofErr w:type="spellEnd"/>
                </w:p>
              </w:tc>
            </w:tr>
            <w:tr w:rsidR="008D5220" w:rsidTr="002349A1">
              <w:tc>
                <w:tcPr>
                  <w:tcW w:w="4551" w:type="dxa"/>
                </w:tcPr>
                <w:p w:rsidR="008D5220" w:rsidRDefault="008D5220"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8D5220" w:rsidRDefault="008D5220" w:rsidP="00066DCA">
                  <w:r>
                    <w:t>String</w:t>
                  </w:r>
                </w:p>
              </w:tc>
            </w:tr>
          </w:tbl>
          <w:p w:rsidR="008D5220" w:rsidRDefault="008D5220" w:rsidP="00066DCA"/>
        </w:tc>
      </w:tr>
      <w:tr w:rsidR="008D5220" w:rsidTr="00DE6B6B">
        <w:tc>
          <w:tcPr>
            <w:tcW w:w="1295" w:type="dxa"/>
          </w:tcPr>
          <w:p w:rsidR="008D5220" w:rsidRDefault="008D5220" w:rsidP="00DF24B6">
            <w:r>
              <w:t xml:space="preserve">I </w:t>
            </w:r>
            <w:proofErr w:type="spellStart"/>
            <w:r>
              <w:t>Tx</w:t>
            </w:r>
            <w:proofErr w:type="spellEnd"/>
            <w:r>
              <w:t xml:space="preserve"> Period</w:t>
            </w:r>
          </w:p>
        </w:tc>
        <w:tc>
          <w:tcPr>
            <w:tcW w:w="634" w:type="dxa"/>
          </w:tcPr>
          <w:p w:rsidR="008D5220" w:rsidRDefault="008D5220" w:rsidP="005A1F53">
            <w:pPr>
              <w:jc w:val="center"/>
            </w:pPr>
            <w:r>
              <w:t>I</w:t>
            </w:r>
          </w:p>
        </w:tc>
        <w:tc>
          <w:tcPr>
            <w:tcW w:w="8549" w:type="dxa"/>
          </w:tcPr>
          <w:p w:rsidR="008D5220" w:rsidRDefault="008D5220" w:rsidP="00B230DE">
            <w:pPr>
              <w:pStyle w:val="NormSpace"/>
            </w:pPr>
            <w:r>
              <w:t>Period of a taxonomy based Bro’s taxonomy element.</w:t>
            </w:r>
          </w:p>
          <w:p w:rsidR="008D5220" w:rsidRDefault="008D5220" w:rsidP="00A94DE2">
            <w:pPr>
              <w:pStyle w:val="NormSpace"/>
            </w:pPr>
            <w:r>
              <w:t xml:space="preserve">The values may be </w:t>
            </w:r>
            <w:r w:rsidRPr="00A94DE2">
              <w:t>Instant</w:t>
            </w:r>
            <w:r>
              <w:t xml:space="preserve"> or </w:t>
            </w:r>
            <w:r w:rsidRPr="00A94DE2">
              <w:t>Duration</w:t>
            </w:r>
            <w:r>
              <w:t>.</w:t>
            </w:r>
          </w:p>
          <w:p w:rsidR="008D5220" w:rsidRDefault="008D5220"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8D5220" w:rsidTr="005960D2">
        <w:trPr>
          <w:cantSplit/>
        </w:trPr>
        <w:tc>
          <w:tcPr>
            <w:tcW w:w="1295" w:type="dxa"/>
          </w:tcPr>
          <w:p w:rsidR="008D5220" w:rsidRDefault="008D5220" w:rsidP="00002003">
            <w:r>
              <w:t xml:space="preserve">I </w:t>
            </w:r>
            <w:proofErr w:type="spellStart"/>
            <w:r>
              <w:t>StartEnd</w:t>
            </w:r>
            <w:proofErr w:type="spellEnd"/>
          </w:p>
        </w:tc>
        <w:tc>
          <w:tcPr>
            <w:tcW w:w="634" w:type="dxa"/>
          </w:tcPr>
          <w:p w:rsidR="008D5220" w:rsidRDefault="008D5220" w:rsidP="005A1F53">
            <w:pPr>
              <w:jc w:val="center"/>
            </w:pPr>
            <w:r>
              <w:t>I</w:t>
            </w:r>
          </w:p>
        </w:tc>
        <w:tc>
          <w:tcPr>
            <w:tcW w:w="8549" w:type="dxa"/>
          </w:tcPr>
          <w:p w:rsidR="008D5220" w:rsidRDefault="008D5220" w:rsidP="00CA5543">
            <w:r>
              <w:t>This column shows:</w:t>
            </w:r>
          </w:p>
          <w:p w:rsidR="008D5220" w:rsidRDefault="008D5220" w:rsidP="00002003">
            <w:pPr>
              <w:pStyle w:val="ListBSpace"/>
            </w:pPr>
            <w:proofErr w:type="gramStart"/>
            <w:r>
              <w:t>the</w:t>
            </w:r>
            <w:proofErr w:type="gramEnd"/>
            <w:r>
              <w:t xml:space="preserve"> </w:t>
            </w:r>
            <w:proofErr w:type="spellStart"/>
            <w:r w:rsidRPr="002E2346">
              <w:t>StartEnd</w:t>
            </w:r>
            <w:proofErr w:type="spellEnd"/>
            <w:r w:rsidRPr="002E2346">
              <w:t xml:space="preserve"> Sum List</w:t>
            </w:r>
            <w:r>
              <w:t>(</w:t>
            </w:r>
            <w:r w:rsidRPr="002E2346">
              <w:t>s</w:t>
            </w:r>
            <w:r>
              <w:t xml:space="preserve">) of </w:t>
            </w:r>
            <w:proofErr w:type="spellStart"/>
            <w:r>
              <w:t>StartEnd</w:t>
            </w:r>
            <w:proofErr w:type="spellEnd"/>
            <w:r>
              <w:t xml:space="preserve"> Bros with Sum Lists(s)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p w:rsidR="008D5220" w:rsidRDefault="008D5220" w:rsidP="00002003">
            <w:pPr>
              <w:pStyle w:val="ListBullet"/>
            </w:pPr>
            <w:r>
              <w:t>“</w:t>
            </w:r>
            <w:r w:rsidRPr="00002003">
              <w:t xml:space="preserve">In </w:t>
            </w:r>
            <w:proofErr w:type="spellStart"/>
            <w:r w:rsidRPr="00002003">
              <w:t>SumList</w:t>
            </w:r>
            <w:proofErr w:type="spellEnd"/>
            <w:r w:rsidRPr="00002003">
              <w:t xml:space="preserve"> of </w:t>
            </w:r>
            <w:r>
              <w:t>&lt;</w:t>
            </w:r>
            <w:proofErr w:type="spellStart"/>
            <w:r w:rsidRPr="00002003">
              <w:t>SumEnd</w:t>
            </w:r>
            <w:proofErr w:type="spellEnd"/>
            <w:r>
              <w:t xml:space="preserve"> | </w:t>
            </w:r>
            <w:proofErr w:type="spellStart"/>
            <w:r>
              <w:t>PostEnd</w:t>
            </w:r>
            <w:proofErr w:type="spellEnd"/>
            <w:r>
              <w:t xml:space="preserve"> | Stock&gt; Bro </w:t>
            </w:r>
            <w:proofErr w:type="spellStart"/>
            <w:r>
              <w:t>BrosId</w:t>
            </w:r>
            <w:proofErr w:type="spellEnd"/>
            <w:r>
              <w:t xml:space="preserve">” for Bros which are in the </w:t>
            </w:r>
            <w:proofErr w:type="spellStart"/>
            <w:r>
              <w:t>StartEnd</w:t>
            </w:r>
            <w:proofErr w:type="spellEnd"/>
            <w:r>
              <w:t xml:space="preserve"> Sum List(s) of another Bro</w:t>
            </w:r>
          </w:p>
        </w:tc>
      </w:tr>
      <w:tr w:rsidR="008D5220" w:rsidTr="00F13A1E">
        <w:trPr>
          <w:cantSplit/>
        </w:trPr>
        <w:tc>
          <w:tcPr>
            <w:tcW w:w="1295" w:type="dxa"/>
          </w:tcPr>
          <w:p w:rsidR="008D5220" w:rsidRDefault="008D5220" w:rsidP="00DF24B6">
            <w:r>
              <w:lastRenderedPageBreak/>
              <w:t xml:space="preserve">I </w:t>
            </w:r>
            <w:proofErr w:type="spellStart"/>
            <w:r>
              <w:t>Tx</w:t>
            </w:r>
            <w:proofErr w:type="spellEnd"/>
            <w:r>
              <w:t xml:space="preserve"> Sign</w:t>
            </w:r>
          </w:p>
        </w:tc>
        <w:tc>
          <w:tcPr>
            <w:tcW w:w="634" w:type="dxa"/>
          </w:tcPr>
          <w:p w:rsidR="008D5220" w:rsidRDefault="008D5220" w:rsidP="005A1F53">
            <w:pPr>
              <w:jc w:val="center"/>
            </w:pPr>
            <w:r>
              <w:t>I</w:t>
            </w:r>
          </w:p>
        </w:tc>
        <w:tc>
          <w:tcPr>
            <w:tcW w:w="8549" w:type="dxa"/>
          </w:tcPr>
          <w:p w:rsidR="008D5220" w:rsidRDefault="008D5220" w:rsidP="00B230DE">
            <w:pPr>
              <w:pStyle w:val="NormSpace"/>
            </w:pPr>
            <w:r>
              <w:t>Sign of a Money taxonomy based Bro’s taxonomy element.</w:t>
            </w:r>
          </w:p>
          <w:p w:rsidR="008D5220" w:rsidRDefault="008D5220" w:rsidP="001E0235">
            <w:r>
              <w:t>The sign of a Money taxonomy based Bro will usually be the same as this, but it can be different.</w:t>
            </w:r>
          </w:p>
        </w:tc>
      </w:tr>
      <w:tr w:rsidR="008D5220" w:rsidTr="00DE6B6B">
        <w:tc>
          <w:tcPr>
            <w:tcW w:w="1295" w:type="dxa"/>
          </w:tcPr>
          <w:p w:rsidR="008D5220" w:rsidRDefault="008D5220" w:rsidP="00DF24B6">
            <w:r>
              <w:t xml:space="preserve">I </w:t>
            </w:r>
            <w:proofErr w:type="spellStart"/>
            <w:r>
              <w:t>Tx</w:t>
            </w:r>
            <w:proofErr w:type="spellEnd"/>
            <w:r>
              <w:t xml:space="preserve"> </w:t>
            </w:r>
            <w:proofErr w:type="spellStart"/>
            <w:r>
              <w:t>Hys</w:t>
            </w:r>
            <w:proofErr w:type="spellEnd"/>
          </w:p>
        </w:tc>
        <w:tc>
          <w:tcPr>
            <w:tcW w:w="634" w:type="dxa"/>
          </w:tcPr>
          <w:p w:rsidR="008D5220" w:rsidRDefault="008D5220" w:rsidP="005A1F53">
            <w:pPr>
              <w:jc w:val="center"/>
            </w:pPr>
            <w:r>
              <w:t>I</w:t>
            </w:r>
          </w:p>
        </w:tc>
        <w:tc>
          <w:tcPr>
            <w:tcW w:w="8549" w:type="dxa"/>
          </w:tcPr>
          <w:p w:rsidR="008D5220" w:rsidRDefault="008D5220" w:rsidP="00D11E70">
            <w:pPr>
              <w:pStyle w:val="NormSpace"/>
            </w:pPr>
            <w:r>
              <w:t>Hypercube or hypercube list of a taxonomy based Bro’s taxonomy element.</w:t>
            </w:r>
          </w:p>
          <w:p w:rsidR="008D5220" w:rsidRDefault="008D5220" w:rsidP="0062167C">
            <w:r>
              <w:t xml:space="preserve">See also Columns </w:t>
            </w:r>
            <w:proofErr w:type="spellStart"/>
            <w:r>
              <w:t>TxId</w:t>
            </w:r>
            <w:proofErr w:type="spellEnd"/>
            <w:r>
              <w:t xml:space="preserve"> and </w:t>
            </w:r>
            <w:proofErr w:type="spellStart"/>
            <w:r>
              <w:t>HyId</w:t>
            </w:r>
            <w:proofErr w:type="spellEnd"/>
            <w:r>
              <w:t>.</w:t>
            </w:r>
          </w:p>
        </w:tc>
      </w:tr>
      <w:tr w:rsidR="008D5220" w:rsidTr="00DE6B6B">
        <w:tc>
          <w:tcPr>
            <w:tcW w:w="1295" w:type="dxa"/>
          </w:tcPr>
          <w:p w:rsidR="008D5220" w:rsidRDefault="008D5220" w:rsidP="005967ED">
            <w:r>
              <w:t>I Tuple</w:t>
            </w:r>
          </w:p>
        </w:tc>
        <w:tc>
          <w:tcPr>
            <w:tcW w:w="634" w:type="dxa"/>
          </w:tcPr>
          <w:p w:rsidR="008D5220" w:rsidRDefault="008D5220" w:rsidP="005967ED">
            <w:pPr>
              <w:jc w:val="center"/>
            </w:pPr>
            <w:r>
              <w:t>I</w:t>
            </w:r>
          </w:p>
        </w:tc>
        <w:tc>
          <w:tcPr>
            <w:tcW w:w="8549" w:type="dxa"/>
          </w:tcPr>
          <w:p w:rsidR="008D5220" w:rsidRDefault="008D5220"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8D5220" w:rsidTr="00DE6B6B">
        <w:tc>
          <w:tcPr>
            <w:tcW w:w="1295" w:type="dxa"/>
          </w:tcPr>
          <w:p w:rsidR="008D5220" w:rsidRDefault="008D5220" w:rsidP="00DF24B6">
            <w:r>
              <w:t>I Slave Ids</w:t>
            </w:r>
          </w:p>
        </w:tc>
        <w:tc>
          <w:tcPr>
            <w:tcW w:w="634" w:type="dxa"/>
          </w:tcPr>
          <w:p w:rsidR="008D5220" w:rsidRDefault="008D5220" w:rsidP="005A1F53">
            <w:pPr>
              <w:jc w:val="center"/>
            </w:pPr>
            <w:r>
              <w:t>I</w:t>
            </w:r>
          </w:p>
        </w:tc>
        <w:tc>
          <w:tcPr>
            <w:tcW w:w="8549" w:type="dxa"/>
          </w:tcPr>
          <w:p w:rsidR="008D5220" w:rsidRDefault="008D5220" w:rsidP="00D11E70">
            <w:pPr>
              <w:pStyle w:val="NormSpace"/>
            </w:pPr>
            <w:r>
              <w:t xml:space="preserve">The </w:t>
            </w:r>
            <w:proofErr w:type="spellStart"/>
            <w:r>
              <w:t>BroId</w:t>
            </w:r>
            <w:proofErr w:type="spellEnd"/>
            <w:r>
              <w:t>(s) of the Slaves of a Master Bro.</w:t>
            </w:r>
          </w:p>
        </w:tc>
      </w:tr>
    </w:tbl>
    <w:p w:rsidR="00B17D50" w:rsidRDefault="00B17D50" w:rsidP="004031FF"/>
    <w:p w:rsidR="00FD6782" w:rsidRDefault="00FD6782" w:rsidP="004031FF"/>
    <w:p w:rsidR="00FD6782" w:rsidRDefault="00FD6782" w:rsidP="00FD6782">
      <w:pPr>
        <w:pStyle w:val="Heading4"/>
      </w:pPr>
      <w:r>
        <w:t>17 September 2012 Update</w:t>
      </w:r>
    </w:p>
    <w:p w:rsidR="00FD6782" w:rsidRDefault="00FD6782" w:rsidP="00687996">
      <w:pPr>
        <w:pStyle w:val="ListBSpace"/>
      </w:pPr>
      <w:r>
        <w:t>DiMeId column replaced by DiMes column</w:t>
      </w:r>
      <w:r w:rsidR="00277E04">
        <w:t xml:space="preserve"> with greater power and versatility</w:t>
      </w:r>
      <w:r>
        <w:t>.</w:t>
      </w:r>
    </w:p>
    <w:p w:rsidR="00FD6782" w:rsidRDefault="00FD6782" w:rsidP="00687996">
      <w:pPr>
        <w:pStyle w:val="ListBSpace"/>
      </w:pPr>
      <w:r>
        <w:t>‘I Man Dim’ and ‘I Prop Dim’ columns replaced by ‘</w:t>
      </w:r>
      <w:r w:rsidRPr="00FD6782">
        <w:t>I M# DiMe Info</w:t>
      </w:r>
      <w:r>
        <w:t>’ column.</w:t>
      </w:r>
    </w:p>
    <w:p w:rsidR="00FD6782" w:rsidRDefault="00FD6782" w:rsidP="00687996">
      <w:pPr>
        <w:pStyle w:val="ListBSpace"/>
      </w:pPr>
      <w:r>
        <w:t>“Duplicate Hypercube and Taxonomy Element Bros” section added on page 5.</w:t>
      </w:r>
    </w:p>
    <w:p w:rsidR="00FD6782" w:rsidRDefault="00277E04" w:rsidP="002C574D">
      <w:pPr>
        <w:pStyle w:val="ListBSpace"/>
      </w:pPr>
      <w:r>
        <w:t xml:space="preserve">Check property extended to allow specification of when the test is to be applied via the new </w:t>
      </w:r>
      <w:r w:rsidRPr="00277E04">
        <w:t>{, &lt;Either | Both</w:t>
      </w:r>
      <w:r>
        <w:t xml:space="preserve"> | Check | Target&gt;} option</w:t>
      </w:r>
      <w:r w:rsidR="001F7EF0">
        <w:t>.</w:t>
      </w:r>
    </w:p>
    <w:p w:rsidR="002C574D" w:rsidRDefault="002C574D" w:rsidP="00277E04">
      <w:pPr>
        <w:pStyle w:val="ListBullet"/>
      </w:pPr>
      <w:r>
        <w:t>Some minor changes in the preamble sections.</w:t>
      </w:r>
    </w:p>
    <w:p w:rsidR="00E726B1" w:rsidRDefault="00950397" w:rsidP="00E726B1">
      <w:pPr>
        <w:pStyle w:val="Heading4"/>
      </w:pPr>
      <w:r>
        <w:t>20</w:t>
      </w:r>
      <w:r w:rsidR="00E726B1">
        <w:t xml:space="preserve"> September 2012 Update</w:t>
      </w:r>
    </w:p>
    <w:p w:rsidR="00E726B1" w:rsidRDefault="00E726B1" w:rsidP="00E726B1">
      <w:pPr>
        <w:pStyle w:val="ListBSpace"/>
      </w:pPr>
      <w:r>
        <w:t xml:space="preserve">BD Maps made invalid if </w:t>
      </w:r>
      <w:proofErr w:type="spellStart"/>
      <w:r>
        <w:t>TxId</w:t>
      </w:r>
      <w:proofErr w:type="spellEnd"/>
      <w:r>
        <w:t xml:space="preserve"> mapping is not involved. BD DiMes can still be used with Bros without being mapped.</w:t>
      </w:r>
    </w:p>
    <w:p w:rsidR="00E726B1" w:rsidRDefault="00E726B1" w:rsidP="00E726B1">
      <w:pPr>
        <w:pStyle w:val="ListBSpace"/>
      </w:pPr>
      <w:proofErr w:type="spellStart"/>
      <w:r>
        <w:t>Incl</w:t>
      </w:r>
      <w:proofErr w:type="spellEnd"/>
      <w:r>
        <w:t xml:space="preserve"> Dims made inapplicable to BD Maps</w:t>
      </w:r>
    </w:p>
    <w:p w:rsidR="00E726B1" w:rsidRDefault="00E726B1" w:rsidP="00564B59">
      <w:pPr>
        <w:pStyle w:val="ListBSpace"/>
      </w:pPr>
      <w:r>
        <w:t xml:space="preserve">Allow DiMe uses extended to permit BD DiMe use with a BD Main </w:t>
      </w:r>
      <w:r w:rsidR="00564B59">
        <w:t>B</w:t>
      </w:r>
      <w:r>
        <w:t>ro that does not include a Map for the DiMe</w:t>
      </w:r>
      <w:r w:rsidR="00950397">
        <w:t xml:space="preserve"> in question.</w:t>
      </w:r>
    </w:p>
    <w:p w:rsidR="00950397" w:rsidRDefault="00950397" w:rsidP="00564B59">
      <w:pPr>
        <w:pStyle w:val="ListBSpace"/>
      </w:pPr>
      <w:r>
        <w:t>New ‘Prior Year Slave’ option described in the Slave Bros and Master Column sections.</w:t>
      </w:r>
    </w:p>
    <w:p w:rsidR="00950397" w:rsidRDefault="00950397" w:rsidP="00564B59">
      <w:pPr>
        <w:pStyle w:val="ListBSpace"/>
      </w:pPr>
      <w:r>
        <w:t xml:space="preserve">Slave Bros section expanded and errors corrected. (Previously this section said that a Slave Bro had to be </w:t>
      </w:r>
      <w:proofErr w:type="spellStart"/>
      <w:proofErr w:type="gramStart"/>
      <w:r>
        <w:t>Tx</w:t>
      </w:r>
      <w:proofErr w:type="spellEnd"/>
      <w:proofErr w:type="gramEnd"/>
      <w:r>
        <w:t xml:space="preserve"> based. That was not correct.)</w:t>
      </w:r>
    </w:p>
    <w:p w:rsidR="00002003" w:rsidRDefault="00400BBE" w:rsidP="00002003">
      <w:pPr>
        <w:pStyle w:val="Heading4"/>
      </w:pPr>
      <w:r>
        <w:t>09</w:t>
      </w:r>
      <w:r w:rsidR="00002003">
        <w:t xml:space="preserve"> </w:t>
      </w:r>
      <w:r>
        <w:t>Nov</w:t>
      </w:r>
      <w:r w:rsidR="00002003">
        <w:t>ember 2012 Update</w:t>
      </w:r>
    </w:p>
    <w:p w:rsidR="00002003" w:rsidRDefault="00002003" w:rsidP="00002003">
      <w:pPr>
        <w:pStyle w:val="ListBSpace"/>
      </w:pPr>
      <w:r>
        <w:t xml:space="preserve">Column ‘I </w:t>
      </w:r>
      <w:proofErr w:type="spellStart"/>
      <w:r>
        <w:t>StartEnd</w:t>
      </w:r>
      <w:proofErr w:type="spellEnd"/>
      <w:r>
        <w:t xml:space="preserve"> Bros’ renamed to ‘I </w:t>
      </w:r>
      <w:proofErr w:type="spellStart"/>
      <w:r>
        <w:t>StartEnd</w:t>
      </w:r>
      <w:proofErr w:type="spellEnd"/>
      <w:r>
        <w:t xml:space="preserve">’ and information added for Bros which are in the </w:t>
      </w:r>
      <w:proofErr w:type="spellStart"/>
      <w:r>
        <w:t>StartEnd</w:t>
      </w:r>
      <w:proofErr w:type="spellEnd"/>
      <w:r>
        <w:t xml:space="preserve"> </w:t>
      </w:r>
      <w:proofErr w:type="spellStart"/>
      <w:r>
        <w:t>SumList</w:t>
      </w:r>
      <w:proofErr w:type="spellEnd"/>
      <w:r>
        <w:t>(s) of another Bro.</w:t>
      </w:r>
    </w:p>
    <w:p w:rsidR="00446114" w:rsidRDefault="00446114" w:rsidP="00002003">
      <w:pPr>
        <w:pStyle w:val="ListBSpace"/>
      </w:pPr>
      <w:proofErr w:type="spellStart"/>
      <w:r>
        <w:t>Acc</w:t>
      </w:r>
      <w:proofErr w:type="spellEnd"/>
      <w:r>
        <w:t xml:space="preserve"> option removed from </w:t>
      </w:r>
      <w:proofErr w:type="spellStart"/>
      <w:r>
        <w:t>StartEnd</w:t>
      </w:r>
      <w:proofErr w:type="spellEnd"/>
    </w:p>
    <w:p w:rsidR="00446114" w:rsidRDefault="00446114" w:rsidP="00002003">
      <w:pPr>
        <w:pStyle w:val="ListBSpace"/>
      </w:pPr>
      <w:proofErr w:type="spellStart"/>
      <w:r>
        <w:t>StartEnd</w:t>
      </w:r>
      <w:proofErr w:type="spellEnd"/>
      <w:r>
        <w:t xml:space="preserve"> List multiple list option removed. </w:t>
      </w:r>
      <w:r w:rsidR="0017119A">
        <w:t>Tx</w:t>
      </w:r>
      <w:r>
        <w:t>542 example edited to remove 575,541.</w:t>
      </w:r>
    </w:p>
    <w:p w:rsidR="0017119A" w:rsidRDefault="0017119A" w:rsidP="00400BBE">
      <w:pPr>
        <w:pStyle w:val="ListBSpace"/>
      </w:pPr>
      <w:r>
        <w:t>Year# option added to the Check column</w:t>
      </w:r>
      <w:r w:rsidR="00C027F8">
        <w:t>, and the ‘,’ between ‘</w:t>
      </w:r>
      <w:r w:rsidR="00C027F8" w:rsidRPr="00C027F8">
        <w:t xml:space="preserve">&lt;Equal To | Equal &amp; </w:t>
      </w:r>
      <w:proofErr w:type="spellStart"/>
      <w:r w:rsidR="00C027F8" w:rsidRPr="00C027F8">
        <w:t>Opp</w:t>
      </w:r>
      <w:proofErr w:type="spellEnd"/>
      <w:r w:rsidR="00C027F8" w:rsidRPr="00C027F8">
        <w:t xml:space="preserve"> To&gt;</w:t>
      </w:r>
      <w:r w:rsidR="00C027F8">
        <w:t>’ and ‘</w:t>
      </w:r>
      <w:proofErr w:type="gramStart"/>
      <w:r w:rsidR="00C027F8" w:rsidRPr="00C027F8">
        <w:t>{ &lt;</w:t>
      </w:r>
      <w:proofErr w:type="gramEnd"/>
      <w:r w:rsidR="00C027F8" w:rsidRPr="00C027F8">
        <w:t>Either | Both | Check | Target&gt;</w:t>
      </w:r>
      <w:r w:rsidR="00C027F8">
        <w:t>’ removed.</w:t>
      </w:r>
    </w:p>
    <w:p w:rsidR="00400BBE" w:rsidRDefault="00400BBE" w:rsidP="001415C1">
      <w:pPr>
        <w:pStyle w:val="ListBSpace"/>
      </w:pPr>
      <w:r>
        <w:t xml:space="preserve">Check column target restricted to just a </w:t>
      </w:r>
      <w:r w:rsidR="00AA214D">
        <w:t>B</w:t>
      </w:r>
      <w:r>
        <w:t xml:space="preserve">ro, not a Bro and </w:t>
      </w:r>
      <w:r w:rsidR="00AA214D">
        <w:t xml:space="preserve">a </w:t>
      </w:r>
      <w:r>
        <w:t>DiMe as before.</w:t>
      </w:r>
    </w:p>
    <w:p w:rsidR="00400BBE" w:rsidRDefault="00400BBE" w:rsidP="001415C1">
      <w:pPr>
        <w:pStyle w:val="ListBSpace"/>
      </w:pPr>
      <w:r>
        <w:t>Slave Bro section changed re Start values which now are copied from the Master bro.</w:t>
      </w:r>
    </w:p>
    <w:p w:rsidR="00400BBE" w:rsidRDefault="001415C1" w:rsidP="00AA214D">
      <w:pPr>
        <w:pStyle w:val="ListBSpace"/>
      </w:pPr>
      <w:r>
        <w:t>B</w:t>
      </w:r>
      <w:r w:rsidR="00400BBE">
        <w:t>ro Refer</w:t>
      </w:r>
      <w:r>
        <w:t>e</w:t>
      </w:r>
      <w:r w:rsidR="00400BBE">
        <w:t xml:space="preserve">nce changed to use comma rather than colon separators, to match the short (numeric) form that used commas e.g. </w:t>
      </w:r>
      <w:r>
        <w:t xml:space="preserve">8285,523,549 </w:t>
      </w:r>
      <w:r w:rsidR="00AB5EF9">
        <w:t xml:space="preserve">short form =&gt; long form of </w:t>
      </w:r>
      <w:r w:rsidRPr="001415C1">
        <w:t>EntityInfo.ThirdPartyAgents.MeansC</w:t>
      </w:r>
      <w:bookmarkStart w:id="0" w:name="_GoBack"/>
      <w:bookmarkEnd w:id="0"/>
      <w:r w:rsidRPr="001415C1">
        <w:t>ontact.Address.Line1,TPAType.Auditors,AddressType.Postal</w:t>
      </w:r>
    </w:p>
    <w:p w:rsidR="00E726B1" w:rsidRDefault="00AA214D" w:rsidP="00E726B1">
      <w:pPr>
        <w:pStyle w:val="ListBullet"/>
      </w:pPr>
      <w:r>
        <w:t>All mention of a pseudo DiMeId of 0 for Start has been removed, as this is no longer used with the advent of the Bro Class.</w:t>
      </w:r>
    </w:p>
    <w:sectPr w:rsidR="00E726B1" w:rsidSect="003D77E6">
      <w:headerReference w:type="default" r:id="rId13"/>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015" w:rsidRDefault="00A25015" w:rsidP="004611F1">
      <w:r>
        <w:separator/>
      </w:r>
    </w:p>
  </w:endnote>
  <w:endnote w:type="continuationSeparator" w:id="0">
    <w:p w:rsidR="00A25015" w:rsidRDefault="00A25015"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015" w:rsidRDefault="00A25015" w:rsidP="004611F1">
      <w:r>
        <w:separator/>
      </w:r>
    </w:p>
  </w:footnote>
  <w:footnote w:type="continuationSeparator" w:id="0">
    <w:p w:rsidR="00A25015" w:rsidRDefault="00A25015"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CA5" w:rsidRDefault="008E7CA5" w:rsidP="00CC4408">
    <w:pPr>
      <w:pStyle w:val="Header"/>
      <w:jc w:val="right"/>
    </w:pPr>
    <w:r>
      <w:fldChar w:fldCharType="begin"/>
    </w:r>
    <w:r>
      <w:instrText xml:space="preserve"> PAGE   \* MERGEFORMAT </w:instrText>
    </w:r>
    <w:r>
      <w:fldChar w:fldCharType="separate"/>
    </w:r>
    <w:r w:rsidR="00AB5EF9">
      <w:rPr>
        <w:noProof/>
      </w:rPr>
      <w:t>21</w:t>
    </w:r>
    <w:r>
      <w:rPr>
        <w:noProof/>
      </w:rPr>
      <w:fldChar w:fldCharType="end"/>
    </w:r>
    <w:r>
      <w:t xml:space="preserve"> of </w:t>
    </w:r>
    <w:fldSimple w:instr=" NUMPAGES  \* Arabic  \* MERGEFORMAT ">
      <w:r w:rsidR="00AB5EF9">
        <w:rPr>
          <w:noProof/>
        </w:rPr>
        <w:t>21</w:t>
      </w:r>
    </w:fldSimple>
  </w:p>
  <w:p w:rsidR="008E7CA5" w:rsidRDefault="008E7C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003"/>
    <w:rsid w:val="00002C30"/>
    <w:rsid w:val="000033E6"/>
    <w:rsid w:val="000035CA"/>
    <w:rsid w:val="00004F99"/>
    <w:rsid w:val="00005C57"/>
    <w:rsid w:val="0000605D"/>
    <w:rsid w:val="000064F4"/>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0EB7"/>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9CC"/>
    <w:rsid w:val="00133E0F"/>
    <w:rsid w:val="00134573"/>
    <w:rsid w:val="001355D3"/>
    <w:rsid w:val="001364A8"/>
    <w:rsid w:val="0013661D"/>
    <w:rsid w:val="00136BA5"/>
    <w:rsid w:val="001405BD"/>
    <w:rsid w:val="00140A4C"/>
    <w:rsid w:val="00140DD0"/>
    <w:rsid w:val="001415C1"/>
    <w:rsid w:val="0014269B"/>
    <w:rsid w:val="0014700E"/>
    <w:rsid w:val="00147A21"/>
    <w:rsid w:val="001501B1"/>
    <w:rsid w:val="00150A57"/>
    <w:rsid w:val="001514D0"/>
    <w:rsid w:val="00151948"/>
    <w:rsid w:val="001559F7"/>
    <w:rsid w:val="00156127"/>
    <w:rsid w:val="0015711D"/>
    <w:rsid w:val="001613F3"/>
    <w:rsid w:val="00161502"/>
    <w:rsid w:val="00162877"/>
    <w:rsid w:val="001632DD"/>
    <w:rsid w:val="001652B9"/>
    <w:rsid w:val="00165E63"/>
    <w:rsid w:val="00170AC0"/>
    <w:rsid w:val="0017119A"/>
    <w:rsid w:val="00171D0A"/>
    <w:rsid w:val="00171DC3"/>
    <w:rsid w:val="00172171"/>
    <w:rsid w:val="001728F2"/>
    <w:rsid w:val="00175D83"/>
    <w:rsid w:val="001760CB"/>
    <w:rsid w:val="00176725"/>
    <w:rsid w:val="00176EC8"/>
    <w:rsid w:val="001824C1"/>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77E04"/>
    <w:rsid w:val="00280FE2"/>
    <w:rsid w:val="0028364A"/>
    <w:rsid w:val="002837CD"/>
    <w:rsid w:val="00284CB0"/>
    <w:rsid w:val="00285B3F"/>
    <w:rsid w:val="002864FB"/>
    <w:rsid w:val="00286E28"/>
    <w:rsid w:val="002911F5"/>
    <w:rsid w:val="00291BF2"/>
    <w:rsid w:val="00292A38"/>
    <w:rsid w:val="00293114"/>
    <w:rsid w:val="002942E9"/>
    <w:rsid w:val="0029626C"/>
    <w:rsid w:val="00296D94"/>
    <w:rsid w:val="00297BC2"/>
    <w:rsid w:val="002A0BA9"/>
    <w:rsid w:val="002A0BDD"/>
    <w:rsid w:val="002A0E77"/>
    <w:rsid w:val="002A1A4D"/>
    <w:rsid w:val="002A4154"/>
    <w:rsid w:val="002A4FFA"/>
    <w:rsid w:val="002A5840"/>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2346"/>
    <w:rsid w:val="002E29FE"/>
    <w:rsid w:val="002E320E"/>
    <w:rsid w:val="002E5215"/>
    <w:rsid w:val="002E576B"/>
    <w:rsid w:val="002E6D6C"/>
    <w:rsid w:val="002E7A31"/>
    <w:rsid w:val="002E7F46"/>
    <w:rsid w:val="002F03A0"/>
    <w:rsid w:val="002F090D"/>
    <w:rsid w:val="002F2122"/>
    <w:rsid w:val="002F26CA"/>
    <w:rsid w:val="002F32AA"/>
    <w:rsid w:val="002F3A7B"/>
    <w:rsid w:val="002F5050"/>
    <w:rsid w:val="002F6F0F"/>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4E2A"/>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D8"/>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C5A"/>
    <w:rsid w:val="003F0DCF"/>
    <w:rsid w:val="003F0E4F"/>
    <w:rsid w:val="003F2209"/>
    <w:rsid w:val="003F6F0D"/>
    <w:rsid w:val="00400238"/>
    <w:rsid w:val="004003E8"/>
    <w:rsid w:val="00400BBE"/>
    <w:rsid w:val="00401AD5"/>
    <w:rsid w:val="00402D09"/>
    <w:rsid w:val="004031FF"/>
    <w:rsid w:val="00403ADF"/>
    <w:rsid w:val="004058A1"/>
    <w:rsid w:val="00405971"/>
    <w:rsid w:val="00405AFE"/>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085"/>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650C"/>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44DC"/>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297D"/>
    <w:rsid w:val="005334A7"/>
    <w:rsid w:val="00536309"/>
    <w:rsid w:val="00544EEE"/>
    <w:rsid w:val="0054535C"/>
    <w:rsid w:val="005468A7"/>
    <w:rsid w:val="00546CAA"/>
    <w:rsid w:val="00546D5B"/>
    <w:rsid w:val="00550A72"/>
    <w:rsid w:val="00551083"/>
    <w:rsid w:val="005511D2"/>
    <w:rsid w:val="005516D3"/>
    <w:rsid w:val="0055223F"/>
    <w:rsid w:val="00553982"/>
    <w:rsid w:val="005540B5"/>
    <w:rsid w:val="00555962"/>
    <w:rsid w:val="005563AB"/>
    <w:rsid w:val="00557431"/>
    <w:rsid w:val="00557453"/>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FB8"/>
    <w:rsid w:val="005A54EF"/>
    <w:rsid w:val="005A769F"/>
    <w:rsid w:val="005B05FB"/>
    <w:rsid w:val="005B28D0"/>
    <w:rsid w:val="005B2BEC"/>
    <w:rsid w:val="005B30DF"/>
    <w:rsid w:val="005B488D"/>
    <w:rsid w:val="005B4A19"/>
    <w:rsid w:val="005B5DCC"/>
    <w:rsid w:val="005B6068"/>
    <w:rsid w:val="005B6D3C"/>
    <w:rsid w:val="005C0593"/>
    <w:rsid w:val="005C1383"/>
    <w:rsid w:val="005C1E5D"/>
    <w:rsid w:val="005C304F"/>
    <w:rsid w:val="005C398B"/>
    <w:rsid w:val="005C5D64"/>
    <w:rsid w:val="005C64D6"/>
    <w:rsid w:val="005C6AD8"/>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3B22"/>
    <w:rsid w:val="00604E38"/>
    <w:rsid w:val="00605200"/>
    <w:rsid w:val="0060615B"/>
    <w:rsid w:val="00606582"/>
    <w:rsid w:val="00606852"/>
    <w:rsid w:val="006079DA"/>
    <w:rsid w:val="00611031"/>
    <w:rsid w:val="00611625"/>
    <w:rsid w:val="00612670"/>
    <w:rsid w:val="00613016"/>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9F6"/>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4B07"/>
    <w:rsid w:val="00685169"/>
    <w:rsid w:val="0068583D"/>
    <w:rsid w:val="0068619F"/>
    <w:rsid w:val="00686B4F"/>
    <w:rsid w:val="0068737D"/>
    <w:rsid w:val="00687996"/>
    <w:rsid w:val="006879DA"/>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1839"/>
    <w:rsid w:val="006E36A6"/>
    <w:rsid w:val="006E5138"/>
    <w:rsid w:val="006E52C5"/>
    <w:rsid w:val="006E558D"/>
    <w:rsid w:val="006E5C69"/>
    <w:rsid w:val="006E7089"/>
    <w:rsid w:val="006E76F9"/>
    <w:rsid w:val="006E7F39"/>
    <w:rsid w:val="006F2710"/>
    <w:rsid w:val="006F31AD"/>
    <w:rsid w:val="006F4207"/>
    <w:rsid w:val="006F439A"/>
    <w:rsid w:val="006F4F06"/>
    <w:rsid w:val="006F733E"/>
    <w:rsid w:val="007014C1"/>
    <w:rsid w:val="0070255A"/>
    <w:rsid w:val="00703131"/>
    <w:rsid w:val="007054EB"/>
    <w:rsid w:val="007056DC"/>
    <w:rsid w:val="0070606D"/>
    <w:rsid w:val="0070790B"/>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742BC"/>
    <w:rsid w:val="00780285"/>
    <w:rsid w:val="00780852"/>
    <w:rsid w:val="00780A0F"/>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5479"/>
    <w:rsid w:val="007F5B08"/>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75767"/>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5220"/>
    <w:rsid w:val="008D6C43"/>
    <w:rsid w:val="008D7DAF"/>
    <w:rsid w:val="008D7ED7"/>
    <w:rsid w:val="008E266B"/>
    <w:rsid w:val="008E37AA"/>
    <w:rsid w:val="008E53D4"/>
    <w:rsid w:val="008E7CA5"/>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1176"/>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0397"/>
    <w:rsid w:val="00953751"/>
    <w:rsid w:val="0095543C"/>
    <w:rsid w:val="009555CA"/>
    <w:rsid w:val="00955850"/>
    <w:rsid w:val="009606F9"/>
    <w:rsid w:val="00960A0B"/>
    <w:rsid w:val="00962327"/>
    <w:rsid w:val="009630E7"/>
    <w:rsid w:val="0096366D"/>
    <w:rsid w:val="00963DDB"/>
    <w:rsid w:val="00964476"/>
    <w:rsid w:val="00964EE2"/>
    <w:rsid w:val="00964FA8"/>
    <w:rsid w:val="0096521F"/>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4FD3"/>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9F7F3E"/>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8E4"/>
    <w:rsid w:val="00A23EB9"/>
    <w:rsid w:val="00A249BB"/>
    <w:rsid w:val="00A24BAA"/>
    <w:rsid w:val="00A25015"/>
    <w:rsid w:val="00A25071"/>
    <w:rsid w:val="00A306F1"/>
    <w:rsid w:val="00A316B2"/>
    <w:rsid w:val="00A34687"/>
    <w:rsid w:val="00A3540E"/>
    <w:rsid w:val="00A3613E"/>
    <w:rsid w:val="00A377BF"/>
    <w:rsid w:val="00A37A27"/>
    <w:rsid w:val="00A42BB2"/>
    <w:rsid w:val="00A44130"/>
    <w:rsid w:val="00A549D7"/>
    <w:rsid w:val="00A55F31"/>
    <w:rsid w:val="00A607A2"/>
    <w:rsid w:val="00A61453"/>
    <w:rsid w:val="00A61539"/>
    <w:rsid w:val="00A61AB6"/>
    <w:rsid w:val="00A63811"/>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14D"/>
    <w:rsid w:val="00AA2FB9"/>
    <w:rsid w:val="00AA39F2"/>
    <w:rsid w:val="00AA4ACD"/>
    <w:rsid w:val="00AA5EED"/>
    <w:rsid w:val="00AA62B7"/>
    <w:rsid w:val="00AA6A08"/>
    <w:rsid w:val="00AB185B"/>
    <w:rsid w:val="00AB2C81"/>
    <w:rsid w:val="00AB3ED7"/>
    <w:rsid w:val="00AB4408"/>
    <w:rsid w:val="00AB46F8"/>
    <w:rsid w:val="00AB5EF9"/>
    <w:rsid w:val="00AB610F"/>
    <w:rsid w:val="00AB61C6"/>
    <w:rsid w:val="00AB6E79"/>
    <w:rsid w:val="00AB7083"/>
    <w:rsid w:val="00AB7FA1"/>
    <w:rsid w:val="00AC0128"/>
    <w:rsid w:val="00AC06C5"/>
    <w:rsid w:val="00AC0C0B"/>
    <w:rsid w:val="00AC2BAF"/>
    <w:rsid w:val="00AC40BA"/>
    <w:rsid w:val="00AC4A7E"/>
    <w:rsid w:val="00AC567C"/>
    <w:rsid w:val="00AC72FC"/>
    <w:rsid w:val="00AC7347"/>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37D2"/>
    <w:rsid w:val="00B16D73"/>
    <w:rsid w:val="00B17D50"/>
    <w:rsid w:val="00B21085"/>
    <w:rsid w:val="00B2244A"/>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577"/>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3E12"/>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E7ABD"/>
    <w:rsid w:val="00BF2001"/>
    <w:rsid w:val="00BF30F0"/>
    <w:rsid w:val="00BF4C7A"/>
    <w:rsid w:val="00BF66F0"/>
    <w:rsid w:val="00BF77DA"/>
    <w:rsid w:val="00C002AF"/>
    <w:rsid w:val="00C014B2"/>
    <w:rsid w:val="00C01ED2"/>
    <w:rsid w:val="00C027F8"/>
    <w:rsid w:val="00C0333F"/>
    <w:rsid w:val="00C03742"/>
    <w:rsid w:val="00C062F1"/>
    <w:rsid w:val="00C070C7"/>
    <w:rsid w:val="00C072CC"/>
    <w:rsid w:val="00C1030D"/>
    <w:rsid w:val="00C11556"/>
    <w:rsid w:val="00C121D4"/>
    <w:rsid w:val="00C127EB"/>
    <w:rsid w:val="00C12917"/>
    <w:rsid w:val="00C13931"/>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29D5"/>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BD5"/>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47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03DA"/>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6E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4854"/>
    <w:rsid w:val="00D65069"/>
    <w:rsid w:val="00D72384"/>
    <w:rsid w:val="00D733B4"/>
    <w:rsid w:val="00D73499"/>
    <w:rsid w:val="00D739F1"/>
    <w:rsid w:val="00D7614C"/>
    <w:rsid w:val="00D77089"/>
    <w:rsid w:val="00D772EB"/>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9DB"/>
    <w:rsid w:val="00DB6B99"/>
    <w:rsid w:val="00DC0020"/>
    <w:rsid w:val="00DC09D2"/>
    <w:rsid w:val="00DC0F33"/>
    <w:rsid w:val="00DC2273"/>
    <w:rsid w:val="00DC3211"/>
    <w:rsid w:val="00DC3D3C"/>
    <w:rsid w:val="00DC493C"/>
    <w:rsid w:val="00DC4EF0"/>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3E2"/>
    <w:rsid w:val="00E01BE9"/>
    <w:rsid w:val="00E02A48"/>
    <w:rsid w:val="00E02BFD"/>
    <w:rsid w:val="00E053D0"/>
    <w:rsid w:val="00E05F4E"/>
    <w:rsid w:val="00E06AE7"/>
    <w:rsid w:val="00E06BFF"/>
    <w:rsid w:val="00E07647"/>
    <w:rsid w:val="00E116F2"/>
    <w:rsid w:val="00E12112"/>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26B1"/>
    <w:rsid w:val="00E73AB1"/>
    <w:rsid w:val="00E73B2D"/>
    <w:rsid w:val="00E745AA"/>
    <w:rsid w:val="00E75E72"/>
    <w:rsid w:val="00E76639"/>
    <w:rsid w:val="00E76658"/>
    <w:rsid w:val="00E76B53"/>
    <w:rsid w:val="00E76E97"/>
    <w:rsid w:val="00E76F04"/>
    <w:rsid w:val="00E770BA"/>
    <w:rsid w:val="00E77F8B"/>
    <w:rsid w:val="00E81CF6"/>
    <w:rsid w:val="00E821FD"/>
    <w:rsid w:val="00E83BFE"/>
    <w:rsid w:val="00E843B7"/>
    <w:rsid w:val="00E86D9C"/>
    <w:rsid w:val="00E92D58"/>
    <w:rsid w:val="00E95853"/>
    <w:rsid w:val="00E96715"/>
    <w:rsid w:val="00E9680A"/>
    <w:rsid w:val="00E9709B"/>
    <w:rsid w:val="00EA0204"/>
    <w:rsid w:val="00EA068E"/>
    <w:rsid w:val="00EB0603"/>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37715"/>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18F8"/>
    <w:rsid w:val="00FB421D"/>
    <w:rsid w:val="00FB4BF9"/>
    <w:rsid w:val="00FC074D"/>
    <w:rsid w:val="00FC1808"/>
    <w:rsid w:val="00FC42A4"/>
    <w:rsid w:val="00FC48DF"/>
    <w:rsid w:val="00FC5C23"/>
    <w:rsid w:val="00FD51E2"/>
    <w:rsid w:val="00FD6782"/>
    <w:rsid w:val="00FD6A53"/>
    <w:rsid w:val="00FD6E68"/>
    <w:rsid w:val="00FD7779"/>
    <w:rsid w:val="00FD782C"/>
    <w:rsid w:val="00FD78EA"/>
    <w:rsid w:val="00FE1F82"/>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D9448-49F8-453C-88C9-D06B7943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4670</TotalTime>
  <Pages>21</Pages>
  <Words>8026</Words>
  <Characters>45749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53668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92</cp:revision>
  <cp:lastPrinted>2011-06-15T12:31:00Z</cp:lastPrinted>
  <dcterms:created xsi:type="dcterms:W3CDTF">2012-06-21T03:47:00Z</dcterms:created>
  <dcterms:modified xsi:type="dcterms:W3CDTF">2012-11-09T05:24:00Z</dcterms:modified>
</cp:coreProperties>
</file>