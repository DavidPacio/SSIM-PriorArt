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920F72" w:rsidP="008F1489">
      <w:pPr>
        <w:jc w:val="right"/>
      </w:pPr>
      <w:r>
        <w:t>19 January</w:t>
      </w:r>
      <w:r w:rsidR="00E76639">
        <w:t xml:space="preserve"> 201</w:t>
      </w:r>
      <w:r w:rsidR="00401054">
        <w:t>3</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allow Braiins Report Objects to be maintained in a </w:t>
      </w:r>
      <w:proofErr w:type="spellStart"/>
      <w:r>
        <w:t>spreadsheet</w:t>
      </w:r>
      <w:proofErr w:type="spellEnd"/>
      <w:r>
        <w: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 xml:space="preserve">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 xml:space="preserve">may be taxonomy based or not. Taxonomy based Bros </w:t>
      </w:r>
      <w:r>
        <w:t>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Usually this is achieved by a Bro 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rsidR="00127915">
              <w:t xml:space="preserve"> Members</w:t>
            </w:r>
            <w:r w:rsidRPr="00292A38">
              <w:t xml:space="preserve"> used with a Main Bro</w:t>
            </w:r>
            <w:r>
              <w:t>.</w:t>
            </w:r>
          </w:p>
          <w:p w:rsidR="00E60A71" w:rsidRDefault="00127915" w:rsidP="00497E91">
            <w:pPr>
              <w:pStyle w:val="NormSpace"/>
            </w:pPr>
            <w:r w:rsidRPr="00127915">
              <w:t xml:space="preserve">Braiins Dimension Members </w:t>
            </w:r>
            <w:r>
              <w:t xml:space="preserve">may also be used without mapping being involved either with standard (non-Main) </w:t>
            </w:r>
            <w:r w:rsidR="00E60A71">
              <w:t>Bro</w:t>
            </w:r>
            <w:r>
              <w:t>s, or with Main Bros for a different Braiins Dimension Member from those with a Map specified.</w:t>
            </w:r>
          </w:p>
          <w:p w:rsidR="00E60A71" w:rsidRDefault="00E60A71" w:rsidP="00497E91">
            <w:pPr>
              <w:pStyle w:val="NormSpace"/>
            </w:pPr>
            <w:r>
              <w:t>A Bro</w:t>
            </w:r>
            <w:r w:rsidR="00127915">
              <w:t xml:space="preserve"> </w:t>
            </w:r>
            <w:r>
              <w:t xml:space="preserve">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rsidR="00C07FA6">
              <w:t>ExclDims</w:t>
            </w:r>
            <w:proofErr w:type="spellEnd"/>
            <w:r>
              <w:t>, DiMe</w:t>
            </w:r>
            <w:r w:rsidR="006639F6">
              <w:t>s</w:t>
            </w:r>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lastRenderedPageBreak/>
              <w:t xml:space="preserve">All other properties (columns) have no significance to BD Maps, and are not used by 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r w:rsidR="00133712">
        <w:t xml:space="preserve"> The values which are copied from Master to Slave may be filtered by </w:t>
      </w:r>
      <w:r w:rsidR="00941FDC">
        <w:t xml:space="preserve">hypercube subset, </w:t>
      </w:r>
      <w:r w:rsidR="00133712">
        <w:t>dimension or dimension member.</w:t>
      </w:r>
    </w:p>
    <w:p w:rsidR="00B67577" w:rsidRDefault="00B67577" w:rsidP="00780852">
      <w:pPr>
        <w:pStyle w:val="NormSpace"/>
      </w:pPr>
      <w:r>
        <w:t xml:space="preserve">The replication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Post Type of </w:t>
      </w:r>
      <w:proofErr w:type="spellStart"/>
      <w:r w:rsidR="005C6AD8">
        <w:t>Sch</w:t>
      </w:r>
      <w:proofErr w:type="spellEnd"/>
      <w:r w:rsidR="005C6AD8">
        <w:t xml:space="preserve"> as such cross year figures cannot be DE. Bros Import sets Money Prior Year Slave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t>.</w:t>
      </w:r>
      <w:r w:rsidR="00B67577">
        <w:t xml:space="preserve"> If no </w:t>
      </w:r>
      <w:proofErr w:type="spellStart"/>
      <w:r w:rsidR="00B67577">
        <w:t>TxId</w:t>
      </w:r>
      <w:proofErr w:type="spellEnd"/>
      <w:r w:rsidR="00B67577">
        <w:t xml:space="preserve"> is input for a Slave, it inherits its Master’s </w:t>
      </w:r>
      <w:proofErr w:type="spellStart"/>
      <w:r w:rsidR="00B67577">
        <w:t>TxId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TupId</w:t>
      </w:r>
      <w:proofErr w:type="spellEnd"/>
      <w:r>
        <w:t xml:space="preserve"> (it doesn’t have to), it must be the same as the </w:t>
      </w:r>
      <w:proofErr w:type="spellStart"/>
      <w:r>
        <w:t>TupId</w:t>
      </w:r>
      <w:proofErr w:type="spellEnd"/>
      <w:r>
        <w:t xml:space="preserve"> of its Master. If no </w:t>
      </w:r>
      <w:proofErr w:type="spellStart"/>
      <w:r>
        <w:t>TupId</w:t>
      </w:r>
      <w:proofErr w:type="spellEnd"/>
      <w:r>
        <w:t xml:space="preserve"> is input for a Slave, it inherits its Master’s </w:t>
      </w:r>
      <w:proofErr w:type="spellStart"/>
      <w:r>
        <w:t>TupId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replicated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Bros Import</w:t>
      </w:r>
      <w:r w:rsidR="00133712">
        <w:t xml:space="preserve"> if no slave filtering is involved</w:t>
      </w:r>
      <w:r>
        <w: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lastRenderedPageBreak/>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133712" w:rsidP="00F84FDC">
      <w:pPr>
        <w:pStyle w:val="ListBullet"/>
      </w:pPr>
      <w:proofErr w:type="spellStart"/>
      <w:r>
        <w:t>HyId</w:t>
      </w:r>
      <w:proofErr w:type="spellEnd"/>
      <w:r>
        <w:t xml:space="preserve"> (since this can be a subset of the Master’s)</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5C6AD8" w:rsidRDefault="006639F6" w:rsidP="000958E7">
      <w:pPr>
        <w:pStyle w:val="ListBSpace"/>
      </w:pPr>
      <w:r>
        <w:t>DiMes</w:t>
      </w:r>
    </w:p>
    <w:p w:rsidR="00780852" w:rsidRDefault="00780852" w:rsidP="00780852">
      <w:r>
        <w:t>All other properties inherit the Master’s values</w:t>
      </w:r>
      <w:r w:rsidR="005C6AD8">
        <w:t>, if set for the Master</w:t>
      </w:r>
      <w:r>
        <w:t>:</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5C6AD8" w:rsidP="005C6AD8">
      <w:pPr>
        <w:pStyle w:val="ListBSpace"/>
      </w:pPr>
      <w:r>
        <w:t>Context</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 xml:space="preserve">Prior Year Slaves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8E7CA5">
        <w:tc>
          <w:tcPr>
            <w:tcW w:w="1526" w:type="dxa"/>
          </w:tcPr>
          <w:p w:rsidR="00BB3E12" w:rsidRDefault="00BB3E12" w:rsidP="008E7CA5">
            <w:r>
              <w:t>Mandatory Dimension</w:t>
            </w:r>
          </w:p>
        </w:tc>
        <w:tc>
          <w:tcPr>
            <w:tcW w:w="9156" w:type="dxa"/>
          </w:tcPr>
          <w:p w:rsidR="00BB3E12" w:rsidRDefault="00BB3E12" w:rsidP="008E7CA5">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8E7CA5"/>
          <w:p w:rsidR="00BB3E12" w:rsidRDefault="00BB3E12" w:rsidP="008E7CA5">
            <w:r>
              <w:t xml:space="preserve">Bro B excludes use of that dimension via its </w:t>
            </w:r>
            <w:proofErr w:type="spellStart"/>
            <w:r w:rsidR="00C07FA6">
              <w:t>ExclDims</w:t>
            </w:r>
            <w:proofErr w:type="spellEnd"/>
            <w:r>
              <w:t xml:space="preserve"> property.</w:t>
            </w:r>
          </w:p>
          <w:p w:rsidR="00BB3E12" w:rsidRDefault="00BB3E12" w:rsidP="008E7CA5"/>
        </w:tc>
      </w:tr>
      <w:tr w:rsidR="00BB3E12" w:rsidTr="008E7CA5">
        <w:tc>
          <w:tcPr>
            <w:tcW w:w="1526" w:type="dxa"/>
          </w:tcPr>
          <w:p w:rsidR="00BB3E12" w:rsidRDefault="00BB3E12" w:rsidP="008E7CA5">
            <w:r>
              <w:t>Mandatory Dimension Members</w:t>
            </w:r>
          </w:p>
        </w:tc>
        <w:tc>
          <w:tcPr>
            <w:tcW w:w="9156" w:type="dxa"/>
          </w:tcPr>
          <w:p w:rsidR="00BB3E12" w:rsidRDefault="00BB3E12" w:rsidP="008E7CA5">
            <w:r>
              <w:t>Bro A has one or more mandatory dimension members defined in its DiMes property. These can be but do not need to be ‘M#’ type dimension members.</w:t>
            </w:r>
          </w:p>
          <w:p w:rsidR="00BB3E12" w:rsidRDefault="00BB3E12" w:rsidP="008E7CA5"/>
          <w:p w:rsidR="00BB3E12" w:rsidRDefault="00BB3E12" w:rsidP="008E7CA5">
            <w:r>
              <w:t>Bro B excludes use of those dimension members via either:</w:t>
            </w:r>
          </w:p>
          <w:p w:rsidR="00BB3E12" w:rsidRDefault="00BB3E12" w:rsidP="008E7CA5">
            <w:pPr>
              <w:pStyle w:val="ListBullet"/>
            </w:pPr>
            <w:r>
              <w:t xml:space="preserve">its </w:t>
            </w:r>
            <w:proofErr w:type="spellStart"/>
            <w:r w:rsidR="00C07FA6">
              <w:t>ExclDims</w:t>
            </w:r>
            <w:proofErr w:type="spellEnd"/>
            <w:r>
              <w:t xml:space="preserve"> property</w:t>
            </w:r>
          </w:p>
          <w:p w:rsidR="00BB3E12" w:rsidRDefault="00BB3E12" w:rsidP="008E7CA5">
            <w:pPr>
              <w:pStyle w:val="ListBullet"/>
            </w:pPr>
            <w:r>
              <w:t>having different mandatory dimension members defined in its DiMes property</w:t>
            </w:r>
          </w:p>
          <w:p w:rsidR="00BB3E12" w:rsidRDefault="00BB3E12" w:rsidP="008E7CA5">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r>
        <w:lastRenderedPageBreak/>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rsidR="00400BBE">
        <w:t>,</w:t>
      </w:r>
      <w:proofErr w:type="spellStart"/>
      <w:r>
        <w:t>DimRef</w:t>
      </w:r>
      <w:proofErr w:type="spellEnd"/>
      <w:r>
        <w:t>...}{</w:t>
      </w:r>
      <w:r w:rsidR="00400BBE">
        <w:t>,</w:t>
      </w:r>
      <w:r>
        <w:t>&lt;</w:t>
      </w:r>
      <w:proofErr w:type="spellStart"/>
      <w:r>
        <w:t>end|start</w:t>
      </w:r>
      <w:proofErr w:type="spellEnd"/>
      <w:r>
        <w:t>&gt;}{</w:t>
      </w:r>
      <w:r w:rsidR="00400BBE">
        <w:t>,</w:t>
      </w:r>
      <w:r>
        <w: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gramStart"/>
      <w:r w:rsidR="00400BBE">
        <w:t>,</w:t>
      </w:r>
      <w:proofErr w:type="spellStart"/>
      <w:r>
        <w:t>DimRef</w:t>
      </w:r>
      <w:proofErr w:type="spellEnd"/>
      <w:proofErr w:type="gramEnd"/>
      <w:r>
        <w:t>...}{</w:t>
      </w:r>
      <w:r w:rsidR="00400BBE">
        <w:t>,</w:t>
      </w:r>
      <w:r>
        <w:t>&lt;</w:t>
      </w:r>
      <w:proofErr w:type="spellStart"/>
      <w:r>
        <w:t>end|start</w:t>
      </w:r>
      <w:proofErr w:type="spellEnd"/>
      <w:r>
        <w:t>&gt;}{</w:t>
      </w:r>
      <w:r w:rsidR="00400BBE">
        <w:t>,</w:t>
      </w:r>
      <w:r>
        <w:t>T.#} are co</w:t>
      </w:r>
      <w:r w:rsidR="00400BBE">
        <w:t>mma</w:t>
      </w:r>
      <w:r>
        <w:t xml:space="preserve"> separated and may come in any order i.e. even with {</w:t>
      </w:r>
      <w:r w:rsidR="00400BBE">
        <w:t>,</w:t>
      </w:r>
      <w:r>
        <w:t>&lt;</w:t>
      </w:r>
      <w:proofErr w:type="spellStart"/>
      <w:r>
        <w:t>end|start</w:t>
      </w:r>
      <w:proofErr w:type="spellEnd"/>
      <w:r>
        <w:t>&gt;} or {</w:t>
      </w:r>
      <w:r w:rsidR="00400BBE">
        <w:t>,</w:t>
      </w:r>
      <w:r>
        <w:t>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w:t>
      </w:r>
      <w:r w:rsidR="00400BBE">
        <w:t>,</w:t>
      </w:r>
      <w:r>
        <w:t>.Director1</w:t>
      </w:r>
      <w:r w:rsidR="00400BBE">
        <w:t>,</w:t>
      </w:r>
      <w:r>
        <w:t>.Chairman</w:t>
      </w:r>
      <w:r w:rsidR="009E5EE9">
        <w:br/>
      </w:r>
      <w:r>
        <w:t>rather than</w:t>
      </w:r>
      <w:r w:rsidR="009E5EE9">
        <w:br/>
      </w:r>
      <w:r>
        <w:t>Officers.Properties</w:t>
      </w:r>
      <w:r w:rsidR="00400BBE">
        <w:t>,</w:t>
      </w:r>
      <w:r>
        <w:t>Officers.Director1</w:t>
      </w:r>
      <w:r w:rsidR="00400BBE">
        <w:t>,</w:t>
      </w:r>
      <w:r>
        <w:t>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00BBE" w:rsidP="000A03AE">
      <w:pPr>
        <w:pStyle w:val="ListBSpace"/>
      </w:pPr>
      <w:r>
        <w:t>,</w:t>
      </w:r>
      <w:r w:rsidR="000A03AE">
        <w:t>&lt;</w:t>
      </w:r>
      <w:proofErr w:type="spellStart"/>
      <w:r w:rsidR="0053297D">
        <w:t>start|</w:t>
      </w:r>
      <w:r w:rsidR="000A03AE">
        <w:t>end</w:t>
      </w:r>
      <w:proofErr w:type="spellEnd"/>
      <w:r w:rsidR="000A03AE">
        <w:t>&gt;</w:t>
      </w:r>
      <w:r w:rsidR="00065AD6">
        <w:br/>
      </w:r>
      <w:r>
        <w:t>,</w:t>
      </w:r>
      <w:r w:rsidR="000A03AE">
        <w:t xml:space="preserve">start </w:t>
      </w:r>
      <w:r w:rsidR="0053297D">
        <w:t xml:space="preserve">or </w:t>
      </w:r>
      <w:r>
        <w:t>,</w:t>
      </w:r>
      <w:r w:rsidR="0053297D">
        <w:t xml:space="preserve">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 xml:space="preserve">of </w:t>
      </w:r>
      <w:r>
        <w:t>,</w:t>
      </w:r>
      <w:r w:rsidR="0053297D">
        <w:t>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400BBE" w:rsidP="002E5215">
      <w:pPr>
        <w:pStyle w:val="ListBSpace"/>
        <w:keepNext/>
        <w:ind w:left="357" w:hanging="357"/>
      </w:pPr>
      <w:r>
        <w:t>,</w:t>
      </w:r>
      <w:r w:rsidR="000A03AE">
        <w:t>T.#</w:t>
      </w:r>
      <w:r w:rsidR="00000216">
        <w:br/>
      </w:r>
      <w:r w:rsidR="000A03AE">
        <w:t>is a</w:t>
      </w:r>
      <w:r w:rsidR="00D02253">
        <w:t xml:space="preserve">n optional </w:t>
      </w:r>
      <w:r w:rsidR="000A03AE">
        <w:t xml:space="preserve"> tuple </w:t>
      </w:r>
      <w:r w:rsidR="002E5215">
        <w:t>instance</w:t>
      </w:r>
      <w:r w:rsidR="000A03AE">
        <w:t xml:space="preserve"> where</w:t>
      </w:r>
    </w:p>
    <w:p w:rsidR="002E5215" w:rsidRDefault="000A03AE" w:rsidP="002E5215">
      <w:pPr>
        <w:pStyle w:val="ListBT1"/>
      </w:pPr>
      <w:r w:rsidRPr="002E5215">
        <w:t xml:space="preserve"># is an instance number from 1 </w:t>
      </w:r>
      <w:r w:rsidR="00E80A55">
        <w:t xml:space="preserve">to </w:t>
      </w:r>
      <w:r w:rsidR="00FB6BF3">
        <w:t>7</w:t>
      </w:r>
      <w:r w:rsidR="00E80A55">
        <w:t>99</w:t>
      </w:r>
      <w:r w:rsidR="008D6740">
        <w:t>8</w:t>
      </w:r>
      <w:r w:rsidR="00E80A55">
        <w:t xml:space="preserve"> </w:t>
      </w:r>
      <w:r w:rsidRPr="002E5215">
        <w:t>to ref</w:t>
      </w:r>
      <w:r w:rsidR="00E80A55">
        <w:t xml:space="preserve">er to a specific tuple instance, or optionally ‘all’ in a format. </w:t>
      </w:r>
    </w:p>
    <w:p w:rsidR="002E5215" w:rsidRDefault="002E5215" w:rsidP="002E4C53">
      <w:pPr>
        <w:pStyle w:val="ListBT1"/>
      </w:pPr>
      <w:r>
        <w:t xml:space="preserve">When importing/posting, a </w:t>
      </w:r>
      <w:r w:rsidR="00E80A55">
        <w:t>specific instance number must be used</w:t>
      </w:r>
      <w:r w:rsidR="00CF60AC">
        <w:t xml:space="preserve"> if the Bro is a Tuple Bro</w:t>
      </w:r>
      <w:r w:rsidR="00E80A55">
        <w:t>.</w:t>
      </w:r>
      <w:r w:rsidR="006946CF">
        <w:br/>
      </w:r>
      <w:r w:rsidR="006946CF" w:rsidRPr="006946CF">
        <w:rPr>
          <w:sz w:val="8"/>
        </w:rPr>
        <w:br/>
      </w:r>
      <w:r w:rsidR="00636917">
        <w:t xml:space="preserve">The same instance number should be used </w:t>
      </w:r>
      <w:r w:rsidR="00640EE2">
        <w:t xml:space="preserve">for the same item in </w:t>
      </w:r>
      <w:r w:rsidR="00636917">
        <w:t>different years</w:t>
      </w:r>
      <w:r w:rsidR="00640EE2">
        <w:t>.</w:t>
      </w:r>
      <w:r w:rsidR="006946CF">
        <w:br/>
      </w:r>
      <w:r w:rsidR="00640EE2" w:rsidRPr="006946CF">
        <w:rPr>
          <w:sz w:val="8"/>
        </w:rPr>
        <w:br/>
      </w:r>
      <w:r w:rsidR="00640EE2">
        <w:t xml:space="preserve">The </w:t>
      </w:r>
      <w:r w:rsidR="006946CF">
        <w:t>same instance number should be used</w:t>
      </w:r>
      <w:r w:rsidR="00636917">
        <w:t xml:space="preserve"> for related items making up a tuple set</w:t>
      </w:r>
      <w:r w:rsidR="002E4C53">
        <w:t>,</w:t>
      </w:r>
      <w:r w:rsidR="00636917">
        <w:t xml:space="preserve"> </w:t>
      </w:r>
      <w:r w:rsidR="002E4C53" w:rsidRPr="002E4C53">
        <w:t xml:space="preserve">that is, for different </w:t>
      </w:r>
      <w:proofErr w:type="spellStart"/>
      <w:r w:rsidR="002E4C53" w:rsidRPr="002E4C53">
        <w:t>TuMeIds</w:t>
      </w:r>
      <w:proofErr w:type="spellEnd"/>
      <w:r w:rsidR="002E4C53" w:rsidRPr="002E4C53">
        <w:t xml:space="preserve"> of one </w:t>
      </w:r>
      <w:proofErr w:type="spellStart"/>
      <w:r w:rsidR="002E4C53" w:rsidRPr="002E4C53">
        <w:t>TupId</w:t>
      </w:r>
      <w:proofErr w:type="spellEnd"/>
      <w:r w:rsidR="002E4C53" w:rsidRPr="002E4C53">
        <w:t xml:space="preserve"> e.g. </w:t>
      </w:r>
      <w:proofErr w:type="spellStart"/>
      <w:r w:rsidR="002E4C53" w:rsidRPr="002E4C53">
        <w:t>TuMeId</w:t>
      </w:r>
      <w:proofErr w:type="spellEnd"/>
      <w:r w:rsidR="002E4C53" w:rsidRPr="002E4C53">
        <w:t xml:space="preserve"> 475 charitable donation description and 476 charitable </w:t>
      </w:r>
      <w:proofErr w:type="gramStart"/>
      <w:r w:rsidR="002E4C53" w:rsidRPr="002E4C53">
        <w:t>donation</w:t>
      </w:r>
      <w:proofErr w:type="gramEnd"/>
      <w:r w:rsidR="002E4C53" w:rsidRPr="002E4C53">
        <w:t xml:space="preserve"> amount for </w:t>
      </w:r>
      <w:proofErr w:type="spellStart"/>
      <w:r w:rsidR="002E4C53" w:rsidRPr="002E4C53">
        <w:t>TupId</w:t>
      </w:r>
      <w:proofErr w:type="spellEnd"/>
      <w:r w:rsidR="002E4C53" w:rsidRPr="002E4C53">
        <w:t xml:space="preserve"> 151 Specific charitable donation</w:t>
      </w:r>
      <w:r w:rsidR="00636917">
        <w:t>.</w:t>
      </w:r>
      <w:r w:rsidR="006946CF">
        <w:t xml:space="preserve">  </w:t>
      </w:r>
      <w:r w:rsidR="00636917">
        <w:t>Such tuple</w:t>
      </w:r>
      <w:r w:rsidR="006946CF">
        <w:t xml:space="preserve"> instance</w:t>
      </w:r>
      <w:r w:rsidR="00636917">
        <w:t xml:space="preserve"> sets are used when checking that mandatory tuple members have been supplied.</w:t>
      </w:r>
    </w:p>
    <w:p w:rsidR="00636917" w:rsidRDefault="002E5215" w:rsidP="00165E63">
      <w:pPr>
        <w:pStyle w:val="ListBT1"/>
      </w:pPr>
      <w:r>
        <w:t xml:space="preserve">In </w:t>
      </w:r>
      <w:r w:rsidR="00636917">
        <w:t>a format, ‘</w:t>
      </w:r>
      <w:proofErr w:type="spellStart"/>
      <w:r w:rsidR="00636917">
        <w:t>T.all</w:t>
      </w:r>
      <w:proofErr w:type="spellEnd"/>
      <w:r w:rsidR="00636917">
        <w:t>’ means loop through all tuple instances that are defined for the rest of the Bro reference.</w:t>
      </w:r>
    </w:p>
    <w:p w:rsidR="002E5215" w:rsidRDefault="00636917" w:rsidP="00165E63">
      <w:pPr>
        <w:pStyle w:val="ListBT1"/>
      </w:pPr>
      <w:r>
        <w:lastRenderedPageBreak/>
        <w:t>In a format, a Bro Reference for a Tuple Bro without any {</w:t>
      </w:r>
      <w:proofErr w:type="gramStart"/>
      <w:r>
        <w:t>,T</w:t>
      </w:r>
      <w:proofErr w:type="gramEnd"/>
      <w:r>
        <w:t>.#} reference can be used with a Money Summing Bro to mean the sum of the tuple instances.</w:t>
      </w:r>
      <w:r w:rsidR="006946CF">
        <w:t xml:space="preserve"> </w:t>
      </w:r>
      <w:r>
        <w:t xml:space="preserve">For any other </w:t>
      </w:r>
      <w:r w:rsidR="006946CF">
        <w:t xml:space="preserve">Tuple </w:t>
      </w:r>
      <w:r>
        <w:t>Bro type this is rejected as an error.</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produced by Bros Export is the I</w:t>
            </w:r>
            <w:r w:rsidR="00C976B8">
              <w:t xml:space="preserve">d of the Bro in the DB table </w:t>
            </w:r>
            <w:proofErr w:type="spellStart"/>
            <w:r w:rsidR="00C976B8">
              <w:t>BroInfo</w:t>
            </w:r>
            <w:proofErr w:type="spellEnd"/>
            <w:r w:rsidRPr="008818E6">
              <w:t>.</w:t>
            </w:r>
            <w:r w:rsidR="00C976B8">
              <w:t xml:space="preserve"> It is commonly referred to as the </w:t>
            </w:r>
            <w:proofErr w:type="spellStart"/>
            <w:r w:rsidR="00C976B8">
              <w:t>BroId</w:t>
            </w:r>
            <w:proofErr w:type="spellEnd"/>
            <w:r w:rsidR="00C976B8">
              <w:t>. It must be within the range 1 to 99,999.</w:t>
            </w:r>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 xml:space="preserve">The number for the Id must be in the range 1 to </w:t>
            </w:r>
            <w:r w:rsidR="00C976B8">
              <w:t>9</w:t>
            </w:r>
            <w:r w:rsidR="00DB1919">
              <w:t>9</w:t>
            </w:r>
            <w:r w:rsidR="00C976B8">
              <w:t>,</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proofErr w:type="spellStart"/>
            <w:r w:rsidR="00BB3E12" w:rsidRPr="00BB3E12">
              <w:t>BroName</w:t>
            </w:r>
            <w:proofErr w:type="spellEnd"/>
            <w:r w:rsidR="00BB3E12" w:rsidRPr="00BB3E12">
              <w:t>&gt;</w:t>
            </w:r>
            <w:r w:rsidR="00BB3E12">
              <w:br/>
              <w:t>where:</w:t>
            </w:r>
          </w:p>
          <w:p w:rsidR="00DC4EF0" w:rsidRDefault="00BB3E12" w:rsidP="00DC4EF0">
            <w:pPr>
              <w:pStyle w:val="NormSpace"/>
            </w:pPr>
            <w:r>
              <w:t xml:space="preserve">The single word 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The only time that automatic matching cannot be used is for a Prior Year Slave or a Set Slave with multiple Hypercubes. For such Slaves the Master must be explicitly defined.</w:t>
            </w:r>
          </w:p>
          <w:p w:rsidR="00DC4EF0" w:rsidRDefault="00DC4EF0" w:rsidP="00DC4EF0">
            <w:pPr>
              <w:pStyle w:val="NormSpace"/>
            </w:pPr>
            <w:r>
              <w:t>Appending ‘ Slave’ to a Bro Type and leaving this column blank 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r w:rsidR="00941FDC">
              <w:t>This provides one form of filtering of the values copied from master to Slave.</w:t>
            </w:r>
          </w:p>
          <w:p w:rsidR="00BB3E12" w:rsidRDefault="00BB3E12" w:rsidP="00BB3E12">
            <w:pPr>
              <w:pStyle w:val="NormSpace"/>
            </w:pPr>
            <w:r>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proofErr w:type="spellStart"/>
            <w:r w:rsidRPr="00BB3E12">
              <w:t>BroName</w:t>
            </w:r>
            <w:proofErr w:type="spellEnd"/>
            <w:r>
              <w:b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DC4EF0">
            <w:r>
              <w:t>The Master Bro Name argument is inserted by Bros Export. It is used for explicit Master matching on Import.</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w:t>
            </w:r>
            <w:r w:rsidR="00C840D1">
              <w:t>Usable Dims</w:t>
            </w:r>
            <w:r w:rsidR="00A86A22">
              <w:t xml:space="preserve">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rsidR="00C07FA6">
              <w:t>ExclDims</w:t>
            </w:r>
            <w:proofErr w:type="spellEnd"/>
            <w:r>
              <w:t xml:space="preserve">, </w:t>
            </w:r>
            <w:proofErr w:type="spellStart"/>
            <w:r w:rsidR="00ED7548">
              <w:t>AllowDims</w:t>
            </w:r>
            <w:proofErr w:type="spellEnd"/>
            <w:r w:rsidR="00DC493C">
              <w:t>, and DiMe</w:t>
            </w:r>
            <w:r w:rsidR="006639F6">
              <w:t>s</w:t>
            </w:r>
            <w:r w:rsidR="00DC493C">
              <w:t xml:space="preserve"> Bro properties</w:t>
            </w:r>
            <w:r>
              <w:t>.</w:t>
            </w:r>
          </w:p>
          <w:p w:rsidR="004260DC" w:rsidRDefault="004260DC" w:rsidP="005967ED">
            <w:pPr>
              <w:pStyle w:val="NormSpace"/>
            </w:pPr>
            <w:r>
              <w:t xml:space="preserve">The </w:t>
            </w:r>
            <w:r w:rsidR="00C840D1">
              <w:t>Usable Dims</w:t>
            </w:r>
            <w:r>
              <w:t xml:space="preserve"> for a Bro derived from its </w:t>
            </w:r>
            <w:proofErr w:type="spellStart"/>
            <w:r>
              <w:t>HyId</w:t>
            </w:r>
            <w:proofErr w:type="spellEnd"/>
            <w:r>
              <w:t xml:space="preserve">, </w:t>
            </w:r>
            <w:proofErr w:type="spellStart"/>
            <w:r w:rsidR="00C07FA6">
              <w:t>ExclDims</w:t>
            </w:r>
            <w:proofErr w:type="spellEnd"/>
            <w:r>
              <w:t xml:space="preserve">, and </w:t>
            </w:r>
            <w:proofErr w:type="spellStart"/>
            <w:r w:rsidR="00ED7548">
              <w:t>AllowDims</w:t>
            </w:r>
            <w:proofErr w:type="spellEnd"/>
            <w:r>
              <w:t xml:space="preserve"> options are shown in the I </w:t>
            </w:r>
            <w:r w:rsidR="00C840D1">
              <w:t>Usable Dims</w:t>
            </w:r>
            <w:r>
              <w:t xml:space="preserve"> column.</w:t>
            </w:r>
          </w:p>
          <w:p w:rsidR="00941FDC" w:rsidRDefault="00941FDC" w:rsidP="005967ED">
            <w:pPr>
              <w:pStyle w:val="NormSpace"/>
            </w:pPr>
            <w:r>
              <w:t xml:space="preserve">The </w:t>
            </w:r>
            <w:proofErr w:type="spellStart"/>
            <w:r>
              <w:t>HyId</w:t>
            </w:r>
            <w:proofErr w:type="spellEnd"/>
            <w:r>
              <w:t xml:space="preserve"> </w:t>
            </w:r>
            <w:r>
              <w:t>of a Slave</w:t>
            </w:r>
            <w:r>
              <w:t xml:space="preserve"> can be a subset </w:t>
            </w:r>
            <w:proofErr w:type="spellStart"/>
            <w:r>
              <w:t>HyId</w:t>
            </w:r>
            <w:proofErr w:type="spellEnd"/>
            <w:r>
              <w:t xml:space="preserve"> of the Master’s </w:t>
            </w:r>
            <w:proofErr w:type="spellStart"/>
            <w:r>
              <w:t>HyId</w:t>
            </w:r>
            <w:proofErr w:type="spellEnd"/>
            <w:r>
              <w:t>. This provides one form of filtering of the values copied from master to Slave.</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lastRenderedPageBreak/>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lastRenderedPageBreak/>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xml:space="preserve">, Report Only, Post Type, </w:t>
            </w:r>
            <w:r w:rsidR="00C840D1">
              <w:t>Usable Dims</w:t>
            </w:r>
            <w:r>
              <w:t>,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C07FA6" w:rsidP="00175D83">
            <w:proofErr w:type="spellStart"/>
            <w:r>
              <w:t>ExclDims</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rsidR="00C07FA6">
              <w:t>ExclDims</w:t>
            </w:r>
            <w:proofErr w:type="spellEnd"/>
            <w:r>
              <w:t xml:space="preserve"> is an optional comma separated list of Dimension Ids</w:t>
            </w:r>
            <w:r w:rsidR="00C74109">
              <w:t>, or Dimension Short Names,</w:t>
            </w:r>
            <w:r>
              <w:t xml:space="preserve">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w:t>
            </w:r>
            <w:r>
              <w:lastRenderedPageBreak/>
              <w:t>are being summed to the Bro.</w:t>
            </w:r>
          </w:p>
          <w:p w:rsidR="003C0AD8" w:rsidRDefault="003C0AD8" w:rsidP="00175D83">
            <w:pPr>
              <w:pStyle w:val="NormSpace"/>
            </w:pPr>
            <w:r>
              <w:t>Individual dimension members of an excluded Dim can be brought back via the DiMes Allow list option.</w:t>
            </w:r>
          </w:p>
          <w:p w:rsidR="00351AAB" w:rsidRDefault="00351AAB" w:rsidP="00175D83">
            <w:pPr>
              <w:pStyle w:val="NormSpace"/>
            </w:pPr>
            <w:r>
              <w:t xml:space="preserve">For Non-Slave Summing Bros the </w:t>
            </w:r>
            <w:r w:rsidRPr="00351AAB">
              <w:t xml:space="preserve">Currencies, Exchanges, </w:t>
            </w:r>
            <w:r>
              <w:t xml:space="preserve">and </w:t>
            </w:r>
            <w:r w:rsidRPr="00351AAB">
              <w:t xml:space="preserve">Languages </w:t>
            </w:r>
            <w:r>
              <w:t>dimensions (</w:t>
            </w:r>
            <w:r w:rsidRPr="00351AAB">
              <w:t>40, 41, 42</w:t>
            </w:r>
            <w:r>
              <w:t xml:space="preserve">) are automatically added to </w:t>
            </w:r>
            <w:proofErr w:type="spellStart"/>
            <w:r w:rsidR="00C07FA6">
              <w:t>ExclDims</w:t>
            </w:r>
            <w:proofErr w:type="spellEnd"/>
            <w:r>
              <w:t xml:space="preserve"> if not already there.</w:t>
            </w:r>
          </w:p>
          <w:p w:rsidR="00351AAB" w:rsidRDefault="00351AAB" w:rsidP="00351AAB">
            <w:pPr>
              <w:pStyle w:val="NormSpace"/>
            </w:pPr>
            <w:r>
              <w:t>For Non-Slave Non-Summing Bros the Restated</w:t>
            </w:r>
            <w:r w:rsidRPr="00351AAB">
              <w:t xml:space="preserve"> </w:t>
            </w:r>
            <w:r>
              <w:t xml:space="preserve">dimension (3) is automatically added to </w:t>
            </w:r>
            <w:proofErr w:type="spellStart"/>
            <w:r w:rsidR="00C07FA6">
              <w:t>ExclDims</w:t>
            </w:r>
            <w:proofErr w:type="spellEnd"/>
            <w:r>
              <w:t xml:space="preserve"> if not already there.</w:t>
            </w:r>
          </w:p>
          <w:p w:rsidR="00F157D6" w:rsidRDefault="00F157D6" w:rsidP="00351AAB">
            <w:pPr>
              <w:pStyle w:val="NormSpace"/>
            </w:pPr>
            <w:r>
              <w:t xml:space="preserve">For a Slave Bro, </w:t>
            </w:r>
            <w:proofErr w:type="spellStart"/>
            <w:r>
              <w:t>ExclDims</w:t>
            </w:r>
            <w:proofErr w:type="spellEnd"/>
            <w:r>
              <w:t xml:space="preserve"> acts as a filter i.e. values for dimensions in the </w:t>
            </w:r>
            <w:proofErr w:type="spellStart"/>
            <w:r>
              <w:t>ExclDims</w:t>
            </w:r>
            <w:proofErr w:type="spellEnd"/>
            <w:r>
              <w:t xml:space="preserve"> list are not </w:t>
            </w:r>
            <w:r w:rsidR="00154EA4">
              <w:t>copied</w:t>
            </w:r>
            <w:r>
              <w:t xml:space="preserve"> from the Master to the Slave.</w:t>
            </w:r>
          </w:p>
          <w:p w:rsidR="00DC493C" w:rsidRDefault="00F157D6" w:rsidP="00790C1B">
            <w:r>
              <w:t>F</w:t>
            </w:r>
            <w:r w:rsidR="00DC493C" w:rsidRPr="00C54A20">
              <w:t>or a BD Map</w:t>
            </w:r>
            <w:r>
              <w:t xml:space="preserve">, </w:t>
            </w:r>
            <w:proofErr w:type="spellStart"/>
            <w:r>
              <w:t>ExclDims</w:t>
            </w:r>
            <w:proofErr w:type="spellEnd"/>
            <w:r w:rsidR="00DC493C" w:rsidRPr="00C54A20">
              <w:t xml:space="preserve"> can differ from the </w:t>
            </w:r>
            <w:r w:rsidR="00790C1B">
              <w:t>M</w:t>
            </w:r>
            <w:r w:rsidR="00DC493C" w:rsidRPr="00C54A20">
              <w:t>ain Bro value.</w:t>
            </w:r>
            <w:r w:rsidR="00DC493C" w:rsidRPr="00CA59A4">
              <w:t xml:space="preserve"> If it is the same it may be left blank.</w:t>
            </w:r>
          </w:p>
        </w:tc>
      </w:tr>
      <w:tr w:rsidR="00875767" w:rsidTr="00402D09">
        <w:tc>
          <w:tcPr>
            <w:tcW w:w="1295" w:type="dxa"/>
            <w:shd w:val="clear" w:color="auto" w:fill="EDFFCD"/>
          </w:tcPr>
          <w:p w:rsidR="00875767" w:rsidRDefault="00ED7548" w:rsidP="00402D09">
            <w:proofErr w:type="spellStart"/>
            <w:r>
              <w:lastRenderedPageBreak/>
              <w:t>AllowDims</w:t>
            </w:r>
            <w:proofErr w:type="spellEnd"/>
          </w:p>
        </w:tc>
        <w:tc>
          <w:tcPr>
            <w:tcW w:w="634" w:type="dxa"/>
            <w:shd w:val="clear" w:color="auto" w:fill="EDFFCD"/>
          </w:tcPr>
          <w:p w:rsidR="00875767" w:rsidRDefault="00875767" w:rsidP="00402D09">
            <w:pPr>
              <w:jc w:val="center"/>
            </w:pPr>
            <w:r>
              <w:t>E</w:t>
            </w:r>
          </w:p>
        </w:tc>
        <w:tc>
          <w:tcPr>
            <w:tcW w:w="8549" w:type="dxa"/>
            <w:shd w:val="clear" w:color="auto" w:fill="EDFFCD"/>
          </w:tcPr>
          <w:p w:rsidR="00E121FA" w:rsidRDefault="00ED7548" w:rsidP="00875767">
            <w:pPr>
              <w:pStyle w:val="NormSpace"/>
            </w:pPr>
            <w:proofErr w:type="spellStart"/>
            <w:r>
              <w:t>AllowDims</w:t>
            </w:r>
            <w:proofErr w:type="spellEnd"/>
            <w:r w:rsidR="00875767">
              <w:t xml:space="preserve"> is an optional comma separated list of Dimension Ids</w:t>
            </w:r>
            <w:r w:rsidR="00C74109">
              <w:t>, or Dimension Short Names,</w:t>
            </w:r>
            <w:r w:rsidR="00875767">
              <w:t xml:space="preserve"> </w:t>
            </w:r>
            <w:r w:rsidR="00E121FA">
              <w:t xml:space="preserve">that are </w:t>
            </w:r>
            <w:r w:rsidR="00875767">
              <w:t xml:space="preserve">allowable for use with </w:t>
            </w:r>
            <w:r w:rsidR="00E121FA">
              <w:t>a</w:t>
            </w:r>
            <w:r w:rsidR="00875767">
              <w:t xml:space="preserve"> Bro</w:t>
            </w:r>
            <w:r w:rsidR="00E121FA">
              <w:t xml:space="preserve"> of any type, whether with or without </w:t>
            </w:r>
            <w:proofErr w:type="spellStart"/>
            <w:r w:rsidR="00E121FA">
              <w:t>Hy</w:t>
            </w:r>
            <w:proofErr w:type="spellEnd"/>
            <w:r w:rsidR="00E121FA">
              <w:t>(s).</w:t>
            </w:r>
          </w:p>
          <w:p w:rsidR="007F774F" w:rsidRDefault="007F774F" w:rsidP="007F774F">
            <w:pPr>
              <w:pStyle w:val="NormSpace"/>
            </w:pPr>
            <w:proofErr w:type="spellStart"/>
            <w:r>
              <w:t>AllowDims</w:t>
            </w:r>
            <w:proofErr w:type="spellEnd"/>
            <w:r>
              <w:t xml:space="preserve"> is mutually exclusive with </w:t>
            </w:r>
            <w:proofErr w:type="spellStart"/>
            <w:r>
              <w:t>ExclDims</w:t>
            </w:r>
            <w:proofErr w:type="spellEnd"/>
            <w:r>
              <w:t>.</w:t>
            </w:r>
          </w:p>
          <w:p w:rsidR="007F774F" w:rsidRDefault="007F774F" w:rsidP="00875767">
            <w:pPr>
              <w:pStyle w:val="NormSpace"/>
            </w:pPr>
            <w:r>
              <w:t xml:space="preserve">If the Bro has </w:t>
            </w:r>
            <w:proofErr w:type="spellStart"/>
            <w:r>
              <w:t>Hy</w:t>
            </w:r>
            <w:proofErr w:type="spellEnd"/>
            <w:r>
              <w:t xml:space="preserve">(s) the dimensions in the </w:t>
            </w:r>
            <w:proofErr w:type="spellStart"/>
            <w:r>
              <w:t>AllowDims</w:t>
            </w:r>
            <w:proofErr w:type="spellEnd"/>
            <w:r>
              <w:t xml:space="preserve"> list must be members of the </w:t>
            </w:r>
            <w:proofErr w:type="spellStart"/>
            <w:r>
              <w:t>Hy</w:t>
            </w:r>
            <w:proofErr w:type="spellEnd"/>
            <w:r>
              <w:t>(s).</w:t>
            </w:r>
          </w:p>
          <w:p w:rsidR="00875767" w:rsidRDefault="00875767" w:rsidP="00875767">
            <w:pPr>
              <w:pStyle w:val="NormSpace"/>
            </w:pPr>
            <w:r>
              <w:t>I</w:t>
            </w:r>
            <w:r w:rsidR="004D45DF">
              <w:t xml:space="preserve">f </w:t>
            </w:r>
            <w:proofErr w:type="spellStart"/>
            <w:r w:rsidR="004D45DF">
              <w:t>AllowDims</w:t>
            </w:r>
            <w:proofErr w:type="spellEnd"/>
            <w:r w:rsidR="004D45DF">
              <w:t xml:space="preserve"> is used</w:t>
            </w:r>
            <w:r w:rsidR="00E121FA">
              <w:t>,</w:t>
            </w:r>
            <w:r w:rsidR="004D45DF">
              <w:t xml:space="preserve"> </w:t>
            </w:r>
            <w:r>
              <w:t xml:space="preserve">the </w:t>
            </w:r>
            <w:proofErr w:type="spellStart"/>
            <w:r w:rsidR="00ED7548">
              <w:t>AllowDims</w:t>
            </w:r>
            <w:proofErr w:type="spellEnd"/>
            <w:r>
              <w:t xml:space="preserve"> list becomes the </w:t>
            </w:r>
            <w:r w:rsidR="004D45DF">
              <w:t xml:space="preserve">Bro’s </w:t>
            </w:r>
            <w:r w:rsidR="00C840D1">
              <w:t>Usable Dims</w:t>
            </w:r>
            <w:r>
              <w:t xml:space="preserve"> list.</w:t>
            </w:r>
          </w:p>
          <w:p w:rsidR="00875767" w:rsidRDefault="007F774F" w:rsidP="00AC4BC2">
            <w:pPr>
              <w:pStyle w:val="NormSpace"/>
            </w:pPr>
            <w:r>
              <w:t xml:space="preserve">For a Slave Bro, </w:t>
            </w:r>
            <w:proofErr w:type="spellStart"/>
            <w:r>
              <w:t>AllowDims</w:t>
            </w:r>
            <w:proofErr w:type="spellEnd"/>
            <w:r>
              <w:t xml:space="preserve"> acts as a filter</w:t>
            </w:r>
            <w:r w:rsidR="00F157D6">
              <w:t xml:space="preserve"> i.e. </w:t>
            </w:r>
            <w:r w:rsidR="00F157D6">
              <w:t xml:space="preserve">only </w:t>
            </w:r>
            <w:r w:rsidR="00F157D6">
              <w:t xml:space="preserve">values for dimensions in the </w:t>
            </w:r>
            <w:proofErr w:type="spellStart"/>
            <w:r w:rsidR="00F157D6">
              <w:t>Allow</w:t>
            </w:r>
            <w:r w:rsidR="00F157D6">
              <w:t>Dims</w:t>
            </w:r>
            <w:proofErr w:type="spellEnd"/>
            <w:r w:rsidR="00F157D6">
              <w:t xml:space="preserve"> list </w:t>
            </w:r>
            <w:r w:rsidR="00154EA4">
              <w:t xml:space="preserve">(and any Allow DiMes matches) </w:t>
            </w:r>
            <w:r w:rsidR="00F157D6">
              <w:t xml:space="preserve">are </w:t>
            </w:r>
            <w:r w:rsidR="00154EA4">
              <w:t>copied</w:t>
            </w:r>
            <w:r w:rsidR="00F157D6">
              <w:t xml:space="preserve"> from the Master to the Slave.</w:t>
            </w:r>
          </w:p>
          <w:p w:rsidR="00790C1B" w:rsidRPr="00536309" w:rsidRDefault="00790C1B" w:rsidP="00F157D6">
            <w:r>
              <w:t xml:space="preserve">For a BD Map, </w:t>
            </w:r>
            <w:proofErr w:type="spellStart"/>
            <w:r>
              <w:t>AllowDims</w:t>
            </w:r>
            <w:proofErr w:type="spellEnd"/>
            <w:r>
              <w:t xml:space="preserve"> can differ from the Main Bro value.</w:t>
            </w:r>
            <w:r w:rsidR="00AC4BC2" w:rsidRPr="00CA59A4">
              <w:t xml:space="preserve"> If it is the same it may be left blank.</w:t>
            </w:r>
          </w:p>
        </w:tc>
      </w:tr>
      <w:tr w:rsidR="00DC493C" w:rsidTr="00107C79">
        <w:tc>
          <w:tcPr>
            <w:tcW w:w="1295" w:type="dxa"/>
            <w:shd w:val="clear" w:color="auto" w:fill="FFFFCC"/>
          </w:tcPr>
          <w:p w:rsidR="00DC493C" w:rsidRDefault="006639F6" w:rsidP="00175D83">
            <w:r>
              <w:t>DiMes</w:t>
            </w:r>
          </w:p>
        </w:tc>
        <w:tc>
          <w:tcPr>
            <w:tcW w:w="634" w:type="dxa"/>
            <w:shd w:val="clear" w:color="auto" w:fill="FFFFCC"/>
          </w:tcPr>
          <w:p w:rsidR="00DC493C" w:rsidRDefault="00DC493C" w:rsidP="00175D83">
            <w:pPr>
              <w:jc w:val="center"/>
            </w:pPr>
            <w:r>
              <w:t>B</w:t>
            </w:r>
          </w:p>
        </w:tc>
        <w:tc>
          <w:tcPr>
            <w:tcW w:w="8549" w:type="dxa"/>
            <w:shd w:val="clear" w:color="auto" w:fill="FFFFCC"/>
          </w:tcPr>
          <w:p w:rsidR="00CA2F0A" w:rsidRDefault="002E0699" w:rsidP="00175D83">
            <w:pPr>
              <w:pStyle w:val="NormSpace"/>
            </w:pPr>
            <w:r>
              <w:t>The DiMes or Dimension Members column allows for four different types of special dimension member handling f</w:t>
            </w:r>
            <w:r w:rsidR="00DC493C" w:rsidRPr="002464F1">
              <w:t xml:space="preserve">or </w:t>
            </w:r>
            <w:r w:rsidR="00CA2F0A">
              <w:t xml:space="preserve">non-Salve </w:t>
            </w:r>
            <w:r w:rsidR="00DC493C" w:rsidRPr="002464F1">
              <w:t xml:space="preserve">Bros </w:t>
            </w:r>
            <w:r w:rsidR="00CA2F0A">
              <w:t>including</w:t>
            </w:r>
            <w:r w:rsidR="00DC493C">
              <w:t xml:space="preserve"> Maps</w:t>
            </w:r>
            <w:r w:rsidR="00CA2F0A">
              <w:t xml:space="preserve">, and two types of filtering for Slaves – see </w:t>
            </w:r>
            <w:r w:rsidR="005540FB">
              <w:t xml:space="preserve">Exclude, Allow and </w:t>
            </w:r>
            <w:r w:rsidR="00CA2F0A">
              <w:t xml:space="preserve">Slave </w:t>
            </w:r>
            <w:r w:rsidR="005540FB">
              <w:t>F</w:t>
            </w:r>
            <w:r w:rsidR="00CA2F0A">
              <w:t>iltering</w:t>
            </w:r>
            <w:r w:rsidR="005540FB">
              <w:t xml:space="preserve"> at the end of this section for more re Slaves</w:t>
            </w:r>
            <w:r w:rsidR="0096521F">
              <w:t>.</w:t>
            </w:r>
          </w:p>
          <w:p w:rsidR="002E0699" w:rsidRDefault="005540FB" w:rsidP="00175D83">
            <w:pPr>
              <w:pStyle w:val="NormSpace"/>
            </w:pPr>
            <w:r>
              <w:t>Th</w:t>
            </w:r>
            <w:r w:rsidR="0096521F">
              <w:t xml:space="preserve">e first three types apply only to Bros </w:t>
            </w:r>
            <w:r w:rsidR="001F7EF0">
              <w:t xml:space="preserve">which have </w:t>
            </w:r>
            <w:r w:rsidR="00C840D1">
              <w:t>Usable Dims</w:t>
            </w:r>
            <w:r w:rsidR="000D0EB7">
              <w:t xml:space="preserve">, either via an </w:t>
            </w:r>
            <w:proofErr w:type="spellStart"/>
            <w:r w:rsidR="000D0EB7">
              <w:t>HyId</w:t>
            </w:r>
            <w:proofErr w:type="spellEnd"/>
            <w:r w:rsidR="000D0EB7">
              <w:t xml:space="preserve"> or </w:t>
            </w:r>
            <w:proofErr w:type="spellStart"/>
            <w:r w:rsidR="00ED7548">
              <w:t>AllowDims</w:t>
            </w:r>
            <w:proofErr w:type="spellEnd"/>
            <w:r w:rsidR="000D0EB7">
              <w:t xml:space="preserve"> for a </w:t>
            </w:r>
            <w:r w:rsidR="00EC69D6">
              <w:t>non-</w:t>
            </w:r>
            <w:proofErr w:type="spellStart"/>
            <w:r w:rsidR="00EC69D6">
              <w:t>Tx</w:t>
            </w:r>
            <w:proofErr w:type="spellEnd"/>
            <w:r w:rsidR="00EC69D6">
              <w:t xml:space="preserve"> based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w:t>
            </w:r>
            <w:r w:rsidR="005540FB">
              <w:t>a non-Slave</w:t>
            </w:r>
            <w:r>
              <w:t xml:space="preserve"> Bro, one per </w:t>
            </w:r>
            <w:r w:rsidR="006639F6">
              <w:t>Di</w:t>
            </w:r>
            <w:r>
              <w:t>m. The DiMe</w:t>
            </w:r>
            <w:r w:rsidR="00AC7347">
              <w:t>s</w:t>
            </w:r>
            <w:r>
              <w:t xml:space="preserve"> must be in the Bro’s </w:t>
            </w:r>
            <w:r w:rsidR="00C840D1">
              <w:t>Usable Dims</w:t>
            </w:r>
            <w:r>
              <w:t xml:space="preserve">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 xml:space="preserve">DiMes which are Defaults for </w:t>
            </w:r>
            <w:r w:rsidR="005540FB">
              <w:t>a non-Slave</w:t>
            </w:r>
            <w:r>
              <w:t xml:space="preserve"> Bro, one per Dim. The DiMe</w:t>
            </w:r>
            <w:r w:rsidR="00AC7347">
              <w:t>s</w:t>
            </w:r>
            <w:r>
              <w:t xml:space="preserve"> must be in the Bro’s </w:t>
            </w:r>
            <w:r w:rsidR="00C840D1">
              <w:t>Usable Dims</w:t>
            </w:r>
            <w:r>
              <w:t xml:space="preserve">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5540FB">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w:t>
            </w:r>
            <w:r w:rsidR="005540FB">
              <w:t>, Slave or non-Slave</w:t>
            </w:r>
            <w:r w:rsidR="002E0699">
              <w:t>. The DiMe</w:t>
            </w:r>
            <w:r>
              <w:t>s</w:t>
            </w:r>
            <w:r w:rsidR="002E0699">
              <w:t xml:space="preserve"> must be in the Bro’s </w:t>
            </w:r>
            <w:r w:rsidR="00C840D1">
              <w:t>Usable Dims</w:t>
            </w:r>
            <w:r w:rsidR="002E0699">
              <w:t xml:space="preserve"> list. This list is Mux with the Mandatory</w:t>
            </w:r>
            <w:r>
              <w:t>, Default, and Allow</w:t>
            </w:r>
            <w:r w:rsidR="002E0699">
              <w:t xml:space="preserve"> lists.</w:t>
            </w:r>
            <w:r w:rsidR="005540FB">
              <w:br/>
            </w:r>
            <w:r w:rsidR="005540FB">
              <w:br/>
              <w:t xml:space="preserve">For a Slave Bro, Exclude DiMes act as a filter when copying from Master to Slave. </w:t>
            </w:r>
            <w:r w:rsidR="005540FB">
              <w:t xml:space="preserve">Master values with a DiMe matching an Exclude DiMe filter are not copied from the </w:t>
            </w:r>
            <w:r w:rsidR="005540FB">
              <w:lastRenderedPageBreak/>
              <w:t>Master to the Slave.</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sidR="00C07FA6">
              <w:rPr>
                <w:b/>
              </w:rPr>
              <w:t>ExclDims</w:t>
            </w:r>
            <w:proofErr w:type="spellEnd"/>
            <w:r w:rsidR="00AC7347">
              <w:t xml:space="preserve">: </w:t>
            </w:r>
            <w:r w:rsidR="000A0B58">
              <w:t xml:space="preserve">Allow can be used with </w:t>
            </w:r>
            <w:r>
              <w:t xml:space="preserve">a </w:t>
            </w:r>
            <w:r w:rsidR="005540FB">
              <w:t xml:space="preserve">non-slave </w:t>
            </w:r>
            <w:r>
              <w:t xml:space="preserve">Bro with </w:t>
            </w:r>
            <w:r w:rsidR="00AC7347">
              <w:t xml:space="preserve">Dim(s) excluded from use </w:t>
            </w:r>
            <w:r w:rsidR="00CD47EB">
              <w:t>with</w:t>
            </w:r>
            <w:r w:rsidR="00AC7347">
              <w:t xml:space="preserve"> the Bro via </w:t>
            </w:r>
            <w:proofErr w:type="spellStart"/>
            <w:r w:rsidR="00C07FA6">
              <w:t>ExclDims</w:t>
            </w:r>
            <w:proofErr w:type="spellEnd"/>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as allowable and excluding all the unwanted DiMes, but that could result in a long Exclude list.</w:t>
            </w:r>
          </w:p>
          <w:p w:rsidR="00AC7347" w:rsidRDefault="0096521F" w:rsidP="00AC7347">
            <w:pPr>
              <w:pStyle w:val="ListBSpace"/>
            </w:pPr>
            <w:r>
              <w:rPr>
                <w:b/>
              </w:rPr>
              <w:t xml:space="preserve">Bro with no </w:t>
            </w:r>
            <w:r w:rsidR="00C840D1">
              <w:rPr>
                <w:b/>
              </w:rPr>
              <w:t>Usable Dims</w:t>
            </w:r>
            <w:r w:rsidRPr="0096521F">
              <w:t>:</w:t>
            </w:r>
            <w:r>
              <w:t xml:space="preserve"> </w:t>
            </w:r>
            <w:r w:rsidR="000A0B58">
              <w:t>Allow</w:t>
            </w:r>
            <w:proofErr w:type="gramStart"/>
            <w:r w:rsidR="000A0B58">
              <w:t>,</w:t>
            </w:r>
            <w:proofErr w:type="gramEnd"/>
            <w:r w:rsidR="000A0B58">
              <w:t xml:space="preserve"> can also be used with</w:t>
            </w:r>
            <w:r w:rsidR="00711555">
              <w:t xml:space="preserve"> non-slave</w:t>
            </w:r>
            <w:r w:rsidR="000A0B58">
              <w:t xml:space="preserve"> non-</w:t>
            </w:r>
            <w:proofErr w:type="spellStart"/>
            <w:r w:rsidR="000A0B58">
              <w:t>Tx</w:t>
            </w:r>
            <w:proofErr w:type="spellEnd"/>
            <w:r w:rsidR="00711555">
              <w:t xml:space="preserve"> </w:t>
            </w:r>
            <w:r w:rsidR="000A0B58">
              <w:t xml:space="preserve">based Bros that do not have </w:t>
            </w:r>
            <w:r w:rsidR="00C840D1">
              <w:t>Usable Dims</w:t>
            </w:r>
            <w:r w:rsidR="000A0B58">
              <w:t xml:space="preserve">, in a similar way to how </w:t>
            </w:r>
            <w:proofErr w:type="spellStart"/>
            <w:r w:rsidR="00ED7548">
              <w:t>AllowDims</w:t>
            </w:r>
            <w:proofErr w:type="spellEnd"/>
            <w:r w:rsidR="000A0B58">
              <w:t xml:space="preserve"> can be used with such Bros. This provides the minimum and most specific definition of a Bro – just allowable dimension members.</w:t>
            </w:r>
          </w:p>
          <w:p w:rsidR="000A0B58" w:rsidRDefault="000A0B58" w:rsidP="00AC7347">
            <w:pPr>
              <w:pStyle w:val="ListBSpace"/>
            </w:pPr>
            <w:r>
              <w:rPr>
                <w:b/>
              </w:rPr>
              <w:t>Main Bro i.e. a Bro with BD Maps</w:t>
            </w:r>
            <w:r>
              <w:t xml:space="preserve">: Allow can be used to permit use of a BD DiMe with a Main Bro when no BD Map is provided for it i.e. no mapping to a different </w:t>
            </w:r>
            <w:proofErr w:type="spellStart"/>
            <w:r>
              <w:t>TxId</w:t>
            </w:r>
            <w:proofErr w:type="spellEnd"/>
            <w:r>
              <w:t xml:space="preserve"> is involved. (Without this, any BD DiMe for which a BD Map is not supplied is excluded from use with the Main Bro.) </w:t>
            </w:r>
          </w:p>
          <w:p w:rsidR="005540FB" w:rsidRDefault="005540FB" w:rsidP="00AC7347">
            <w:pPr>
              <w:pStyle w:val="ListBSpace"/>
            </w:pPr>
            <w:r>
              <w:rPr>
                <w:b/>
              </w:rPr>
              <w:t>Slave Bro</w:t>
            </w:r>
            <w:r w:rsidRPr="005540FB">
              <w:t>:</w:t>
            </w:r>
            <w:r>
              <w:t xml:space="preserve"> </w:t>
            </w:r>
            <w:r w:rsidR="00711555">
              <w:t xml:space="preserve">Allow can be used a Slave Bro as a filter. </w:t>
            </w:r>
            <w:r w:rsidR="00711555">
              <w:t>If Allow DiMe</w:t>
            </w:r>
            <w:r w:rsidR="00711555">
              <w:t>s</w:t>
            </w:r>
            <w:r w:rsidR="00711555">
              <w:t xml:space="preserve"> are </w:t>
            </w:r>
            <w:r w:rsidR="00711555">
              <w:t>specified for a Slave</w:t>
            </w:r>
            <w:r w:rsidR="00711555">
              <w:t xml:space="preserve">, only Master values matching an Allow DiMe (or </w:t>
            </w:r>
            <w:r w:rsidR="00711555">
              <w:t>which match</w:t>
            </w:r>
            <w:r w:rsidR="00711555">
              <w:t xml:space="preserve"> an </w:t>
            </w:r>
            <w:proofErr w:type="spellStart"/>
            <w:r w:rsidR="00711555">
              <w:t>AllowDims</w:t>
            </w:r>
            <w:proofErr w:type="spellEnd"/>
            <w:r w:rsidR="00711555">
              <w:t xml:space="preserve"> dimension) are copied from the Master to the Slave.</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i.e. &lt;m | d | x | </w:t>
            </w:r>
            <w:r w:rsidR="005B488D">
              <w:t>a</w:t>
            </w:r>
            <w:r>
              <w:t>&gt;</w:t>
            </w:r>
            <w:r w:rsidR="000A0B58">
              <w:t xml:space="preserve"> and a colon</w:t>
            </w:r>
            <w:r>
              <w:t xml:space="preserve">.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 xml:space="preserve">1288 </w:t>
            </w:r>
            <w:r w:rsidR="00280FE2">
              <w:t xml:space="preserve">or d:CoS </w:t>
            </w:r>
            <w:r>
              <w:t xml:space="preserve">to make dimension member </w:t>
            </w:r>
            <w:proofErr w:type="spellStart"/>
            <w:r>
              <w:t>Function.CoS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129</w:t>
            </w:r>
            <w:r w:rsidR="00E21CFB">
              <w:t>3</w:t>
            </w:r>
            <w:r>
              <w:t>,x</w:t>
            </w:r>
            <w:r w:rsidR="00280FE2">
              <w:t>:</w:t>
            </w:r>
            <w:r>
              <w:t>1295,x</w:t>
            </w:r>
            <w:r w:rsidR="00280FE2">
              <w:t>:</w:t>
            </w:r>
            <w:r>
              <w:t>1296,x</w:t>
            </w:r>
            <w:r w:rsidR="00280FE2">
              <w:t>:</w:t>
            </w:r>
            <w:r>
              <w:t>1297</w:t>
            </w:r>
            <w:r w:rsidR="00DC493C">
              <w:t xml:space="preserve"> to exclude &gt;1 year details from Ageing for a debtor Bro</w:t>
            </w:r>
            <w:r>
              <w:t>. If the Bro was specifically for &lt;1 year ageing then m1292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C07FA6">
              <w:t>ExclDims</w:t>
            </w:r>
            <w:proofErr w:type="spellEnd"/>
            <w:r w:rsidR="00B23629">
              <w:t xml:space="preserve"> 42.</w:t>
            </w:r>
          </w:p>
          <w:p w:rsidR="001824C1" w:rsidRDefault="00E726B1" w:rsidP="001824C1">
            <w:pPr>
              <w:pStyle w:val="ListBullet"/>
            </w:pPr>
            <w:r>
              <w:t>a:</w:t>
            </w:r>
            <w:r w:rsidR="001824C1" w:rsidRPr="001824C1">
              <w:t>1292,a</w:t>
            </w:r>
            <w:r>
              <w:t>:</w:t>
            </w:r>
            <w:r w:rsidR="001824C1" w:rsidRPr="001824C1">
              <w:t>1293</w:t>
            </w:r>
            <w:r w:rsidR="001824C1">
              <w:t xml:space="preserve"> for a non-</w:t>
            </w:r>
            <w:proofErr w:type="spellStart"/>
            <w:r w:rsidR="001824C1">
              <w:t>Tx</w:t>
            </w:r>
            <w:proofErr w:type="spellEnd"/>
            <w:r w:rsidR="001824C1">
              <w:t xml:space="preserve"> based Bro to allow &lt;1 or &gt;1 Ageing</w:t>
            </w:r>
            <w:r w:rsidR="001824C1">
              <w:br/>
              <w:t xml:space="preserve">The same end could be achieved via </w:t>
            </w:r>
            <w:r w:rsidR="002C574D">
              <w:t xml:space="preserve">use of </w:t>
            </w:r>
            <w:proofErr w:type="spellStart"/>
            <w:r w:rsidR="00ED7548">
              <w:t>AllowDims</w:t>
            </w:r>
            <w:proofErr w:type="spellEnd"/>
            <w:r w:rsidR="001824C1">
              <w:t xml:space="preserve"> 44 and then excluding the unwanted DiMes i.e. </w:t>
            </w:r>
            <w:r w:rsidR="001824C1" w:rsidRPr="001824C1">
              <w:t>x</w:t>
            </w:r>
            <w:r>
              <w:t>:</w:t>
            </w:r>
            <w:r w:rsidR="001824C1" w:rsidRPr="001824C1">
              <w:t>1295,x</w:t>
            </w:r>
            <w:r>
              <w:t>:</w:t>
            </w:r>
            <w:r w:rsidR="001824C1" w:rsidRPr="001824C1">
              <w:t>1296,x</w:t>
            </w:r>
            <w:r>
              <w:t>:</w:t>
            </w:r>
            <w:r w:rsidR="001824C1" w:rsidRPr="001824C1">
              <w:t>1297</w:t>
            </w:r>
            <w:r w:rsidR="001824C1">
              <w:t xml:space="preserve">. (There is no need to exclude 1294 as that is an ‘R’ or non-posting DiMe.) The </w:t>
            </w:r>
            <w:r w:rsidR="001824C1" w:rsidRPr="001824C1">
              <w:t>a</w:t>
            </w:r>
            <w:proofErr w:type="gramStart"/>
            <w:r>
              <w:t>:</w:t>
            </w:r>
            <w:r w:rsidR="001824C1" w:rsidRPr="001824C1">
              <w:t>1292,a</w:t>
            </w:r>
            <w:r>
              <w:t>:</w:t>
            </w:r>
            <w:r w:rsidR="001824C1" w:rsidRPr="001824C1">
              <w:t>1293</w:t>
            </w:r>
            <w:proofErr w:type="gramEnd"/>
            <w:r w:rsidR="001824C1">
              <w:t xml:space="preserve"> method is shorter and clearer.</w:t>
            </w:r>
          </w:p>
          <w:p w:rsidR="001824C1" w:rsidRPr="00515F7C" w:rsidRDefault="001824C1" w:rsidP="001824C1">
            <w:pPr>
              <w:pStyle w:val="ListBullet"/>
              <w:numPr>
                <w:ilvl w:val="0"/>
                <w:numId w:val="0"/>
              </w:numPr>
              <w:ind w:left="360"/>
            </w:pPr>
          </w:p>
          <w:p w:rsidR="00DC493C" w:rsidRDefault="00703131" w:rsidP="00136BA5">
            <w:pPr>
              <w:pStyle w:val="NormSpace"/>
            </w:pPr>
            <w:r>
              <w:lastRenderedPageBreak/>
              <w:t xml:space="preserve">For a BD Map </w:t>
            </w:r>
            <w:r w:rsidR="001824C1">
              <w:t>without its own DiMes column,</w:t>
            </w:r>
            <w:r w:rsidR="00B23629">
              <w:t xml:space="preserve"> DiMes </w:t>
            </w:r>
            <w:r w:rsidR="008A09DC">
              <w:t xml:space="preserve">are inherited from the Main Bro </w:t>
            </w:r>
            <w:r w:rsidR="001824C1">
              <w:t>with any BD DiMes removed.</w:t>
            </w: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CA2F0A">
            <w:pPr>
              <w:pStyle w:val="NormSpace"/>
            </w:pPr>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p w:rsidR="00CA2F0A" w:rsidRPr="00136BA5" w:rsidRDefault="00CA2F0A" w:rsidP="00CA2F0A">
            <w:pPr>
              <w:rPr>
                <w:b/>
              </w:rPr>
            </w:pPr>
            <w:r w:rsidRPr="00136BA5">
              <w:rPr>
                <w:b/>
              </w:rPr>
              <w:t>S</w:t>
            </w:r>
            <w:r>
              <w:rPr>
                <w:b/>
              </w:rPr>
              <w:t>lave Filtering</w:t>
            </w:r>
          </w:p>
          <w:p w:rsidR="00CA2F0A" w:rsidRDefault="00CA2F0A" w:rsidP="00CA2F0A">
            <w:pPr>
              <w:pStyle w:val="NormSpace"/>
            </w:pPr>
            <w:r>
              <w:t>Exclude (</w:t>
            </w:r>
            <w:proofErr w:type="gramStart"/>
            <w:r>
              <w:t>x:</w:t>
            </w:r>
            <w:proofErr w:type="gramEnd"/>
            <w:r>
              <w:t xml:space="preserve">) and Allow (a:) DiMes may be </w:t>
            </w:r>
            <w:r w:rsidR="00154EA4">
              <w:t xml:space="preserve">specified for </w:t>
            </w:r>
            <w:r>
              <w:t>Slave Bros</w:t>
            </w:r>
            <w:r w:rsidR="00154EA4">
              <w:t>. These act</w:t>
            </w:r>
            <w:r>
              <w:t xml:space="preserve"> as filters to fine tune the copying of data from Masters to Slaves. </w:t>
            </w:r>
            <w:r w:rsidR="00154EA4">
              <w:t xml:space="preserve">They are mutually exclusive. </w:t>
            </w:r>
            <w:r>
              <w:t xml:space="preserve">These filters work in conjunction with </w:t>
            </w:r>
            <w:r w:rsidR="005540FB">
              <w:t xml:space="preserve">the Slave </w:t>
            </w:r>
            <w:r>
              <w:t xml:space="preserve">hypercube </w:t>
            </w:r>
            <w:r w:rsidR="005540FB">
              <w:t xml:space="preserve">which can be a </w:t>
            </w:r>
            <w:r>
              <w:t>subset</w:t>
            </w:r>
            <w:r w:rsidR="005540FB">
              <w:t xml:space="preserve"> of the Master’s hypercube</w:t>
            </w:r>
            <w:r>
              <w:t>,</w:t>
            </w:r>
            <w:r w:rsidR="00154EA4">
              <w:t xml:space="preserve"> </w:t>
            </w:r>
            <w:r w:rsidR="005540FB">
              <w:t xml:space="preserve">plus </w:t>
            </w:r>
            <w:proofErr w:type="spellStart"/>
            <w:r w:rsidR="00154EA4">
              <w:t>ExclDims</w:t>
            </w:r>
            <w:proofErr w:type="spellEnd"/>
            <w:r w:rsidR="00154EA4">
              <w:t xml:space="preserve">, and </w:t>
            </w:r>
            <w:proofErr w:type="spellStart"/>
            <w:r w:rsidR="00154EA4">
              <w:t>AllowDims</w:t>
            </w:r>
            <w:proofErr w:type="spellEnd"/>
            <w:r w:rsidR="00154EA4">
              <w:t xml:space="preserve"> </w:t>
            </w:r>
            <w:r w:rsidR="005540FB">
              <w:t xml:space="preserve">slave </w:t>
            </w:r>
            <w:r w:rsidR="00154EA4">
              <w:t>filtering</w:t>
            </w:r>
            <w:r>
              <w:t>.</w:t>
            </w:r>
          </w:p>
          <w:p w:rsidR="00154EA4" w:rsidRDefault="00154EA4" w:rsidP="00154EA4">
            <w:pPr>
              <w:pStyle w:val="NormSpace"/>
            </w:pPr>
            <w:r>
              <w:t>Master v</w:t>
            </w:r>
            <w:r>
              <w:t xml:space="preserve">alues </w:t>
            </w:r>
            <w:r>
              <w:t xml:space="preserve">with a DiMe matching an Exclude DiMe filter </w:t>
            </w:r>
            <w:r>
              <w:t xml:space="preserve">are not </w:t>
            </w:r>
            <w:r>
              <w:t>copied</w:t>
            </w:r>
            <w:r>
              <w:t xml:space="preserve"> from the Master to the Slave.</w:t>
            </w:r>
          </w:p>
          <w:p w:rsidR="00CA2F0A" w:rsidRDefault="00154EA4" w:rsidP="00711555">
            <w:r>
              <w:t>If Allow DiMe filters are in use</w:t>
            </w:r>
            <w:r w:rsidR="00F70939">
              <w:t>,</w:t>
            </w:r>
            <w:r>
              <w:t xml:space="preserve"> only </w:t>
            </w:r>
            <w:r>
              <w:t xml:space="preserve">Master </w:t>
            </w:r>
            <w:r>
              <w:t xml:space="preserve">values </w:t>
            </w:r>
            <w:r>
              <w:t xml:space="preserve">matching an Allow DiMe (or </w:t>
            </w:r>
            <w:r w:rsidR="00711555">
              <w:t xml:space="preserve">which match </w:t>
            </w:r>
            <w:r>
              <w:t>an</w:t>
            </w:r>
            <w:r>
              <w:t xml:space="preserve"> </w:t>
            </w:r>
            <w:proofErr w:type="spellStart"/>
            <w:r>
              <w:t>AllowDims</w:t>
            </w:r>
            <w:proofErr w:type="spellEnd"/>
            <w:r>
              <w:t xml:space="preserve"> </w:t>
            </w:r>
            <w:r>
              <w:t>dimension)</w:t>
            </w:r>
            <w:r>
              <w:t xml:space="preserve"> are copied from the Master to the Slave.</w:t>
            </w:r>
          </w:p>
        </w:tc>
      </w:tr>
      <w:tr w:rsidR="00EE7759" w:rsidTr="000B6DD5">
        <w:trPr>
          <w:cantSplit/>
        </w:trPr>
        <w:tc>
          <w:tcPr>
            <w:tcW w:w="1295" w:type="dxa"/>
            <w:shd w:val="clear" w:color="auto" w:fill="FFFFCC"/>
          </w:tcPr>
          <w:p w:rsidR="00EE7759" w:rsidRDefault="00EE7759" w:rsidP="00175D83">
            <w:proofErr w:type="spellStart"/>
            <w:r>
              <w:lastRenderedPageBreak/>
              <w:t>NoTags</w:t>
            </w:r>
            <w:proofErr w:type="spellEnd"/>
          </w:p>
        </w:tc>
        <w:tc>
          <w:tcPr>
            <w:tcW w:w="634" w:type="dxa"/>
            <w:shd w:val="clear" w:color="auto" w:fill="FFFFCC"/>
          </w:tcPr>
          <w:p w:rsidR="00EE7759" w:rsidRDefault="00EE7759" w:rsidP="00175D83">
            <w:pPr>
              <w:jc w:val="center"/>
            </w:pPr>
            <w:r>
              <w:t>B</w:t>
            </w:r>
          </w:p>
        </w:tc>
        <w:tc>
          <w:tcPr>
            <w:tcW w:w="8549" w:type="dxa"/>
            <w:shd w:val="clear" w:color="auto" w:fill="FFFFCC"/>
          </w:tcPr>
          <w:p w:rsidR="00EE7759" w:rsidRDefault="00EE7759" w:rsidP="00EE7759">
            <w:pPr>
              <w:pStyle w:val="NormSpace"/>
            </w:pPr>
            <w:r>
              <w:t xml:space="preserve">The </w:t>
            </w:r>
            <w:proofErr w:type="spellStart"/>
            <w:r>
              <w:t>NoTags</w:t>
            </w:r>
            <w:proofErr w:type="spellEnd"/>
            <w:r>
              <w:t xml:space="preserve"> property may be set for any Bro with a </w:t>
            </w:r>
            <w:proofErr w:type="spellStart"/>
            <w:r>
              <w:t>TxId</w:t>
            </w:r>
            <w:proofErr w:type="spellEnd"/>
            <w:r>
              <w:t xml:space="preserve"> to tell Braiins that use of this Bro in a Report Generator report is not to result in the inclusion of </w:t>
            </w:r>
            <w:proofErr w:type="spellStart"/>
            <w:r>
              <w:t>iXBRL</w:t>
            </w:r>
            <w:proofErr w:type="spellEnd"/>
            <w:r>
              <w:t xml:space="preserve"> tags.</w:t>
            </w:r>
          </w:p>
          <w:p w:rsidR="00EE7759" w:rsidRDefault="00EE7759" w:rsidP="00EE7759">
            <w:pPr>
              <w:pStyle w:val="NormSpace"/>
            </w:pPr>
            <w:r>
              <w:t>Allowable values for the column are ‘</w:t>
            </w:r>
            <w:proofErr w:type="spellStart"/>
            <w:r>
              <w:t>NoTags</w:t>
            </w:r>
            <w:proofErr w:type="spellEnd"/>
            <w:r>
              <w:t>’ or nothing.</w:t>
            </w:r>
          </w:p>
          <w:p w:rsidR="002F53C6" w:rsidRDefault="00EE7759" w:rsidP="001E65C1">
            <w:r>
              <w:t xml:space="preserve">A </w:t>
            </w:r>
            <w:proofErr w:type="spellStart"/>
            <w:r>
              <w:t>NoTags</w:t>
            </w:r>
            <w:proofErr w:type="spellEnd"/>
            <w:r>
              <w:t xml:space="preserve"> Bro may have the same </w:t>
            </w:r>
            <w:proofErr w:type="spellStart"/>
            <w:r w:rsidR="002F53C6">
              <w:t>HyId.TxId</w:t>
            </w:r>
            <w:proofErr w:type="spellEnd"/>
            <w:r w:rsidR="002F53C6">
              <w:t>{.</w:t>
            </w:r>
            <w:proofErr w:type="spellStart"/>
            <w:r w:rsidR="002F53C6">
              <w:t>TupId</w:t>
            </w:r>
            <w:proofErr w:type="spellEnd"/>
            <w:r w:rsidR="002F53C6">
              <w:t>} (</w:t>
            </w:r>
            <w:r>
              <w:t>hypercube, taxonomy element, tuple</w:t>
            </w:r>
            <w:r w:rsidR="002F53C6">
              <w:t>)</w:t>
            </w:r>
            <w:r>
              <w:t xml:space="preserve"> as another Bro.</w:t>
            </w:r>
            <w:r w:rsidR="00934DDF">
              <w:t xml:space="preserve"> </w:t>
            </w:r>
            <w:r w:rsidR="001E65C1">
              <w:t>(</w:t>
            </w:r>
            <w:proofErr w:type="spellStart"/>
            <w:r>
              <w:t>NoTags</w:t>
            </w:r>
            <w:proofErr w:type="spellEnd"/>
            <w:r>
              <w:t xml:space="preserve"> Bros are excluded from </w:t>
            </w:r>
            <w:r w:rsidRPr="00EE7759">
              <w:t xml:space="preserve">Duplicate Hypercube and Taxonomy Element </w:t>
            </w:r>
            <w:r>
              <w:t xml:space="preserve">checks since they do not result in </w:t>
            </w:r>
            <w:proofErr w:type="spellStart"/>
            <w:r w:rsidR="002F53C6">
              <w:t>iXBRL</w:t>
            </w:r>
            <w:proofErr w:type="spellEnd"/>
            <w:r w:rsidR="002F53C6">
              <w:t xml:space="preserve"> </w:t>
            </w:r>
            <w:r>
              <w:t>tags.</w:t>
            </w:r>
            <w:r w:rsidR="001E65C1">
              <w:t>)</w:t>
            </w:r>
          </w:p>
        </w:tc>
      </w:tr>
      <w:tr w:rsidR="00DC493C" w:rsidTr="00CE28AD">
        <w:trPr>
          <w:cantSplit/>
        </w:trPr>
        <w:tc>
          <w:tcPr>
            <w:tcW w:w="1295" w:type="dxa"/>
            <w:shd w:val="clear" w:color="auto" w:fill="EDFFCD"/>
          </w:tcPr>
          <w:p w:rsidR="00DC493C" w:rsidRDefault="00DC493C" w:rsidP="00641ADD">
            <w:r>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lastRenderedPageBreak/>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8D5220" w:rsidTr="00CE28AD">
        <w:trPr>
          <w:cantSplit/>
        </w:trPr>
        <w:tc>
          <w:tcPr>
            <w:tcW w:w="1295" w:type="dxa"/>
            <w:shd w:val="clear" w:color="auto" w:fill="EDFFCD"/>
          </w:tcPr>
          <w:p w:rsidR="008D5220" w:rsidRDefault="008D5220" w:rsidP="00CB35DF">
            <w:r>
              <w:lastRenderedPageBreak/>
              <w:t>Check</w:t>
            </w:r>
          </w:p>
        </w:tc>
        <w:tc>
          <w:tcPr>
            <w:tcW w:w="634" w:type="dxa"/>
            <w:shd w:val="clear" w:color="auto" w:fill="EDFFCD"/>
          </w:tcPr>
          <w:p w:rsidR="008D5220" w:rsidRDefault="008D5220" w:rsidP="00CB35DF">
            <w:pPr>
              <w:jc w:val="center"/>
            </w:pPr>
            <w:r>
              <w:t>E</w:t>
            </w:r>
          </w:p>
        </w:tc>
        <w:tc>
          <w:tcPr>
            <w:tcW w:w="8549" w:type="dxa"/>
            <w:shd w:val="clear" w:color="auto" w:fill="EDFFCD"/>
          </w:tcPr>
          <w:p w:rsidR="008D5220" w:rsidRDefault="008D5220" w:rsidP="00CB35DF">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 type.</w:t>
            </w:r>
          </w:p>
          <w:p w:rsidR="008D5220" w:rsidRDefault="008D5220" w:rsidP="00CB35DF">
            <w:pPr>
              <w:pStyle w:val="NormSpace"/>
            </w:pPr>
            <w:r>
              <w:t>Either or both Bros involved can be BD Maps.</w:t>
            </w:r>
          </w:p>
          <w:p w:rsidR="008D5220" w:rsidRDefault="008D5220" w:rsidP="00CB35DF">
            <w:pPr>
              <w:pStyle w:val="NormSpace"/>
            </w:pPr>
            <w:r>
              <w:t>The check is applied to single balances only, the Base or BD Map value as applicable.</w:t>
            </w:r>
          </w:p>
          <w:p w:rsidR="008D5220" w:rsidRDefault="008D5220" w:rsidP="00CB35DF">
            <w:pPr>
              <w:pStyle w:val="NormSpace"/>
            </w:pPr>
            <w:r>
              <w:t>The Check Column takes the following format:</w:t>
            </w:r>
          </w:p>
          <w:p w:rsidR="008D5220" w:rsidRDefault="008D5220" w:rsidP="00CB35DF">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 xml:space="preserve">k | Target&gt;}{ Year#} </w:t>
            </w:r>
            <w:proofErr w:type="spellStart"/>
            <w:r>
              <w:t>TargetBroName</w:t>
            </w:r>
            <w:proofErr w:type="spellEnd"/>
          </w:p>
          <w:p w:rsidR="008D5220" w:rsidRDefault="008D5220" w:rsidP="00CB35DF">
            <w:r>
              <w:t xml:space="preserve">Bros Export prefaces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8D5220" w:rsidRDefault="008D5220" w:rsidP="00CB35DF"/>
          <w:p w:rsidR="008D5220" w:rsidRDefault="008D5220" w:rsidP="00CB35DF">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8D5220" w:rsidRDefault="008D5220" w:rsidP="00CB35DF">
            <w:pPr>
              <w:pStyle w:val="ListBullet"/>
            </w:pPr>
            <w:r>
              <w:t>Either</w:t>
            </w:r>
            <w:r>
              <w:tab/>
            </w:r>
            <w:r>
              <w:tab/>
            </w:r>
            <w:r w:rsidRPr="00291BF2">
              <w:t>if Either Bro has a value</w:t>
            </w:r>
          </w:p>
          <w:p w:rsidR="008D5220" w:rsidRDefault="008D5220" w:rsidP="00CB35DF">
            <w:pPr>
              <w:pStyle w:val="ListBullet"/>
            </w:pPr>
            <w:r>
              <w:t>Both</w:t>
            </w:r>
            <w:r>
              <w:tab/>
            </w:r>
            <w:r>
              <w:tab/>
            </w:r>
            <w:r w:rsidRPr="00291BF2">
              <w:t>if Both Bro</w:t>
            </w:r>
            <w:r>
              <w:t>s</w:t>
            </w:r>
            <w:r w:rsidRPr="00291BF2">
              <w:t xml:space="preserve"> have a value</w:t>
            </w:r>
          </w:p>
          <w:p w:rsidR="008D5220" w:rsidRDefault="008D5220" w:rsidP="00CB35DF">
            <w:pPr>
              <w:pStyle w:val="ListBullet"/>
            </w:pPr>
            <w:r>
              <w:t>Check</w:t>
            </w:r>
            <w:r>
              <w:tab/>
            </w:r>
            <w:r w:rsidRPr="005A17E7">
              <w:t xml:space="preserve">if the Check </w:t>
            </w:r>
            <w:r>
              <w:t xml:space="preserve">(this) </w:t>
            </w:r>
            <w:r w:rsidRPr="005A17E7">
              <w:t>Bro has a value</w:t>
            </w:r>
          </w:p>
          <w:p w:rsidR="008D5220" w:rsidRDefault="008D5220" w:rsidP="00CB35DF">
            <w:pPr>
              <w:pStyle w:val="ListBSpace"/>
            </w:pPr>
            <w:r>
              <w:t>Target</w:t>
            </w:r>
            <w:r>
              <w:tab/>
            </w:r>
            <w:r w:rsidRPr="005A17E7">
              <w:t>if the Target Bro has a value</w:t>
            </w:r>
          </w:p>
          <w:p w:rsidR="008D5220" w:rsidRDefault="008D5220" w:rsidP="00CB35DF">
            <w:pPr>
              <w:pStyle w:val="NormSpace"/>
            </w:pPr>
            <w:r>
              <w:t xml:space="preserve">The default is Either if no </w:t>
            </w:r>
            <w:proofErr w:type="gramStart"/>
            <w:r w:rsidRPr="00E013E2">
              <w:t>{ &lt;</w:t>
            </w:r>
            <w:proofErr w:type="gramEnd"/>
            <w:r w:rsidRPr="00E013E2">
              <w:t>Either | Both | Chec</w:t>
            </w:r>
            <w:r>
              <w:t>k | Target&gt;} field is defined.</w:t>
            </w:r>
          </w:p>
          <w:p w:rsidR="008D5220" w:rsidRDefault="008D5220" w:rsidP="00CB35DF">
            <w:pPr>
              <w:pStyle w:val="NormSpace"/>
            </w:pPr>
            <w:r>
              <w:t xml:space="preserve">The optional </w:t>
            </w:r>
            <w:proofErr w:type="gramStart"/>
            <w:r>
              <w:t>{ Year</w:t>
            </w:r>
            <w:proofErr w:type="gramEnd"/>
            <w:r>
              <w:t>#} allows a prior year to be specified for the Check similarly to the Year# option for Slaves.</w:t>
            </w:r>
          </w:p>
          <w:p w:rsidR="008D5220" w:rsidRPr="000F6685" w:rsidRDefault="008D5220" w:rsidP="00CB35DF">
            <w:r>
              <w:t xml:space="preserve">A Check of ‘Equal To </w:t>
            </w:r>
            <w:proofErr w:type="gramStart"/>
            <w:r>
              <w:t>Either{</w:t>
            </w:r>
            <w:proofErr w:type="gramEnd"/>
            <w:r>
              <w:t xml:space="preserve"> Year#} Master Bro Name’ is automatically added to a Summing Set Slave as explained in the Slave Bros section.</w:t>
            </w:r>
          </w:p>
        </w:tc>
      </w:tr>
      <w:tr w:rsidR="008D5220" w:rsidTr="00D77089">
        <w:tc>
          <w:tcPr>
            <w:tcW w:w="1295" w:type="dxa"/>
            <w:shd w:val="clear" w:color="auto" w:fill="EDFFCD"/>
          </w:tcPr>
          <w:p w:rsidR="008D5220" w:rsidRDefault="008D5220" w:rsidP="00004F99">
            <w:proofErr w:type="spellStart"/>
            <w:r>
              <w:t>StartEnd</w:t>
            </w:r>
            <w:proofErr w:type="spellEnd"/>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A87B0F">
            <w:pPr>
              <w:pStyle w:val="NormSpace"/>
            </w:pPr>
            <w:r>
              <w:t xml:space="preserve">The </w:t>
            </w:r>
            <w:proofErr w:type="spellStart"/>
            <w:r>
              <w:t>StartEnd</w:t>
            </w:r>
            <w:proofErr w:type="spellEnd"/>
            <w:r>
              <w:t xml:space="preserve"> column applies to </w:t>
            </w:r>
            <w:r w:rsidRPr="00DC7B7C">
              <w:t xml:space="preserve">Taxonomy based </w:t>
            </w:r>
            <w:r>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8D5220" w:rsidRDefault="008D5220"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8D5220" w:rsidRDefault="008D5220" w:rsidP="006E5138">
            <w:pPr>
              <w:pStyle w:val="ListBT1"/>
            </w:pPr>
            <w:r>
              <w:t xml:space="preserve">No </w:t>
            </w:r>
            <w:proofErr w:type="spellStart"/>
            <w:r>
              <w:t>StartEnd</w:t>
            </w:r>
            <w:proofErr w:type="spellEnd"/>
            <w:r>
              <w:t xml:space="preserve"> Sum List (also called SE Sum List)</w:t>
            </w:r>
          </w:p>
          <w:p w:rsidR="008D5220" w:rsidRDefault="008D5220" w:rsidP="006E5138">
            <w:pPr>
              <w:pStyle w:val="ListBT1"/>
            </w:pPr>
            <w:r>
              <w:t>No Start value</w:t>
            </w:r>
          </w:p>
          <w:p w:rsidR="008D5220" w:rsidRDefault="008D5220" w:rsidP="006E5138">
            <w:pPr>
              <w:pStyle w:val="ListBT1"/>
            </w:pPr>
            <w:r>
              <w:t>End value is to be posted</w:t>
            </w:r>
          </w:p>
          <w:p w:rsidR="008D5220" w:rsidRDefault="008D5220" w:rsidP="006E5138">
            <w:pPr>
              <w:pStyle w:val="ListBT1"/>
            </w:pPr>
            <w:r>
              <w:t>TB includes the value if Post Type is DE</w:t>
            </w:r>
          </w:p>
          <w:p w:rsidR="008D5220" w:rsidRDefault="008D5220" w:rsidP="006E5138">
            <w:pPr>
              <w:pStyle w:val="ListBT1"/>
            </w:pPr>
            <w:r>
              <w:t>Tag: End type</w:t>
            </w:r>
          </w:p>
          <w:p w:rsidR="008D5220" w:rsidRDefault="008D5220" w:rsidP="00E53F1E">
            <w:pPr>
              <w:pStyle w:val="ListBT1"/>
              <w:spacing w:after="120"/>
            </w:pPr>
            <w:r>
              <w:t>Can use Braiins Dimensions</w:t>
            </w:r>
          </w:p>
          <w:p w:rsidR="008D5220" w:rsidRDefault="008D5220"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8D5220" w:rsidRDefault="008D5220"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8D5220" w:rsidRDefault="008D5220" w:rsidP="00C26DFB">
            <w:pPr>
              <w:pStyle w:val="ListBT1"/>
            </w:pPr>
            <w:r>
              <w:lastRenderedPageBreak/>
              <w:t>Start = previous period End and is automatically RO</w:t>
            </w:r>
          </w:p>
          <w:p w:rsidR="008D5220" w:rsidRDefault="008D5220" w:rsidP="00C26DFB">
            <w:pPr>
              <w:pStyle w:val="ListBT1"/>
            </w:pPr>
            <w:r>
              <w:t>End = Start + the Sum of the SE Sum List of Bros</w:t>
            </w:r>
          </w:p>
          <w:p w:rsidR="008D5220" w:rsidRDefault="008D5220" w:rsidP="00C26DFB">
            <w:pPr>
              <w:pStyle w:val="ListBT1"/>
            </w:pPr>
            <w:r>
              <w:t>End is automatically RO</w:t>
            </w:r>
          </w:p>
          <w:p w:rsidR="008D5220" w:rsidRDefault="008D5220" w:rsidP="00C26DFB">
            <w:pPr>
              <w:pStyle w:val="ListBT1"/>
            </w:pPr>
            <w:r>
              <w:t>TB includes: Start balance AND the SE Sum List Bros</w:t>
            </w:r>
          </w:p>
          <w:p w:rsidR="008D5220" w:rsidRDefault="008D5220" w:rsidP="00C26DFB">
            <w:pPr>
              <w:pStyle w:val="ListBT1"/>
            </w:pPr>
            <w:r>
              <w:t>Tag: Start or End according to the Bro Reference</w:t>
            </w:r>
          </w:p>
          <w:p w:rsidR="008D5220" w:rsidRDefault="008D5220" w:rsidP="00E53F1E">
            <w:pPr>
              <w:pStyle w:val="ListBT1"/>
              <w:spacing w:after="120"/>
            </w:pPr>
            <w:r>
              <w:t>Cannot use Braiins Dimensions</w:t>
            </w:r>
          </w:p>
          <w:p w:rsidR="008D5220" w:rsidRDefault="008D5220"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8D5220" w:rsidRDefault="008D5220"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8D5220" w:rsidRDefault="008D5220" w:rsidP="00804901">
            <w:pPr>
              <w:pStyle w:val="ListBT1"/>
            </w:pPr>
            <w:r>
              <w:t>Start = previous period End</w:t>
            </w:r>
            <w:r w:rsidRPr="00F13166">
              <w:t xml:space="preserve"> and is automatically RO</w:t>
            </w:r>
          </w:p>
          <w:p w:rsidR="008D5220" w:rsidRDefault="008D5220" w:rsidP="00804901">
            <w:pPr>
              <w:pStyle w:val="ListBT1"/>
            </w:pPr>
            <w:r>
              <w:t>End is to be posted. Zero if no posting.</w:t>
            </w:r>
          </w:p>
          <w:p w:rsidR="008D5220" w:rsidRDefault="008D5220" w:rsidP="00804901">
            <w:pPr>
              <w:pStyle w:val="ListBT1"/>
            </w:pPr>
            <w:r>
              <w:t>The SE Sum List provides a check, or means of calculating missing values.</w:t>
            </w:r>
          </w:p>
          <w:p w:rsidR="008D5220" w:rsidRDefault="008D5220" w:rsidP="00804901">
            <w:pPr>
              <w:pStyle w:val="ListBT1"/>
            </w:pPr>
            <w:r>
              <w:t>TB includes: End balance but NOT the SE List Bros</w:t>
            </w:r>
          </w:p>
          <w:p w:rsidR="008D5220" w:rsidRDefault="008D5220" w:rsidP="00804901">
            <w:pPr>
              <w:pStyle w:val="ListBT1"/>
            </w:pPr>
            <w:r>
              <w:t>Tag: Start or End according to the Bro Reference</w:t>
            </w:r>
          </w:p>
          <w:p w:rsidR="008D5220" w:rsidRDefault="008D5220" w:rsidP="005A3687">
            <w:pPr>
              <w:pStyle w:val="ListBT1"/>
              <w:spacing w:after="120"/>
            </w:pPr>
            <w:r>
              <w:t>Cannot use Braiins Dimensions</w:t>
            </w:r>
          </w:p>
          <w:p w:rsidR="008D5220" w:rsidRDefault="008D5220"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8D5220" w:rsidRDefault="008D5220" w:rsidP="003B1A06">
            <w:pPr>
              <w:pStyle w:val="ListBT1"/>
            </w:pPr>
            <w:r>
              <w:t>TB includes:</w:t>
            </w:r>
            <w:r>
              <w:tab/>
              <w:t>P&amp;L:</w:t>
            </w:r>
            <w:r>
              <w:tab/>
              <w:t>Start and End with sign reversed</w:t>
            </w:r>
            <w:r>
              <w:br/>
            </w:r>
            <w:r>
              <w:tab/>
            </w:r>
            <w:r>
              <w:tab/>
            </w:r>
            <w:r>
              <w:tab/>
            </w:r>
            <w:r>
              <w:tab/>
            </w:r>
            <w:r>
              <w:tab/>
              <w:t>BS:</w:t>
            </w:r>
            <w:r>
              <w:tab/>
              <w:t>End</w:t>
            </w:r>
          </w:p>
          <w:p w:rsidR="008D5220" w:rsidRPr="00446114" w:rsidRDefault="008D5220" w:rsidP="00446114">
            <w:pPr>
              <w:pStyle w:val="ListBT1"/>
              <w:spacing w:after="120"/>
              <w:ind w:left="714" w:hanging="357"/>
            </w:pPr>
            <w:r>
              <w:t>Movement to be taken into account when checking that a posting journal balances.</w:t>
            </w:r>
          </w:p>
          <w:p w:rsidR="008D5220" w:rsidRPr="00E53F1E" w:rsidRDefault="008D5220" w:rsidP="00E53F1E">
            <w:pPr>
              <w:rPr>
                <w:b/>
              </w:rPr>
            </w:pPr>
            <w:proofErr w:type="spellStart"/>
            <w:r w:rsidRPr="00E53F1E">
              <w:rPr>
                <w:b/>
              </w:rPr>
              <w:t>StartEnd</w:t>
            </w:r>
            <w:proofErr w:type="spellEnd"/>
            <w:r w:rsidRPr="00E53F1E">
              <w:rPr>
                <w:b/>
              </w:rPr>
              <w:t xml:space="preserve"> Instant Bros</w:t>
            </w:r>
          </w:p>
          <w:p w:rsidR="008D5220" w:rsidRDefault="008D5220" w:rsidP="00091AEB">
            <w:pPr>
              <w:pStyle w:val="NormSpace"/>
            </w:pPr>
            <w:r>
              <w:t>For Instant Bros</w:t>
            </w:r>
            <w:r w:rsidRPr="007439B6">
              <w:t xml:space="preserve"> with </w:t>
            </w:r>
            <w:proofErr w:type="spellStart"/>
            <w:r w:rsidRPr="007439B6">
              <w:t>StartEnd</w:t>
            </w:r>
            <w:proofErr w:type="spellEnd"/>
            <w:r w:rsidRPr="007439B6">
              <w:t xml:space="preserve"> values, </w:t>
            </w:r>
            <w:r w:rsidR="007F5479">
              <w:t xml:space="preserve">short form </w:t>
            </w:r>
            <w:proofErr w:type="spellStart"/>
            <w:r>
              <w:t>BroRefs</w:t>
            </w:r>
            <w:proofErr w:type="spellEnd"/>
            <w:r>
              <w:t xml:space="preserve"> for the Start values </w:t>
            </w:r>
            <w:r w:rsidR="007F5479">
              <w:t xml:space="preserve">have an ‘s’ suffix, while full text </w:t>
            </w:r>
            <w:proofErr w:type="spellStart"/>
            <w:r w:rsidR="007F5479">
              <w:t>BroRefs</w:t>
            </w:r>
            <w:proofErr w:type="spellEnd"/>
            <w:r w:rsidR="007F5479">
              <w:t xml:space="preserve"> include “,Start’</w:t>
            </w:r>
            <w:r>
              <w:t>.</w:t>
            </w:r>
          </w:p>
          <w:p w:rsidR="008D5220" w:rsidRDefault="008D5220" w:rsidP="00091AEB">
            <w:pPr>
              <w:pStyle w:val="NormSpace"/>
            </w:pPr>
            <w:r>
              <w:t xml:space="preserve">A Bro reference for a </w:t>
            </w:r>
            <w:proofErr w:type="spellStart"/>
            <w:r>
              <w:t>StartEnd</w:t>
            </w:r>
            <w:proofErr w:type="spellEnd"/>
            <w:r>
              <w:t xml:space="preserve"> Bro can include an optional {</w:t>
            </w:r>
            <w:proofErr w:type="gramStart"/>
            <w:r w:rsidR="00400BBE">
              <w:t>,</w:t>
            </w:r>
            <w:r>
              <w:t>&lt;</w:t>
            </w:r>
            <w:proofErr w:type="spellStart"/>
            <w:proofErr w:type="gramEnd"/>
            <w:r>
              <w:t>start|end</w:t>
            </w:r>
            <w:proofErr w:type="spellEnd"/>
            <w:r>
              <w:t>&gt;} value. If neither is used the defaults is end.</w:t>
            </w:r>
          </w:p>
          <w:p w:rsidR="008D5220" w:rsidRPr="005B28D0" w:rsidRDefault="008D5220" w:rsidP="00D80EAB">
            <w:pPr>
              <w:keepNext/>
              <w:keepLines/>
              <w:widowControl w:val="0"/>
              <w:rPr>
                <w:b/>
              </w:rPr>
            </w:pPr>
            <w:proofErr w:type="spellStart"/>
            <w:r w:rsidRPr="005B28D0">
              <w:rPr>
                <w:b/>
              </w:rPr>
              <w:t>SumEnd</w:t>
            </w:r>
            <w:proofErr w:type="spellEnd"/>
            <w:r>
              <w:rPr>
                <w:b/>
              </w:rPr>
              <w:t>,</w:t>
            </w:r>
            <w:r w:rsidRPr="005B28D0">
              <w:rPr>
                <w:b/>
              </w:rPr>
              <w:t xml:space="preserve"> </w:t>
            </w:r>
            <w:proofErr w:type="spellStart"/>
            <w:r w:rsidRPr="005B28D0">
              <w:rPr>
                <w:b/>
              </w:rPr>
              <w:t>PostEnd</w:t>
            </w:r>
            <w:proofErr w:type="spellEnd"/>
            <w:r>
              <w:rPr>
                <w:b/>
              </w:rPr>
              <w:t xml:space="preserve"> and Stock</w:t>
            </w:r>
            <w:r w:rsidRPr="005B28D0">
              <w:rPr>
                <w:b/>
              </w:rPr>
              <w:t xml:space="preserve"> SE Sum Lists</w:t>
            </w:r>
          </w:p>
          <w:p w:rsidR="008D5220" w:rsidRDefault="008D5220" w:rsidP="00D80EAB">
            <w:pPr>
              <w:keepLines/>
              <w:widowControl w:val="0"/>
            </w:pPr>
            <w:r>
              <w:t xml:space="preserve">For </w:t>
            </w:r>
            <w:proofErr w:type="spellStart"/>
            <w:r>
              <w:t>SumEnd</w:t>
            </w:r>
            <w:proofErr w:type="spellEnd"/>
            <w:r>
              <w:t xml:space="preserve">, </w:t>
            </w:r>
            <w:proofErr w:type="spellStart"/>
            <w:r>
              <w:t>PostEnd</w:t>
            </w:r>
            <w:proofErr w:type="spellEnd"/>
            <w:r>
              <w:t xml:space="preserve"> and Stock Bros, the </w:t>
            </w:r>
            <w:proofErr w:type="spellStart"/>
            <w:r>
              <w:t>StartEnd</w:t>
            </w:r>
            <w:proofErr w:type="spellEnd"/>
            <w:r>
              <w:t xml:space="preserve"> column takes the following form:</w:t>
            </w:r>
          </w:p>
          <w:p w:rsidR="008D5220" w:rsidRDefault="008D5220" w:rsidP="00D80EAB">
            <w:pPr>
              <w:pStyle w:val="NormSpace"/>
              <w:keepLines/>
              <w:widowControl w:val="0"/>
            </w:pPr>
            <w:r w:rsidRPr="00F93E04">
              <w:t>&lt;</w:t>
            </w:r>
            <w:proofErr w:type="spellStart"/>
            <w:r w:rsidRPr="00F93E04">
              <w:t>SumEnd|PostEnd</w:t>
            </w:r>
            <w:r>
              <w:t>|Stock</w:t>
            </w:r>
            <w:proofErr w:type="spellEnd"/>
            <w:r w:rsidRPr="00F93E04">
              <w:t xml:space="preserve">&gt; </w:t>
            </w:r>
            <w:proofErr w:type="spellStart"/>
            <w:r>
              <w:t>SeSumList</w:t>
            </w:r>
            <w:proofErr w:type="spellEnd"/>
          </w:p>
          <w:p w:rsidR="008D5220" w:rsidRDefault="008D5220"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w:t>
            </w:r>
            <w:proofErr w:type="spellStart"/>
            <w:r>
              <w:t>PostEnd</w:t>
            </w:r>
            <w:proofErr w:type="spellEnd"/>
            <w:r>
              <w:t xml:space="preserve"> and Stock.</w:t>
            </w:r>
          </w:p>
          <w:p w:rsidR="008D5220" w:rsidRDefault="008D5220" w:rsidP="00C1030D">
            <w:pPr>
              <w:pStyle w:val="NormSpace"/>
            </w:pPr>
            <w:r>
              <w:t xml:space="preserve">There must be at least one </w:t>
            </w:r>
            <w:proofErr w:type="spellStart"/>
            <w:r w:rsidRPr="00440405">
              <w:t>SeSumList</w:t>
            </w:r>
            <w:proofErr w:type="spellEnd"/>
            <w:r>
              <w:t>.</w:t>
            </w:r>
          </w:p>
          <w:p w:rsidR="008D5220" w:rsidRDefault="008D5220" w:rsidP="00C1030D">
            <w:pPr>
              <w:pStyle w:val="NormSpace"/>
            </w:pPr>
            <w:proofErr w:type="spellStart"/>
            <w:r>
              <w:t>SumEnd</w:t>
            </w:r>
            <w:proofErr w:type="spellEnd"/>
            <w:r>
              <w:t xml:space="preserve"> Bros can have only one </w:t>
            </w:r>
            <w:proofErr w:type="spellStart"/>
            <w:r>
              <w:t>SeSumList</w:t>
            </w:r>
            <w:proofErr w:type="spellEnd"/>
            <w:r>
              <w:t>.</w:t>
            </w:r>
          </w:p>
          <w:p w:rsidR="008D5220" w:rsidRDefault="008D5220" w:rsidP="00C1030D">
            <w:pPr>
              <w:pStyle w:val="NormSpace"/>
            </w:pPr>
            <w:r>
              <w:t xml:space="preserve">The list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 </w:t>
            </w:r>
            <w:proofErr w:type="spellStart"/>
            <w:proofErr w:type="gramStart"/>
            <w:r>
              <w:t>djh</w:t>
            </w:r>
            <w:proofErr w:type="spellEnd"/>
            <w:proofErr w:type="gramEnd"/>
            <w:r>
              <w:t>?? Re 222.</w:t>
            </w:r>
          </w:p>
          <w:p w:rsidR="008D5220" w:rsidRDefault="008D5220" w:rsidP="00C1030D">
            <w:pPr>
              <w:pStyle w:val="NormSpace"/>
            </w:pP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8D5220" w:rsidRPr="00BF2001" w:rsidRDefault="008D5220"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8D5220" w:rsidTr="002C7AE7">
              <w:tc>
                <w:tcPr>
                  <w:tcW w:w="718" w:type="dxa"/>
                </w:tcPr>
                <w:p w:rsidR="008D5220" w:rsidRPr="00232062" w:rsidRDefault="008D5220" w:rsidP="00F15A69">
                  <w:pPr>
                    <w:rPr>
                      <w:b/>
                    </w:rPr>
                  </w:pPr>
                  <w:r w:rsidRPr="00232062">
                    <w:rPr>
                      <w:b/>
                    </w:rPr>
                    <w:t xml:space="preserve">Bro </w:t>
                  </w:r>
                  <w:proofErr w:type="spellStart"/>
                  <w:r w:rsidRPr="00232062">
                    <w:rPr>
                      <w:b/>
                    </w:rPr>
                    <w:t>TxId</w:t>
                  </w:r>
                  <w:proofErr w:type="spellEnd"/>
                </w:p>
              </w:tc>
              <w:tc>
                <w:tcPr>
                  <w:tcW w:w="3240" w:type="dxa"/>
                </w:tcPr>
                <w:p w:rsidR="008D5220" w:rsidRPr="00232062" w:rsidRDefault="008D5220" w:rsidP="00F15A69">
                  <w:pPr>
                    <w:rPr>
                      <w:b/>
                    </w:rPr>
                  </w:pPr>
                  <w:r>
                    <w:rPr>
                      <w:b/>
                    </w:rPr>
                    <w:t>Description</w:t>
                  </w:r>
                </w:p>
              </w:tc>
              <w:tc>
                <w:tcPr>
                  <w:tcW w:w="4200" w:type="dxa"/>
                </w:tcPr>
                <w:p w:rsidR="008D5220" w:rsidRPr="00232062" w:rsidRDefault="008D5220" w:rsidP="00CA5543">
                  <w:pPr>
                    <w:rPr>
                      <w:b/>
                    </w:rPr>
                  </w:pPr>
                  <w:proofErr w:type="spellStart"/>
                  <w:r w:rsidRPr="00232062">
                    <w:rPr>
                      <w:b/>
                    </w:rPr>
                    <w:t>StartEnd</w:t>
                  </w:r>
                  <w:proofErr w:type="spellEnd"/>
                  <w:r w:rsidRPr="00232062">
                    <w:rPr>
                      <w:b/>
                    </w:rPr>
                    <w:t xml:space="preserve"> Column</w:t>
                  </w:r>
                </w:p>
              </w:tc>
            </w:tr>
            <w:tr w:rsidR="008D5220" w:rsidTr="002C7AE7">
              <w:tc>
                <w:tcPr>
                  <w:tcW w:w="718" w:type="dxa"/>
                </w:tcPr>
                <w:p w:rsidR="008D5220" w:rsidRPr="00095CA8" w:rsidRDefault="008D5220" w:rsidP="00F15A69">
                  <w:r w:rsidRPr="00095CA8">
                    <w:t>541</w:t>
                  </w:r>
                </w:p>
              </w:tc>
              <w:tc>
                <w:tcPr>
                  <w:tcW w:w="3240" w:type="dxa"/>
                </w:tcPr>
                <w:p w:rsidR="008D5220" w:rsidRPr="00095CA8" w:rsidRDefault="008D5220" w:rsidP="00F15A69">
                  <w:r w:rsidRPr="00095CA8">
                    <w:t>Cash at bank</w:t>
                  </w:r>
                </w:p>
              </w:tc>
              <w:tc>
                <w:tcPr>
                  <w:tcW w:w="4200" w:type="dxa"/>
                </w:tcPr>
                <w:p w:rsidR="008D5220" w:rsidRPr="00095CA8" w:rsidRDefault="008D5220" w:rsidP="00F15A69">
                  <w:proofErr w:type="spellStart"/>
                  <w:r>
                    <w:t>Acc</w:t>
                  </w:r>
                  <w:proofErr w:type="spellEnd"/>
                </w:p>
              </w:tc>
            </w:tr>
            <w:tr w:rsidR="008D5220" w:rsidTr="002C7AE7">
              <w:tc>
                <w:tcPr>
                  <w:tcW w:w="718" w:type="dxa"/>
                </w:tcPr>
                <w:p w:rsidR="008D5220" w:rsidRPr="00045E52" w:rsidRDefault="008D5220" w:rsidP="00F15A69">
                  <w:r w:rsidRPr="00045E52">
                    <w:t>542</w:t>
                  </w:r>
                </w:p>
              </w:tc>
              <w:tc>
                <w:tcPr>
                  <w:tcW w:w="3240" w:type="dxa"/>
                </w:tcPr>
                <w:p w:rsidR="008D5220" w:rsidRPr="00045E52" w:rsidRDefault="008D5220" w:rsidP="00F15A69">
                  <w:r w:rsidRPr="00045E52">
                    <w:t>Cash at bank and in hand</w:t>
                  </w:r>
                </w:p>
              </w:tc>
              <w:tc>
                <w:tcPr>
                  <w:tcW w:w="4200" w:type="dxa"/>
                </w:tcPr>
                <w:p w:rsidR="008D5220" w:rsidRPr="00045E52" w:rsidRDefault="008D5220" w:rsidP="00446114">
                  <w:proofErr w:type="spellStart"/>
                  <w:r>
                    <w:t>PostEnd</w:t>
                  </w:r>
                  <w:proofErr w:type="spellEnd"/>
                  <w:r>
                    <w:t xml:space="preserve"> </w:t>
                  </w:r>
                  <w:r w:rsidRPr="00045E52">
                    <w:t>2646</w:t>
                  </w:r>
                  <w:r>
                    <w:t>,</w:t>
                  </w:r>
                  <w:r w:rsidRPr="00045E52">
                    <w:t>264</w:t>
                  </w:r>
                  <w:r>
                    <w:t>7,</w:t>
                  </w:r>
                  <w:r w:rsidRPr="00045E52">
                    <w:t>264</w:t>
                  </w:r>
                  <w:r>
                    <w:t>8,</w:t>
                  </w:r>
                  <w:r w:rsidRPr="00045E52">
                    <w:t>2649</w:t>
                  </w:r>
                </w:p>
              </w:tc>
            </w:tr>
            <w:tr w:rsidR="008D5220" w:rsidTr="002C7AE7">
              <w:tc>
                <w:tcPr>
                  <w:tcW w:w="718" w:type="dxa"/>
                </w:tcPr>
                <w:p w:rsidR="008D5220" w:rsidRDefault="008D5220" w:rsidP="00F15A69">
                  <w:r>
                    <w:t>5114</w:t>
                  </w:r>
                </w:p>
              </w:tc>
              <w:tc>
                <w:tcPr>
                  <w:tcW w:w="3240" w:type="dxa"/>
                </w:tcPr>
                <w:p w:rsidR="008D5220" w:rsidRPr="00F15A69" w:rsidRDefault="008D5220" w:rsidP="00F15A69">
                  <w:r w:rsidRPr="00860429">
                    <w:t>Advances and credits, directors</w:t>
                  </w:r>
                </w:p>
              </w:tc>
              <w:tc>
                <w:tcPr>
                  <w:tcW w:w="4200" w:type="dxa"/>
                </w:tcPr>
                <w:p w:rsidR="008D5220" w:rsidRDefault="008D5220" w:rsidP="00A104A7">
                  <w:proofErr w:type="spellStart"/>
                  <w:r>
                    <w:t>Sum</w:t>
                  </w:r>
                  <w:r w:rsidRPr="00F15A69">
                    <w:t>End</w:t>
                  </w:r>
                  <w:proofErr w:type="spellEnd"/>
                  <w:r w:rsidRPr="00F15A69">
                    <w:t xml:space="preserve"> 5115</w:t>
                  </w:r>
                  <w:r>
                    <w:t>+</w:t>
                  </w:r>
                  <w:r w:rsidRPr="00F15A69">
                    <w:t>5116</w:t>
                  </w:r>
                </w:p>
              </w:tc>
            </w:tr>
          </w:tbl>
          <w:p w:rsidR="008D5220" w:rsidRDefault="008D5220" w:rsidP="0039204F"/>
        </w:tc>
      </w:tr>
      <w:tr w:rsidR="008D5220" w:rsidTr="002C09BE">
        <w:trPr>
          <w:cantSplit/>
        </w:trPr>
        <w:tc>
          <w:tcPr>
            <w:tcW w:w="1295" w:type="dxa"/>
            <w:shd w:val="clear" w:color="auto" w:fill="C6FEC9"/>
          </w:tcPr>
          <w:p w:rsidR="008D5220" w:rsidRDefault="008D5220" w:rsidP="004031FF">
            <w:r>
              <w:lastRenderedPageBreak/>
              <w:t>Context</w:t>
            </w:r>
          </w:p>
        </w:tc>
        <w:tc>
          <w:tcPr>
            <w:tcW w:w="634" w:type="dxa"/>
            <w:shd w:val="clear" w:color="auto" w:fill="C6FEC9"/>
          </w:tcPr>
          <w:p w:rsidR="008D5220" w:rsidRDefault="008D5220" w:rsidP="005A1F53">
            <w:pPr>
              <w:jc w:val="center"/>
            </w:pPr>
            <w:r>
              <w:t>T</w:t>
            </w:r>
          </w:p>
        </w:tc>
        <w:tc>
          <w:tcPr>
            <w:tcW w:w="8549" w:type="dxa"/>
            <w:shd w:val="clear" w:color="auto" w:fill="C6FEC9"/>
          </w:tcPr>
          <w:p w:rsidR="008D5220" w:rsidRDefault="008D5220"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8D5220" w:rsidRDefault="008D5220" w:rsidP="00465B39">
            <w:r>
              <w:t>The allowable values are:</w:t>
            </w:r>
          </w:p>
          <w:p w:rsidR="008D5220" w:rsidRDefault="008D5220"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8D5220" w:rsidRDefault="008D5220"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8D5220" w:rsidRDefault="008D5220"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8D5220" w:rsidRDefault="008D5220" w:rsidP="00465B39">
            <w:pPr>
              <w:pStyle w:val="ListBullet"/>
            </w:pPr>
            <w:r w:rsidRPr="000F43CB">
              <w:t>TPA</w:t>
            </w:r>
            <w:r>
              <w:tab/>
            </w:r>
            <w:r>
              <w:tab/>
            </w:r>
            <w:r>
              <w:tab/>
            </w:r>
            <w:r>
              <w:tab/>
              <w:t>Third Party Agent – Accountants or Auditors</w:t>
            </w:r>
          </w:p>
          <w:p w:rsidR="008D5220" w:rsidRDefault="008D5220" w:rsidP="00465B39">
            <w:pPr>
              <w:pStyle w:val="ListBullet"/>
            </w:pPr>
            <w:proofErr w:type="spellStart"/>
            <w:r w:rsidRPr="000F43CB">
              <w:t>RegOffice</w:t>
            </w:r>
            <w:proofErr w:type="spellEnd"/>
            <w:r>
              <w:tab/>
            </w:r>
            <w:r>
              <w:tab/>
              <w:t>Specific to Registered Office Bros</w:t>
            </w:r>
          </w:p>
          <w:p w:rsidR="008D5220" w:rsidRPr="003454DF" w:rsidRDefault="008D5220" w:rsidP="008643BF">
            <w:pPr>
              <w:pStyle w:val="ListBullet"/>
            </w:pPr>
            <w:proofErr w:type="spellStart"/>
            <w:r w:rsidRPr="000F43CB">
              <w:t>UkCountry</w:t>
            </w:r>
            <w:proofErr w:type="spellEnd"/>
            <w:r>
              <w:tab/>
            </w:r>
            <w:r>
              <w:tab/>
              <w:t>Specific to Country of Incorporation Bro</w:t>
            </w:r>
          </w:p>
        </w:tc>
      </w:tr>
      <w:tr w:rsidR="008D5220" w:rsidTr="009555CA">
        <w:tc>
          <w:tcPr>
            <w:tcW w:w="1295" w:type="dxa"/>
            <w:shd w:val="clear" w:color="auto" w:fill="EDFFCD"/>
          </w:tcPr>
          <w:p w:rsidR="008D5220" w:rsidRDefault="008D5220" w:rsidP="004031FF">
            <w:r>
              <w:t>Zones</w:t>
            </w:r>
          </w:p>
        </w:tc>
        <w:tc>
          <w:tcPr>
            <w:tcW w:w="634" w:type="dxa"/>
            <w:shd w:val="clear" w:color="auto" w:fill="EDFFCD"/>
          </w:tcPr>
          <w:p w:rsidR="008D5220" w:rsidRDefault="008D5220" w:rsidP="00F8310B">
            <w:pPr>
              <w:jc w:val="center"/>
            </w:pPr>
            <w:r>
              <w:t>E</w:t>
            </w:r>
          </w:p>
        </w:tc>
        <w:tc>
          <w:tcPr>
            <w:tcW w:w="8549" w:type="dxa"/>
            <w:shd w:val="clear" w:color="auto" w:fill="EDFFCD"/>
          </w:tcPr>
          <w:p w:rsidR="008D5220" w:rsidRDefault="008D5220" w:rsidP="00A64672">
            <w:pPr>
              <w:pStyle w:val="NormSpace"/>
            </w:pPr>
            <w:proofErr w:type="gramStart"/>
            <w:r>
              <w:t>Zones is</w:t>
            </w:r>
            <w:proofErr w:type="gramEnd"/>
            <w:r>
              <w:t xml:space="preserve"> a comma separated list by Ref of up to 10 zones which apply to the Bro.</w:t>
            </w:r>
          </w:p>
          <w:p w:rsidR="008D5220" w:rsidRDefault="008D5220" w:rsidP="00A24BAA">
            <w:pPr>
              <w:pStyle w:val="NormSpace"/>
            </w:pPr>
            <w:r>
              <w:t xml:space="preserve">See Braiins </w:t>
            </w:r>
            <w:proofErr w:type="spellStart"/>
            <w:r>
              <w:t>Adim</w:t>
            </w:r>
            <w:proofErr w:type="spellEnd"/>
            <w:r>
              <w:t xml:space="preserve"> Zones to list or edit Zones.</w:t>
            </w:r>
          </w:p>
          <w:p w:rsidR="008D5220" w:rsidRDefault="008D5220"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8D5220" w:rsidRDefault="008D5220"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8D5220" w:rsidTr="009555CA">
        <w:tc>
          <w:tcPr>
            <w:tcW w:w="1295" w:type="dxa"/>
            <w:shd w:val="clear" w:color="auto" w:fill="EDFFCD"/>
          </w:tcPr>
          <w:p w:rsidR="008D5220" w:rsidRDefault="008D5220" w:rsidP="00D81E8D">
            <w:r>
              <w:t>Order</w:t>
            </w:r>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8D5220" w:rsidTr="008B4383">
        <w:trPr>
          <w:cantSplit/>
        </w:trPr>
        <w:tc>
          <w:tcPr>
            <w:tcW w:w="1295" w:type="dxa"/>
            <w:shd w:val="clear" w:color="auto" w:fill="FFFFCC"/>
          </w:tcPr>
          <w:p w:rsidR="008D5220" w:rsidRDefault="008D5220" w:rsidP="004031FF">
            <w:proofErr w:type="spellStart"/>
            <w:r>
              <w:t>Descr</w:t>
            </w:r>
            <w:proofErr w:type="spellEnd"/>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8D5220" w:rsidRDefault="008D5220"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8D5220" w:rsidRDefault="008D5220"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8D5220" w:rsidRDefault="008D5220"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8D5220" w:rsidTr="008B4383">
        <w:trPr>
          <w:cantSplit/>
        </w:trPr>
        <w:tc>
          <w:tcPr>
            <w:tcW w:w="1295" w:type="dxa"/>
            <w:shd w:val="clear" w:color="auto" w:fill="FFFFCC"/>
          </w:tcPr>
          <w:p w:rsidR="008D5220" w:rsidRDefault="008D5220" w:rsidP="004031FF">
            <w:r>
              <w:t>Comment</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Comments are included in Bro Exports, are shown by Bros Lookup, and are available as an optional column in Bros List.</w:t>
            </w:r>
          </w:p>
          <w:p w:rsidR="008D5220" w:rsidRDefault="008D5220" w:rsidP="007E0BBC">
            <w:r>
              <w:t>Also, whole rows may be commented out by starting them with ‘#’, ‘;’ or ‘//’. Import will skip such rows but preserve them (with column detail kept) for a subsequent Export.</w:t>
            </w:r>
          </w:p>
        </w:tc>
      </w:tr>
      <w:tr w:rsidR="008D5220" w:rsidTr="008B4383">
        <w:trPr>
          <w:cantSplit/>
        </w:trPr>
        <w:tc>
          <w:tcPr>
            <w:tcW w:w="1295" w:type="dxa"/>
            <w:shd w:val="clear" w:color="auto" w:fill="FFFFCC"/>
          </w:tcPr>
          <w:p w:rsidR="008D5220" w:rsidRDefault="008D5220" w:rsidP="004031FF">
            <w:r>
              <w:t>Scratch</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The difference from Comment above is that Scratch is not shown in Bros Lookup or Bros Listing. It is included in an Export.</w:t>
            </w:r>
          </w:p>
        </w:tc>
      </w:tr>
      <w:tr w:rsidR="008D5220" w:rsidTr="00DE6B6B">
        <w:tc>
          <w:tcPr>
            <w:tcW w:w="1295" w:type="dxa"/>
          </w:tcPr>
          <w:p w:rsidR="008D5220" w:rsidRDefault="008D5220"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8D5220" w:rsidRDefault="008D5220" w:rsidP="005A1F53">
            <w:pPr>
              <w:jc w:val="center"/>
            </w:pPr>
            <w:r>
              <w:t>I</w:t>
            </w:r>
          </w:p>
        </w:tc>
        <w:tc>
          <w:tcPr>
            <w:tcW w:w="8549" w:type="dxa"/>
          </w:tcPr>
          <w:p w:rsidR="008D5220" w:rsidRDefault="008D5220" w:rsidP="002F090D">
            <w:r>
              <w:t xml:space="preserve">The standard label of a taxonomy based Bro. See the previous column </w:t>
            </w:r>
            <w:proofErr w:type="spellStart"/>
            <w:r>
              <w:t>Descr</w:t>
            </w:r>
            <w:proofErr w:type="spellEnd"/>
            <w:r>
              <w:t xml:space="preserve"> for the relevance of this.</w:t>
            </w:r>
          </w:p>
        </w:tc>
      </w:tr>
      <w:tr w:rsidR="008D5220" w:rsidTr="00DE6B6B">
        <w:tc>
          <w:tcPr>
            <w:tcW w:w="1295" w:type="dxa"/>
          </w:tcPr>
          <w:p w:rsidR="008D5220" w:rsidRDefault="008D5220" w:rsidP="007B4CFD">
            <w:r>
              <w:lastRenderedPageBreak/>
              <w:t xml:space="preserve">I </w:t>
            </w:r>
            <w:r w:rsidR="00C840D1">
              <w:t>Usable Dims</w:t>
            </w:r>
          </w:p>
        </w:tc>
        <w:tc>
          <w:tcPr>
            <w:tcW w:w="634" w:type="dxa"/>
          </w:tcPr>
          <w:p w:rsidR="008D5220" w:rsidRDefault="008D5220" w:rsidP="005A1F53">
            <w:pPr>
              <w:jc w:val="center"/>
            </w:pPr>
            <w:r>
              <w:t>I</w:t>
            </w:r>
          </w:p>
        </w:tc>
        <w:tc>
          <w:tcPr>
            <w:tcW w:w="8549" w:type="dxa"/>
          </w:tcPr>
          <w:p w:rsidR="008D5220" w:rsidRDefault="008D5220" w:rsidP="00B1115D">
            <w:pPr>
              <w:pStyle w:val="NormSpace"/>
            </w:pPr>
            <w:r>
              <w:t>Entries in this column are Info entries generated by the Export.</w:t>
            </w:r>
          </w:p>
          <w:p w:rsidR="008D5220" w:rsidRDefault="00C840D1" w:rsidP="00C65CAB">
            <w:pPr>
              <w:pStyle w:val="NormSpace"/>
            </w:pPr>
            <w:r>
              <w:t>Usable Dims</w:t>
            </w:r>
            <w:r w:rsidR="008D5220">
              <w:t xml:space="preserve"> is a comma separated list of the allowable dimensions for a Bro as derived from its </w:t>
            </w:r>
            <w:proofErr w:type="spellStart"/>
            <w:r w:rsidR="008D5220">
              <w:t>HyId</w:t>
            </w:r>
            <w:proofErr w:type="spellEnd"/>
            <w:r w:rsidR="008D5220">
              <w:t xml:space="preserve">, </w:t>
            </w:r>
            <w:proofErr w:type="spellStart"/>
            <w:r w:rsidR="00C07FA6">
              <w:t>ExclDims</w:t>
            </w:r>
            <w:proofErr w:type="spellEnd"/>
            <w:r w:rsidR="008D5220">
              <w:t xml:space="preserve">, and </w:t>
            </w:r>
            <w:proofErr w:type="spellStart"/>
            <w:r w:rsidR="00ED7548">
              <w:t>AllowDims</w:t>
            </w:r>
            <w:proofErr w:type="spellEnd"/>
            <w:r w:rsidR="008D5220">
              <w:t xml:space="preserve"> options. DiMes dimension member exclusions are not shown here.</w:t>
            </w:r>
          </w:p>
          <w:p w:rsidR="008D5220" w:rsidRDefault="008D5220" w:rsidP="006D4434">
            <w:r>
              <w:t xml:space="preserve">Bros without </w:t>
            </w:r>
            <w:proofErr w:type="gramStart"/>
            <w:r>
              <w:t>an</w:t>
            </w:r>
            <w:proofErr w:type="gramEnd"/>
            <w:r>
              <w:t xml:space="preserve"> </w:t>
            </w:r>
            <w:proofErr w:type="spellStart"/>
            <w:r>
              <w:t>HyId</w:t>
            </w:r>
            <w:proofErr w:type="spellEnd"/>
            <w:r>
              <w:t xml:space="preserve"> do not have </w:t>
            </w:r>
            <w:r w:rsidR="00C840D1">
              <w:t>Usable Dims</w:t>
            </w:r>
            <w:r>
              <w:t>.</w:t>
            </w:r>
          </w:p>
        </w:tc>
      </w:tr>
      <w:tr w:rsidR="00CB35DF" w:rsidTr="00DE6B6B">
        <w:tc>
          <w:tcPr>
            <w:tcW w:w="1295" w:type="dxa"/>
          </w:tcPr>
          <w:p w:rsidR="00CB35DF" w:rsidRDefault="00CB35DF" w:rsidP="00CB35DF">
            <w:r>
              <w:t xml:space="preserve">I Post </w:t>
            </w:r>
            <w:r w:rsidR="00C840D1">
              <w:t>Usable Dims</w:t>
            </w:r>
          </w:p>
        </w:tc>
        <w:tc>
          <w:tcPr>
            <w:tcW w:w="634" w:type="dxa"/>
          </w:tcPr>
          <w:p w:rsidR="00CB35DF" w:rsidRDefault="00CB35DF" w:rsidP="00CB35DF">
            <w:pPr>
              <w:jc w:val="center"/>
            </w:pPr>
            <w:r>
              <w:t>I</w:t>
            </w:r>
          </w:p>
        </w:tc>
        <w:tc>
          <w:tcPr>
            <w:tcW w:w="8549" w:type="dxa"/>
          </w:tcPr>
          <w:p w:rsidR="00CB35DF" w:rsidRDefault="00CB35DF" w:rsidP="00CB35DF">
            <w:pPr>
              <w:pStyle w:val="NormSpace"/>
            </w:pPr>
            <w:r>
              <w:t>Entries in this column are Info entries generated by the Export.</w:t>
            </w:r>
          </w:p>
          <w:p w:rsidR="00B50A69" w:rsidRDefault="00CB35DF" w:rsidP="00CB35DF">
            <w:pPr>
              <w:pStyle w:val="NormSpace"/>
            </w:pPr>
            <w:r>
              <w:t xml:space="preserve">Post </w:t>
            </w:r>
            <w:r w:rsidR="00C840D1">
              <w:t>Usable Dims</w:t>
            </w:r>
            <w:r>
              <w:t xml:space="preserve"> is the list of </w:t>
            </w:r>
            <w:r w:rsidR="00C840D1">
              <w:t>Usable Dims</w:t>
            </w:r>
            <w:r>
              <w:t xml:space="preserve"> which can be used when posting to a Summing Bro, based on its </w:t>
            </w:r>
            <w:r w:rsidR="00C840D1">
              <w:t>Usable Dims</w:t>
            </w:r>
            <w:r>
              <w:t xml:space="preserve"> and the </w:t>
            </w:r>
            <w:r w:rsidR="00C840D1">
              <w:t>Usable Dims</w:t>
            </w:r>
            <w:r>
              <w:t xml:space="preserve"> of its </w:t>
            </w:r>
            <w:proofErr w:type="spellStart"/>
            <w:r>
              <w:t>SumUp</w:t>
            </w:r>
            <w:proofErr w:type="spellEnd"/>
            <w:r>
              <w:t xml:space="preserve"> ancestors.</w:t>
            </w:r>
          </w:p>
          <w:p w:rsidR="00B50A69" w:rsidRDefault="00B50A69" w:rsidP="00CB35DF">
            <w:pPr>
              <w:pStyle w:val="NormSpace"/>
            </w:pPr>
            <w:r>
              <w:t xml:space="preserve">If a Dim has been specifically excluded from use with a Bro via the </w:t>
            </w:r>
            <w:proofErr w:type="spellStart"/>
            <w:r w:rsidR="00C07FA6">
              <w:t>ExclDims</w:t>
            </w:r>
            <w:proofErr w:type="spellEnd"/>
            <w:r>
              <w:t xml:space="preserve"> column, it will not be added back into Post </w:t>
            </w:r>
            <w:r w:rsidR="00C840D1">
              <w:t>Usable Dims</w:t>
            </w:r>
            <w:r>
              <w:t xml:space="preserve"> courtesy of use with an ancestor.</w:t>
            </w:r>
          </w:p>
          <w:p w:rsidR="00CB35DF" w:rsidRDefault="00CB35DF" w:rsidP="00CB35DF">
            <w:pPr>
              <w:pStyle w:val="NormSpace"/>
            </w:pPr>
            <w:r>
              <w:t xml:space="preserve">If a Dim is in Post </w:t>
            </w:r>
            <w:r w:rsidR="00C840D1">
              <w:t>Usable Dims</w:t>
            </w:r>
            <w:r>
              <w:t xml:space="preserve"> but not </w:t>
            </w:r>
            <w:r w:rsidR="00C840D1">
              <w:t>Usable Dims</w:t>
            </w:r>
            <w:r>
              <w:t>, no tag will be generated for that Dim usage</w:t>
            </w:r>
            <w:r w:rsidR="00B50A69">
              <w:t xml:space="preserve"> with the Bro</w:t>
            </w:r>
            <w:r>
              <w:t xml:space="preserve">, </w:t>
            </w:r>
            <w:r w:rsidR="00B50A69">
              <w:t>though output of the ancestor wi</w:t>
            </w:r>
            <w:r>
              <w:t>th the</w:t>
            </w:r>
            <w:r w:rsidR="00B50A69">
              <w:t xml:space="preserve"> Dim in its </w:t>
            </w:r>
            <w:r w:rsidR="00C840D1">
              <w:t>Usable Dims</w:t>
            </w:r>
            <w:r w:rsidR="00B50A69">
              <w:t xml:space="preserve"> list will result in a tag.</w:t>
            </w:r>
          </w:p>
          <w:p w:rsidR="00CB35DF" w:rsidRDefault="004E0513" w:rsidP="00CB35DF">
            <w:pPr>
              <w:pStyle w:val="NormSpace"/>
            </w:pPr>
            <w:r>
              <w:t xml:space="preserve">If Post </w:t>
            </w:r>
            <w:r w:rsidR="00C840D1">
              <w:t>Usable Dims</w:t>
            </w:r>
            <w:r>
              <w:t xml:space="preserve"> is the same as </w:t>
            </w:r>
            <w:r w:rsidR="00C840D1">
              <w:t>Usable Dims</w:t>
            </w:r>
            <w:r>
              <w:t xml:space="preserve"> no entry appears in this column.  </w:t>
            </w:r>
          </w:p>
          <w:p w:rsidR="00CB35DF" w:rsidRDefault="00CB35DF" w:rsidP="00CB35DF">
            <w:r>
              <w:t xml:space="preserve">Bros without </w:t>
            </w:r>
            <w:proofErr w:type="gramStart"/>
            <w:r>
              <w:t>an</w:t>
            </w:r>
            <w:proofErr w:type="gramEnd"/>
            <w:r>
              <w:t xml:space="preserve"> </w:t>
            </w:r>
            <w:proofErr w:type="spellStart"/>
            <w:r>
              <w:t>HyId</w:t>
            </w:r>
            <w:proofErr w:type="spellEnd"/>
            <w:r>
              <w:t xml:space="preserve"> </w:t>
            </w:r>
            <w:r w:rsidR="004E0513">
              <w:t xml:space="preserve">or Bros which are not Summing Bros set to </w:t>
            </w:r>
            <w:proofErr w:type="spellStart"/>
            <w:r w:rsidR="004E0513">
              <w:t>SumUp</w:t>
            </w:r>
            <w:proofErr w:type="spellEnd"/>
            <w:r w:rsidR="004E0513">
              <w:t xml:space="preserve"> </w:t>
            </w:r>
            <w:r>
              <w:t xml:space="preserve">do not have </w:t>
            </w:r>
            <w:r w:rsidR="004873FF">
              <w:t xml:space="preserve">Post </w:t>
            </w:r>
            <w:r w:rsidR="00C840D1">
              <w:t>Usable Dims</w:t>
            </w:r>
            <w:r>
              <w:t>.</w:t>
            </w:r>
          </w:p>
        </w:tc>
      </w:tr>
      <w:tr w:rsidR="00CB35DF" w:rsidTr="00DE6B6B">
        <w:tc>
          <w:tcPr>
            <w:tcW w:w="1295" w:type="dxa"/>
          </w:tcPr>
          <w:p w:rsidR="00CB35DF" w:rsidRDefault="00CB35DF" w:rsidP="00FE1F82">
            <w:r>
              <w:t>I M# DiMe Info</w:t>
            </w:r>
          </w:p>
        </w:tc>
        <w:tc>
          <w:tcPr>
            <w:tcW w:w="634" w:type="dxa"/>
          </w:tcPr>
          <w:p w:rsidR="00CB35DF" w:rsidRDefault="00CB35DF" w:rsidP="005A1F53">
            <w:pPr>
              <w:jc w:val="center"/>
            </w:pPr>
            <w:r>
              <w:t>I</w:t>
            </w:r>
          </w:p>
        </w:tc>
        <w:tc>
          <w:tcPr>
            <w:tcW w:w="8549" w:type="dxa"/>
          </w:tcPr>
          <w:p w:rsidR="00CB35DF" w:rsidRDefault="00CB35DF" w:rsidP="00E821FD">
            <w:pPr>
              <w:pStyle w:val="NormSpace"/>
            </w:pPr>
            <w:r>
              <w:t>Entries in this column are Info entries generated by the Export.</w:t>
            </w:r>
          </w:p>
          <w:p w:rsidR="00CB35DF" w:rsidRDefault="00CB35DF" w:rsidP="00FE1F82">
            <w:pPr>
              <w:pStyle w:val="NormSpace"/>
            </w:pPr>
            <w:r>
              <w:t xml:space="preserve">The column shows ‘M# </w:t>
            </w:r>
            <w:proofErr w:type="spellStart"/>
            <w:r>
              <w:t>DiMes’</w:t>
            </w:r>
            <w:proofErr w:type="spellEnd"/>
            <w:r>
              <w:t xml:space="preserve"> if the Bro includes a Dim in its </w:t>
            </w:r>
            <w:r w:rsidR="00C840D1">
              <w:t>Usable Dims</w:t>
            </w:r>
            <w:r>
              <w:t xml:space="preserve"> list which includes M# Type DiMes.</w:t>
            </w:r>
          </w:p>
          <w:p w:rsidR="00CB35DF" w:rsidRDefault="00CB35DF" w:rsidP="00FE1F82">
            <w:pPr>
              <w:pStyle w:val="NormSpace"/>
            </w:pPr>
            <w:r>
              <w:t xml:space="preserve">It further shows </w:t>
            </w:r>
            <w:proofErr w:type="gramStart"/>
            <w:r>
              <w:t>‘ +</w:t>
            </w:r>
            <w:proofErr w:type="gramEnd"/>
            <w:r>
              <w:t xml:space="preserve"> Prop’ if the Bro needs a Property DiMe as well, unless the following </w:t>
            </w:r>
            <w:r w:rsidRPr="007742BC">
              <w:t>' (No M# DiMe OK)'</w:t>
            </w:r>
            <w:r>
              <w:t xml:space="preserve"> is also present, in which case the Property DiMe is optional.</w:t>
            </w:r>
          </w:p>
          <w:p w:rsidR="00CB35DF" w:rsidRDefault="00CB35DF" w:rsidP="00FE1F82">
            <w:pPr>
              <w:pStyle w:val="NormSpace"/>
            </w:pPr>
            <w:r>
              <w:t xml:space="preserve">In the special case of a Money Officers Bro that excludes DiMe 423 (Cosec) the column further shows  </w:t>
            </w:r>
            <w:r w:rsidRPr="007742BC">
              <w:t>' (No M# DiMe OK)'</w:t>
            </w:r>
            <w:r>
              <w:t>.</w:t>
            </w:r>
          </w:p>
          <w:p w:rsidR="00CB35DF" w:rsidRDefault="00CB35DF" w:rsidP="00E821FD">
            <w:r>
              <w:t>See the Dimension Map Notes for more information about M# Type DiMes.</w:t>
            </w:r>
          </w:p>
        </w:tc>
      </w:tr>
      <w:tr w:rsidR="00CB35DF" w:rsidTr="00DE6B6B">
        <w:tc>
          <w:tcPr>
            <w:tcW w:w="1295" w:type="dxa"/>
          </w:tcPr>
          <w:p w:rsidR="00CB35DF" w:rsidRDefault="00CB35DF" w:rsidP="00A21956">
            <w:r>
              <w:t>I Tag</w:t>
            </w:r>
          </w:p>
        </w:tc>
        <w:tc>
          <w:tcPr>
            <w:tcW w:w="634" w:type="dxa"/>
          </w:tcPr>
          <w:p w:rsidR="00CB35DF" w:rsidRDefault="00CB35DF" w:rsidP="005A1F53">
            <w:pPr>
              <w:jc w:val="center"/>
            </w:pPr>
            <w:r>
              <w:t>I</w:t>
            </w:r>
          </w:p>
        </w:tc>
        <w:tc>
          <w:tcPr>
            <w:tcW w:w="8549" w:type="dxa"/>
          </w:tcPr>
          <w:p w:rsidR="00CB35DF" w:rsidRDefault="00CB35DF"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CB35DF" w:rsidTr="00466326">
        <w:trPr>
          <w:cantSplit/>
        </w:trPr>
        <w:tc>
          <w:tcPr>
            <w:tcW w:w="1295" w:type="dxa"/>
          </w:tcPr>
          <w:p w:rsidR="00CB35DF" w:rsidRDefault="00CB35DF" w:rsidP="00347CA0">
            <w:r>
              <w:t xml:space="preserve">I </w:t>
            </w:r>
            <w:proofErr w:type="spellStart"/>
            <w:r>
              <w:t>Tx</w:t>
            </w:r>
            <w:proofErr w:type="spellEnd"/>
            <w:r>
              <w:t xml:space="preserve"> Type</w:t>
            </w:r>
          </w:p>
        </w:tc>
        <w:tc>
          <w:tcPr>
            <w:tcW w:w="634" w:type="dxa"/>
          </w:tcPr>
          <w:p w:rsidR="00CB35DF" w:rsidRDefault="00CB35DF" w:rsidP="005A1F53">
            <w:pPr>
              <w:jc w:val="center"/>
            </w:pPr>
            <w:r>
              <w:t>I</w:t>
            </w:r>
          </w:p>
        </w:tc>
        <w:tc>
          <w:tcPr>
            <w:tcW w:w="8549" w:type="dxa"/>
          </w:tcPr>
          <w:p w:rsidR="00CB35DF" w:rsidRDefault="00CB35DF"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CB35DF" w:rsidTr="002349A1">
              <w:tc>
                <w:tcPr>
                  <w:tcW w:w="4551" w:type="dxa"/>
                </w:tcPr>
                <w:p w:rsidR="00CB35DF" w:rsidRPr="005C398B" w:rsidRDefault="00CB35DF" w:rsidP="00066DCA">
                  <w:pPr>
                    <w:rPr>
                      <w:b/>
                    </w:rPr>
                  </w:pPr>
                  <w:r w:rsidRPr="005C398B">
                    <w:rPr>
                      <w:b/>
                    </w:rPr>
                    <w:t>Taxonomy Type</w:t>
                  </w:r>
                </w:p>
              </w:tc>
              <w:tc>
                <w:tcPr>
                  <w:tcW w:w="1800" w:type="dxa"/>
                </w:tcPr>
                <w:p w:rsidR="00CB35DF" w:rsidRPr="005C398B" w:rsidRDefault="00CB35DF" w:rsidP="009B068B">
                  <w:pPr>
                    <w:rPr>
                      <w:b/>
                    </w:rPr>
                  </w:pPr>
                  <w:r w:rsidRPr="005C398B">
                    <w:rPr>
                      <w:b/>
                    </w:rPr>
                    <w:t>Bro Data Type</w:t>
                  </w:r>
                </w:p>
              </w:tc>
            </w:tr>
            <w:tr w:rsidR="00CB35DF" w:rsidTr="002349A1">
              <w:tc>
                <w:tcPr>
                  <w:tcW w:w="4551" w:type="dxa"/>
                </w:tcPr>
                <w:p w:rsidR="00CB35DF" w:rsidRDefault="00CB35DF" w:rsidP="00066DCA">
                  <w:r>
                    <w:t>None</w:t>
                  </w:r>
                </w:p>
              </w:tc>
              <w:tc>
                <w:tcPr>
                  <w:tcW w:w="1800" w:type="dxa"/>
                </w:tcPr>
                <w:p w:rsidR="00CB35DF" w:rsidRDefault="00CB35DF" w:rsidP="00066DCA">
                  <w:r>
                    <w:t>None</w:t>
                  </w:r>
                </w:p>
              </w:tc>
            </w:tr>
            <w:tr w:rsidR="00CB35DF" w:rsidTr="002349A1">
              <w:tc>
                <w:tcPr>
                  <w:tcW w:w="4551" w:type="dxa"/>
                </w:tcPr>
                <w:p w:rsidR="00CB35DF" w:rsidRDefault="00CB35DF" w:rsidP="00066DCA">
                  <w:r>
                    <w:t>Money</w:t>
                  </w:r>
                </w:p>
              </w:tc>
              <w:tc>
                <w:tcPr>
                  <w:tcW w:w="1800" w:type="dxa"/>
                </w:tcPr>
                <w:p w:rsidR="00CB35DF" w:rsidRDefault="00CB35DF" w:rsidP="00066DCA">
                  <w:r>
                    <w:t>Money</w:t>
                  </w:r>
                </w:p>
              </w:tc>
            </w:tr>
            <w:tr w:rsidR="00CB35DF" w:rsidTr="002349A1">
              <w:tc>
                <w:tcPr>
                  <w:tcW w:w="4551" w:type="dxa"/>
                </w:tcPr>
                <w:p w:rsidR="00CB35DF" w:rsidRDefault="00CB35DF" w:rsidP="00066DCA">
                  <w:r>
                    <w:t>String</w:t>
                  </w:r>
                </w:p>
              </w:tc>
              <w:tc>
                <w:tcPr>
                  <w:tcW w:w="1800" w:type="dxa"/>
                </w:tcPr>
                <w:p w:rsidR="00CB35DF" w:rsidRDefault="00CB35DF" w:rsidP="00066DCA">
                  <w:r>
                    <w:t>String</w:t>
                  </w:r>
                </w:p>
              </w:tc>
            </w:tr>
            <w:tr w:rsidR="00CB35DF" w:rsidTr="002349A1">
              <w:tc>
                <w:tcPr>
                  <w:tcW w:w="4551" w:type="dxa"/>
                </w:tcPr>
                <w:p w:rsidR="00CB35DF" w:rsidRDefault="00CB35DF" w:rsidP="00066DCA">
                  <w:r>
                    <w:t>Boolean</w:t>
                  </w:r>
                </w:p>
              </w:tc>
              <w:tc>
                <w:tcPr>
                  <w:tcW w:w="1800" w:type="dxa"/>
                </w:tcPr>
                <w:p w:rsidR="00CB35DF" w:rsidRDefault="00CB35DF" w:rsidP="00066DCA">
                  <w:r>
                    <w:t>Boolean</w:t>
                  </w:r>
                </w:p>
              </w:tc>
            </w:tr>
            <w:tr w:rsidR="00CB35DF" w:rsidTr="002349A1">
              <w:tc>
                <w:tcPr>
                  <w:tcW w:w="4551" w:type="dxa"/>
                </w:tcPr>
                <w:p w:rsidR="00CB35DF" w:rsidRDefault="00CB35DF" w:rsidP="00066DCA">
                  <w:r>
                    <w:t>Fixed</w:t>
                  </w:r>
                </w:p>
              </w:tc>
              <w:tc>
                <w:tcPr>
                  <w:tcW w:w="1800" w:type="dxa"/>
                </w:tcPr>
                <w:p w:rsidR="00CB35DF" w:rsidRDefault="00CB35DF" w:rsidP="00066DCA">
                  <w:r>
                    <w:t>Boolean</w:t>
                  </w:r>
                </w:p>
              </w:tc>
            </w:tr>
            <w:tr w:rsidR="00CB35DF" w:rsidTr="002349A1">
              <w:tc>
                <w:tcPr>
                  <w:tcW w:w="4551" w:type="dxa"/>
                </w:tcPr>
                <w:p w:rsidR="00CB35DF" w:rsidRDefault="00CB35DF" w:rsidP="00066DCA">
                  <w:r>
                    <w:t>Date</w:t>
                  </w:r>
                </w:p>
              </w:tc>
              <w:tc>
                <w:tcPr>
                  <w:tcW w:w="1800" w:type="dxa"/>
                </w:tcPr>
                <w:p w:rsidR="00CB35DF" w:rsidRDefault="00CB35DF" w:rsidP="00066DCA">
                  <w:r>
                    <w:t>Date</w:t>
                  </w:r>
                </w:p>
              </w:tc>
            </w:tr>
            <w:tr w:rsidR="00CB35DF" w:rsidTr="002349A1">
              <w:tc>
                <w:tcPr>
                  <w:tcW w:w="4551" w:type="dxa"/>
                </w:tcPr>
                <w:p w:rsidR="00CB35DF" w:rsidRDefault="00CB35DF" w:rsidP="00066DCA">
                  <w:r>
                    <w:t>Decimal</w:t>
                  </w:r>
                </w:p>
              </w:tc>
              <w:tc>
                <w:tcPr>
                  <w:tcW w:w="1800" w:type="dxa"/>
                </w:tcPr>
                <w:p w:rsidR="00CB35DF" w:rsidRDefault="00CB35DF" w:rsidP="00066DCA">
                  <w:r>
                    <w:t>Decimal</w:t>
                  </w:r>
                </w:p>
              </w:tc>
            </w:tr>
            <w:tr w:rsidR="00CB35DF" w:rsidTr="002349A1">
              <w:tc>
                <w:tcPr>
                  <w:tcW w:w="4551" w:type="dxa"/>
                </w:tcPr>
                <w:p w:rsidR="00CB35DF" w:rsidRDefault="00CB35DF" w:rsidP="00066DCA">
                  <w:r>
                    <w:t>Integer</w:t>
                  </w:r>
                </w:p>
              </w:tc>
              <w:tc>
                <w:tcPr>
                  <w:tcW w:w="1800" w:type="dxa"/>
                </w:tcPr>
                <w:p w:rsidR="00CB35DF" w:rsidRDefault="00CB35DF" w:rsidP="00066DCA">
                  <w:r>
                    <w:t>Integer</w:t>
                  </w:r>
                </w:p>
              </w:tc>
            </w:tr>
            <w:tr w:rsidR="00CB35DF" w:rsidTr="002349A1">
              <w:tc>
                <w:tcPr>
                  <w:tcW w:w="4551" w:type="dxa"/>
                </w:tcPr>
                <w:p w:rsidR="00CB35DF" w:rsidRDefault="00CB35DF" w:rsidP="00066DCA">
                  <w:proofErr w:type="spellStart"/>
                  <w:r>
                    <w:t>NonZeroDecimal</w:t>
                  </w:r>
                  <w:proofErr w:type="spellEnd"/>
                </w:p>
              </w:tc>
              <w:tc>
                <w:tcPr>
                  <w:tcW w:w="1800" w:type="dxa"/>
                </w:tcPr>
                <w:p w:rsidR="00CB35DF" w:rsidRDefault="00CB35DF" w:rsidP="00066DCA">
                  <w:r>
                    <w:t>Decimal</w:t>
                  </w:r>
                </w:p>
              </w:tc>
            </w:tr>
            <w:tr w:rsidR="00CB35DF" w:rsidTr="002349A1">
              <w:tc>
                <w:tcPr>
                  <w:tcW w:w="4551" w:type="dxa"/>
                </w:tcPr>
                <w:p w:rsidR="00CB35DF" w:rsidRDefault="00CB35DF" w:rsidP="00066DCA">
                  <w:r>
                    <w:t>Share</w:t>
                  </w:r>
                </w:p>
              </w:tc>
              <w:tc>
                <w:tcPr>
                  <w:tcW w:w="1800" w:type="dxa"/>
                </w:tcPr>
                <w:p w:rsidR="00CB35DF" w:rsidRDefault="00CB35DF" w:rsidP="00066DCA">
                  <w:r>
                    <w:t>Share</w:t>
                  </w:r>
                </w:p>
              </w:tc>
            </w:tr>
            <w:tr w:rsidR="00CB35DF" w:rsidTr="002349A1">
              <w:tc>
                <w:tcPr>
                  <w:tcW w:w="4551" w:type="dxa"/>
                </w:tcPr>
                <w:p w:rsidR="00CB35DF" w:rsidRDefault="00CB35DF" w:rsidP="00066DCA">
                  <w:proofErr w:type="spellStart"/>
                  <w:r>
                    <w:t>Percent</w:t>
                  </w:r>
                  <w:proofErr w:type="spellEnd"/>
                </w:p>
              </w:tc>
              <w:tc>
                <w:tcPr>
                  <w:tcW w:w="1800" w:type="dxa"/>
                </w:tcPr>
                <w:p w:rsidR="00CB35DF" w:rsidRDefault="00CB35DF" w:rsidP="00066DCA">
                  <w:proofErr w:type="spellStart"/>
                  <w:r>
                    <w:t>Percent</w:t>
                  </w:r>
                  <w:proofErr w:type="spellEnd"/>
                </w:p>
              </w:tc>
            </w:tr>
            <w:tr w:rsidR="00CB35DF" w:rsidTr="002349A1">
              <w:tc>
                <w:tcPr>
                  <w:tcW w:w="4551" w:type="dxa"/>
                </w:tcPr>
                <w:p w:rsidR="00CB35DF" w:rsidRDefault="00CB35DF" w:rsidP="00066DCA">
                  <w:proofErr w:type="spellStart"/>
                  <w:r>
                    <w:t>PerShare</w:t>
                  </w:r>
                  <w:proofErr w:type="spellEnd"/>
                </w:p>
              </w:tc>
              <w:tc>
                <w:tcPr>
                  <w:tcW w:w="1800" w:type="dxa"/>
                </w:tcPr>
                <w:p w:rsidR="00CB35DF" w:rsidRDefault="00CB35DF" w:rsidP="00066DCA">
                  <w:proofErr w:type="spellStart"/>
                  <w:r>
                    <w:t>PerShare</w:t>
                  </w:r>
                  <w:proofErr w:type="spellEnd"/>
                </w:p>
              </w:tc>
            </w:tr>
            <w:tr w:rsidR="00CB35DF" w:rsidTr="002349A1">
              <w:tc>
                <w:tcPr>
                  <w:tcW w:w="4551" w:type="dxa"/>
                </w:tcPr>
                <w:p w:rsidR="00CB35DF" w:rsidRDefault="00CB35DF"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CB35DF" w:rsidRDefault="00CB35DF" w:rsidP="00066DCA">
                  <w:r>
                    <w:t>String</w:t>
                  </w:r>
                </w:p>
              </w:tc>
            </w:tr>
          </w:tbl>
          <w:p w:rsidR="00CB35DF" w:rsidRDefault="00CB35DF" w:rsidP="00066DCA"/>
        </w:tc>
      </w:tr>
      <w:tr w:rsidR="00CB35DF" w:rsidTr="00DE6B6B">
        <w:tc>
          <w:tcPr>
            <w:tcW w:w="1295" w:type="dxa"/>
          </w:tcPr>
          <w:p w:rsidR="00CB35DF" w:rsidRDefault="00CB35DF" w:rsidP="00DF24B6">
            <w:r>
              <w:lastRenderedPageBreak/>
              <w:t xml:space="preserve">I </w:t>
            </w:r>
            <w:proofErr w:type="spellStart"/>
            <w:r>
              <w:t>Tx</w:t>
            </w:r>
            <w:proofErr w:type="spellEnd"/>
            <w:r>
              <w:t xml:space="preserve"> Period</w:t>
            </w:r>
          </w:p>
        </w:tc>
        <w:tc>
          <w:tcPr>
            <w:tcW w:w="634" w:type="dxa"/>
          </w:tcPr>
          <w:p w:rsidR="00CB35DF" w:rsidRDefault="00CB35DF" w:rsidP="005A1F53">
            <w:pPr>
              <w:jc w:val="center"/>
            </w:pPr>
            <w:r>
              <w:t>I</w:t>
            </w:r>
          </w:p>
        </w:tc>
        <w:tc>
          <w:tcPr>
            <w:tcW w:w="8549" w:type="dxa"/>
          </w:tcPr>
          <w:p w:rsidR="00CB35DF" w:rsidRDefault="00CB35DF" w:rsidP="00B230DE">
            <w:pPr>
              <w:pStyle w:val="NormSpace"/>
            </w:pPr>
            <w:r>
              <w:t>Period of a taxonomy based Bro’s taxonomy element.</w:t>
            </w:r>
          </w:p>
          <w:p w:rsidR="00CB35DF" w:rsidRDefault="00CB35DF" w:rsidP="00A94DE2">
            <w:pPr>
              <w:pStyle w:val="NormSpace"/>
            </w:pPr>
            <w:r>
              <w:t xml:space="preserve">The values may be </w:t>
            </w:r>
            <w:r w:rsidRPr="00A94DE2">
              <w:t>Instant</w:t>
            </w:r>
            <w:r>
              <w:t xml:space="preserve"> or </w:t>
            </w:r>
            <w:r w:rsidRPr="00A94DE2">
              <w:t>Duration</w:t>
            </w:r>
            <w:r>
              <w:t>.</w:t>
            </w:r>
          </w:p>
          <w:p w:rsidR="00CB35DF" w:rsidRDefault="00CB35DF"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CB35DF" w:rsidTr="005960D2">
        <w:trPr>
          <w:cantSplit/>
        </w:trPr>
        <w:tc>
          <w:tcPr>
            <w:tcW w:w="1295" w:type="dxa"/>
          </w:tcPr>
          <w:p w:rsidR="00CB35DF" w:rsidRDefault="00CB35DF" w:rsidP="00002003">
            <w:r>
              <w:t xml:space="preserve">I </w:t>
            </w:r>
            <w:proofErr w:type="spellStart"/>
            <w:r>
              <w:t>StartEnd</w:t>
            </w:r>
            <w:proofErr w:type="spellEnd"/>
          </w:p>
        </w:tc>
        <w:tc>
          <w:tcPr>
            <w:tcW w:w="634" w:type="dxa"/>
          </w:tcPr>
          <w:p w:rsidR="00CB35DF" w:rsidRDefault="00CB35DF" w:rsidP="005A1F53">
            <w:pPr>
              <w:jc w:val="center"/>
            </w:pPr>
            <w:r>
              <w:t>I</w:t>
            </w:r>
          </w:p>
        </w:tc>
        <w:tc>
          <w:tcPr>
            <w:tcW w:w="8549" w:type="dxa"/>
          </w:tcPr>
          <w:p w:rsidR="00CB35DF" w:rsidRDefault="00CB35DF" w:rsidP="00CA5543">
            <w:r>
              <w:t>This column shows:</w:t>
            </w:r>
          </w:p>
          <w:p w:rsidR="00CB35DF" w:rsidRDefault="00CB35DF" w:rsidP="00002003">
            <w:pPr>
              <w:pStyle w:val="ListBSpace"/>
            </w:pPr>
            <w:proofErr w:type="gramStart"/>
            <w:r>
              <w:t>the</w:t>
            </w:r>
            <w:proofErr w:type="gramEnd"/>
            <w:r>
              <w:t xml:space="preserve"> </w:t>
            </w:r>
            <w:proofErr w:type="spellStart"/>
            <w:r w:rsidRPr="002E2346">
              <w:t>StartEnd</w:t>
            </w:r>
            <w:proofErr w:type="spellEnd"/>
            <w:r w:rsidRPr="002E2346">
              <w:t xml:space="preserve"> Sum List</w:t>
            </w:r>
            <w:r>
              <w:t>(</w:t>
            </w:r>
            <w:r w:rsidRPr="002E2346">
              <w:t>s</w:t>
            </w:r>
            <w:r>
              <w:t xml:space="preserve">) of </w:t>
            </w:r>
            <w:proofErr w:type="spellStart"/>
            <w:r>
              <w:t>StartEnd</w:t>
            </w:r>
            <w:proofErr w:type="spellEnd"/>
            <w:r>
              <w:t xml:space="preserve"> Bros with Sum Lists(s)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p w:rsidR="00CB35DF" w:rsidRDefault="00CB35DF" w:rsidP="00002003">
            <w:pPr>
              <w:pStyle w:val="ListBullet"/>
            </w:pPr>
            <w:r>
              <w:t>“</w:t>
            </w:r>
            <w:r w:rsidRPr="00002003">
              <w:t xml:space="preserve">In </w:t>
            </w:r>
            <w:proofErr w:type="spellStart"/>
            <w:r w:rsidRPr="00002003">
              <w:t>SumList</w:t>
            </w:r>
            <w:proofErr w:type="spellEnd"/>
            <w:r w:rsidRPr="00002003">
              <w:t xml:space="preserve"> of </w:t>
            </w:r>
            <w:r>
              <w:t>&lt;</w:t>
            </w:r>
            <w:proofErr w:type="spellStart"/>
            <w:r w:rsidRPr="00002003">
              <w:t>SumEnd</w:t>
            </w:r>
            <w:proofErr w:type="spellEnd"/>
            <w:r>
              <w:t xml:space="preserve"> | </w:t>
            </w:r>
            <w:proofErr w:type="spellStart"/>
            <w:r>
              <w:t>PostEnd</w:t>
            </w:r>
            <w:proofErr w:type="spellEnd"/>
            <w:r>
              <w:t xml:space="preserve"> | Stock&gt; Bro </w:t>
            </w:r>
            <w:proofErr w:type="spellStart"/>
            <w:r>
              <w:t>BrosId</w:t>
            </w:r>
            <w:proofErr w:type="spellEnd"/>
            <w:r>
              <w:t xml:space="preserve">” for Bros which are in the </w:t>
            </w:r>
            <w:proofErr w:type="spellStart"/>
            <w:r>
              <w:t>StartEnd</w:t>
            </w:r>
            <w:proofErr w:type="spellEnd"/>
            <w:r>
              <w:t xml:space="preserve"> Sum List(s) of another Bro</w:t>
            </w:r>
          </w:p>
        </w:tc>
      </w:tr>
      <w:tr w:rsidR="00CB35DF" w:rsidTr="00F13A1E">
        <w:trPr>
          <w:cantSplit/>
        </w:trPr>
        <w:tc>
          <w:tcPr>
            <w:tcW w:w="1295" w:type="dxa"/>
          </w:tcPr>
          <w:p w:rsidR="00CB35DF" w:rsidRDefault="00CB35DF" w:rsidP="00DF24B6">
            <w:r>
              <w:t xml:space="preserve">I </w:t>
            </w:r>
            <w:proofErr w:type="spellStart"/>
            <w:r>
              <w:t>Tx</w:t>
            </w:r>
            <w:proofErr w:type="spellEnd"/>
            <w:r>
              <w:t xml:space="preserve"> Sign</w:t>
            </w:r>
          </w:p>
        </w:tc>
        <w:tc>
          <w:tcPr>
            <w:tcW w:w="634" w:type="dxa"/>
          </w:tcPr>
          <w:p w:rsidR="00CB35DF" w:rsidRDefault="00CB35DF" w:rsidP="005A1F53">
            <w:pPr>
              <w:jc w:val="center"/>
            </w:pPr>
            <w:r>
              <w:t>I</w:t>
            </w:r>
          </w:p>
        </w:tc>
        <w:tc>
          <w:tcPr>
            <w:tcW w:w="8549" w:type="dxa"/>
          </w:tcPr>
          <w:p w:rsidR="00CB35DF" w:rsidRDefault="00CB35DF" w:rsidP="00B230DE">
            <w:pPr>
              <w:pStyle w:val="NormSpace"/>
            </w:pPr>
            <w:r>
              <w:t>Sign of a Money taxonomy based Bro’s taxonomy element.</w:t>
            </w:r>
          </w:p>
          <w:p w:rsidR="00CB35DF" w:rsidRDefault="00CB35DF" w:rsidP="001E0235">
            <w:r>
              <w:t>The sign of a Money taxonomy based Bro will usually be the same as this, but it can be different.</w:t>
            </w:r>
          </w:p>
        </w:tc>
      </w:tr>
      <w:tr w:rsidR="00CB35DF" w:rsidTr="00DE6B6B">
        <w:tc>
          <w:tcPr>
            <w:tcW w:w="1295" w:type="dxa"/>
          </w:tcPr>
          <w:p w:rsidR="00CB35DF" w:rsidRDefault="00CB35DF" w:rsidP="00DF24B6">
            <w:r>
              <w:t xml:space="preserve">I </w:t>
            </w:r>
            <w:proofErr w:type="spellStart"/>
            <w:r>
              <w:t>Tx</w:t>
            </w:r>
            <w:proofErr w:type="spellEnd"/>
            <w:r>
              <w:t xml:space="preserve"> </w:t>
            </w:r>
            <w:proofErr w:type="spellStart"/>
            <w:r>
              <w:t>Hys</w:t>
            </w:r>
            <w:proofErr w:type="spellEnd"/>
          </w:p>
        </w:tc>
        <w:tc>
          <w:tcPr>
            <w:tcW w:w="634" w:type="dxa"/>
          </w:tcPr>
          <w:p w:rsidR="00CB35DF" w:rsidRDefault="00CB35DF" w:rsidP="005A1F53">
            <w:pPr>
              <w:jc w:val="center"/>
            </w:pPr>
            <w:r>
              <w:t>I</w:t>
            </w:r>
          </w:p>
        </w:tc>
        <w:tc>
          <w:tcPr>
            <w:tcW w:w="8549" w:type="dxa"/>
          </w:tcPr>
          <w:p w:rsidR="00CB35DF" w:rsidRDefault="00CB35DF" w:rsidP="00D11E70">
            <w:pPr>
              <w:pStyle w:val="NormSpace"/>
            </w:pPr>
            <w:r>
              <w:t>Hypercube or hypercube list of a taxonomy based Bro’s taxonomy element.</w:t>
            </w:r>
          </w:p>
          <w:p w:rsidR="00CB35DF" w:rsidRDefault="00CB35DF" w:rsidP="0062167C">
            <w:r>
              <w:t xml:space="preserve">See also Columns </w:t>
            </w:r>
            <w:proofErr w:type="spellStart"/>
            <w:r>
              <w:t>TxId</w:t>
            </w:r>
            <w:proofErr w:type="spellEnd"/>
            <w:r>
              <w:t xml:space="preserve"> and </w:t>
            </w:r>
            <w:proofErr w:type="spellStart"/>
            <w:r>
              <w:t>HyId</w:t>
            </w:r>
            <w:proofErr w:type="spellEnd"/>
            <w:r>
              <w:t>.</w:t>
            </w:r>
          </w:p>
        </w:tc>
      </w:tr>
      <w:tr w:rsidR="00CB35DF" w:rsidTr="00DE6B6B">
        <w:tc>
          <w:tcPr>
            <w:tcW w:w="1295" w:type="dxa"/>
          </w:tcPr>
          <w:p w:rsidR="00CB35DF" w:rsidRDefault="00CB35DF" w:rsidP="005967ED">
            <w:r>
              <w:t>I Tuple</w:t>
            </w:r>
          </w:p>
        </w:tc>
        <w:tc>
          <w:tcPr>
            <w:tcW w:w="634" w:type="dxa"/>
          </w:tcPr>
          <w:p w:rsidR="00CB35DF" w:rsidRDefault="00CB35DF" w:rsidP="005967ED">
            <w:pPr>
              <w:jc w:val="center"/>
            </w:pPr>
            <w:r>
              <w:t>I</w:t>
            </w:r>
          </w:p>
        </w:tc>
        <w:tc>
          <w:tcPr>
            <w:tcW w:w="8549" w:type="dxa"/>
          </w:tcPr>
          <w:p w:rsidR="00CB35DF" w:rsidRDefault="00CB35DF"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CB35DF" w:rsidTr="00DE6B6B">
        <w:tc>
          <w:tcPr>
            <w:tcW w:w="1295" w:type="dxa"/>
          </w:tcPr>
          <w:p w:rsidR="00CB35DF" w:rsidRDefault="00CB35DF" w:rsidP="00DF24B6">
            <w:r>
              <w:t>I Slave Ids</w:t>
            </w:r>
          </w:p>
        </w:tc>
        <w:tc>
          <w:tcPr>
            <w:tcW w:w="634" w:type="dxa"/>
          </w:tcPr>
          <w:p w:rsidR="00CB35DF" w:rsidRDefault="00CB35DF" w:rsidP="005A1F53">
            <w:pPr>
              <w:jc w:val="center"/>
            </w:pPr>
            <w:r>
              <w:t>I</w:t>
            </w:r>
          </w:p>
        </w:tc>
        <w:tc>
          <w:tcPr>
            <w:tcW w:w="8549" w:type="dxa"/>
          </w:tcPr>
          <w:p w:rsidR="00CB35DF" w:rsidRDefault="00CB35DF" w:rsidP="00D11E70">
            <w:pPr>
              <w:pStyle w:val="NormSpace"/>
            </w:pPr>
            <w:r>
              <w:t xml:space="preserve">The </w:t>
            </w:r>
            <w:proofErr w:type="spellStart"/>
            <w:r>
              <w:t>BroId</w:t>
            </w:r>
            <w:proofErr w:type="spellEnd"/>
            <w:r>
              <w:t>(s) of the Slaves of a Master Bro.</w:t>
            </w:r>
          </w:p>
        </w:tc>
      </w:tr>
      <w:tr w:rsidR="00941FDC" w:rsidTr="00DE6B6B">
        <w:tc>
          <w:tcPr>
            <w:tcW w:w="1295" w:type="dxa"/>
          </w:tcPr>
          <w:p w:rsidR="00941FDC" w:rsidRDefault="00941FDC" w:rsidP="00DF24B6">
            <w:r>
              <w:t>I Slave Filtering</w:t>
            </w:r>
          </w:p>
        </w:tc>
        <w:tc>
          <w:tcPr>
            <w:tcW w:w="634" w:type="dxa"/>
          </w:tcPr>
          <w:p w:rsidR="00941FDC" w:rsidRDefault="00941FDC" w:rsidP="005A1F53">
            <w:pPr>
              <w:jc w:val="center"/>
            </w:pPr>
            <w:r>
              <w:t>I</w:t>
            </w:r>
          </w:p>
        </w:tc>
        <w:tc>
          <w:tcPr>
            <w:tcW w:w="8549" w:type="dxa"/>
          </w:tcPr>
          <w:p w:rsidR="00941FDC" w:rsidRDefault="00941FDC" w:rsidP="00D11E70">
            <w:pPr>
              <w:pStyle w:val="NormSpace"/>
            </w:pPr>
            <w:r>
              <w:t>Lists the Slave Filtering properties in use, if any, from &lt;</w:t>
            </w:r>
            <w:proofErr w:type="spellStart"/>
            <w:r>
              <w:t>Hy</w:t>
            </w:r>
            <w:proofErr w:type="spellEnd"/>
            <w:r>
              <w:t xml:space="preserve"> subset  | </w:t>
            </w:r>
            <w:proofErr w:type="spellStart"/>
            <w:r>
              <w:t>ExclDims</w:t>
            </w:r>
            <w:proofErr w:type="spellEnd"/>
            <w:r>
              <w:t xml:space="preserve"> | </w:t>
            </w:r>
            <w:proofErr w:type="spellStart"/>
            <w:r>
              <w:t>AllowDims</w:t>
            </w:r>
            <w:proofErr w:type="spellEnd"/>
            <w:r>
              <w:t xml:space="preserve"> | DiMes&gt;</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D7548" w:rsidP="00E726B1">
      <w:pPr>
        <w:pStyle w:val="ListBSpace"/>
      </w:pPr>
      <w:proofErr w:type="spellStart"/>
      <w:r>
        <w:t>AllowDims</w:t>
      </w:r>
      <w:proofErr w:type="spellEnd"/>
      <w:r w:rsidR="00E726B1">
        <w:t xml:space="preserve">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002003" w:rsidRDefault="00400BBE" w:rsidP="00002003">
      <w:pPr>
        <w:pStyle w:val="Heading4"/>
      </w:pPr>
      <w:r>
        <w:lastRenderedPageBreak/>
        <w:t>09</w:t>
      </w:r>
      <w:r w:rsidR="00002003">
        <w:t xml:space="preserve"> </w:t>
      </w:r>
      <w:r>
        <w:t>Nov</w:t>
      </w:r>
      <w:r w:rsidR="00002003">
        <w:t>ember 2012 Update</w:t>
      </w:r>
    </w:p>
    <w:p w:rsidR="00002003" w:rsidRDefault="00002003" w:rsidP="00002003">
      <w:pPr>
        <w:pStyle w:val="ListBSpace"/>
      </w:pPr>
      <w:r>
        <w:t xml:space="preserve">Column ‘I </w:t>
      </w:r>
      <w:proofErr w:type="spellStart"/>
      <w:r>
        <w:t>StartEnd</w:t>
      </w:r>
      <w:proofErr w:type="spellEnd"/>
      <w:r>
        <w:t xml:space="preserve"> Bros’ renamed to ‘I </w:t>
      </w:r>
      <w:proofErr w:type="spellStart"/>
      <w:r>
        <w:t>StartEnd</w:t>
      </w:r>
      <w:proofErr w:type="spellEnd"/>
      <w:r>
        <w:t xml:space="preserve">’ and information added for Bros which are in the </w:t>
      </w:r>
      <w:proofErr w:type="spellStart"/>
      <w:r>
        <w:t>StartEnd</w:t>
      </w:r>
      <w:proofErr w:type="spellEnd"/>
      <w:r>
        <w:t xml:space="preserve"> </w:t>
      </w:r>
      <w:proofErr w:type="spellStart"/>
      <w:r>
        <w:t>SumList</w:t>
      </w:r>
      <w:proofErr w:type="spellEnd"/>
      <w:r>
        <w:t>(s) of another Bro.</w:t>
      </w:r>
    </w:p>
    <w:p w:rsidR="00446114" w:rsidRDefault="00446114" w:rsidP="00002003">
      <w:pPr>
        <w:pStyle w:val="ListBSpace"/>
      </w:pPr>
      <w:proofErr w:type="spellStart"/>
      <w:r>
        <w:t>Acc</w:t>
      </w:r>
      <w:proofErr w:type="spellEnd"/>
      <w:r>
        <w:t xml:space="preserve"> option removed from </w:t>
      </w:r>
      <w:proofErr w:type="spellStart"/>
      <w:r>
        <w:t>StartEnd</w:t>
      </w:r>
      <w:proofErr w:type="spellEnd"/>
    </w:p>
    <w:p w:rsidR="00446114" w:rsidRDefault="00446114" w:rsidP="00002003">
      <w:pPr>
        <w:pStyle w:val="ListBSpace"/>
      </w:pPr>
      <w:proofErr w:type="spellStart"/>
      <w:r>
        <w:t>StartEnd</w:t>
      </w:r>
      <w:proofErr w:type="spellEnd"/>
      <w:r>
        <w:t xml:space="preserve"> List multiple list option removed. </w:t>
      </w:r>
      <w:r w:rsidR="0017119A">
        <w:t>Tx</w:t>
      </w:r>
      <w:r>
        <w:t>542 example edited to remove 575,541.</w:t>
      </w:r>
    </w:p>
    <w:p w:rsidR="0017119A" w:rsidRDefault="0017119A" w:rsidP="00400BBE">
      <w:pPr>
        <w:pStyle w:val="ListBSpace"/>
      </w:pPr>
      <w:r>
        <w:t>Year# option added to the Check column</w:t>
      </w:r>
      <w:r w:rsidR="00C027F8">
        <w:t>, and the ‘,’ between ‘</w:t>
      </w:r>
      <w:r w:rsidR="00C027F8" w:rsidRPr="00C027F8">
        <w:t xml:space="preserve">&lt;Equal To | Equal &amp; </w:t>
      </w:r>
      <w:proofErr w:type="spellStart"/>
      <w:r w:rsidR="00C027F8" w:rsidRPr="00C027F8">
        <w:t>Opp</w:t>
      </w:r>
      <w:proofErr w:type="spellEnd"/>
      <w:r w:rsidR="00C027F8" w:rsidRPr="00C027F8">
        <w:t xml:space="preserve"> To&gt;</w:t>
      </w:r>
      <w:r w:rsidR="00C027F8">
        <w:t>’ and ‘</w:t>
      </w:r>
      <w:proofErr w:type="gramStart"/>
      <w:r w:rsidR="00C027F8" w:rsidRPr="00C027F8">
        <w:t>{ &lt;</w:t>
      </w:r>
      <w:proofErr w:type="gramEnd"/>
      <w:r w:rsidR="00C027F8" w:rsidRPr="00C027F8">
        <w:t>Either | Both | Check | Target&gt;</w:t>
      </w:r>
      <w:r w:rsidR="00C027F8">
        <w:t>’ removed.</w:t>
      </w:r>
    </w:p>
    <w:p w:rsidR="00400BBE" w:rsidRDefault="00400BBE" w:rsidP="001415C1">
      <w:pPr>
        <w:pStyle w:val="ListBSpace"/>
      </w:pPr>
      <w:r>
        <w:t xml:space="preserve">Check column target restricted to just a </w:t>
      </w:r>
      <w:r w:rsidR="00AA214D">
        <w:t>B</w:t>
      </w:r>
      <w:r>
        <w:t xml:space="preserve">ro, not a Bro and </w:t>
      </w:r>
      <w:r w:rsidR="00AA214D">
        <w:t xml:space="preserve">a </w:t>
      </w:r>
      <w:r>
        <w:t>DiMe as before.</w:t>
      </w:r>
    </w:p>
    <w:p w:rsidR="00400BBE" w:rsidRDefault="00400BBE" w:rsidP="001415C1">
      <w:pPr>
        <w:pStyle w:val="ListBSpace"/>
      </w:pPr>
      <w:r>
        <w:t>Slave Bro section changed re Start values which now are copied from the Master bro.</w:t>
      </w:r>
    </w:p>
    <w:p w:rsidR="00400BBE" w:rsidRDefault="001415C1" w:rsidP="00AA214D">
      <w:pPr>
        <w:pStyle w:val="ListBSpace"/>
      </w:pPr>
      <w:r>
        <w:t>B</w:t>
      </w:r>
      <w:r w:rsidR="00400BBE">
        <w:t>ro Refer</w:t>
      </w:r>
      <w:r>
        <w:t>e</w:t>
      </w:r>
      <w:r w:rsidR="00400BBE">
        <w:t xml:space="preserve">nce changed to use comma rather than colon separators, to match the short (numeric) form that used commas e.g. </w:t>
      </w:r>
      <w:r>
        <w:t xml:space="preserve">8285,523,549 </w:t>
      </w:r>
      <w:r w:rsidR="00AB5EF9">
        <w:t xml:space="preserve">short form =&gt; long form of </w:t>
      </w:r>
      <w:r w:rsidRPr="001415C1">
        <w:t>EntityInfo.ThirdPartyAgents.MeansContact.Address.Line1,TPAType.Auditors,AddressType.Postal</w:t>
      </w:r>
    </w:p>
    <w:p w:rsidR="00E726B1" w:rsidRDefault="00AA214D" w:rsidP="00E726B1">
      <w:pPr>
        <w:pStyle w:val="ListBullet"/>
      </w:pPr>
      <w:r>
        <w:t>All mention of a pseudo DiMeId of 0 for Start has been removed, as this is no longer used with the advent of the Bro Class.</w:t>
      </w:r>
    </w:p>
    <w:p w:rsidR="004E0513" w:rsidRDefault="001E03F6" w:rsidP="004E0513">
      <w:pPr>
        <w:pStyle w:val="Heading4"/>
      </w:pPr>
      <w:r>
        <w:t>28</w:t>
      </w:r>
      <w:r w:rsidR="004E0513">
        <w:t xml:space="preserve"> </w:t>
      </w:r>
      <w:r w:rsidR="00983B24">
        <w:t>December</w:t>
      </w:r>
      <w:r w:rsidR="004E0513">
        <w:t xml:space="preserve"> 2012 Update</w:t>
      </w:r>
    </w:p>
    <w:p w:rsidR="004E0513" w:rsidRDefault="004E0513" w:rsidP="004E0513">
      <w:pPr>
        <w:pStyle w:val="ListBSpace"/>
      </w:pPr>
      <w:r>
        <w:t xml:space="preserve">Info Column ‘I Post </w:t>
      </w:r>
      <w:r w:rsidR="00C840D1">
        <w:t>Usable Dims</w:t>
      </w:r>
      <w:r>
        <w:t>’ added.</w:t>
      </w:r>
    </w:p>
    <w:p w:rsidR="00351AAB" w:rsidRDefault="00351AAB" w:rsidP="00351AAB">
      <w:pPr>
        <w:pStyle w:val="ListBSpace"/>
      </w:pPr>
      <w:r>
        <w:t xml:space="preserve">Information added to the </w:t>
      </w:r>
      <w:proofErr w:type="spellStart"/>
      <w:r w:rsidR="00C07FA6">
        <w:t>ExclDims</w:t>
      </w:r>
      <w:proofErr w:type="spellEnd"/>
      <w:r>
        <w:t xml:space="preserve"> Column about the automatically added dims.</w:t>
      </w:r>
    </w:p>
    <w:p w:rsidR="00E80A55" w:rsidRDefault="00BA5DA2" w:rsidP="00351AAB">
      <w:pPr>
        <w:pStyle w:val="ListBSpace"/>
      </w:pPr>
      <w:r>
        <w:t xml:space="preserve">Bro Reference section revised for the change to making Tuple Instance numbers mandatory for importing/posting, plus the RG option of </w:t>
      </w:r>
      <w:proofErr w:type="spellStart"/>
      <w:r>
        <w:t>T.all</w:t>
      </w:r>
      <w:proofErr w:type="spellEnd"/>
      <w:r>
        <w:t>.</w:t>
      </w:r>
    </w:p>
    <w:p w:rsidR="00615CE8" w:rsidRDefault="00920F72" w:rsidP="00615CE8">
      <w:pPr>
        <w:pStyle w:val="Heading4"/>
      </w:pPr>
      <w:r>
        <w:t>19</w:t>
      </w:r>
      <w:r w:rsidR="00615CE8">
        <w:t xml:space="preserve"> January 2013 Update</w:t>
      </w:r>
    </w:p>
    <w:p w:rsidR="00572AA3" w:rsidRDefault="00615CE8" w:rsidP="00615CE8">
      <w:pPr>
        <w:pStyle w:val="ListBSpace"/>
      </w:pPr>
      <w:proofErr w:type="spellStart"/>
      <w:r>
        <w:t>BroId</w:t>
      </w:r>
      <w:proofErr w:type="spellEnd"/>
      <w:r>
        <w:t xml:space="preserve"> range increased from 1000-9999 (4 digits) to 1-99999 (1 to 5 digits).</w:t>
      </w:r>
    </w:p>
    <w:p w:rsidR="004E0513" w:rsidRDefault="00572AA3" w:rsidP="00615CE8">
      <w:pPr>
        <w:pStyle w:val="ListBSpace"/>
      </w:pPr>
      <w:proofErr w:type="spellStart"/>
      <w:r>
        <w:t>NoTags</w:t>
      </w:r>
      <w:proofErr w:type="spellEnd"/>
      <w:r>
        <w:t xml:space="preserve"> column added</w:t>
      </w:r>
    </w:p>
    <w:p w:rsidR="00375C37" w:rsidRDefault="00375C37" w:rsidP="00615CE8">
      <w:pPr>
        <w:pStyle w:val="ListBSpace"/>
      </w:pPr>
      <w:proofErr w:type="spellStart"/>
      <w:r>
        <w:t>Excl</w:t>
      </w:r>
      <w:proofErr w:type="spellEnd"/>
      <w:r>
        <w:t xml:space="preserve"> Dims changed to </w:t>
      </w:r>
      <w:proofErr w:type="spellStart"/>
      <w:r>
        <w:t>ExclDims</w:t>
      </w:r>
      <w:proofErr w:type="spellEnd"/>
      <w:r>
        <w:t xml:space="preserve"> (no space)</w:t>
      </w:r>
    </w:p>
    <w:p w:rsidR="00D7492F" w:rsidRDefault="0003107A" w:rsidP="00D7492F">
      <w:pPr>
        <w:pStyle w:val="ListBSpace"/>
      </w:pPr>
      <w:proofErr w:type="spellStart"/>
      <w:r>
        <w:t>Incl</w:t>
      </w:r>
      <w:proofErr w:type="spellEnd"/>
      <w:r>
        <w:t xml:space="preserve"> D</w:t>
      </w:r>
      <w:r w:rsidR="00ED7548">
        <w:t>ims</w:t>
      </w:r>
      <w:r w:rsidR="00D7492F">
        <w:t xml:space="preserve"> changed to </w:t>
      </w:r>
      <w:proofErr w:type="spellStart"/>
      <w:r w:rsidR="00D7492F">
        <w:t>AllowDims</w:t>
      </w:r>
      <w:proofErr w:type="spellEnd"/>
      <w:r w:rsidR="00D7492F">
        <w:t xml:space="preserve"> (no space)</w:t>
      </w:r>
      <w:r w:rsidR="004D45DF">
        <w:t xml:space="preserve"> and function changed to apply to any Bro type</w:t>
      </w:r>
    </w:p>
    <w:p w:rsidR="00C840D1" w:rsidRDefault="00C840D1" w:rsidP="00C840D1">
      <w:pPr>
        <w:pStyle w:val="ListBSpace"/>
      </w:pPr>
      <w:r>
        <w:t>Allowable Dims changed to Usable Dims</w:t>
      </w:r>
    </w:p>
    <w:p w:rsidR="00D7492F" w:rsidRDefault="00306186" w:rsidP="00615CE8">
      <w:pPr>
        <w:pStyle w:val="ListBSpace"/>
      </w:pPr>
      <w:r>
        <w:t xml:space="preserve">Allow Dims changed to </w:t>
      </w:r>
      <w:r w:rsidR="00C840D1">
        <w:t>Usable Dims</w:t>
      </w:r>
    </w:p>
    <w:p w:rsidR="00DB6ECA" w:rsidRDefault="00DB6ECA" w:rsidP="00615CE8">
      <w:pPr>
        <w:pStyle w:val="ListBSpace"/>
      </w:pPr>
      <w:r>
        <w:t>DiMes backwards compatible ‘-‘ option for ‘x’ removed</w:t>
      </w:r>
    </w:p>
    <w:p w:rsidR="00941FDC" w:rsidRDefault="00941FDC" w:rsidP="00615CE8">
      <w:pPr>
        <w:pStyle w:val="ListBSpace"/>
      </w:pPr>
      <w:r>
        <w:t xml:space="preserve">Slave filtering options added via </w:t>
      </w:r>
      <w:proofErr w:type="spellStart"/>
      <w:r>
        <w:t>ExclDims</w:t>
      </w:r>
      <w:proofErr w:type="spellEnd"/>
      <w:r>
        <w:t xml:space="preserve">, </w:t>
      </w:r>
      <w:proofErr w:type="spellStart"/>
      <w:r>
        <w:t>AllowDims</w:t>
      </w:r>
      <w:proofErr w:type="spellEnd"/>
      <w:r>
        <w:t>, DiMes x: and DiMes a:</w:t>
      </w:r>
    </w:p>
    <w:p w:rsidR="00920F72" w:rsidRDefault="00920F72" w:rsidP="00615CE8">
      <w:pPr>
        <w:pStyle w:val="ListBSpace"/>
      </w:pPr>
      <w:r>
        <w:t>I Slave Filtering column added</w:t>
      </w:r>
      <w:bookmarkStart w:id="0" w:name="_GoBack"/>
      <w:bookmarkEnd w:id="0"/>
    </w:p>
    <w:sectPr w:rsidR="00920F72"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25E" w:rsidRDefault="0048025E" w:rsidP="004611F1">
      <w:r>
        <w:separator/>
      </w:r>
    </w:p>
  </w:endnote>
  <w:endnote w:type="continuationSeparator" w:id="0">
    <w:p w:rsidR="0048025E" w:rsidRDefault="0048025E"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25E" w:rsidRDefault="0048025E" w:rsidP="004611F1">
      <w:r>
        <w:separator/>
      </w:r>
    </w:p>
  </w:footnote>
  <w:footnote w:type="continuationSeparator" w:id="0">
    <w:p w:rsidR="0048025E" w:rsidRDefault="0048025E"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1FA" w:rsidRDefault="00E121FA" w:rsidP="00CC4408">
    <w:pPr>
      <w:pStyle w:val="Header"/>
      <w:jc w:val="right"/>
    </w:pPr>
    <w:r>
      <w:fldChar w:fldCharType="begin"/>
    </w:r>
    <w:r>
      <w:instrText xml:space="preserve"> PAGE   \* MERGEFORMAT </w:instrText>
    </w:r>
    <w:r>
      <w:fldChar w:fldCharType="separate"/>
    </w:r>
    <w:r w:rsidR="00920F72">
      <w:rPr>
        <w:noProof/>
      </w:rPr>
      <w:t>23</w:t>
    </w:r>
    <w:r>
      <w:rPr>
        <w:noProof/>
      </w:rPr>
      <w:fldChar w:fldCharType="end"/>
    </w:r>
    <w:r>
      <w:t xml:space="preserve"> of </w:t>
    </w:r>
    <w:fldSimple w:instr=" NUMPAGES  \* Arabic  \* MERGEFORMAT ">
      <w:r w:rsidR="00920F72">
        <w:rPr>
          <w:noProof/>
        </w:rPr>
        <w:t>23</w:t>
      </w:r>
    </w:fldSimple>
  </w:p>
  <w:p w:rsidR="00E121FA" w:rsidRDefault="00E12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003"/>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107A"/>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6DD5"/>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55D3"/>
    <w:rsid w:val="001364A8"/>
    <w:rsid w:val="0013661D"/>
    <w:rsid w:val="00136BA5"/>
    <w:rsid w:val="001405BD"/>
    <w:rsid w:val="00140A4C"/>
    <w:rsid w:val="00140DD0"/>
    <w:rsid w:val="001415C1"/>
    <w:rsid w:val="0014269B"/>
    <w:rsid w:val="0014700E"/>
    <w:rsid w:val="00147A21"/>
    <w:rsid w:val="001501B1"/>
    <w:rsid w:val="00150A57"/>
    <w:rsid w:val="001514D0"/>
    <w:rsid w:val="00151948"/>
    <w:rsid w:val="00154EA4"/>
    <w:rsid w:val="001559F7"/>
    <w:rsid w:val="00156127"/>
    <w:rsid w:val="0015711D"/>
    <w:rsid w:val="00160D3B"/>
    <w:rsid w:val="001613F3"/>
    <w:rsid w:val="00161502"/>
    <w:rsid w:val="00162877"/>
    <w:rsid w:val="001632DD"/>
    <w:rsid w:val="001652B9"/>
    <w:rsid w:val="00165E63"/>
    <w:rsid w:val="00170AC0"/>
    <w:rsid w:val="0017119A"/>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3F6"/>
    <w:rsid w:val="001E06F0"/>
    <w:rsid w:val="001E0AB8"/>
    <w:rsid w:val="001E0D8A"/>
    <w:rsid w:val="001E2441"/>
    <w:rsid w:val="001E2668"/>
    <w:rsid w:val="001E333F"/>
    <w:rsid w:val="001E65C1"/>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267"/>
    <w:rsid w:val="002A0BA9"/>
    <w:rsid w:val="002A0BDD"/>
    <w:rsid w:val="002A0E77"/>
    <w:rsid w:val="002A1A4D"/>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4C53"/>
    <w:rsid w:val="002E5215"/>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1AAB"/>
    <w:rsid w:val="0035311E"/>
    <w:rsid w:val="003649C1"/>
    <w:rsid w:val="00364A35"/>
    <w:rsid w:val="00364D29"/>
    <w:rsid w:val="00364E2A"/>
    <w:rsid w:val="003676BB"/>
    <w:rsid w:val="00370171"/>
    <w:rsid w:val="00370E0E"/>
    <w:rsid w:val="00371880"/>
    <w:rsid w:val="00372709"/>
    <w:rsid w:val="00373D7A"/>
    <w:rsid w:val="003756B6"/>
    <w:rsid w:val="00375C37"/>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C5A"/>
    <w:rsid w:val="003F0DCF"/>
    <w:rsid w:val="003F0E4F"/>
    <w:rsid w:val="003F2209"/>
    <w:rsid w:val="003F6F0D"/>
    <w:rsid w:val="00400238"/>
    <w:rsid w:val="004003E8"/>
    <w:rsid w:val="00400BBE"/>
    <w:rsid w:val="00401054"/>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612E"/>
    <w:rsid w:val="004873FF"/>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4533"/>
    <w:rsid w:val="004D45DF"/>
    <w:rsid w:val="004D56C7"/>
    <w:rsid w:val="004D5CD9"/>
    <w:rsid w:val="004D6C0E"/>
    <w:rsid w:val="004D7183"/>
    <w:rsid w:val="004E0513"/>
    <w:rsid w:val="004E06AD"/>
    <w:rsid w:val="004E08DE"/>
    <w:rsid w:val="004E0F00"/>
    <w:rsid w:val="004E195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1037"/>
    <w:rsid w:val="005D254E"/>
    <w:rsid w:val="005D496D"/>
    <w:rsid w:val="005D4EC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917"/>
    <w:rsid w:val="00636F9D"/>
    <w:rsid w:val="006372EE"/>
    <w:rsid w:val="00640EE2"/>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6CF"/>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1839"/>
    <w:rsid w:val="006E36A6"/>
    <w:rsid w:val="006E5138"/>
    <w:rsid w:val="006E52C5"/>
    <w:rsid w:val="006E558D"/>
    <w:rsid w:val="006E5C69"/>
    <w:rsid w:val="006E7089"/>
    <w:rsid w:val="006E76F9"/>
    <w:rsid w:val="006E7F39"/>
    <w:rsid w:val="006F2710"/>
    <w:rsid w:val="006F31AD"/>
    <w:rsid w:val="006F40F5"/>
    <w:rsid w:val="006F4207"/>
    <w:rsid w:val="006F439A"/>
    <w:rsid w:val="006F4F06"/>
    <w:rsid w:val="006F733E"/>
    <w:rsid w:val="007014C1"/>
    <w:rsid w:val="0070255A"/>
    <w:rsid w:val="00703131"/>
    <w:rsid w:val="007054EB"/>
    <w:rsid w:val="007056DC"/>
    <w:rsid w:val="0070606D"/>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747FD"/>
    <w:rsid w:val="00780285"/>
    <w:rsid w:val="00780852"/>
    <w:rsid w:val="00780A0F"/>
    <w:rsid w:val="00781462"/>
    <w:rsid w:val="00784169"/>
    <w:rsid w:val="007853E8"/>
    <w:rsid w:val="00785468"/>
    <w:rsid w:val="00785EF3"/>
    <w:rsid w:val="00785F79"/>
    <w:rsid w:val="007868BB"/>
    <w:rsid w:val="00787891"/>
    <w:rsid w:val="00790C1B"/>
    <w:rsid w:val="007914AD"/>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5479"/>
    <w:rsid w:val="007F5B08"/>
    <w:rsid w:val="007F774F"/>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5220"/>
    <w:rsid w:val="008D6740"/>
    <w:rsid w:val="008D6C43"/>
    <w:rsid w:val="008D7DAF"/>
    <w:rsid w:val="008D7ED7"/>
    <w:rsid w:val="008E266B"/>
    <w:rsid w:val="008E37AA"/>
    <w:rsid w:val="008E53D4"/>
    <w:rsid w:val="008E7CA5"/>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543C"/>
    <w:rsid w:val="009555CA"/>
    <w:rsid w:val="00955850"/>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15"/>
    <w:rsid w:val="00A25071"/>
    <w:rsid w:val="00A306F1"/>
    <w:rsid w:val="00A316B2"/>
    <w:rsid w:val="00A34687"/>
    <w:rsid w:val="00A3540E"/>
    <w:rsid w:val="00A3613E"/>
    <w:rsid w:val="00A377BF"/>
    <w:rsid w:val="00A37A27"/>
    <w:rsid w:val="00A42BB2"/>
    <w:rsid w:val="00A44130"/>
    <w:rsid w:val="00A549D7"/>
    <w:rsid w:val="00A55F31"/>
    <w:rsid w:val="00A607A2"/>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2BAF"/>
    <w:rsid w:val="00AC40BA"/>
    <w:rsid w:val="00AC4A7E"/>
    <w:rsid w:val="00AC4BC2"/>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0C06"/>
    <w:rsid w:val="00B41507"/>
    <w:rsid w:val="00B42C60"/>
    <w:rsid w:val="00B43E23"/>
    <w:rsid w:val="00B471F0"/>
    <w:rsid w:val="00B50A69"/>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3FBD"/>
    <w:rsid w:val="00BA1AF8"/>
    <w:rsid w:val="00BA2D89"/>
    <w:rsid w:val="00BA52B4"/>
    <w:rsid w:val="00BA5DA2"/>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E7ABD"/>
    <w:rsid w:val="00BF2001"/>
    <w:rsid w:val="00BF30F0"/>
    <w:rsid w:val="00BF4C7A"/>
    <w:rsid w:val="00BF66F0"/>
    <w:rsid w:val="00BF77DA"/>
    <w:rsid w:val="00C002AF"/>
    <w:rsid w:val="00C014B2"/>
    <w:rsid w:val="00C01ED2"/>
    <w:rsid w:val="00C027F8"/>
    <w:rsid w:val="00C0333F"/>
    <w:rsid w:val="00C03742"/>
    <w:rsid w:val="00C062F1"/>
    <w:rsid w:val="00C070C7"/>
    <w:rsid w:val="00C072CC"/>
    <w:rsid w:val="00C07FA6"/>
    <w:rsid w:val="00C1030D"/>
    <w:rsid w:val="00C11556"/>
    <w:rsid w:val="00C121D4"/>
    <w:rsid w:val="00C127EB"/>
    <w:rsid w:val="00C12917"/>
    <w:rsid w:val="00C13931"/>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29D5"/>
    <w:rsid w:val="00C73776"/>
    <w:rsid w:val="00C74109"/>
    <w:rsid w:val="00C74BBE"/>
    <w:rsid w:val="00C75F87"/>
    <w:rsid w:val="00C76495"/>
    <w:rsid w:val="00C77043"/>
    <w:rsid w:val="00C840D1"/>
    <w:rsid w:val="00C8594F"/>
    <w:rsid w:val="00C85A85"/>
    <w:rsid w:val="00C86A83"/>
    <w:rsid w:val="00C86C2D"/>
    <w:rsid w:val="00C9053C"/>
    <w:rsid w:val="00C909F5"/>
    <w:rsid w:val="00C91469"/>
    <w:rsid w:val="00C931AD"/>
    <w:rsid w:val="00C942F3"/>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0FA4"/>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4854"/>
    <w:rsid w:val="00D65069"/>
    <w:rsid w:val="00D72384"/>
    <w:rsid w:val="00D733B4"/>
    <w:rsid w:val="00D73499"/>
    <w:rsid w:val="00D739F1"/>
    <w:rsid w:val="00D7492F"/>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9DB"/>
    <w:rsid w:val="00DB6B99"/>
    <w:rsid w:val="00DB6ECA"/>
    <w:rsid w:val="00DC0020"/>
    <w:rsid w:val="00DC09D2"/>
    <w:rsid w:val="00DC0F33"/>
    <w:rsid w:val="00DC2273"/>
    <w:rsid w:val="00DC3211"/>
    <w:rsid w:val="00DC3D3C"/>
    <w:rsid w:val="00DC493C"/>
    <w:rsid w:val="00DC4EF0"/>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851"/>
    <w:rsid w:val="00E73AB1"/>
    <w:rsid w:val="00E73B2D"/>
    <w:rsid w:val="00E745AA"/>
    <w:rsid w:val="00E75E72"/>
    <w:rsid w:val="00E76639"/>
    <w:rsid w:val="00E76658"/>
    <w:rsid w:val="00E76B53"/>
    <w:rsid w:val="00E76E97"/>
    <w:rsid w:val="00E76F04"/>
    <w:rsid w:val="00E770BA"/>
    <w:rsid w:val="00E77F8B"/>
    <w:rsid w:val="00E80A55"/>
    <w:rsid w:val="00E81CF6"/>
    <w:rsid w:val="00E821FD"/>
    <w:rsid w:val="00E83BFE"/>
    <w:rsid w:val="00E843B7"/>
    <w:rsid w:val="00E86D9C"/>
    <w:rsid w:val="00E92D58"/>
    <w:rsid w:val="00E95853"/>
    <w:rsid w:val="00E96715"/>
    <w:rsid w:val="00E9680A"/>
    <w:rsid w:val="00E9709B"/>
    <w:rsid w:val="00EA0204"/>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58C2"/>
    <w:rsid w:val="00EE5989"/>
    <w:rsid w:val="00EE775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0939"/>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B6BF3"/>
    <w:rsid w:val="00FC074D"/>
    <w:rsid w:val="00FC1808"/>
    <w:rsid w:val="00FC42A4"/>
    <w:rsid w:val="00FC48DF"/>
    <w:rsid w:val="00FC5C23"/>
    <w:rsid w:val="00FD51E2"/>
    <w:rsid w:val="00FD6782"/>
    <w:rsid w:val="00FD6A53"/>
    <w:rsid w:val="00FD6E68"/>
    <w:rsid w:val="00FD7779"/>
    <w:rsid w:val="00FD782C"/>
    <w:rsid w:val="00FD78EA"/>
    <w:rsid w:val="00FE1F82"/>
    <w:rsid w:val="00FE2569"/>
    <w:rsid w:val="00FE581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319C-B37F-46D1-937C-6C02EBD9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6823</TotalTime>
  <Pages>23</Pages>
  <Words>8742</Words>
  <Characters>49835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137</cp:revision>
  <cp:lastPrinted>2011-06-15T12:31:00Z</cp:lastPrinted>
  <dcterms:created xsi:type="dcterms:W3CDTF">2012-06-21T03:47:00Z</dcterms:created>
  <dcterms:modified xsi:type="dcterms:W3CDTF">2013-01-19T07:24:00Z</dcterms:modified>
</cp:coreProperties>
</file>