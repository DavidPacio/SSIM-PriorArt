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58" w:rsidRDefault="00834658" w:rsidP="008F1489">
      <w:pPr>
        <w:pStyle w:val="Heading4"/>
        <w:jc w:val="center"/>
      </w:pPr>
      <w:r w:rsidRPr="00834658">
        <w:t xml:space="preserve">Braiins Report Object </w:t>
      </w:r>
      <w:r w:rsidR="001E06F0">
        <w:t xml:space="preserve">Export </w:t>
      </w:r>
      <w:r w:rsidRPr="00834658">
        <w:t>Import Notes</w:t>
      </w:r>
    </w:p>
    <w:p w:rsidR="003C7E92" w:rsidRDefault="006E7089" w:rsidP="008F1489">
      <w:pPr>
        <w:jc w:val="right"/>
      </w:pPr>
      <w:r>
        <w:t>1</w:t>
      </w:r>
      <w:r w:rsidR="004A67F6">
        <w:t xml:space="preserve">0 </w:t>
      </w:r>
      <w:r w:rsidR="004F6186">
        <w:t>March</w:t>
      </w:r>
      <w:r w:rsidR="00E76639">
        <w:t xml:space="preserve"> 2012</w:t>
      </w:r>
    </w:p>
    <w:p w:rsidR="00567B61" w:rsidRDefault="00567B61" w:rsidP="00567B61">
      <w:pPr>
        <w:pStyle w:val="Heading4"/>
      </w:pPr>
      <w:r>
        <w:t xml:space="preserve">Braiins Report Object </w:t>
      </w:r>
      <w:r w:rsidR="001E06F0">
        <w:t xml:space="preserve">Export </w:t>
      </w:r>
      <w:r>
        <w:t>Import Purpose</w:t>
      </w:r>
    </w:p>
    <w:p w:rsidR="00567B61" w:rsidRDefault="00567B61" w:rsidP="00567B61">
      <w:pPr>
        <w:pStyle w:val="NormSpace"/>
      </w:pPr>
      <w:r>
        <w:t xml:space="preserve">The Braiins Admin </w:t>
      </w:r>
      <w:proofErr w:type="spellStart"/>
      <w:r>
        <w:t>Utils</w:t>
      </w:r>
      <w:proofErr w:type="spellEnd"/>
      <w:r>
        <w:t xml:space="preserve"> Report Object Export and Import modules are intended to allow Braiins Report Objects (Bros) to be maintained in an Excel spreadsheet.</w:t>
      </w:r>
    </w:p>
    <w:p w:rsidR="00567B61" w:rsidRDefault="00567B61" w:rsidP="00567B61">
      <w:pPr>
        <w:pStyle w:val="NormSpace"/>
      </w:pPr>
      <w:r>
        <w:t>The current versions are for UK GAAP Taxonomy based Bros.</w:t>
      </w:r>
    </w:p>
    <w:p w:rsidR="00567B61" w:rsidRDefault="00567B61" w:rsidP="00567B61">
      <w:r>
        <w:t>Bros Export, Excel editing, and Bros Import are intended to replace the previous Bros Edit module.</w:t>
      </w:r>
    </w:p>
    <w:p w:rsidR="00567B61" w:rsidRDefault="00567B61" w:rsidP="00567B61"/>
    <w:p w:rsidR="00BE1E44" w:rsidRDefault="00567B61" w:rsidP="004031FF">
      <w:r>
        <w:t>The 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r w:rsidR="00D33AF6">
        <w:t xml:space="preserve">iXBRL </w:t>
      </w:r>
      <w:r>
        <w:t>tagging</w:t>
      </w:r>
      <w:r w:rsidR="00785EF3">
        <w:t>.</w:t>
      </w:r>
    </w:p>
    <w:p w:rsidR="00C22B9B" w:rsidRDefault="00C22B9B" w:rsidP="00B12161">
      <w:pPr>
        <w:pStyle w:val="NormSpace"/>
      </w:pPr>
      <w:r>
        <w:t xml:space="preserve">Bros encompass taxonomy element, dimension, and </w:t>
      </w:r>
      <w:proofErr w:type="spellStart"/>
      <w:r>
        <w:t>tuple</w:t>
      </w:r>
      <w:proofErr w:type="spellEnd"/>
      <w:r>
        <w:t xml:space="preserve"> information.</w:t>
      </w:r>
    </w:p>
    <w:p w:rsidR="00D1565A" w:rsidRDefault="00631A65" w:rsidP="00B12161">
      <w:pPr>
        <w:pStyle w:val="NormSpace"/>
      </w:pPr>
      <w:r w:rsidRPr="00631A65">
        <w:t xml:space="preserve">Bros are referenced by name, optionally with dimension member references and a </w:t>
      </w:r>
      <w:proofErr w:type="spellStart"/>
      <w:r w:rsidRPr="00631A65">
        <w:t>tuple</w:t>
      </w:r>
      <w:proofErr w:type="spellEnd"/>
      <w:r w:rsidRPr="00631A65">
        <w:t xml:space="preserv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w:t>
      </w:r>
      <w:proofErr w:type="spellStart"/>
      <w:r w:rsidR="00161502">
        <w:t>tuple</w:t>
      </w:r>
      <w:proofErr w:type="spellEnd"/>
      <w:r w:rsidR="00161502">
        <w:t xml:space="preserv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10149"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1A18C4" w:rsidRDefault="001A18C4" w:rsidP="001A18C4">
      <w:pPr>
        <w:pStyle w:val="Heading4"/>
      </w:pPr>
      <w:r>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iXBRL tags when used via the report Generator.</w:t>
            </w:r>
          </w:p>
        </w:tc>
      </w:tr>
      <w:tr w:rsidR="00E141D8" w:rsidTr="000C7B83">
        <w:trPr>
          <w:cantSplit/>
        </w:trPr>
        <w:tc>
          <w:tcPr>
            <w:tcW w:w="1920" w:type="dxa"/>
          </w:tcPr>
          <w:p w:rsidR="00123555" w:rsidRDefault="00D935B0" w:rsidP="00E50E8E">
            <w:r>
              <w:lastRenderedPageBreak/>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be used by the Report Generator but will not generate an iXBRL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141D8" w:rsidTr="000C7B83">
        <w:tc>
          <w:tcPr>
            <w:tcW w:w="1920" w:type="dxa"/>
          </w:tcPr>
          <w:p w:rsidR="00D935B0" w:rsidRDefault="00D935B0" w:rsidP="00E50E8E">
            <w:r w:rsidRPr="00D935B0">
              <w:t>Totalling</w:t>
            </w:r>
          </w:p>
        </w:tc>
        <w:tc>
          <w:tcPr>
            <w:tcW w:w="8520" w:type="dxa"/>
          </w:tcPr>
          <w:p w:rsidR="00D935B0" w:rsidRDefault="00FA345B" w:rsidP="00C9053C">
            <w:r>
              <w:t xml:space="preserve">Summing </w:t>
            </w:r>
            <w:r w:rsidR="000320CE">
              <w:t xml:space="preserve">type </w:t>
            </w:r>
            <w:r>
              <w:t>Bros may be designated as being Totalling Bros</w:t>
            </w:r>
            <w:r w:rsidR="00C86C2D">
              <w:t>, of either ‘Subtotal’ or ‘Total’ type.</w:t>
            </w:r>
          </w:p>
        </w:tc>
      </w:tr>
      <w:tr w:rsidR="00E141D8" w:rsidTr="000C7B83">
        <w:tc>
          <w:tcPr>
            <w:tcW w:w="1920" w:type="dxa"/>
          </w:tcPr>
          <w:p w:rsidR="00C9053C" w:rsidRPr="00D935B0" w:rsidRDefault="00C9053C" w:rsidP="00E50E8E">
            <w:r>
              <w:t>Total</w:t>
            </w:r>
          </w:p>
        </w:tc>
        <w:tc>
          <w:tcPr>
            <w:tcW w:w="8520" w:type="dxa"/>
          </w:tcPr>
          <w:p w:rsidR="00C9053C" w:rsidRDefault="0053086D" w:rsidP="00FA345B">
            <w:r>
              <w:t>A Summing, Totalling Bro of type Total.</w:t>
            </w:r>
          </w:p>
        </w:tc>
      </w:tr>
      <w:tr w:rsidR="00A85665" w:rsidTr="000C7B83">
        <w:tc>
          <w:tcPr>
            <w:tcW w:w="1920" w:type="dxa"/>
          </w:tcPr>
          <w:p w:rsidR="00A85665" w:rsidRDefault="00837A2D" w:rsidP="00E50E8E">
            <w:r>
              <w:t xml:space="preserve">RO or </w:t>
            </w:r>
            <w:r w:rsidR="00A85665">
              <w:t>Report Only</w:t>
            </w:r>
          </w:p>
        </w:tc>
        <w:tc>
          <w:tcPr>
            <w:tcW w:w="8520" w:type="dxa"/>
          </w:tcPr>
          <w:p w:rsidR="00A85665" w:rsidRDefault="00A85665" w:rsidP="00837A2D">
            <w:r>
              <w:t>A</w:t>
            </w:r>
            <w:r w:rsidR="00837A2D">
              <w:t xml:space="preserve">n RO or </w:t>
            </w:r>
            <w:r>
              <w:t xml:space="preserve"> Report Only </w:t>
            </w:r>
            <w:r w:rsidRPr="00A85665">
              <w:t>Bro can only be used for reporting purposes and cannot be posted to i.e. it is a Non-Posting Bro.</w:t>
            </w:r>
          </w:p>
        </w:tc>
      </w:tr>
      <w:tr w:rsidR="00D37395" w:rsidTr="000C7B83">
        <w:tc>
          <w:tcPr>
            <w:tcW w:w="1920" w:type="dxa"/>
          </w:tcPr>
          <w:p w:rsidR="00D37395" w:rsidRDefault="00D37395" w:rsidP="00E50E8E">
            <w:r>
              <w:t>Non-Posting</w:t>
            </w:r>
          </w:p>
        </w:tc>
        <w:tc>
          <w:tcPr>
            <w:tcW w:w="8520" w:type="dxa"/>
          </w:tcPr>
          <w:p w:rsidR="00D37395" w:rsidRDefault="00D37395" w:rsidP="00A22443">
            <w:r>
              <w:t>Another way of saying ‘Report Only’</w:t>
            </w:r>
          </w:p>
        </w:tc>
      </w:tr>
      <w:tr w:rsidR="008D7ED7" w:rsidTr="000C7B83">
        <w:tc>
          <w:tcPr>
            <w:tcW w:w="1920" w:type="dxa"/>
          </w:tcPr>
          <w:p w:rsidR="008D7ED7" w:rsidRDefault="008D7ED7" w:rsidP="00E50E8E">
            <w:r>
              <w:t>Posting</w:t>
            </w:r>
          </w:p>
        </w:tc>
        <w:tc>
          <w:tcPr>
            <w:tcW w:w="8520" w:type="dxa"/>
          </w:tcPr>
          <w:p w:rsidR="008D7ED7" w:rsidRDefault="008D7ED7" w:rsidP="00A22443">
            <w:r>
              <w:t>Not Report Only</w:t>
            </w:r>
          </w:p>
        </w:tc>
      </w:tr>
      <w:tr w:rsidR="007452F6" w:rsidTr="000C7B83">
        <w:tc>
          <w:tcPr>
            <w:tcW w:w="1920" w:type="dxa"/>
          </w:tcPr>
          <w:p w:rsidR="007452F6" w:rsidRDefault="007452F6" w:rsidP="00E50E8E">
            <w:r>
              <w:t>Instant</w:t>
            </w:r>
          </w:p>
        </w:tc>
        <w:tc>
          <w:tcPr>
            <w:tcW w:w="8520" w:type="dxa"/>
          </w:tcPr>
          <w:p w:rsidR="007452F6" w:rsidRDefault="007452F6" w:rsidP="00A22443">
            <w:r w:rsidRPr="007452F6">
              <w:t>A Taxonomy based Bro</w:t>
            </w:r>
            <w:r>
              <w:t xml:space="preserve"> with Instant period.</w:t>
            </w:r>
          </w:p>
        </w:tc>
      </w:tr>
      <w:tr w:rsidR="007452F6" w:rsidTr="000C7B83">
        <w:tc>
          <w:tcPr>
            <w:tcW w:w="1920" w:type="dxa"/>
          </w:tcPr>
          <w:p w:rsidR="007452F6" w:rsidRDefault="007452F6" w:rsidP="00E50E8E">
            <w:r>
              <w:t>Duration</w:t>
            </w:r>
          </w:p>
        </w:tc>
        <w:tc>
          <w:tcPr>
            <w:tcW w:w="8520" w:type="dxa"/>
          </w:tcPr>
          <w:p w:rsidR="007452F6" w:rsidRDefault="007452F6" w:rsidP="007452F6">
            <w:r w:rsidRPr="007452F6">
              <w:t>A Taxonomy based Bro</w:t>
            </w:r>
            <w:r>
              <w:t xml:space="preserve"> with Duration period.</w:t>
            </w:r>
          </w:p>
        </w:tc>
      </w:tr>
      <w:tr w:rsidR="007452F6" w:rsidTr="000C7B83">
        <w:tc>
          <w:tcPr>
            <w:tcW w:w="1920" w:type="dxa"/>
          </w:tcPr>
          <w:p w:rsidR="007452F6" w:rsidRDefault="007452F6" w:rsidP="000C7B83">
            <w:proofErr w:type="spellStart"/>
            <w:r>
              <w:t>StartEnd</w:t>
            </w:r>
            <w:proofErr w:type="spellEnd"/>
          </w:p>
        </w:tc>
        <w:tc>
          <w:tcPr>
            <w:tcW w:w="8520" w:type="dxa"/>
          </w:tcPr>
          <w:p w:rsidR="007452F6" w:rsidRDefault="007452F6" w:rsidP="0047643E">
            <w:proofErr w:type="gramStart"/>
            <w:r>
              <w:t>A Taxonomy</w:t>
            </w:r>
            <w:proofErr w:type="gramEnd"/>
            <w:r>
              <w:t xml:space="preserve"> based Instant Bro </w:t>
            </w:r>
            <w:r w:rsidRPr="00007188">
              <w:t>which ha</w:t>
            </w:r>
            <w:r w:rsidR="00A3613E">
              <w:t>s</w:t>
            </w:r>
            <w:r w:rsidRPr="00007188">
              <w:t xml:space="preserve"> </w:t>
            </w:r>
            <w:proofErr w:type="spellStart"/>
            <w:r w:rsidRPr="00007188">
              <w:t>StartEnd</w:t>
            </w:r>
            <w:proofErr w:type="spellEnd"/>
            <w:r w:rsidRPr="00007188">
              <w:t xml:space="preserve"> Period values.</w:t>
            </w:r>
          </w:p>
        </w:tc>
      </w:tr>
      <w:tr w:rsidR="000B02B9" w:rsidTr="000C7B83">
        <w:tc>
          <w:tcPr>
            <w:tcW w:w="1920" w:type="dxa"/>
          </w:tcPr>
          <w:p w:rsidR="000B02B9" w:rsidRDefault="000B02B9" w:rsidP="00E50E8E">
            <w:r>
              <w:t>Tuple</w:t>
            </w:r>
          </w:p>
        </w:tc>
        <w:tc>
          <w:tcPr>
            <w:tcW w:w="8520" w:type="dxa"/>
          </w:tcPr>
          <w:p w:rsidR="000B02B9" w:rsidRDefault="000A6CF7" w:rsidP="00594D29">
            <w:r>
              <w:t xml:space="preserve">Taxonomy based </w:t>
            </w:r>
            <w:r w:rsidR="000B02B9">
              <w:t>Bro</w:t>
            </w:r>
            <w:r>
              <w:t>s</w:t>
            </w:r>
            <w:r w:rsidR="000B02B9">
              <w:t xml:space="preserve"> </w:t>
            </w:r>
            <w:r>
              <w:t xml:space="preserve">can be members of </w:t>
            </w:r>
            <w:r w:rsidR="00AF565F">
              <w:t xml:space="preserve">one or more </w:t>
            </w:r>
            <w:proofErr w:type="spellStart"/>
            <w:r w:rsidR="00AF565F">
              <w:t>tuples</w:t>
            </w:r>
            <w:proofErr w:type="spellEnd"/>
            <w:r w:rsidR="00571835">
              <w:t xml:space="preserve"> as per the </w:t>
            </w:r>
            <w:hyperlink r:id="rId8" w:history="1">
              <w:r w:rsidR="00571835" w:rsidRPr="009502A0">
                <w:rPr>
                  <w:rStyle w:val="Hyperlink"/>
                </w:rPr>
                <w:t>Tuples List</w:t>
              </w:r>
            </w:hyperlink>
            <w:r w:rsidR="00571835">
              <w:t>.</w:t>
            </w:r>
            <w:r w:rsidR="001937D8">
              <w:t xml:space="preserve"> Tuple information is added to Bros by Bros Import and is shown in the </w:t>
            </w:r>
            <w:proofErr w:type="gramStart"/>
            <w:r w:rsidR="001937D8">
              <w:t>I{</w:t>
            </w:r>
            <w:proofErr w:type="spellStart"/>
            <w:proofErr w:type="gramEnd"/>
            <w:r w:rsidR="001937D8">
              <w:t>nfo</w:t>
            </w:r>
            <w:proofErr w:type="spellEnd"/>
            <w:r w:rsidR="001937D8">
              <w:t>} Tuples column by Bros Export.</w:t>
            </w:r>
            <w:r w:rsidR="00594D29">
              <w:t xml:space="preserve"> Tuple </w:t>
            </w:r>
            <w:proofErr w:type="spellStart"/>
            <w:r w:rsidR="00594D29">
              <w:t>TxId</w:t>
            </w:r>
            <w:r w:rsidR="001A1F7C">
              <w:t>s</w:t>
            </w:r>
            <w:proofErr w:type="spellEnd"/>
            <w:r w:rsidR="001A1F7C">
              <w:t xml:space="preserve"> are never used directly as the </w:t>
            </w:r>
            <w:proofErr w:type="spellStart"/>
            <w:r w:rsidR="001A1F7C">
              <w:t>TxId</w:t>
            </w:r>
            <w:proofErr w:type="spellEnd"/>
            <w:r w:rsidR="001A1F7C">
              <w:t xml:space="preserve"> of a Bro.</w:t>
            </w:r>
          </w:p>
        </w:tc>
      </w:tr>
      <w:tr w:rsidR="007452F6" w:rsidTr="000C7B83">
        <w:tc>
          <w:tcPr>
            <w:tcW w:w="1920" w:type="dxa"/>
          </w:tcPr>
          <w:p w:rsidR="007452F6" w:rsidRDefault="007452F6" w:rsidP="00E50E8E">
            <w:r>
              <w:t>Standard</w:t>
            </w:r>
          </w:p>
        </w:tc>
        <w:tc>
          <w:tcPr>
            <w:tcW w:w="8520" w:type="dxa"/>
          </w:tcPr>
          <w:p w:rsidR="007452F6" w:rsidRDefault="007452F6" w:rsidP="005B6D3C">
            <w:r>
              <w:t>A standard or normal Bro which is not a Braiins Dimension Map.</w:t>
            </w:r>
          </w:p>
        </w:tc>
      </w:tr>
      <w:tr w:rsidR="007452F6" w:rsidTr="000C7B83">
        <w:tc>
          <w:tcPr>
            <w:tcW w:w="1920" w:type="dxa"/>
          </w:tcPr>
          <w:p w:rsidR="007452F6" w:rsidRDefault="007452F6" w:rsidP="00E50E8E">
            <w:r>
              <w:t>Main</w:t>
            </w:r>
          </w:p>
        </w:tc>
        <w:tc>
          <w:tcPr>
            <w:tcW w:w="8520" w:type="dxa"/>
          </w:tcPr>
          <w:p w:rsidR="007452F6" w:rsidRDefault="007452F6" w:rsidP="00785F79">
            <w:r>
              <w:t>The term Main Bro is used to refer to a Standard Bro which has Braiins Dimension Map “children”.</w:t>
            </w:r>
          </w:p>
        </w:tc>
      </w:tr>
      <w:tr w:rsidR="007452F6" w:rsidTr="000C7B83">
        <w:tc>
          <w:tcPr>
            <w:tcW w:w="1920" w:type="dxa"/>
          </w:tcPr>
          <w:p w:rsidR="007452F6" w:rsidRDefault="007452F6" w:rsidP="00785F79">
            <w:r>
              <w:t>Braiins Dimension Map</w:t>
            </w:r>
          </w:p>
        </w:tc>
        <w:tc>
          <w:tcPr>
            <w:tcW w:w="8520" w:type="dxa"/>
          </w:tcPr>
          <w:p w:rsidR="007452F6" w:rsidRDefault="007452F6" w:rsidP="00497E91">
            <w:pPr>
              <w:pStyle w:val="NormSpace"/>
            </w:pPr>
            <w:r>
              <w:t xml:space="preserve">A Braiins Dimension Map </w:t>
            </w:r>
            <w:r w:rsidR="000732CA">
              <w:t xml:space="preserve">or BD Map </w:t>
            </w:r>
            <w:r>
              <w:t xml:space="preserve">provides mapping to a different taxonomy element or </w:t>
            </w:r>
            <w:proofErr w:type="spellStart"/>
            <w:r w:rsidR="001172B5">
              <w:t>TxId</w:t>
            </w:r>
            <w:proofErr w:type="spellEnd"/>
            <w:r w:rsidRPr="00292A38">
              <w:t xml:space="preserve"> </w:t>
            </w:r>
            <w:r w:rsidR="004E06AD">
              <w:t xml:space="preserve">for </w:t>
            </w:r>
            <w:r w:rsidRPr="00292A38">
              <w:t>Braiins Dimension</w:t>
            </w:r>
            <w:r w:rsidR="004E06AD">
              <w:t>s</w:t>
            </w:r>
            <w:r w:rsidRPr="00292A38">
              <w:t xml:space="preserve"> used with a Main Bro</w:t>
            </w:r>
            <w:r>
              <w:t>.</w:t>
            </w:r>
          </w:p>
          <w:p w:rsidR="006A112F" w:rsidRDefault="006A112F" w:rsidP="00497E91">
            <w:pPr>
              <w:pStyle w:val="NormSpace"/>
            </w:pPr>
            <w:r>
              <w:t>A Bro may use only one Braiins Dimension</w:t>
            </w:r>
            <w:r w:rsidR="00A06C9E">
              <w:t xml:space="preserve"> i.e. Maps for a given </w:t>
            </w:r>
            <w:r w:rsidR="00CA0A2D">
              <w:t>M</w:t>
            </w:r>
            <w:r w:rsidR="00A06C9E">
              <w:t>ain Bro must be for just one of the Braiins Dimensions</w:t>
            </w:r>
            <w:r>
              <w:t>. If the hypercube for a Bro include</w:t>
            </w:r>
            <w:r w:rsidR="005A12B3">
              <w:t>s</w:t>
            </w:r>
            <w:r>
              <w:t xml:space="preserve"> two Braiins Dimensions </w:t>
            </w:r>
            <w:r w:rsidR="00E12112">
              <w:t xml:space="preserve">e.g. hypercube 13, </w:t>
            </w:r>
            <w:proofErr w:type="spellStart"/>
            <w:r w:rsidR="00E12112">
              <w:t>OpActivities</w:t>
            </w:r>
            <w:proofErr w:type="spellEnd"/>
            <w:r w:rsidR="00E12112">
              <w:t xml:space="preserve">, </w:t>
            </w:r>
            <w:proofErr w:type="gramStart"/>
            <w:r w:rsidR="00E12112">
              <w:t>then</w:t>
            </w:r>
            <w:proofErr w:type="gramEnd"/>
            <w:r w:rsidR="00E12112">
              <w:t xml:space="preserve"> the Braiins Dimension which is not required must be excluded from the Bro.</w:t>
            </w:r>
            <w:r w:rsidR="00E9680A">
              <w:t xml:space="preserve"> This does not need to be done (in fact cannot be done) for Totalling Bros for which Braiins Dimensions are automatically excluded.</w:t>
            </w:r>
          </w:p>
          <w:p w:rsidR="00A82DDF" w:rsidRDefault="00B21085" w:rsidP="00497E91">
            <w:pPr>
              <w:pStyle w:val="NormSpace"/>
            </w:pPr>
            <w:r>
              <w:t xml:space="preserve">Maps must include a </w:t>
            </w:r>
            <w:proofErr w:type="spellStart"/>
            <w:r>
              <w:t>TxId</w:t>
            </w:r>
            <w:proofErr w:type="spellEnd"/>
            <w:r>
              <w:t xml:space="preserve">, but </w:t>
            </w:r>
            <w:proofErr w:type="spellStart"/>
            <w:r w:rsidR="001172B5">
              <w:t>TxId</w:t>
            </w:r>
            <w:r w:rsidR="00A82DDF">
              <w:t>s</w:t>
            </w:r>
            <w:proofErr w:type="spellEnd"/>
            <w:r w:rsidR="00A82DDF">
              <w:t xml:space="preserve"> that are </w:t>
            </w:r>
            <w:proofErr w:type="spellStart"/>
            <w:r w:rsidR="00A82DDF">
              <w:t>StartEnd</w:t>
            </w:r>
            <w:proofErr w:type="spellEnd"/>
            <w:r w:rsidR="00A82DDF">
              <w:t xml:space="preserve"> types cannot be mapped via BD Maps.</w:t>
            </w:r>
          </w:p>
          <w:p w:rsidR="00A82DDF" w:rsidRDefault="00A82DDF" w:rsidP="00497E91">
            <w:pPr>
              <w:pStyle w:val="NormSpace"/>
            </w:pPr>
            <w:r>
              <w:t xml:space="preserve">Maps cannot be </w:t>
            </w:r>
            <w:r w:rsidR="00F71C7B">
              <w:t>made Totalling.</w:t>
            </w:r>
          </w:p>
          <w:p w:rsidR="007452F6" w:rsidRDefault="007452F6" w:rsidP="00497E91">
            <w:pPr>
              <w:pStyle w:val="NormSpace"/>
            </w:pPr>
            <w:r>
              <w:t>The hypercube (</w:t>
            </w:r>
            <w:proofErr w:type="spellStart"/>
            <w:r w:rsidR="00B33B4F">
              <w:t>HyId</w:t>
            </w:r>
            <w:proofErr w:type="spellEnd"/>
            <w:r>
              <w:t xml:space="preserve">), Excl Dims, </w:t>
            </w:r>
            <w:proofErr w:type="spellStart"/>
            <w:r>
              <w:t>Incl</w:t>
            </w:r>
            <w:proofErr w:type="spellEnd"/>
            <w:r>
              <w:t xml:space="preserve"> Dims, </w:t>
            </w:r>
            <w:proofErr w:type="spellStart"/>
            <w:r>
              <w:t>DiMeId</w:t>
            </w:r>
            <w:proofErr w:type="spellEnd"/>
            <w:r>
              <w:t xml:space="preserve">, Sum To, Related, and </w:t>
            </w:r>
            <w:proofErr w:type="spellStart"/>
            <w:r>
              <w:t>Descr</w:t>
            </w:r>
            <w:proofErr w:type="spellEnd"/>
            <w:r>
              <w:t xml:space="preserve"> (title text) properties can also be varied.</w:t>
            </w:r>
          </w:p>
          <w:p w:rsidR="007452F6" w:rsidRDefault="007452F6" w:rsidP="00497E91">
            <w:pPr>
              <w:pStyle w:val="NormSpace"/>
            </w:pPr>
            <w:r>
              <w:t>The Name 0-</w:t>
            </w:r>
            <w:r w:rsidR="00B33B4F">
              <w:t>7</w:t>
            </w:r>
            <w:r>
              <w:t xml:space="preserve"> properties should be the same as for the Main Bro.</w:t>
            </w:r>
          </w:p>
          <w:p w:rsidR="007452F6" w:rsidRDefault="007452F6" w:rsidP="0001577D">
            <w:pPr>
              <w:pStyle w:val="NormSpace"/>
            </w:pPr>
            <w:r>
              <w:t xml:space="preserve">All other properties (columns) have no significance to Braiins Dimension Maps, and are </w:t>
            </w:r>
            <w:r w:rsidR="00CA0A2D">
              <w:t xml:space="preserve">not used by Import, apart from generating errors in some </w:t>
            </w:r>
            <w:r w:rsidR="00217AF7">
              <w:t>egregious</w:t>
            </w:r>
            <w:r w:rsidR="00CA0A2D">
              <w:t xml:space="preserve"> cases e.g. </w:t>
            </w:r>
            <w:proofErr w:type="spellStart"/>
            <w:r w:rsidR="00CA0A2D">
              <w:t>StartEnd</w:t>
            </w:r>
            <w:proofErr w:type="spellEnd"/>
            <w:r w:rsidR="00CA0A2D">
              <w:t xml:space="preserve"> used with a map.</w:t>
            </w:r>
          </w:p>
          <w:p w:rsidR="007452F6" w:rsidRDefault="007452F6" w:rsidP="00493AE7">
            <w:r>
              <w:t>Braiins Dimension Maps must come immediately after their Main Bro in the SS.</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the Spreadsheet Columns table below.</w:t>
      </w:r>
    </w:p>
    <w:p w:rsidR="000A03AE" w:rsidRDefault="000A03AE" w:rsidP="00BD44A7">
      <w:pPr>
        <w:pStyle w:val="Heading4"/>
        <w:keepLines/>
        <w:widowControl w:val="0"/>
      </w:pPr>
      <w:r>
        <w:lastRenderedPageBreak/>
        <w:t>Bro Reference</w:t>
      </w:r>
    </w:p>
    <w:p w:rsidR="000A03AE" w:rsidRDefault="005B2BEC" w:rsidP="00BD44A7">
      <w:pPr>
        <w:pStyle w:val="NormSpace"/>
        <w:keepNext/>
        <w:keepLines/>
        <w:widowControl w:val="0"/>
      </w:pPr>
      <w:r>
        <w:t xml:space="preserve">In formats and when importing/posting, </w:t>
      </w:r>
      <w:r w:rsidR="000A03AE">
        <w:t xml:space="preserve">Bros are referenced by name, optionally with dimension member references and a </w:t>
      </w:r>
      <w:proofErr w:type="spellStart"/>
      <w:r w:rsidR="000A03AE">
        <w:t>tuple</w:t>
      </w:r>
      <w:proofErr w:type="spellEnd"/>
      <w:r w:rsidR="000A03AE">
        <w:t xml:space="preserv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w:t>
      </w:r>
      <w:proofErr w:type="spellStart"/>
      <w:r>
        <w:t>T.TupRef</w:t>
      </w:r>
      <w:proofErr w:type="spellEnd"/>
      <w:r>
        <w: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975BC4">
        <w:t xml:space="preserve">the </w:t>
      </w:r>
      <w:r>
        <w:t>full Bro name</w:t>
      </w:r>
      <w:r w:rsidR="00497BBB">
        <w:t>,</w:t>
      </w:r>
      <w:r>
        <w:t xml:space="preserve"> including dots</w:t>
      </w:r>
      <w:r w:rsidR="0098218B">
        <w:t xml:space="preserve"> between level sections</w:t>
      </w:r>
    </w:p>
    <w:p w:rsidR="000A03AE" w:rsidRDefault="000A03AE" w:rsidP="00796D28">
      <w:pPr>
        <w:pStyle w:val="ListBSpace"/>
      </w:pPr>
      <w:proofErr w:type="spellStart"/>
      <w:r>
        <w:t>DimRef</w:t>
      </w:r>
      <w:proofErr w:type="spellEnd"/>
      <w:r>
        <w:t xml:space="preserve"> is a dimension reference as per the </w:t>
      </w:r>
      <w:hyperlink r:id="rId9"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t>. Only one rule applies about their order</w:t>
      </w:r>
      <w:proofErr w:type="gramStart"/>
      <w:r>
        <w:t>:</w:t>
      </w:r>
      <w:proofErr w:type="gramEnd"/>
      <w:r w:rsidR="0047778E">
        <w:br/>
      </w:r>
      <w:r w:rsidR="00796D28">
        <w:t>-</w:t>
      </w:r>
      <w:r w:rsidR="00E235B1">
        <w:tab/>
      </w:r>
      <w:r w:rsidRPr="009343B7">
        <w:t>A Braiins Dimension reference, if used, must come first. (This is because use of a Braiins Dimension reference can change the applicable allowable dimensions i.e. what is allowable for the other dimension references.)</w:t>
      </w:r>
      <w:r w:rsidR="0047778E">
        <w:br/>
      </w:r>
      <w:r w:rsidR="0047778E" w:rsidRPr="0023462B">
        <w:rPr>
          <w:sz w:val="16"/>
          <w:szCs w:val="16"/>
        </w:rPr>
        <w:br/>
      </w:r>
      <w:r>
        <w:t>Other than that, dimension references can be in any order.</w:t>
      </w:r>
      <w:r w:rsidR="0047778E">
        <w:br/>
      </w:r>
      <w:r w:rsidR="0047778E"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proofErr w:type="spellStart"/>
      <w:r>
        <w:t>Mux</w:t>
      </w:r>
      <w:proofErr w:type="spellEnd"/>
      <w:r>
        <w:t xml:space="preserve"> checks also apply.</w:t>
      </w:r>
    </w:p>
    <w:p w:rsidR="000A03AE" w:rsidRDefault="00440B11" w:rsidP="000A03AE">
      <w:pPr>
        <w:pStyle w:val="ListBSpace"/>
      </w:pPr>
      <w:r>
        <w:t>:</w:t>
      </w:r>
      <w:proofErr w:type="gramStart"/>
      <w:r w:rsidR="000A03AE">
        <w:t>&lt;</w:t>
      </w:r>
      <w:proofErr w:type="spellStart"/>
      <w:r w:rsidR="000A03AE">
        <w:t>end</w:t>
      </w:r>
      <w:proofErr w:type="gramEnd"/>
      <w:r w:rsidR="000A03AE">
        <w:t>|start</w:t>
      </w:r>
      <w:proofErr w:type="spellEnd"/>
      <w:r w:rsidR="000A03AE">
        <w:t>&gt;</w:t>
      </w:r>
      <w:r w:rsidR="00065AD6">
        <w:br/>
      </w:r>
      <w:r w:rsidR="000A03AE">
        <w:t xml:space="preserve">:end or :start can </w:t>
      </w:r>
      <w:r w:rsidR="005E3A03">
        <w:t xml:space="preserve">optionally </w:t>
      </w:r>
      <w:r w:rsidR="000A03AE">
        <w:t xml:space="preserve">be used to specify end or start (closing or opening) period for </w:t>
      </w:r>
      <w:proofErr w:type="spellStart"/>
      <w:r w:rsidR="00342015">
        <w:t>SumEnd</w:t>
      </w:r>
      <w:proofErr w:type="spellEnd"/>
      <w:r w:rsidR="00342015">
        <w:t xml:space="preserve">, </w:t>
      </w:r>
      <w:proofErr w:type="spellStart"/>
      <w:r w:rsidR="00342015">
        <w:t>PostEnd</w:t>
      </w:r>
      <w:proofErr w:type="spellEnd"/>
      <w:r w:rsidR="00342015">
        <w:t xml:space="preserve">, or Acc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proofErr w:type="gramStart"/>
      <w:r w:rsidR="00EA068E">
        <w:t>start</w:t>
      </w:r>
      <w:proofErr w:type="gramEnd"/>
      <w:r w:rsidR="00EA068E">
        <w:t xml:space="preserve"> </w:t>
      </w:r>
      <w:r w:rsidR="00994B6B">
        <w:t xml:space="preserve">is </w:t>
      </w:r>
      <w:r w:rsidR="00B2374A">
        <w:t>always RO.</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0A03AE">
      <w:pPr>
        <w:pStyle w:val="ListBSpace"/>
      </w:pPr>
      <w:r>
        <w:t>:</w:t>
      </w:r>
      <w:proofErr w:type="spellStart"/>
      <w:r>
        <w:t>T.TupRef</w:t>
      </w:r>
      <w:proofErr w:type="spellEnd"/>
      <w:r>
        <w:t>.#</w:t>
      </w:r>
      <w:r w:rsidR="00000216">
        <w:br/>
      </w:r>
      <w:r>
        <w:t xml:space="preserve">is a </w:t>
      </w:r>
      <w:proofErr w:type="spellStart"/>
      <w:r>
        <w:t>tuple</w:t>
      </w:r>
      <w:proofErr w:type="spellEnd"/>
      <w:r>
        <w:t xml:space="preserve"> reference where</w:t>
      </w:r>
    </w:p>
    <w:p w:rsidR="000A03AE" w:rsidRDefault="000A03AE" w:rsidP="00563295">
      <w:pPr>
        <w:pStyle w:val="ListBT1"/>
      </w:pPr>
      <w:r>
        <w:t xml:space="preserve">The "T." acts as a visual reminder that this is a </w:t>
      </w:r>
      <w:proofErr w:type="spellStart"/>
      <w:r>
        <w:t>tuple</w:t>
      </w:r>
      <w:proofErr w:type="spellEnd"/>
      <w:r>
        <w:t xml:space="preserve"> reference. (It is not necessary syntactically.)</w:t>
      </w:r>
    </w:p>
    <w:p w:rsidR="000A03AE" w:rsidRDefault="000A03AE" w:rsidP="00093064">
      <w:pPr>
        <w:pStyle w:val="ListBT1"/>
      </w:pPr>
      <w:r>
        <w:t xml:space="preserve"> </w:t>
      </w:r>
      <w:proofErr w:type="spellStart"/>
      <w:r>
        <w:t>TupRef</w:t>
      </w:r>
      <w:proofErr w:type="spellEnd"/>
      <w:r>
        <w:t xml:space="preserve"> is the short name for a </w:t>
      </w:r>
      <w:proofErr w:type="spellStart"/>
      <w:r>
        <w:t>tuple</w:t>
      </w:r>
      <w:proofErr w:type="spellEnd"/>
      <w:r>
        <w:t xml:space="preserve"> as per the </w:t>
      </w:r>
      <w:hyperlink r:id="rId10" w:history="1">
        <w:r w:rsidRPr="00150A57">
          <w:rPr>
            <w:rStyle w:val="Hyperlink"/>
          </w:rPr>
          <w:t>Tuples List</w:t>
        </w:r>
      </w:hyperlink>
    </w:p>
    <w:p w:rsidR="000A03AE" w:rsidRPr="00D82F82" w:rsidRDefault="000A03AE" w:rsidP="00D82F82">
      <w:pPr>
        <w:pStyle w:val="ListBT1"/>
        <w:spacing w:after="0"/>
        <w:rPr>
          <w:sz w:val="16"/>
          <w:szCs w:val="16"/>
        </w:rPr>
      </w:pPr>
      <w:r>
        <w:t xml:space="preserve"> </w:t>
      </w:r>
      <w:proofErr w:type="gramStart"/>
      <w:r>
        <w:t>{.#</w:t>
      </w:r>
      <w:proofErr w:type="gramEnd"/>
      <w:r>
        <w:t xml:space="preserve">} is an optional instance number from 1 upwards to refer to a specific </w:t>
      </w:r>
      <w:proofErr w:type="spellStart"/>
      <w:r>
        <w:t>tuple</w:t>
      </w:r>
      <w:proofErr w:type="spellEnd"/>
      <w:r>
        <w:t xml:space="preserve"> instance.</w:t>
      </w:r>
      <w:r w:rsidR="00DD411B">
        <w:br/>
      </w:r>
      <w:r w:rsidR="00415870" w:rsidRPr="00D82F82">
        <w:rPr>
          <w:sz w:val="16"/>
          <w:szCs w:val="16"/>
        </w:rPr>
        <w:br/>
      </w:r>
      <w:r>
        <w:t>The '.#' should not be used in an import</w:t>
      </w:r>
      <w:r w:rsidR="00150A57">
        <w:t>/posting</w:t>
      </w:r>
      <w:r>
        <w:t xml:space="preserve"> unless to update a previous </w:t>
      </w:r>
      <w:proofErr w:type="spellStart"/>
      <w:r>
        <w:t>tuple</w:t>
      </w:r>
      <w:proofErr w:type="spellEnd"/>
      <w:r>
        <w:t xml:space="preserve"> in an Update type import, as new sequential instance numbers are allocated automatically otherwise.</w:t>
      </w:r>
      <w:r w:rsidR="00DD411B">
        <w:br/>
      </w:r>
      <w:r w:rsidR="00415870" w:rsidRPr="00D82F82">
        <w:rPr>
          <w:sz w:val="16"/>
          <w:szCs w:val="16"/>
        </w:rPr>
        <w:br/>
      </w:r>
      <w:r>
        <w:t>To the RG, with '</w:t>
      </w:r>
      <w:proofErr w:type="gramStart"/>
      <w:r>
        <w:t>.#</w:t>
      </w:r>
      <w:proofErr w:type="gramEnd"/>
      <w:r>
        <w:t xml:space="preserve">' means a specific </w:t>
      </w:r>
      <w:proofErr w:type="spellStart"/>
      <w:r>
        <w:t>tuple</w:t>
      </w:r>
      <w:proofErr w:type="spellEnd"/>
      <w:r>
        <w:t xml:space="preserve"> instance, and without '.#' means all the instances</w:t>
      </w:r>
      <w:r w:rsidR="009B691D">
        <w:t xml:space="preserve"> i.e. loop for all instances</w:t>
      </w:r>
      <w:r>
        <w:t>.</w:t>
      </w:r>
      <w:r w:rsidR="00DD411B">
        <w:br/>
      </w:r>
    </w:p>
    <w:p w:rsidR="000A03AE" w:rsidRDefault="000A03AE" w:rsidP="00165E63">
      <w:pPr>
        <w:pStyle w:val="ListBT1"/>
      </w:pPr>
      <w:r>
        <w:t xml:space="preserve">The combination of the </w:t>
      </w:r>
      <w:proofErr w:type="spellStart"/>
      <w:r>
        <w:t>tuple</w:t>
      </w:r>
      <w:proofErr w:type="spellEnd"/>
      <w:r>
        <w:t xml:space="preserve"> and the Bro's taxonomy element must be a valid </w:t>
      </w:r>
      <w:proofErr w:type="spellStart"/>
      <w:r>
        <w:t>tuple</w:t>
      </w:r>
      <w:proofErr w:type="spellEnd"/>
      <w:r>
        <w:t xml:space="preserve"> pair as per the Tuples List, giving a unique </w:t>
      </w:r>
      <w:proofErr w:type="spellStart"/>
      <w:r>
        <w:t>TuMeId</w:t>
      </w:r>
      <w:proofErr w:type="spellEnd"/>
      <w:r>
        <w:t>.</w:t>
      </w:r>
    </w:p>
    <w:p w:rsidR="00150A57" w:rsidRDefault="00273C1F" w:rsidP="00165E63">
      <w:pPr>
        <w:pStyle w:val="ListBT1"/>
      </w:pPr>
      <w:r>
        <w:t>For</w:t>
      </w:r>
      <w:r w:rsidR="004E0F00">
        <w:t xml:space="preserve"> a Tuple Bro</w:t>
      </w:r>
      <w:r w:rsidR="009B691D">
        <w:t>,</w:t>
      </w:r>
      <w:r w:rsidR="004E0F00">
        <w:t xml:space="preserve"> inclusion of a </w:t>
      </w:r>
      <w:proofErr w:type="spellStart"/>
      <w:r w:rsidR="004E0F00">
        <w:t>tuple</w:t>
      </w:r>
      <w:proofErr w:type="spellEnd"/>
      <w:r w:rsidR="004E0F00">
        <w:t xml:space="preserve"> reference is m</w:t>
      </w:r>
      <w:r>
        <w:t xml:space="preserve">andatory for importing/posting. For the </w:t>
      </w:r>
      <w:r w:rsidR="009B691D">
        <w:t xml:space="preserve">RG, reference to a </w:t>
      </w:r>
      <w:r w:rsidR="003761DF">
        <w:t xml:space="preserve">numeric </w:t>
      </w:r>
      <w:r w:rsidR="009B691D">
        <w:t xml:space="preserve">Tuple Bro without any </w:t>
      </w:r>
      <w:proofErr w:type="spellStart"/>
      <w:r w:rsidR="009B691D">
        <w:t>tuple</w:t>
      </w:r>
      <w:proofErr w:type="spellEnd"/>
      <w:r w:rsidR="009B691D">
        <w:t xml:space="preserve"> reference</w:t>
      </w:r>
      <w:r w:rsidR="00147A21">
        <w:t xml:space="preserve"> means the sum of the </w:t>
      </w:r>
      <w:proofErr w:type="spellStart"/>
      <w:r w:rsidR="00147A21">
        <w:t>tuples</w:t>
      </w:r>
      <w:proofErr w:type="spellEnd"/>
      <w:r w:rsidR="00147A21">
        <w:t xml:space="preserve">. For </w:t>
      </w:r>
      <w:r w:rsidR="003761DF">
        <w:t xml:space="preserve">a </w:t>
      </w:r>
      <w:r w:rsidR="00147A21">
        <w:t xml:space="preserve">string </w:t>
      </w:r>
      <w:r w:rsidR="003761DF">
        <w:t xml:space="preserve">Tuple Bro </w:t>
      </w:r>
      <w:r w:rsidR="00147A21">
        <w:t xml:space="preserve">it </w:t>
      </w:r>
      <w:r w:rsidR="003761DF">
        <w:t>gives an empty (false) result.</w:t>
      </w:r>
    </w:p>
    <w:p w:rsidR="0073222C" w:rsidRDefault="0073222C" w:rsidP="004031FF">
      <w:pPr>
        <w:pStyle w:val="Heading4"/>
      </w:pPr>
      <w:r>
        <w:lastRenderedPageBreak/>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-yyy-mm-dd-HH-MM</w:t>
      </w:r>
      <w:r w:rsidR="00611625" w:rsidRPr="00611625">
        <w:t>.txt</w:t>
      </w:r>
      <w:r w:rsidR="00214FC6">
        <w:t xml:space="preserve"> with a link to the file</w:t>
      </w:r>
      <w:r w:rsidR="00A34687">
        <w:t xml:space="preserve">, of all Bros in the </w:t>
      </w:r>
      <w:r w:rsidR="005219FB">
        <w:t>Braiins UK-GAAP database</w:t>
      </w:r>
      <w:r w:rsidR="007344EC">
        <w:t>, for all the columns listed in the Spreadsheet Columns table below</w:t>
      </w:r>
      <w:r w:rsidR="00214FC6">
        <w:t>.</w:t>
      </w:r>
    </w:p>
    <w:p w:rsidR="00CA1E51" w:rsidRDefault="00214FC6" w:rsidP="004031FF">
      <w:r>
        <w:t xml:space="preserve">The file may be imported into Excel </w:t>
      </w:r>
      <w:r w:rsidR="00CA1E51">
        <w:t xml:space="preserve">using just Ctrl A, Copy, </w:t>
      </w:r>
      <w:proofErr w:type="gramStart"/>
      <w:r w:rsidR="00CA1E51">
        <w:t>Paste</w:t>
      </w:r>
      <w:proofErr w:type="gramEnd"/>
      <w:r w:rsidR="00CA1E51">
        <w:t>.</w:t>
      </w:r>
    </w:p>
    <w:p w:rsidR="0026276B" w:rsidRDefault="0026276B" w:rsidP="004031FF">
      <w:pPr>
        <w:pStyle w:val="Heading4"/>
      </w:pPr>
      <w:r>
        <w:t>Import</w:t>
      </w:r>
    </w:p>
    <w:p w:rsidR="00656F33" w:rsidRDefault="007E5FFD" w:rsidP="004031FF">
      <w:pPr>
        <w:pStyle w:val="NormSpace"/>
      </w:pPr>
      <w:r w:rsidRPr="007E5FFD">
        <w:t xml:space="preserve">The Braiins Admin </w:t>
      </w:r>
      <w:proofErr w:type="spellStart"/>
      <w:r w:rsidRPr="007E5FFD">
        <w:t>Utils</w:t>
      </w:r>
      <w:proofErr w:type="spellEnd"/>
      <w:r w:rsidRPr="007E5FFD">
        <w:t xml:space="preserve"> Bros </w:t>
      </w:r>
      <w:r w:rsidR="0026276B">
        <w:t>Import</w:t>
      </w:r>
      <w:r w:rsidR="004E1957">
        <w:t xml:space="preserve"> </w:t>
      </w:r>
      <w:r>
        <w:t xml:space="preserve">module </w:t>
      </w:r>
      <w:r w:rsidR="004E1957">
        <w:t>reverse</w:t>
      </w:r>
      <w:r w:rsidR="00E4568F">
        <w:t>s</w:t>
      </w:r>
      <w:r w:rsidR="004E1957">
        <w:t xml:space="preserve"> the Export process, tak</w:t>
      </w:r>
      <w:r w:rsidR="00E4568F">
        <w:t>ing</w:t>
      </w:r>
      <w:r w:rsidR="004E1957">
        <w:t xml:space="preserve"> data from the E</w:t>
      </w:r>
      <w:r w:rsidR="00656F33">
        <w:t xml:space="preserve">xcel spreadsheet </w:t>
      </w:r>
      <w:r w:rsidR="00962327">
        <w:t xml:space="preserve">(while ignoring ‘I’ or Info columns), </w:t>
      </w:r>
      <w:r w:rsidR="00656F33">
        <w:t xml:space="preserve">to </w:t>
      </w:r>
      <w:r w:rsidR="00CD2867">
        <w:t>re</w:t>
      </w:r>
      <w:r w:rsidR="00656F33">
        <w:t>build the Bros</w:t>
      </w:r>
      <w:r w:rsidR="00CD2867">
        <w:t xml:space="preserve"> database tables</w:t>
      </w:r>
      <w:r w:rsidR="00656F33">
        <w:t>, replacing all previous database entries.</w:t>
      </w:r>
    </w:p>
    <w:p w:rsidR="007640DD" w:rsidRDefault="007640DD" w:rsidP="004031FF">
      <w:pPr>
        <w:pStyle w:val="NormSpace"/>
      </w:pPr>
      <w:r>
        <w:t>Bros are imported in the order in which they appear in the SS</w:t>
      </w:r>
      <w:r w:rsidR="00A21D10">
        <w:t>.</w:t>
      </w:r>
    </w:p>
    <w:p w:rsidR="00686B4F" w:rsidRDefault="00686B4F" w:rsidP="004031FF">
      <w:pPr>
        <w:pStyle w:val="NormSpace"/>
      </w:pPr>
      <w:r>
        <w:t xml:space="preserve">Import </w:t>
      </w:r>
      <w:r w:rsidR="002079AE">
        <w:t xml:space="preserve">first </w:t>
      </w:r>
      <w:r>
        <w:t xml:space="preserve">checks the SS data for validity, and does not </w:t>
      </w:r>
      <w:r w:rsidR="002079AE">
        <w:t xml:space="preserve">start on </w:t>
      </w:r>
      <w:r>
        <w:t>rebuild</w:t>
      </w:r>
      <w:r w:rsidR="002079AE">
        <w:t>ing</w:t>
      </w:r>
      <w:r>
        <w:t xml:space="preserve"> the Bros </w:t>
      </w:r>
      <w:r w:rsidR="00CD2867">
        <w:t>database</w:t>
      </w:r>
      <w:r>
        <w:t xml:space="preserve"> tables unless no errors are found.</w:t>
      </w:r>
    </w:p>
    <w:p w:rsidR="004D021C" w:rsidRDefault="00571F08" w:rsidP="004031FF">
      <w:r>
        <w:t xml:space="preserve">The Braiins </w:t>
      </w:r>
      <w:r w:rsidR="00077DE9">
        <w:t xml:space="preserve">Admin </w:t>
      </w:r>
      <w:proofErr w:type="spellStart"/>
      <w:r>
        <w:t>Utils</w:t>
      </w:r>
      <w:proofErr w:type="spellEnd"/>
      <w:r>
        <w:t xml:space="preserve"> </w:t>
      </w:r>
      <w:r w:rsidR="00077DE9">
        <w:t xml:space="preserve">module </w:t>
      </w:r>
      <w:r w:rsidR="00327849" w:rsidRPr="00327849">
        <w:t xml:space="preserve">Build Bro, Tuple &amp; Zone </w:t>
      </w:r>
      <w:proofErr w:type="spellStart"/>
      <w:r w:rsidR="00327849" w:rsidRPr="00327849">
        <w:t>Structs</w:t>
      </w:r>
      <w:proofErr w:type="spellEnd"/>
      <w:r>
        <w:t>” (</w:t>
      </w:r>
      <w:r w:rsidR="00656F33">
        <w:t>BuildStructs</w:t>
      </w:r>
      <w:r>
        <w:t xml:space="preserve">.php) </w:t>
      </w:r>
      <w:r w:rsidR="004D021C">
        <w:t xml:space="preserve">should be run after an Import to create the </w:t>
      </w:r>
      <w:r w:rsidR="00327849">
        <w:t xml:space="preserve">Bro, Tuple, and Zone </w:t>
      </w:r>
      <w:r w:rsidR="004D021C">
        <w:t>“</w:t>
      </w:r>
      <w:proofErr w:type="spellStart"/>
      <w:r w:rsidR="004D021C">
        <w:t>Structs</w:t>
      </w:r>
      <w:proofErr w:type="spellEnd"/>
      <w:r w:rsidR="004D021C">
        <w:t>” used internally by Braiins.</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F04472" w:rsidRDefault="00F04472" w:rsidP="00E4568F">
      <w:pPr>
        <w:rPr>
          <w:b/>
          <w:bCs/>
        </w:rPr>
      </w:pPr>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E745AA" w:rsidRDefault="00E745AA" w:rsidP="004031FF">
      <w:pPr>
        <w:pStyle w:val="Heading4"/>
      </w:pPr>
      <w:r>
        <w:t xml:space="preserve">The </w:t>
      </w:r>
      <w:r w:rsidR="00264567">
        <w:t xml:space="preserve">Spreadsheet </w:t>
      </w:r>
      <w:r>
        <w:t>Columns</w:t>
      </w:r>
    </w:p>
    <w:p w:rsidR="00E745AA" w:rsidRDefault="00E745AA" w:rsidP="00DE6544">
      <w:pPr>
        <w:pStyle w:val="NormSpace"/>
      </w:pPr>
      <w:r>
        <w:t xml:space="preserve">The Columns created by Export </w:t>
      </w:r>
      <w:r w:rsidR="00833A2E">
        <w:t xml:space="preserve">and used for Editing and then Importing </w:t>
      </w:r>
      <w:r w:rsidR="00D86721">
        <w:t>are described in this table, with comments for inserting/editing guidance.</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standard, non-Braiins Dimension </w:t>
      </w:r>
      <w:r w:rsidR="00925821" w:rsidRPr="006D6490">
        <w:rPr>
          <w:shd w:val="clear" w:color="auto" w:fill="EDFFCD"/>
        </w:rPr>
        <w:t>Maps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raiins Dimension </w:t>
      </w:r>
      <w:r w:rsidR="00925821" w:rsidRPr="007669A7">
        <w:rPr>
          <w:shd w:val="clear" w:color="auto" w:fill="FFFFCC"/>
        </w:rPr>
        <w:t>Maps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Braiins </w:t>
      </w:r>
      <w:r w:rsidRPr="007669A7">
        <w:rPr>
          <w:b/>
          <w:shd w:val="clear" w:color="auto" w:fill="FFFF99"/>
        </w:rPr>
        <w:t>D</w:t>
      </w:r>
      <w:r w:rsidRPr="007669A7">
        <w:rPr>
          <w:shd w:val="clear" w:color="auto" w:fill="FFFF99"/>
        </w:rPr>
        <w:t xml:space="preserve">imension </w:t>
      </w:r>
      <w:r w:rsidR="00925821" w:rsidRPr="007669A7">
        <w:rPr>
          <w:shd w:val="clear" w:color="auto" w:fill="FFFF99"/>
        </w:rPr>
        <w:t>Maps</w:t>
      </w:r>
    </w:p>
    <w:p w:rsidR="005A1F53" w:rsidRDefault="005A1F53" w:rsidP="004031FF">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Braiins Dimension </w:t>
      </w:r>
      <w:r w:rsidR="00925821" w:rsidRPr="002C09BE">
        <w:rPr>
          <w:shd w:val="clear" w:color="auto" w:fill="C6FEC9"/>
        </w:rPr>
        <w:t>Maps</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lastRenderedPageBreak/>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DB1919" w:rsidP="005C1383">
            <w:pPr>
              <w:pStyle w:val="NormSpace"/>
            </w:pPr>
            <w:r>
              <w:t>The ‘=’ must be visible i.e. the cell value needs to be text. The number for the Id must be 4 digits long in the range 1000 to 9000.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E70569">
            <w:r w:rsidRPr="00B64497">
              <w:lastRenderedPageBreak/>
              <w:t>Type</w:t>
            </w:r>
          </w:p>
        </w:tc>
        <w:tc>
          <w:tcPr>
            <w:tcW w:w="634" w:type="dxa"/>
            <w:shd w:val="clear" w:color="auto" w:fill="EDFFCD"/>
          </w:tcPr>
          <w:p w:rsidR="005B5DCC" w:rsidRPr="00B64497" w:rsidRDefault="005B5DCC" w:rsidP="00E70569">
            <w:pPr>
              <w:pStyle w:val="NormSpace"/>
              <w:jc w:val="center"/>
            </w:pPr>
            <w:r w:rsidRPr="00B64497">
              <w:t>E</w:t>
            </w:r>
          </w:p>
        </w:tc>
        <w:tc>
          <w:tcPr>
            <w:tcW w:w="8549" w:type="dxa"/>
            <w:shd w:val="clear" w:color="auto" w:fill="EDFFCD"/>
          </w:tcPr>
          <w:p w:rsidR="005B5DCC" w:rsidRPr="00B64497" w:rsidRDefault="005B5DCC" w:rsidP="00E70569">
            <w:pPr>
              <w:pStyle w:val="NormSpace"/>
            </w:pPr>
            <w:r w:rsidRPr="00B64497">
              <w:t>This will always be either ‘Set’, or ‘</w:t>
            </w:r>
            <w:proofErr w:type="spellStart"/>
            <w:r w:rsidRPr="00B64497">
              <w:t>Ele</w:t>
            </w:r>
            <w:proofErr w:type="spellEnd"/>
            <w:r w:rsidRPr="00B64497">
              <w:t>’ meaning Element for a set member that is not another set. A Set may hold Sets and Elements. An Element must always be a member of a Set. All Level 0 Bros must be Sets.</w:t>
            </w:r>
            <w:r>
              <w:t xml:space="preserve"> (Export puts ‘Map’ in this column for BD Maps but Import does not use this.)</w:t>
            </w:r>
          </w:p>
          <w:p w:rsidR="005B5DCC" w:rsidRPr="00B64497" w:rsidRDefault="005B5DCC" w:rsidP="00E70569">
            <w:pPr>
              <w:pStyle w:val="NormSpace"/>
            </w:pPr>
            <w:r w:rsidRPr="00B64497">
              <w:t>New Bros can be created as either Sets or Elements.</w:t>
            </w:r>
          </w:p>
          <w:p w:rsidR="005B5DCC" w:rsidRPr="00B64497" w:rsidRDefault="005B5DCC" w:rsidP="00E70569">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5B5DC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p>
          <w:p w:rsidR="005B5DCC" w:rsidRDefault="005B5DCC" w:rsidP="00E31B36">
            <w:r>
              <w:t xml:space="preserve">In the case of Braiins Dimension Bros,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lastRenderedPageBreak/>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80285">
            <w:r>
              <w:t>The maximum length of a Ref field is 48 characters. This is arbitrary and can easily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5B5DCC" w:rsidRDefault="005B5DCC" w:rsidP="00B708E4">
            <w:pPr>
              <w:pStyle w:val="ListBullet"/>
              <w:spacing w:after="120"/>
            </w:pPr>
            <w:r>
              <w:t>for a totalling Bro, be unique</w:t>
            </w:r>
          </w:p>
          <w:p w:rsidR="005B5DCC" w:rsidRDefault="005B5DCC" w:rsidP="00B708E4">
            <w:pPr>
              <w:pStyle w:val="ListBullet"/>
              <w:spacing w:after="120"/>
            </w:pPr>
            <w:proofErr w:type="gramStart"/>
            <w:r>
              <w:t>f</w:t>
            </w:r>
            <w:r w:rsidRPr="00553982">
              <w:t>or</w:t>
            </w:r>
            <w:proofErr w:type="gramEnd"/>
            <w:r w:rsidRPr="00553982">
              <w:t xml:space="preserve"> a non-totalling Bro </w:t>
            </w:r>
            <w:r>
              <w:t xml:space="preserve"> be either unique, or the same as the </w:t>
            </w:r>
            <w:proofErr w:type="spellStart"/>
            <w:r>
              <w:t>TxId</w:t>
            </w:r>
            <w:proofErr w:type="spellEnd"/>
            <w:r>
              <w:t xml:space="preserve"> of another Bro, if it for a different hypercube that is not a sub set of the other hypercube.</w:t>
            </w:r>
          </w:p>
          <w:p w:rsidR="005B5DCC" w:rsidRDefault="005B5DCC" w:rsidP="00B708E4">
            <w:pPr>
              <w:pStyle w:val="NormSpace"/>
            </w:pPr>
            <w:r>
              <w:t xml:space="preserve">If </w:t>
            </w:r>
            <w:proofErr w:type="spellStart"/>
            <w:r>
              <w:t>TxId</w:t>
            </w:r>
            <w:proofErr w:type="spellEnd"/>
            <w:r>
              <w:t xml:space="preserve"> is specified, this sets the value of many other columns.</w:t>
            </w:r>
          </w:p>
          <w:p w:rsidR="005B5DCC" w:rsidRDefault="005B5DCC" w:rsidP="00B708E4">
            <w:r>
              <w:t xml:space="preserve">All Braiins Dimension Maps are expected to include a </w:t>
            </w:r>
            <w:proofErr w:type="spellStart"/>
            <w:r>
              <w:t>TxId</w:t>
            </w:r>
            <w:proofErr w:type="spellEnd"/>
            <w:r>
              <w:t>.</w:t>
            </w:r>
          </w:p>
        </w:tc>
      </w:tr>
      <w:tr w:rsidR="005B5DCC" w:rsidTr="00CE28AD">
        <w:trPr>
          <w:cantSplit/>
        </w:trPr>
        <w:tc>
          <w:tcPr>
            <w:tcW w:w="1295" w:type="dxa"/>
            <w:shd w:val="clear" w:color="auto" w:fill="EDFFCD"/>
          </w:tcPr>
          <w:p w:rsidR="005B5DCC" w:rsidRDefault="005B5DCC" w:rsidP="0041475F">
            <w:r>
              <w:lastRenderedPageBreak/>
              <w:t>Data Type</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4031FF">
            <w:r>
              <w:t>All Standard Bros have a Data Type, one of:</w:t>
            </w:r>
          </w:p>
          <w:p w:rsidR="005B5DCC" w:rsidRDefault="005B5DCC" w:rsidP="00DD3583">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w:t>
            </w:r>
          </w:p>
          <w:p w:rsidR="005B5DCC" w:rsidRDefault="005B5DCC" w:rsidP="00C6341D">
            <w:pPr>
              <w:pStyle w:val="ListBullet"/>
            </w:pPr>
            <w:r>
              <w:t>String</w:t>
            </w:r>
          </w:p>
          <w:p w:rsidR="005B5DCC" w:rsidRDefault="005B5DCC" w:rsidP="00CB3A6A">
            <w:pPr>
              <w:pStyle w:val="ListBullet"/>
            </w:pPr>
            <w:r>
              <w:t>Integer</w:t>
            </w:r>
          </w:p>
          <w:p w:rsidR="005B5DCC" w:rsidRDefault="005B5DCC" w:rsidP="00020381">
            <w:pPr>
              <w:pStyle w:val="ListBullet"/>
            </w:pPr>
            <w:r>
              <w:t>Money</w:t>
            </w:r>
          </w:p>
          <w:p w:rsidR="005B5DCC" w:rsidRDefault="005B5DCC" w:rsidP="00020381">
            <w:pPr>
              <w:pStyle w:val="ListBullet"/>
            </w:pPr>
            <w:r>
              <w:t>Decimal</w:t>
            </w:r>
          </w:p>
          <w:p w:rsidR="005B5DCC" w:rsidRDefault="005B5DCC" w:rsidP="00020381">
            <w:pPr>
              <w:pStyle w:val="ListBullet"/>
            </w:pPr>
            <w:r>
              <w:t>Date</w:t>
            </w:r>
          </w:p>
          <w:p w:rsidR="005B5DCC" w:rsidRDefault="005B5DCC" w:rsidP="00020381">
            <w:pPr>
              <w:pStyle w:val="ListBullet"/>
            </w:pPr>
            <w:r>
              <w:t>Boolean</w:t>
            </w:r>
          </w:p>
          <w:p w:rsidR="005B5DCC" w:rsidRDefault="005B5DCC" w:rsidP="00020381">
            <w:pPr>
              <w:pStyle w:val="ListBullet"/>
            </w:pPr>
            <w:proofErr w:type="spellStart"/>
            <w:r>
              <w:t>Enum</w:t>
            </w:r>
            <w:proofErr w:type="spellEnd"/>
            <w:r>
              <w:t xml:space="preserve"> = one of a set of integer values</w:t>
            </w:r>
          </w:p>
          <w:p w:rsidR="005B5DCC" w:rsidRDefault="005B5DCC" w:rsidP="00020381">
            <w:pPr>
              <w:pStyle w:val="ListBullet"/>
            </w:pPr>
            <w:r>
              <w:t>Share</w:t>
            </w:r>
          </w:p>
          <w:p w:rsidR="005B5DCC" w:rsidRDefault="005B5DCC" w:rsidP="00020381">
            <w:pPr>
              <w:pStyle w:val="ListBullet"/>
            </w:pPr>
            <w:proofErr w:type="spellStart"/>
            <w:r>
              <w:t>PerShare</w:t>
            </w:r>
            <w:proofErr w:type="spellEnd"/>
          </w:p>
          <w:p w:rsidR="005B5DCC" w:rsidRDefault="005B5DCC" w:rsidP="00020381">
            <w:pPr>
              <w:pStyle w:val="ListBullet"/>
              <w:spacing w:after="120"/>
            </w:pPr>
            <w:r>
              <w:t>Percent</w:t>
            </w:r>
          </w:p>
          <w:p w:rsidR="005B5DCC" w:rsidRDefault="005B5DCC" w:rsidP="00F81675">
            <w:pPr>
              <w:pStyle w:val="NormSpace"/>
            </w:pPr>
            <w:r>
              <w:t>The Data Type specifies how values are stored in the DB, whether the Bro is a Summing Bro, whether the Money properties apply or not, how the Bro may be used in RG expressions, how values are formatted for inclusion in reports, and how the iXBRL tag (If any) is constructed.</w:t>
            </w:r>
          </w:p>
          <w:p w:rsidR="005B5DCC" w:rsidRDefault="005B5DCC" w:rsidP="00F81675">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5B5DCC" w:rsidRDefault="005B5DCC" w:rsidP="00E32DF0">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5B5DCC" w:rsidTr="00CE28AD">
        <w:trPr>
          <w:cantSplit/>
        </w:trPr>
        <w:tc>
          <w:tcPr>
            <w:tcW w:w="1295" w:type="dxa"/>
            <w:shd w:val="clear" w:color="auto" w:fill="EDFFCD"/>
          </w:tcPr>
          <w:p w:rsidR="005B5DCC" w:rsidRDefault="005B5DCC" w:rsidP="00175D83">
            <w:r>
              <w:t>Sign</w:t>
            </w:r>
          </w:p>
        </w:tc>
        <w:tc>
          <w:tcPr>
            <w:tcW w:w="634" w:type="dxa"/>
            <w:shd w:val="clear" w:color="auto" w:fill="EDFFCD"/>
          </w:tcPr>
          <w:p w:rsidR="005B5DCC" w:rsidRDefault="005B5DCC" w:rsidP="00175D83">
            <w:pPr>
              <w:jc w:val="center"/>
            </w:pPr>
            <w:r>
              <w:t>E</w:t>
            </w:r>
          </w:p>
        </w:tc>
        <w:tc>
          <w:tcPr>
            <w:tcW w:w="8549" w:type="dxa"/>
            <w:shd w:val="clear" w:color="auto" w:fill="EDFFCD"/>
          </w:tcPr>
          <w:p w:rsidR="005B5DCC" w:rsidRDefault="005B5DCC" w:rsidP="00175D83">
            <w:pPr>
              <w:pStyle w:val="NormSpace"/>
            </w:pPr>
            <w:r>
              <w:t>Sign applies to Money Bros. Allowable values are ‘Debit’, ‘Credit’, and ‘Not set’.</w:t>
            </w:r>
          </w:p>
          <w:p w:rsidR="005B5DCC" w:rsidRDefault="005B5DCC" w:rsidP="00175D83">
            <w:pPr>
              <w:pStyle w:val="NormSpace"/>
            </w:pPr>
            <w:r>
              <w:t xml:space="preserve">For taxonomy based Bros this sign will usually be the same as the taxonomy value in the ‘I </w:t>
            </w:r>
            <w:proofErr w:type="spellStart"/>
            <w:r>
              <w:t>Tx</w:t>
            </w:r>
            <w:proofErr w:type="spellEnd"/>
            <w:r>
              <w:t xml:space="preserve"> Sign’ column, but it can be different. Import issues a warning if the taxonomy value is set i.e. is not ‘Not set’ and the Bro value is different.</w:t>
            </w:r>
          </w:p>
          <w:p w:rsidR="005B5DCC" w:rsidRDefault="005B5DCC" w:rsidP="00175D83">
            <w:r>
              <w:t>This sign property is used by the report generator in conjunction with the sign of the balance, any Zone sign setting, report generator row/cell sign settings, and brackets in title text, to decide on whether balances are to be bracketed and whether any iXBRL tag is to include a sign attribute. See ‘</w:t>
            </w:r>
            <w:r w:rsidRPr="00A306F1">
              <w:t>Table Balance Sign Handling</w:t>
            </w:r>
            <w:r>
              <w:t xml:space="preserve">’ in </w:t>
            </w:r>
            <w:r w:rsidRPr="00A306F1">
              <w:t>RG</w:t>
            </w:r>
            <w:r>
              <w:t>l</w:t>
            </w:r>
            <w:r w:rsidRPr="00A306F1">
              <w:t>anguage</w:t>
            </w:r>
            <w:r>
              <w:t>.txt for details.</w:t>
            </w:r>
          </w:p>
        </w:tc>
      </w:tr>
      <w:tr w:rsidR="005B5DCC" w:rsidTr="00CE28AD">
        <w:trPr>
          <w:cantSplit/>
        </w:trPr>
        <w:tc>
          <w:tcPr>
            <w:tcW w:w="1295" w:type="dxa"/>
            <w:shd w:val="clear" w:color="auto" w:fill="EDFFCD"/>
          </w:tcPr>
          <w:p w:rsidR="005B5DCC" w:rsidRDefault="005B5DCC" w:rsidP="003E6EBB">
            <w:r>
              <w:t>Account Types</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14700E">
            <w:pPr>
              <w:spacing w:after="120"/>
            </w:pPr>
            <w:r>
              <w:t>All Standard Bros must have at least one Account Type, and can have up to 4 Accounts Types in a comma separated list, chosen from:</w:t>
            </w:r>
          </w:p>
          <w:p w:rsidR="005B5DCC" w:rsidRDefault="005B5DCC" w:rsidP="0096366D">
            <w:pPr>
              <w:pStyle w:val="ListBullet"/>
              <w:spacing w:after="200"/>
            </w:pPr>
            <w:r>
              <w:t>BS</w:t>
            </w:r>
            <w:r>
              <w:tab/>
            </w:r>
            <w:r>
              <w:tab/>
            </w:r>
            <w:r>
              <w:tab/>
            </w:r>
            <w:r>
              <w:tab/>
              <w:t>= Balance Sheet</w:t>
            </w:r>
          </w:p>
          <w:p w:rsidR="005B5DCC" w:rsidRDefault="005B5DCC" w:rsidP="0096366D">
            <w:pPr>
              <w:pStyle w:val="ListBullet"/>
              <w:spacing w:after="200"/>
            </w:pPr>
            <w:r>
              <w:t>CF</w:t>
            </w:r>
            <w:r>
              <w:tab/>
            </w:r>
            <w:r>
              <w:tab/>
            </w:r>
            <w:r>
              <w:tab/>
            </w:r>
            <w:r>
              <w:tab/>
              <w:t>= Cash Flow</w:t>
            </w:r>
          </w:p>
          <w:p w:rsidR="005B5DCC" w:rsidRDefault="005B5DCC" w:rsidP="0096366D">
            <w:pPr>
              <w:pStyle w:val="ListBullet"/>
              <w:spacing w:after="200"/>
            </w:pPr>
            <w:r>
              <w:t>PL</w:t>
            </w:r>
            <w:r>
              <w:tab/>
            </w:r>
            <w:r>
              <w:tab/>
            </w:r>
            <w:r>
              <w:tab/>
            </w:r>
            <w:r>
              <w:tab/>
              <w:t>= P&amp;L</w:t>
            </w:r>
          </w:p>
          <w:p w:rsidR="005B5DCC" w:rsidRDefault="005B5DCC" w:rsidP="0096366D">
            <w:pPr>
              <w:pStyle w:val="ListBullet"/>
              <w:spacing w:after="200"/>
            </w:pPr>
            <w:proofErr w:type="spellStart"/>
            <w:r>
              <w:t>DetailedPL</w:t>
            </w:r>
            <w:proofErr w:type="spellEnd"/>
            <w:r>
              <w:tab/>
            </w:r>
            <w:r>
              <w:tab/>
              <w:t>= Detailed P&amp;L</w:t>
            </w:r>
          </w:p>
          <w:p w:rsidR="005B5DCC" w:rsidRDefault="005B5DC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5B5DCC" w:rsidRDefault="005B5DCC" w:rsidP="0096366D">
            <w:pPr>
              <w:pStyle w:val="ListBullet"/>
              <w:spacing w:after="200"/>
            </w:pPr>
            <w:r>
              <w:t>STRGL</w:t>
            </w:r>
          </w:p>
          <w:p w:rsidR="005B5DCC" w:rsidRDefault="005B5DCC" w:rsidP="0096366D">
            <w:pPr>
              <w:pStyle w:val="ListBullet"/>
              <w:spacing w:after="200"/>
            </w:pPr>
            <w:r>
              <w:t>Notes</w:t>
            </w:r>
          </w:p>
          <w:p w:rsidR="005B5DCC" w:rsidRDefault="005B5DCC" w:rsidP="0096366D">
            <w:pPr>
              <w:pStyle w:val="ListBullet"/>
              <w:spacing w:after="200"/>
            </w:pPr>
            <w:r>
              <w:t>Info</w:t>
            </w:r>
          </w:p>
          <w:p w:rsidR="005B5DCC" w:rsidRPr="002F5050" w:rsidRDefault="005B5DCC" w:rsidP="002F5050">
            <w:pPr>
              <w:pStyle w:val="ListBullet"/>
              <w:spacing w:after="200"/>
            </w:pPr>
            <w:r>
              <w:t>Other</w:t>
            </w:r>
          </w:p>
          <w:p w:rsidR="005B5DCC" w:rsidRDefault="005B5DCC" w:rsidP="003B7B43">
            <w:r>
              <w:t xml:space="preserve">The Account Type or Types define the accounting use or uses of the Bro, though as of 22 Nov 2011 no use is made of this property. It could potentially be used in conjunction with </w:t>
            </w:r>
            <w:proofErr w:type="spellStart"/>
            <w:r>
              <w:t>DataType</w:t>
            </w:r>
            <w:proofErr w:type="spellEnd"/>
            <w:r>
              <w:t>, Report Only, Post Type, Allowable Dims, and Zones to control posting and Bro use. Though does it add anything not covered by Zones and Post Type??</w:t>
            </w:r>
          </w:p>
        </w:tc>
      </w:tr>
      <w:tr w:rsidR="005B5DCC" w:rsidTr="00CE28AD">
        <w:tc>
          <w:tcPr>
            <w:tcW w:w="1295" w:type="dxa"/>
            <w:shd w:val="clear" w:color="auto" w:fill="EDFFCD"/>
          </w:tcPr>
          <w:p w:rsidR="005B5DCC" w:rsidRDefault="005B5DCC" w:rsidP="004031FF">
            <w:r>
              <w:lastRenderedPageBreak/>
              <w:t>Post Type</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FA349D">
            <w:pPr>
              <w:pStyle w:val="NormSpace"/>
            </w:pPr>
            <w:r>
              <w:t>Post Type applies to Money Bros.</w:t>
            </w:r>
          </w:p>
          <w:p w:rsidR="005B5DCC" w:rsidRDefault="005B5DCC" w:rsidP="00E75E72">
            <w:r w:rsidRPr="00604E38">
              <w:t>Allowable values are</w:t>
            </w:r>
            <w:r>
              <w:t>:</w:t>
            </w:r>
          </w:p>
          <w:p w:rsidR="005B5DCC" w:rsidRDefault="005B5DCC" w:rsidP="00E75E72">
            <w:pPr>
              <w:pStyle w:val="ListBullet"/>
            </w:pPr>
            <w:r>
              <w:t>Nothing</w:t>
            </w:r>
            <w:r>
              <w:tab/>
              <w:t>defaults to DE on import</w:t>
            </w:r>
          </w:p>
          <w:p w:rsidR="005B5DCC" w:rsidRPr="00C53986" w:rsidRDefault="005B5DCC" w:rsidP="00C53986">
            <w:pPr>
              <w:pStyle w:val="ListBullet"/>
            </w:pPr>
            <w:r w:rsidRPr="00C53986">
              <w:t>DE</w:t>
            </w:r>
            <w:r w:rsidRPr="00C53986">
              <w:tab/>
            </w:r>
            <w:r w:rsidRPr="00C53986">
              <w:tab/>
              <w:t>meaning Double Entry or ”Chart of Accounts” type posting required</w:t>
            </w:r>
          </w:p>
          <w:p w:rsidR="005B5DCC" w:rsidRPr="00EC1DBA" w:rsidRDefault="005B5DCC" w:rsidP="00EC1DBA">
            <w:pPr>
              <w:pStyle w:val="ListBullet"/>
            </w:pPr>
            <w:proofErr w:type="spellStart"/>
            <w:r>
              <w:t>Sch</w:t>
            </w:r>
            <w:proofErr w:type="spellEnd"/>
            <w:r>
              <w:tab/>
            </w:r>
            <w:r>
              <w:tab/>
              <w:t>meaning that Single Entry Schedule type posting is required</w:t>
            </w:r>
          </w:p>
        </w:tc>
      </w:tr>
      <w:tr w:rsidR="005B5DCC" w:rsidTr="00CE28AD">
        <w:tc>
          <w:tcPr>
            <w:tcW w:w="1295" w:type="dxa"/>
            <w:shd w:val="clear" w:color="auto" w:fill="EDFFCD"/>
          </w:tcPr>
          <w:p w:rsidR="005B5DCC" w:rsidRDefault="005B5DCC" w:rsidP="001A13C5">
            <w:r>
              <w:t>RO</w:t>
            </w:r>
          </w:p>
        </w:tc>
        <w:tc>
          <w:tcPr>
            <w:tcW w:w="634" w:type="dxa"/>
            <w:shd w:val="clear" w:color="auto" w:fill="EDFFCD"/>
          </w:tcPr>
          <w:p w:rsidR="005B5DCC" w:rsidRDefault="005B5DCC" w:rsidP="0079619B">
            <w:pPr>
              <w:jc w:val="center"/>
            </w:pPr>
            <w:r>
              <w:t>E</w:t>
            </w:r>
          </w:p>
        </w:tc>
        <w:tc>
          <w:tcPr>
            <w:tcW w:w="8549" w:type="dxa"/>
            <w:shd w:val="clear" w:color="auto" w:fill="EDFFCD"/>
          </w:tcPr>
          <w:p w:rsidR="005B5DCC" w:rsidRDefault="005B5DCC" w:rsidP="0079619B">
            <w:pPr>
              <w:pStyle w:val="NormSpace"/>
            </w:pPr>
            <w:r>
              <w:t>RO or Report Only applies to standard Bros of any data type.</w:t>
            </w:r>
          </w:p>
          <w:p w:rsidR="005B5DCC" w:rsidRDefault="005B5DCC" w:rsidP="0079619B">
            <w:r w:rsidRPr="00604E38">
              <w:t>Allowable values are</w:t>
            </w:r>
            <w:r>
              <w:t>:</w:t>
            </w:r>
          </w:p>
          <w:p w:rsidR="005B5DCC" w:rsidRDefault="005B5DCC" w:rsidP="0079619B">
            <w:pPr>
              <w:pStyle w:val="ListBullet"/>
            </w:pPr>
            <w:r>
              <w:t>Nothing</w:t>
            </w:r>
            <w:r>
              <w:tab/>
              <w:t>meaning Posting is allowed</w:t>
            </w:r>
          </w:p>
          <w:p w:rsidR="005B5DCC" w:rsidRPr="00536309" w:rsidRDefault="005B5DCC" w:rsidP="00536309">
            <w:pPr>
              <w:pStyle w:val="ListBullet"/>
            </w:pPr>
            <w:r>
              <w:t>RO</w:t>
            </w:r>
            <w:r>
              <w:tab/>
            </w:r>
            <w:r>
              <w:tab/>
              <w:t>meaning Report Only or Non-Posting Bro. Totalling Bros must be RO.</w:t>
            </w:r>
          </w:p>
        </w:tc>
      </w:tr>
      <w:tr w:rsidR="005B5DCC" w:rsidTr="0028364A">
        <w:tc>
          <w:tcPr>
            <w:tcW w:w="1295" w:type="dxa"/>
            <w:shd w:val="clear" w:color="auto" w:fill="FFFFCC"/>
          </w:tcPr>
          <w:p w:rsidR="005B5DCC" w:rsidRDefault="005B5DCC" w:rsidP="00175D83">
            <w:proofErr w:type="spellStart"/>
            <w:r>
              <w:t>HyId</w:t>
            </w:r>
            <w:proofErr w:type="spellEnd"/>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proofErr w:type="spellStart"/>
            <w:r>
              <w:t>HyId</w:t>
            </w:r>
            <w:proofErr w:type="spellEnd"/>
            <w:r>
              <w:t xml:space="preserve"> is the hypercube Id or, in the case of a totalling Bros a list of one or more comma separated hypercube Ids, for the Bro or Map.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5B5DCC" w:rsidRDefault="005B5DCC" w:rsidP="00175D83">
            <w:pPr>
              <w:pStyle w:val="NormSpace"/>
            </w:pPr>
            <w:r>
              <w:t xml:space="preserve">For taxonomy based non-totalling Bros, the </w:t>
            </w:r>
            <w:proofErr w:type="spellStart"/>
            <w:r>
              <w:t>HyId</w:t>
            </w:r>
            <w:proofErr w:type="spellEnd"/>
            <w:r>
              <w:t xml:space="preserve"> must be one of the Ids in the ‘I </w:t>
            </w:r>
            <w:proofErr w:type="spellStart"/>
            <w:r>
              <w:t>tx</w:t>
            </w:r>
            <w:proofErr w:type="spellEnd"/>
            <w:r>
              <w:t xml:space="preserve"> </w:t>
            </w:r>
            <w:proofErr w:type="spellStart"/>
            <w:r>
              <w:t>Hys</w:t>
            </w:r>
            <w:proofErr w:type="spellEnd"/>
            <w:r>
              <w:t xml:space="preserve">’ column. (A taxonomy element can have multiple </w:t>
            </w:r>
            <w:proofErr w:type="spellStart"/>
            <w:r>
              <w:t>hypercubes</w:t>
            </w:r>
            <w:proofErr w:type="spellEnd"/>
            <w:r>
              <w:t xml:space="preserve">.) As mentioned in the </w:t>
            </w:r>
            <w:proofErr w:type="spellStart"/>
            <w:r>
              <w:t>TxId</w:t>
            </w:r>
            <w:proofErr w:type="spellEnd"/>
            <w:r>
              <w:t xml:space="preserve"> comment, non-totalling Bros with different </w:t>
            </w:r>
            <w:proofErr w:type="spellStart"/>
            <w:r>
              <w:t>hypercubes</w:t>
            </w:r>
            <w:proofErr w:type="spellEnd"/>
            <w:r>
              <w:t xml:space="preserve"> for one </w:t>
            </w:r>
            <w:proofErr w:type="spellStart"/>
            <w:r>
              <w:t>TxId</w:t>
            </w:r>
            <w:proofErr w:type="spellEnd"/>
            <w:r>
              <w:t xml:space="preserve"> can be used provided that the one </w:t>
            </w:r>
            <w:proofErr w:type="spellStart"/>
            <w:r>
              <w:t>HyId</w:t>
            </w:r>
            <w:proofErr w:type="spellEnd"/>
            <w:r>
              <w:t xml:space="preserve"> is not a sub set of the other.</w:t>
            </w:r>
          </w:p>
          <w:p w:rsidR="005B5DCC" w:rsidRDefault="005B5DCC" w:rsidP="00175D83">
            <w:pPr>
              <w:pStyle w:val="NormSpace"/>
            </w:pPr>
            <w:r w:rsidRPr="00E52102">
              <w:t>For taxonomy based totalling Bros,</w:t>
            </w:r>
            <w:r>
              <w:t xml:space="preserve"> Braiins uses all of the </w:t>
            </w:r>
            <w:proofErr w:type="spellStart"/>
            <w:r>
              <w:t>hypercubes</w:t>
            </w:r>
            <w:proofErr w:type="spellEnd"/>
            <w:r>
              <w:t xml:space="preserve"> for the </w:t>
            </w:r>
            <w:proofErr w:type="spellStart"/>
            <w:r>
              <w:t>TxId</w:t>
            </w:r>
            <w:proofErr w:type="spellEnd"/>
            <w:r>
              <w:t xml:space="preserve">, with subsets eliminated, to determine the allowable dims for the Bro. If the </w:t>
            </w:r>
            <w:proofErr w:type="spellStart"/>
            <w:r>
              <w:t>HyId</w:t>
            </w:r>
            <w:proofErr w:type="spellEnd"/>
            <w:r>
              <w:t xml:space="preserve"> column of an import does not equal this hypercube list, import will use the Taxonomy derived list instead. A list such as 17</w:t>
            </w:r>
            <w:proofErr w:type="gramStart"/>
            <w:r>
              <w:t>,18</w:t>
            </w:r>
            <w:proofErr w:type="gramEnd"/>
            <w:r>
              <w:t xml:space="preserve"> for </w:t>
            </w:r>
            <w:proofErr w:type="spellStart"/>
            <w:r>
              <w:t>TxId</w:t>
            </w:r>
            <w:proofErr w:type="spellEnd"/>
            <w:r>
              <w:t xml:space="preserve"> 506 is accepted by import.</w:t>
            </w:r>
          </w:p>
          <w:p w:rsidR="005B5DCC" w:rsidRDefault="005B5DCC" w:rsidP="00175D83">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proofErr w:type="spellStart"/>
              <w:r w:rsidRPr="000D7C65">
                <w:rPr>
                  <w:rStyle w:val="Hyperlink"/>
                </w:rPr>
                <w:t>Hypercubes</w:t>
              </w:r>
              <w:proofErr w:type="spellEnd"/>
              <w:r w:rsidRPr="000D7C65">
                <w:rPr>
                  <w:rStyle w:val="Hyperlink"/>
                </w:rPr>
                <w:t xml:space="preserve"> List</w:t>
              </w:r>
            </w:hyperlink>
            <w:r>
              <w:t xml:space="preserve">, though that list can be amended for a particular Bro via the Excl Dims, </w:t>
            </w:r>
            <w:proofErr w:type="spellStart"/>
            <w:r>
              <w:t>Incl</w:t>
            </w:r>
            <w:proofErr w:type="spellEnd"/>
            <w:r>
              <w:t xml:space="preserve"> Dims, and Excl </w:t>
            </w:r>
            <w:proofErr w:type="spellStart"/>
            <w:r>
              <w:t>DiMeId</w:t>
            </w:r>
            <w:proofErr w:type="spellEnd"/>
            <w:r>
              <w:t xml:space="preserve"> Bro options.</w:t>
            </w:r>
          </w:p>
          <w:p w:rsidR="005B5DCC" w:rsidRDefault="005B5DCC" w:rsidP="00175D83">
            <w:pPr>
              <w:pStyle w:val="NormSpace"/>
            </w:pPr>
            <w:r>
              <w:t xml:space="preserve">The allowable Dims for a Bro derived from its </w:t>
            </w:r>
            <w:proofErr w:type="spellStart"/>
            <w:r>
              <w:t>HyId</w:t>
            </w:r>
            <w:proofErr w:type="spellEnd"/>
            <w:r>
              <w:t xml:space="preserve">, Excl Dims, and </w:t>
            </w:r>
            <w:proofErr w:type="spellStart"/>
            <w:r>
              <w:t>Incl</w:t>
            </w:r>
            <w:proofErr w:type="spellEnd"/>
            <w:r>
              <w:t xml:space="preserve"> Dims options are shown in the I Allowable Dims column.</w:t>
            </w:r>
          </w:p>
          <w:p w:rsidR="005B5DCC" w:rsidRDefault="005B5DCC" w:rsidP="00175D83">
            <w:proofErr w:type="spellStart"/>
            <w:r>
              <w:t>HyId</w:t>
            </w:r>
            <w:proofErr w:type="spellEnd"/>
            <w:r>
              <w:t xml:space="preserve"> for a Braiins Dimension Map can differ from the main Bro value. If it is the same it may be left blank.</w:t>
            </w:r>
          </w:p>
        </w:tc>
      </w:tr>
      <w:tr w:rsidR="005B5DCC" w:rsidTr="0028364A">
        <w:tc>
          <w:tcPr>
            <w:tcW w:w="1295" w:type="dxa"/>
            <w:shd w:val="clear" w:color="auto" w:fill="FFFFCC"/>
          </w:tcPr>
          <w:p w:rsidR="005B5DCC" w:rsidRDefault="005B5DCC" w:rsidP="00175D83">
            <w:r>
              <w:t>Excl Dims</w:t>
            </w:r>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or non-totalling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Excl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5B5DCC" w:rsidRDefault="005B5DCC" w:rsidP="00175D83">
            <w:r>
              <w:t>Excl Dims</w:t>
            </w:r>
            <w:r w:rsidRPr="00C54A20">
              <w:t xml:space="preserve"> for a Braiins Dimension Map can differ from the main Bro value.</w:t>
            </w:r>
            <w:r w:rsidRPr="00CA59A4">
              <w:t xml:space="preserve"> If it is the same it may be left blank.</w:t>
            </w:r>
          </w:p>
        </w:tc>
      </w:tr>
      <w:tr w:rsidR="005B5DCC" w:rsidTr="0028364A">
        <w:tc>
          <w:tcPr>
            <w:tcW w:w="1295" w:type="dxa"/>
            <w:shd w:val="clear" w:color="auto" w:fill="FFFFCC"/>
          </w:tcPr>
          <w:p w:rsidR="005B5DCC" w:rsidRDefault="005B5DCC" w:rsidP="00175D83">
            <w:proofErr w:type="spellStart"/>
            <w:r>
              <w:t>Incl</w:t>
            </w:r>
            <w:proofErr w:type="spellEnd"/>
            <w:r>
              <w:t xml:space="preserve"> Dims</w:t>
            </w:r>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5B5DCC" w:rsidRDefault="005B5DC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5B5DCC" w:rsidRDefault="005B5DCC" w:rsidP="00175D83">
            <w:pPr>
              <w:pStyle w:val="NormSpace"/>
            </w:pPr>
            <w:proofErr w:type="spellStart"/>
            <w:r>
              <w:t>Incl</w:t>
            </w:r>
            <w:proofErr w:type="spellEnd"/>
            <w:r>
              <w:t xml:space="preserve"> Dims is mutually exclusive with Excl Dims.</w:t>
            </w:r>
          </w:p>
          <w:p w:rsidR="005B5DCC" w:rsidRDefault="005B5DCC" w:rsidP="00175D83">
            <w:proofErr w:type="spellStart"/>
            <w:r>
              <w:t>Incl</w:t>
            </w:r>
            <w:proofErr w:type="spellEnd"/>
            <w:r>
              <w:t xml:space="preserve"> Dims</w:t>
            </w:r>
            <w:r w:rsidRPr="007A63B6">
              <w:t xml:space="preserve"> for a Braiins Dimension Map can differ from the main Bro value.</w:t>
            </w:r>
            <w:r w:rsidRPr="00C072CC">
              <w:t xml:space="preserve"> If it is the same it may be left blank.</w:t>
            </w:r>
          </w:p>
        </w:tc>
      </w:tr>
      <w:tr w:rsidR="005B5DCC" w:rsidTr="0059250C">
        <w:trPr>
          <w:cantSplit/>
        </w:trPr>
        <w:tc>
          <w:tcPr>
            <w:tcW w:w="1295" w:type="dxa"/>
            <w:shd w:val="clear" w:color="auto" w:fill="FFFFCC"/>
          </w:tcPr>
          <w:p w:rsidR="005B5DCC" w:rsidRDefault="005B5DCC" w:rsidP="00175D83">
            <w:proofErr w:type="spellStart"/>
            <w:r>
              <w:lastRenderedPageBreak/>
              <w:t>DiMeId</w:t>
            </w:r>
            <w:proofErr w:type="spellEnd"/>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 xml:space="preserve">or non-totalling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made mandatory (if positive) or to be excluded (if negative) from use. The </w:t>
            </w:r>
            <w:proofErr w:type="spellStart"/>
            <w:r>
              <w:t>DiMeId</w:t>
            </w:r>
            <w:proofErr w:type="spellEnd"/>
            <w:r>
              <w:t xml:space="preserve"> value is the </w:t>
            </w:r>
            <w:proofErr w:type="spellStart"/>
            <w:r>
              <w:t>DiMeId</w:t>
            </w:r>
            <w:proofErr w:type="spellEnd"/>
            <w:r>
              <w:t xml:space="preserve"> of the dimension member as shown in the Braiins Admin </w:t>
            </w:r>
            <w:proofErr w:type="spellStart"/>
            <w:r>
              <w:t>Utils</w:t>
            </w:r>
            <w:proofErr w:type="spellEnd"/>
            <w:r>
              <w:t xml:space="preserve"> </w:t>
            </w:r>
            <w:hyperlink r:id="rId13" w:history="1">
              <w:r w:rsidRPr="006555E5">
                <w:rPr>
                  <w:rStyle w:val="Hyperlink"/>
                </w:rPr>
                <w:t>Dimensions Map</w:t>
              </w:r>
            </w:hyperlink>
            <w:r>
              <w:t>.</w:t>
            </w:r>
          </w:p>
          <w:p w:rsidR="005B5DCC" w:rsidRDefault="005B5DCC" w:rsidP="00175D83">
            <w:pPr>
              <w:pStyle w:val="NormSpace"/>
            </w:pPr>
            <w:r>
              <w:t>If a dimension member set to be excluded via a –</w:t>
            </w:r>
            <w:proofErr w:type="spellStart"/>
            <w:r>
              <w:t>ve</w:t>
            </w:r>
            <w:proofErr w:type="spellEnd"/>
            <w:r>
              <w:t xml:space="preserve"> </w:t>
            </w:r>
            <w:proofErr w:type="spellStart"/>
            <w:r>
              <w:t>DiMeid</w:t>
            </w:r>
            <w:proofErr w:type="spellEnd"/>
            <w:r>
              <w:t xml:space="preserve"> has a </w:t>
            </w:r>
            <w:proofErr w:type="spellStart"/>
            <w:r>
              <w:t>Mux</w:t>
            </w:r>
            <w:proofErr w:type="spellEnd"/>
            <w:r>
              <w:t xml:space="preserve"> List (see the Dimension map), the </w:t>
            </w:r>
            <w:proofErr w:type="spellStart"/>
            <w:r>
              <w:t>Mux</w:t>
            </w:r>
            <w:proofErr w:type="spellEnd"/>
            <w:r>
              <w:t xml:space="preserve"> List is excluded rather than the dimension member itself.</w:t>
            </w:r>
          </w:p>
          <w:p w:rsidR="005B5DCC" w:rsidRDefault="005B5DCC" w:rsidP="00BE167E">
            <w:pPr>
              <w:keepNext/>
              <w:keepLines/>
              <w:widowControl w:val="0"/>
            </w:pPr>
            <w:r>
              <w:t xml:space="preserve">Examples of </w:t>
            </w:r>
            <w:proofErr w:type="spellStart"/>
            <w:r>
              <w:t>DiMeId</w:t>
            </w:r>
            <w:proofErr w:type="spellEnd"/>
            <w:r>
              <w:t xml:space="preserve"> use are:</w:t>
            </w:r>
          </w:p>
          <w:p w:rsidR="005B5DCC" w:rsidRDefault="005B5DCC" w:rsidP="00BE167E">
            <w:pPr>
              <w:pStyle w:val="ListBSpace"/>
              <w:keepNext/>
              <w:widowControl/>
            </w:pPr>
            <w:r>
              <w:t xml:space="preserve">423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dimension member, </w:t>
            </w:r>
            <w:proofErr w:type="spellStart"/>
            <w:r>
              <w:t>DiMeId</w:t>
            </w:r>
            <w:proofErr w:type="spellEnd"/>
            <w:r>
              <w:t xml:space="preserve"> 423, </w:t>
            </w:r>
            <w:r w:rsidRPr="006F4207">
              <w:t xml:space="preserve">from Director and </w:t>
            </w:r>
            <w:proofErr w:type="spellStart"/>
            <w:r w:rsidRPr="006F4207">
              <w:t>PartnerLLP</w:t>
            </w:r>
            <w:proofErr w:type="spellEnd"/>
            <w:r w:rsidRPr="006F4207">
              <w:t xml:space="preserve"> B</w:t>
            </w:r>
            <w:r>
              <w:t>ro</w:t>
            </w:r>
            <w:r w:rsidRPr="006F4207">
              <w:t>s.</w:t>
            </w:r>
          </w:p>
          <w:p w:rsidR="005B5DCC" w:rsidRDefault="005B5DCC" w:rsidP="00BE167E">
            <w:pPr>
              <w:pStyle w:val="ListBSpace"/>
            </w:pPr>
            <w:r>
              <w:t xml:space="preserve">1292 to exclude &gt;1 year details from Ageing for a debtor Bro by excluding the </w:t>
            </w:r>
            <w:proofErr w:type="spellStart"/>
            <w:r>
              <w:t>mux</w:t>
            </w:r>
            <w:proofErr w:type="spellEnd"/>
            <w:r>
              <w:t xml:space="preserve"> list of </w:t>
            </w:r>
            <w:r w:rsidRPr="00B64923">
              <w:t>1294</w:t>
            </w:r>
            <w:proofErr w:type="gramStart"/>
            <w:r w:rsidRPr="00B64923">
              <w:t>,1295,1296</w:t>
            </w:r>
            <w:proofErr w:type="gramEnd"/>
            <w:r>
              <w:t xml:space="preserve"> from 1292.</w:t>
            </w:r>
          </w:p>
          <w:p w:rsidR="005B5DCC" w:rsidRDefault="005B5DCC" w:rsidP="00587A30">
            <w:pPr>
              <w:pStyle w:val="ListBSpace"/>
            </w:pPr>
            <w:r>
              <w:t xml:space="preserve">148 and 145 to make </w:t>
            </w:r>
            <w:proofErr w:type="spellStart"/>
            <w:r>
              <w:t>DevelopmentCosts</w:t>
            </w:r>
            <w:proofErr w:type="spellEnd"/>
            <w:r>
              <w:t xml:space="preserve"> and </w:t>
            </w:r>
            <w:proofErr w:type="spellStart"/>
            <w:r>
              <w:t>NegativeGoodwill</w:t>
            </w:r>
            <w:proofErr w:type="spellEnd"/>
            <w:r>
              <w:t xml:space="preserve"> dimension member use mandatory with Asset development cost and negative goodwill related Bros.</w:t>
            </w:r>
          </w:p>
          <w:p w:rsidR="005B5DCC" w:rsidRDefault="005B5DCC" w:rsidP="00175D83">
            <w:proofErr w:type="spellStart"/>
            <w:r>
              <w:t>DiMeId</w:t>
            </w:r>
            <w:proofErr w:type="spellEnd"/>
            <w:r w:rsidRPr="00C072CC">
              <w:t xml:space="preserve"> for a Braiins Dimension Map can differ from the main Bro value. If it is the same it may be left blank.</w:t>
            </w:r>
          </w:p>
        </w:tc>
      </w:tr>
      <w:tr w:rsidR="005B5DCC" w:rsidTr="00CE28AD">
        <w:trPr>
          <w:cantSplit/>
        </w:trPr>
        <w:tc>
          <w:tcPr>
            <w:tcW w:w="1295" w:type="dxa"/>
            <w:shd w:val="clear" w:color="auto" w:fill="EDFFCD"/>
          </w:tcPr>
          <w:p w:rsidR="005B5DCC" w:rsidRDefault="005B5DCC" w:rsidP="00641ADD">
            <w:r>
              <w:t>Except</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1E2668">
            <w:pPr>
              <w:pStyle w:val="NormSpace"/>
            </w:pPr>
            <w:r>
              <w:t>Except applies to Posting Money Bros. Allowable values are ‘Except’ or nothing.</w:t>
            </w:r>
          </w:p>
          <w:p w:rsidR="005B5DCC" w:rsidRDefault="005B5DC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5B5DCC" w:rsidRDefault="005B5DCC" w:rsidP="00EC1B1C">
            <w:r>
              <w:t>150 - Dimension - Exceptional Item Adjustments [5]</w:t>
            </w:r>
          </w:p>
          <w:p w:rsidR="005B5DCC" w:rsidRDefault="005B5DCC" w:rsidP="00EC1B1C">
            <w:r>
              <w:t xml:space="preserve">  [A] 132 After any adjustments for exceptional items</w:t>
            </w:r>
          </w:p>
          <w:p w:rsidR="005B5DCC" w:rsidRDefault="005B5DCC" w:rsidP="005B6068">
            <w:pPr>
              <w:pStyle w:val="NormSpace"/>
            </w:pPr>
            <w:r>
              <w:t xml:space="preserve">    [A] 409 Before any adjustments for exceptional items</w:t>
            </w:r>
          </w:p>
          <w:p w:rsidR="005B5DCC" w:rsidRDefault="005B5DCC" w:rsidP="00557453">
            <w:r>
              <w:t>Nothing means that the Bro is for a normal or non-exceptional item, and that Dimension 5 summing does not apply.</w:t>
            </w:r>
          </w:p>
        </w:tc>
      </w:tr>
      <w:tr w:rsidR="005B5DCC" w:rsidTr="00CE28AD">
        <w:trPr>
          <w:cantSplit/>
        </w:trPr>
        <w:tc>
          <w:tcPr>
            <w:tcW w:w="1295" w:type="dxa"/>
            <w:shd w:val="clear" w:color="auto" w:fill="EDFFCD"/>
          </w:tcPr>
          <w:p w:rsidR="005B5DCC" w:rsidRDefault="005B5DCC" w:rsidP="00D81E8D">
            <w:proofErr w:type="spellStart"/>
            <w:r>
              <w:t>Amort</w:t>
            </w:r>
            <w:proofErr w:type="spellEnd"/>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5B5DCC" w:rsidRDefault="005B5DC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5B5DCC" w:rsidRDefault="005B5DCC" w:rsidP="00F008C2">
            <w:r>
              <w:t>160 - Dimension - Amortisation and Impairment Adjustments [6]</w:t>
            </w:r>
          </w:p>
          <w:p w:rsidR="005B5DCC" w:rsidRDefault="005B5DCC" w:rsidP="00F008C2">
            <w:r>
              <w:t xml:space="preserve">  [A] 131 After any adjustments for amortisation and impairment</w:t>
            </w:r>
          </w:p>
          <w:p w:rsidR="005B5DCC" w:rsidRDefault="005B5DCC" w:rsidP="00F008C2">
            <w:r>
              <w:t xml:space="preserve">    [A] 408 Before any adjustments for amortisation and impairment</w:t>
            </w:r>
          </w:p>
          <w:p w:rsidR="005B5DCC" w:rsidRDefault="005B5DCC" w:rsidP="000116BA"/>
          <w:p w:rsidR="005B5DCC" w:rsidRDefault="005B5DCC" w:rsidP="00557453">
            <w:r>
              <w:t>Nothing means that the Bro is not an</w:t>
            </w:r>
            <w:r w:rsidRPr="0068619F">
              <w:t xml:space="preserve"> amortisation and impairment adjustments</w:t>
            </w:r>
            <w:r>
              <w:t xml:space="preserve"> Bro, and that Dimension 6 summing does not apply.</w:t>
            </w:r>
          </w:p>
        </w:tc>
      </w:tr>
      <w:tr w:rsidR="005B5DCC" w:rsidTr="00CE28AD">
        <w:trPr>
          <w:cantSplit/>
        </w:trPr>
        <w:tc>
          <w:tcPr>
            <w:tcW w:w="1295" w:type="dxa"/>
            <w:shd w:val="clear" w:color="auto" w:fill="EDFFCD"/>
          </w:tcPr>
          <w:p w:rsidR="005B5DCC" w:rsidRDefault="005B5DCC" w:rsidP="006D3BAB">
            <w:r>
              <w:lastRenderedPageBreak/>
              <w:t>Sum Up</w:t>
            </w:r>
          </w:p>
        </w:tc>
        <w:tc>
          <w:tcPr>
            <w:tcW w:w="634" w:type="dxa"/>
            <w:shd w:val="clear" w:color="auto" w:fill="EDFFCD"/>
          </w:tcPr>
          <w:p w:rsidR="005B5DCC" w:rsidRDefault="005B5DCC" w:rsidP="009B4B7F">
            <w:pPr>
              <w:jc w:val="center"/>
            </w:pPr>
            <w:r>
              <w:t>E</w:t>
            </w:r>
          </w:p>
        </w:tc>
        <w:tc>
          <w:tcPr>
            <w:tcW w:w="8549" w:type="dxa"/>
            <w:shd w:val="clear" w:color="auto" w:fill="EDFFCD"/>
          </w:tcPr>
          <w:p w:rsidR="005B5DCC" w:rsidRDefault="005B5DC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tblPr>
            <w:tblGrid>
              <w:gridCol w:w="879"/>
              <w:gridCol w:w="7550"/>
            </w:tblGrid>
            <w:tr w:rsidR="005B5DCC" w:rsidTr="00980A18">
              <w:tc>
                <w:tcPr>
                  <w:tcW w:w="0" w:type="auto"/>
                </w:tcPr>
                <w:p w:rsidR="005B5DCC" w:rsidRDefault="005B5DCC" w:rsidP="00980A18">
                  <w:r>
                    <w:t>Nothing</w:t>
                  </w:r>
                </w:p>
              </w:tc>
              <w:tc>
                <w:tcPr>
                  <w:tcW w:w="0" w:type="auto"/>
                </w:tcPr>
                <w:p w:rsidR="005B5DCC" w:rsidRDefault="005B5DCC" w:rsidP="009055F3">
                  <w:pPr>
                    <w:pStyle w:val="NormSpace"/>
                  </w:pPr>
                  <w:r>
                    <w:t>Level 0 Bro for which no summing ‘up’ can be performed.</w:t>
                  </w:r>
                </w:p>
              </w:tc>
            </w:tr>
            <w:tr w:rsidR="005B5DCC" w:rsidTr="00980A18">
              <w:tc>
                <w:tcPr>
                  <w:tcW w:w="0" w:type="auto"/>
                </w:tcPr>
                <w:p w:rsidR="005B5DCC" w:rsidRDefault="005B5DCC" w:rsidP="00980A18">
                  <w:r>
                    <w:t>+</w:t>
                  </w:r>
                </w:p>
              </w:tc>
              <w:tc>
                <w:tcPr>
                  <w:tcW w:w="0" w:type="auto"/>
                </w:tcPr>
                <w:p w:rsidR="005B5DCC" w:rsidRDefault="005B5DCC" w:rsidP="00511962">
                  <w:pPr>
                    <w:pStyle w:val="NormSpace"/>
                  </w:pPr>
                  <w:r>
                    <w:t>S</w:t>
                  </w:r>
                  <w:r w:rsidRPr="00D7614C">
                    <w:t xml:space="preserve">pecifies that the balances of the Bro </w:t>
                  </w:r>
                  <w:r>
                    <w:t>sum</w:t>
                  </w:r>
                  <w:r w:rsidRPr="00D7614C">
                    <w:t xml:space="preserve"> to the parent Set balances</w:t>
                  </w:r>
                  <w:r>
                    <w:t>.</w:t>
                  </w:r>
                </w:p>
                <w:p w:rsidR="005B5DCC" w:rsidRDefault="005B5DCC" w:rsidP="00511962">
                  <w:pPr>
                    <w:pStyle w:val="NormSpace"/>
                  </w:pPr>
                  <w:r>
                    <w:t>This is the default on creation of a new Summing Bro for which no Sum Up value is supplied.</w:t>
                  </w:r>
                </w:p>
              </w:tc>
            </w:tr>
            <w:tr w:rsidR="005B5DCC" w:rsidTr="00980A18">
              <w:tc>
                <w:tcPr>
                  <w:tcW w:w="0" w:type="auto"/>
                </w:tcPr>
                <w:p w:rsidR="005B5DCC" w:rsidRDefault="005B5DCC" w:rsidP="00980A18">
                  <w:r>
                    <w:t>No</w:t>
                  </w:r>
                </w:p>
              </w:tc>
              <w:tc>
                <w:tcPr>
                  <w:tcW w:w="0" w:type="auto"/>
                </w:tcPr>
                <w:p w:rsidR="005B5DCC" w:rsidRDefault="005B5DC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5B5DCC" w:rsidRDefault="005B5DC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5B5DCC" w:rsidTr="00980A18">
              <w:tc>
                <w:tcPr>
                  <w:tcW w:w="0" w:type="auto"/>
                </w:tcPr>
                <w:p w:rsidR="005B5DCC" w:rsidRDefault="005B5DCC" w:rsidP="00980A18">
                  <w:r>
                    <w:t>NA</w:t>
                  </w:r>
                </w:p>
              </w:tc>
              <w:tc>
                <w:tcPr>
                  <w:tcW w:w="0" w:type="auto"/>
                </w:tcPr>
                <w:p w:rsidR="005B5DCC" w:rsidRDefault="005B5DCC" w:rsidP="007631BF">
                  <w:r>
                    <w:t>Setting when auto summing does not apply because either the Bro’s Data Type  is different from the parent Set’s Data Type, or the Bro is a Total Bro.</w:t>
                  </w:r>
                </w:p>
              </w:tc>
            </w:tr>
          </w:tbl>
          <w:p w:rsidR="005B5DCC" w:rsidRDefault="005B5DCC" w:rsidP="00F516D1"/>
        </w:tc>
      </w:tr>
      <w:tr w:rsidR="005B5DCC" w:rsidTr="009555CA">
        <w:trPr>
          <w:cantSplit/>
        </w:trPr>
        <w:tc>
          <w:tcPr>
            <w:tcW w:w="1295" w:type="dxa"/>
            <w:shd w:val="clear" w:color="auto" w:fill="EDFFCD"/>
          </w:tcPr>
          <w:p w:rsidR="005B5DCC" w:rsidRDefault="005B5DCC" w:rsidP="00086AB3">
            <w:r>
              <w:t>Totalling</w:t>
            </w:r>
          </w:p>
        </w:tc>
        <w:tc>
          <w:tcPr>
            <w:tcW w:w="634" w:type="dxa"/>
            <w:shd w:val="clear" w:color="auto" w:fill="EDFFCD"/>
          </w:tcPr>
          <w:p w:rsidR="005B5DCC" w:rsidRDefault="005B5DCC" w:rsidP="00BD15C2">
            <w:pPr>
              <w:jc w:val="center"/>
            </w:pPr>
            <w:r>
              <w:t>E</w:t>
            </w:r>
          </w:p>
        </w:tc>
        <w:tc>
          <w:tcPr>
            <w:tcW w:w="8549" w:type="dxa"/>
            <w:shd w:val="clear" w:color="auto" w:fill="EDFFCD"/>
          </w:tcPr>
          <w:p w:rsidR="005B5DCC" w:rsidRDefault="005B5DCC" w:rsidP="00F72C0C">
            <w:pPr>
              <w:pStyle w:val="NormSpace"/>
            </w:pPr>
            <w:r>
              <w:t>Summing Bros may be defined as Totalling Bros via the Totalling column. Allowable values are Subtotal or Total, or nothing.</w:t>
            </w:r>
          </w:p>
          <w:p w:rsidR="005B5DCC" w:rsidRDefault="005B5DCC" w:rsidP="00DC3D3C">
            <w:pPr>
              <w:keepNext/>
              <w:keepLines/>
            </w:pPr>
            <w:r>
              <w:t>A Totalling Bro:</w:t>
            </w:r>
          </w:p>
          <w:p w:rsidR="005B5DCC" w:rsidRDefault="005B5DCC" w:rsidP="004C0541">
            <w:pPr>
              <w:pStyle w:val="ListBullet"/>
            </w:pPr>
            <w:r>
              <w:t>cannot be posted to, and so is automatically ‘Report Only’</w:t>
            </w:r>
          </w:p>
          <w:p w:rsidR="005B5DCC" w:rsidRDefault="005B5DCC" w:rsidP="004C0541">
            <w:pPr>
              <w:pStyle w:val="ListBullet"/>
            </w:pPr>
            <w:r>
              <w:t xml:space="preserve">cannot have Excl Dims, </w:t>
            </w:r>
            <w:proofErr w:type="spellStart"/>
            <w:r>
              <w:t>Incl</w:t>
            </w:r>
            <w:proofErr w:type="spellEnd"/>
            <w:r>
              <w:t xml:space="preserve"> Dims, or Excl </w:t>
            </w:r>
            <w:proofErr w:type="spellStart"/>
            <w:r>
              <w:t>DiMeId</w:t>
            </w:r>
            <w:proofErr w:type="spellEnd"/>
            <w:r>
              <w:t xml:space="preserve"> values, though the Braiins Dimensions are automatically excluded from all totalling Bros</w:t>
            </w:r>
          </w:p>
          <w:p w:rsidR="005B5DCC" w:rsidRDefault="005B5DCC" w:rsidP="004C0541">
            <w:pPr>
              <w:pStyle w:val="ListBullet"/>
            </w:pPr>
            <w:r>
              <w:t>can be used to provide taxonomy information for report generator table subtotal/total sums, without ever being used for summing itself</w:t>
            </w:r>
          </w:p>
          <w:p w:rsidR="005B5DCC" w:rsidRDefault="005B5DCC" w:rsidP="00BD3D44">
            <w:pPr>
              <w:pStyle w:val="ListBullet"/>
              <w:spacing w:after="120"/>
            </w:pPr>
            <w:r>
              <w:t xml:space="preserve">can be used to also provide a target or home for ‘Sum </w:t>
            </w:r>
            <w:proofErr w:type="spellStart"/>
            <w:r>
              <w:t>To’s</w:t>
            </w:r>
            <w:proofErr w:type="spellEnd"/>
            <w:r>
              <w:t xml:space="preserve"> of other Bros</w:t>
            </w:r>
          </w:p>
          <w:p w:rsidR="005B5DCC" w:rsidRDefault="005B5DCC" w:rsidP="00BD3D44">
            <w:pPr>
              <w:pStyle w:val="ListBullet"/>
              <w:spacing w:after="120"/>
            </w:pPr>
            <w:r>
              <w:t>allows use of all dimensions in the case of a multiple hypercube taxonomy element</w:t>
            </w:r>
          </w:p>
          <w:p w:rsidR="005B5DCC" w:rsidRDefault="005B5DCC" w:rsidP="0068084B">
            <w:pPr>
              <w:pStyle w:val="NormSpace"/>
            </w:pPr>
            <w:r>
              <w:t>A Total Bro is not summed up the tree i.e. it always has a Sum Up property of NA. (A Subtotal bro is summed up the tree unless Sum Up is set to No.)</w:t>
            </w:r>
          </w:p>
          <w:p w:rsidR="005B5DCC" w:rsidRDefault="005B5DCC" w:rsidP="0068084B">
            <w:pPr>
              <w:pStyle w:val="NormSpace"/>
            </w:pPr>
            <w:r>
              <w:t xml:space="preserve">A Total Bro cannot be ‘Sum </w:t>
            </w:r>
            <w:proofErr w:type="spellStart"/>
            <w:r>
              <w:t>To’ed</w:t>
            </w:r>
            <w:proofErr w:type="spellEnd"/>
            <w:r>
              <w:t xml:space="preserve"> another Bro, whereas a Subtotal Bro can be.</w:t>
            </w:r>
          </w:p>
          <w:p w:rsidR="005B5DCC" w:rsidRDefault="005B5DCC" w:rsidP="0068084B">
            <w:pPr>
              <w:pStyle w:val="NormSpace"/>
            </w:pPr>
            <w:r>
              <w:t>There are no other differences between the two totalling types currently.</w:t>
            </w:r>
          </w:p>
          <w:p w:rsidR="005B5DCC" w:rsidRDefault="005B5DCC" w:rsidP="00D26DEC">
            <w:pPr>
              <w:pStyle w:val="NormSpace"/>
            </w:pPr>
            <w:r>
              <w:t>It is not necessary to use Totalling Bros for summing purposes, as the sums may be available via auto Bro summing, or column summing within report tables.</w:t>
            </w:r>
          </w:p>
          <w:p w:rsidR="005B5DCC" w:rsidRDefault="005B5DCC" w:rsidP="00D739F1">
            <w:r>
              <w:t xml:space="preserve">Summing to Totalling Bros via ‘Sum </w:t>
            </w:r>
            <w:proofErr w:type="spellStart"/>
            <w:r>
              <w:t>To’s</w:t>
            </w:r>
            <w:proofErr w:type="spellEnd"/>
            <w:r>
              <w:t xml:space="preserve"> is applicable when neither the Bro Tree structure nor report table summing provide the required sums.</w:t>
            </w:r>
          </w:p>
        </w:tc>
      </w:tr>
      <w:tr w:rsidR="005B5DCC" w:rsidTr="00DF13C7">
        <w:trPr>
          <w:cantSplit/>
        </w:trPr>
        <w:tc>
          <w:tcPr>
            <w:tcW w:w="1295" w:type="dxa"/>
            <w:shd w:val="clear" w:color="auto" w:fill="FFFFCC"/>
          </w:tcPr>
          <w:p w:rsidR="005B5DCC" w:rsidRDefault="005B5DCC" w:rsidP="004031FF">
            <w:r>
              <w:lastRenderedPageBreak/>
              <w:t>Sum To</w:t>
            </w:r>
          </w:p>
        </w:tc>
        <w:tc>
          <w:tcPr>
            <w:tcW w:w="634" w:type="dxa"/>
            <w:shd w:val="clear" w:color="auto" w:fill="FFFFCC"/>
          </w:tcPr>
          <w:p w:rsidR="005B5DCC" w:rsidRDefault="005B5DCC" w:rsidP="00D21159">
            <w:pPr>
              <w:jc w:val="center"/>
            </w:pPr>
            <w:r>
              <w:t>B</w:t>
            </w:r>
          </w:p>
        </w:tc>
        <w:tc>
          <w:tcPr>
            <w:tcW w:w="8549" w:type="dxa"/>
            <w:shd w:val="clear" w:color="auto" w:fill="FFFFCC"/>
          </w:tcPr>
          <w:p w:rsidR="005B5DCC" w:rsidRDefault="005B5DCC" w:rsidP="00636F9D">
            <w:pPr>
              <w:pStyle w:val="NormSpace"/>
            </w:pPr>
            <w:r>
              <w:t xml:space="preserve">Sum To </w:t>
            </w:r>
            <w:proofErr w:type="gramStart"/>
            <w:r>
              <w:t>allows</w:t>
            </w:r>
            <w:proofErr w:type="gramEnd"/>
            <w:r>
              <w:t xml:space="preserve"> summing of Summing type Bros, included Braiins Dimension Mapped ones, to Totalling type Bros, in addition to any auto dimensional and Set summing for the Summing Bros.</w:t>
            </w:r>
            <w:r w:rsidRPr="0039449F">
              <w:t xml:space="preserve"> The </w:t>
            </w:r>
            <w:r>
              <w:t>Sum To</w:t>
            </w:r>
            <w:r w:rsidRPr="0039449F">
              <w:t xml:space="preserve"> Bro </w:t>
            </w:r>
            <w:r>
              <w:t xml:space="preserve">must be </w:t>
            </w:r>
            <w:r w:rsidRPr="00381C53">
              <w:t xml:space="preserve">a </w:t>
            </w:r>
            <w:r>
              <w:t xml:space="preserve">totalling type Bro. It </w:t>
            </w:r>
            <w:r w:rsidRPr="0039449F">
              <w:t>can appear later in the SS.</w:t>
            </w:r>
            <w:r>
              <w:t xml:space="preserve"> See also Totalling above.</w:t>
            </w:r>
          </w:p>
          <w:p w:rsidR="005B5DCC" w:rsidRDefault="005B5DCC" w:rsidP="00636F9D">
            <w:pPr>
              <w:pStyle w:val="NormSpace"/>
            </w:pPr>
            <w:r w:rsidRPr="00F3464B">
              <w:t>Allowable values for the Sum To column are a Bro Name or Nothing.</w:t>
            </w:r>
          </w:p>
          <w:p w:rsidR="005B5DCC" w:rsidRDefault="005B5DCC" w:rsidP="00636F9D">
            <w:pPr>
              <w:pStyle w:val="NormSpace"/>
            </w:pPr>
            <w:r>
              <w:t xml:space="preserve">‘Sum To’ summing is performed after all auto dimensional and set </w:t>
            </w:r>
            <w:proofErr w:type="gramStart"/>
            <w:r>
              <w:t>summing,</w:t>
            </w:r>
            <w:proofErr w:type="gramEnd"/>
            <w:r>
              <w:t xml:space="preserve"> and for Base balances only. As of 5 November 2011 this timing means that Subtotal Bros that obtain their values via ‘Sum To’ are effectively not set summed, even if their ‘Sum Up’ property is ‘+’, as at set summing time</w:t>
            </w:r>
            <w:r w:rsidRPr="004A6361">
              <w:t xml:space="preserve"> the</w:t>
            </w:r>
            <w:r>
              <w:t>ir balances are undefined. If such set summing proves to be required, additional code will need to be written to sum such sets after the Sum To summing has been completed.</w:t>
            </w:r>
          </w:p>
          <w:p w:rsidR="005B5DCC" w:rsidRDefault="005B5DCC" w:rsidP="00E16060">
            <w:r>
              <w:t>Currently only one ‘Sum To’ Bro may be specified per Bro. If required, this could be extended to allow for a list of ‘Sum To’ Bros.</w:t>
            </w:r>
          </w:p>
        </w:tc>
      </w:tr>
      <w:tr w:rsidR="005B5DCC" w:rsidTr="008B40AE">
        <w:tc>
          <w:tcPr>
            <w:tcW w:w="1295" w:type="dxa"/>
            <w:shd w:val="clear" w:color="auto" w:fill="FFFFCC"/>
          </w:tcPr>
          <w:p w:rsidR="005B5DCC" w:rsidRDefault="005B5DCC" w:rsidP="00D81E8D">
            <w:r>
              <w:t>Related</w:t>
            </w:r>
          </w:p>
        </w:tc>
        <w:tc>
          <w:tcPr>
            <w:tcW w:w="634" w:type="dxa"/>
            <w:shd w:val="clear" w:color="auto" w:fill="FFFFCC"/>
          </w:tcPr>
          <w:p w:rsidR="005B5DCC" w:rsidRDefault="005B5DCC" w:rsidP="00D81E8D">
            <w:pPr>
              <w:jc w:val="center"/>
            </w:pPr>
            <w:r>
              <w:t>B</w:t>
            </w:r>
          </w:p>
        </w:tc>
        <w:tc>
          <w:tcPr>
            <w:tcW w:w="8549" w:type="dxa"/>
            <w:shd w:val="clear" w:color="auto" w:fill="FFFFCC"/>
          </w:tcPr>
          <w:p w:rsidR="005B5DCC" w:rsidRDefault="005B5DCC" w:rsidP="00DE6B6B">
            <w:pPr>
              <w:pStyle w:val="NormSpace"/>
            </w:pPr>
            <w:r>
              <w:t>The Related column provides a means of specifying auto summing checks for Summing Bros</w:t>
            </w:r>
            <w:r w:rsidRPr="000B166B">
              <w:t>, included Braiins Dimension Mapped ones,</w:t>
            </w:r>
            <w:r>
              <w:t xml:space="preserve"> by defining whether a Bro’s sums should be equal to, or equal and opposite to, the sums of a ‘Related’ Bro, which must be a </w:t>
            </w:r>
            <w:r w:rsidRPr="00381C53">
              <w:t>standard Bro i.e. not a Braiins Dimension Bro</w:t>
            </w:r>
            <w:r>
              <w:t>,</w:t>
            </w:r>
            <w:r w:rsidRPr="00381C53">
              <w:t xml:space="preserve"> </w:t>
            </w:r>
            <w:r>
              <w:t>with the same Data Type. The Related Bro can appear later in the SS.</w:t>
            </w:r>
          </w:p>
          <w:p w:rsidR="005B5DCC" w:rsidRDefault="005B5DCC" w:rsidP="00DE6B6B">
            <w:pPr>
              <w:pStyle w:val="NormSpace"/>
            </w:pPr>
            <w:r>
              <w:t>The check is applied to Base balances only, after all summing has been completed.</w:t>
            </w:r>
          </w:p>
          <w:p w:rsidR="005B5DCC" w:rsidRDefault="005B5DCC" w:rsidP="004E3256">
            <w:r>
              <w:t>Allowable values for the Related column are:</w:t>
            </w:r>
          </w:p>
          <w:p w:rsidR="005B5DCC" w:rsidRDefault="005B5DCC" w:rsidP="00FF1C40">
            <w:pPr>
              <w:pStyle w:val="ListBullet"/>
            </w:pPr>
            <w:r>
              <w:t>Equal To: Bro Name</w:t>
            </w:r>
          </w:p>
          <w:p w:rsidR="005B5DCC" w:rsidRDefault="005B5DCC" w:rsidP="00FF1C40">
            <w:pPr>
              <w:pStyle w:val="ListBullet"/>
            </w:pPr>
            <w:r>
              <w:t xml:space="preserve">Equal &amp; </w:t>
            </w:r>
            <w:proofErr w:type="spellStart"/>
            <w:r>
              <w:t>Opp</w:t>
            </w:r>
            <w:proofErr w:type="spellEnd"/>
            <w:r>
              <w:t xml:space="preserve"> To: Bro Name</w:t>
            </w:r>
          </w:p>
          <w:p w:rsidR="005B5DCC" w:rsidRPr="000F6685" w:rsidRDefault="005B5DCC" w:rsidP="000F6685">
            <w:pPr>
              <w:pStyle w:val="ListBullet"/>
            </w:pPr>
            <w:r>
              <w:t>Nothing</w:t>
            </w:r>
          </w:p>
        </w:tc>
      </w:tr>
      <w:tr w:rsidR="005B5DCC" w:rsidTr="00D77089">
        <w:tc>
          <w:tcPr>
            <w:tcW w:w="1295" w:type="dxa"/>
            <w:shd w:val="clear" w:color="auto" w:fill="EDFFCD"/>
          </w:tcPr>
          <w:p w:rsidR="005B5DCC" w:rsidRDefault="005B5DCC" w:rsidP="00004F99">
            <w:proofErr w:type="spellStart"/>
            <w:r>
              <w:t>StartEnd</w:t>
            </w:r>
            <w:proofErr w:type="spellEnd"/>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A87B0F">
            <w:pPr>
              <w:pStyle w:val="NormSpace"/>
            </w:pPr>
            <w:r>
              <w:t xml:space="preserve">The </w:t>
            </w:r>
            <w:proofErr w:type="spellStart"/>
            <w:r>
              <w:t>StartEnd</w:t>
            </w:r>
            <w:proofErr w:type="spellEnd"/>
            <w:r>
              <w:t xml:space="preserve"> column applies to </w:t>
            </w:r>
            <w:r w:rsidRPr="00DC7B7C">
              <w:t>Taxonomy based 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5B5DCC" w:rsidRDefault="005B5DC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5B5DCC" w:rsidRDefault="005B5DCC" w:rsidP="006E5138">
            <w:pPr>
              <w:pStyle w:val="ListBT1"/>
            </w:pPr>
            <w:r>
              <w:t xml:space="preserve">No </w:t>
            </w:r>
            <w:proofErr w:type="spellStart"/>
            <w:r>
              <w:t>StartEnd</w:t>
            </w:r>
            <w:proofErr w:type="spellEnd"/>
            <w:r>
              <w:t xml:space="preserve"> Sum List (also called SE Sum List)</w:t>
            </w:r>
          </w:p>
          <w:p w:rsidR="005B5DCC" w:rsidRDefault="005B5DCC" w:rsidP="006E5138">
            <w:pPr>
              <w:pStyle w:val="ListBT1"/>
            </w:pPr>
            <w:r>
              <w:t>No Start value</w:t>
            </w:r>
          </w:p>
          <w:p w:rsidR="005B5DCC" w:rsidRDefault="005B5DCC" w:rsidP="006E5138">
            <w:pPr>
              <w:pStyle w:val="ListBT1"/>
            </w:pPr>
            <w:r>
              <w:t>End value is to be posted</w:t>
            </w:r>
          </w:p>
          <w:p w:rsidR="005B5DCC" w:rsidRDefault="005B5DCC" w:rsidP="006E5138">
            <w:pPr>
              <w:pStyle w:val="ListBT1"/>
            </w:pPr>
            <w:r>
              <w:t>TB includes the value if Post Type is DE</w:t>
            </w:r>
          </w:p>
          <w:p w:rsidR="005B5DCC" w:rsidRDefault="005B5DCC" w:rsidP="006E5138">
            <w:pPr>
              <w:pStyle w:val="ListBT1"/>
            </w:pPr>
            <w:r>
              <w:t>Tag: End type</w:t>
            </w:r>
          </w:p>
          <w:p w:rsidR="005B5DCC" w:rsidRDefault="005B5DCC" w:rsidP="00E53F1E">
            <w:pPr>
              <w:pStyle w:val="ListBT1"/>
              <w:spacing w:after="120"/>
            </w:pPr>
            <w:r>
              <w:t>Can use Braiins Dimensions</w:t>
            </w:r>
          </w:p>
          <w:p w:rsidR="005B5DCC" w:rsidRDefault="005B5DC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5B5DCC" w:rsidRDefault="005B5DC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5B5DCC" w:rsidRDefault="005B5DCC" w:rsidP="00C26DFB">
            <w:pPr>
              <w:pStyle w:val="ListBT1"/>
            </w:pPr>
            <w:r>
              <w:t>Start = previous period End and is automatically RO</w:t>
            </w:r>
          </w:p>
          <w:p w:rsidR="005B5DCC" w:rsidRDefault="005B5DCC" w:rsidP="00C26DFB">
            <w:pPr>
              <w:pStyle w:val="ListBT1"/>
            </w:pPr>
            <w:r>
              <w:t>End = Start + the Sum of the SE Sum List of Bros</w:t>
            </w:r>
          </w:p>
          <w:p w:rsidR="005B5DCC" w:rsidRDefault="005B5DCC" w:rsidP="00C26DFB">
            <w:pPr>
              <w:pStyle w:val="ListBT1"/>
            </w:pPr>
            <w:r>
              <w:lastRenderedPageBreak/>
              <w:t>End is automatically RO</w:t>
            </w:r>
          </w:p>
          <w:p w:rsidR="005B5DCC" w:rsidRDefault="005B5DCC" w:rsidP="00C26DFB">
            <w:pPr>
              <w:pStyle w:val="ListBT1"/>
            </w:pPr>
            <w:r>
              <w:t>TB includes: Start balance AND the SE Sum List Bros</w:t>
            </w:r>
          </w:p>
          <w:p w:rsidR="005B5DCC" w:rsidRDefault="005B5DCC" w:rsidP="00C26DFB">
            <w:pPr>
              <w:pStyle w:val="ListBT1"/>
            </w:pPr>
            <w:r>
              <w:t>Tag: Start or End according to the Bro Reference</w:t>
            </w:r>
          </w:p>
          <w:p w:rsidR="005B5DCC" w:rsidRDefault="005B5DCC" w:rsidP="00E53F1E">
            <w:pPr>
              <w:pStyle w:val="ListBT1"/>
              <w:spacing w:after="120"/>
            </w:pPr>
            <w:r>
              <w:t>Cannot use Braiins Dimensions</w:t>
            </w:r>
          </w:p>
          <w:p w:rsidR="005B5DCC" w:rsidRDefault="005B5DC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5B5DCC" w:rsidRDefault="005B5DC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5B5DCC" w:rsidRDefault="005B5DCC" w:rsidP="00804901">
            <w:pPr>
              <w:pStyle w:val="ListBT1"/>
            </w:pPr>
            <w:r>
              <w:t>Start = previous period End</w:t>
            </w:r>
            <w:r w:rsidRPr="00F13166">
              <w:t xml:space="preserve"> and is automatically RO</w:t>
            </w:r>
          </w:p>
          <w:p w:rsidR="005B5DCC" w:rsidRDefault="005B5DCC" w:rsidP="00804901">
            <w:pPr>
              <w:pStyle w:val="ListBT1"/>
            </w:pPr>
            <w:r>
              <w:t>End is to be posted. Zero if no posting.</w:t>
            </w:r>
          </w:p>
          <w:p w:rsidR="005B5DCC" w:rsidRDefault="005B5DCC" w:rsidP="00804901">
            <w:pPr>
              <w:pStyle w:val="ListBT1"/>
            </w:pPr>
            <w:r>
              <w:t>The SE Sum List provides a check, or means of calculating missing values.</w:t>
            </w:r>
          </w:p>
          <w:p w:rsidR="005B5DCC" w:rsidRDefault="005B5DCC" w:rsidP="00804901">
            <w:pPr>
              <w:pStyle w:val="ListBT1"/>
            </w:pPr>
            <w:r>
              <w:t>TB includes: End balance but NOT the SE List Bros</w:t>
            </w:r>
          </w:p>
          <w:p w:rsidR="005B5DCC" w:rsidRDefault="005B5DCC" w:rsidP="00804901">
            <w:pPr>
              <w:pStyle w:val="ListBT1"/>
            </w:pPr>
            <w:r>
              <w:t>Tag: Start or End according to the Bro Reference</w:t>
            </w:r>
          </w:p>
          <w:p w:rsidR="005B5DCC" w:rsidRDefault="005B5DCC" w:rsidP="005A3687">
            <w:pPr>
              <w:pStyle w:val="ListBT1"/>
              <w:spacing w:after="120"/>
            </w:pPr>
            <w:r>
              <w:t>Cannot use Braiins Dimensions</w:t>
            </w:r>
          </w:p>
          <w:p w:rsidR="005B5DCC" w:rsidRDefault="005B5DC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5B5DCC" w:rsidRDefault="005B5DCC" w:rsidP="003B1A06">
            <w:pPr>
              <w:pStyle w:val="ListBT1"/>
            </w:pPr>
            <w:r>
              <w:t>TB includes:</w:t>
            </w:r>
            <w:r>
              <w:tab/>
              <w:t>P&amp;L:</w:t>
            </w:r>
            <w:r>
              <w:tab/>
              <w:t>Start and End with sign reversed</w:t>
            </w:r>
            <w:r>
              <w:br/>
            </w:r>
            <w:r>
              <w:tab/>
            </w:r>
            <w:r>
              <w:tab/>
            </w:r>
            <w:r>
              <w:tab/>
            </w:r>
            <w:r>
              <w:tab/>
            </w:r>
            <w:r>
              <w:tab/>
              <w:t>BS:</w:t>
            </w:r>
            <w:r>
              <w:tab/>
              <w:t>End</w:t>
            </w:r>
          </w:p>
          <w:p w:rsidR="005B5DCC" w:rsidRDefault="005B5DCC" w:rsidP="00943CF7">
            <w:pPr>
              <w:pStyle w:val="ListBT1"/>
            </w:pPr>
            <w:r>
              <w:t>Movement to be taken into account when checking that a posting journal balances.</w:t>
            </w:r>
          </w:p>
          <w:p w:rsidR="005B5DCC" w:rsidRDefault="005B5DCC" w:rsidP="0085310D">
            <w:pPr>
              <w:pStyle w:val="ListBSpace"/>
            </w:pPr>
            <w:r w:rsidRPr="00B63AD7">
              <w:rPr>
                <w:b/>
              </w:rPr>
              <w:t>Acc</w:t>
            </w:r>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 and 3937 Prepayments etc, with properties:</w:t>
            </w:r>
          </w:p>
          <w:p w:rsidR="005B5DCC" w:rsidRDefault="005B5DCC" w:rsidP="00A87B0F">
            <w:pPr>
              <w:pStyle w:val="ListBT1"/>
            </w:pPr>
            <w:r>
              <w:t>No SE Sum List</w:t>
            </w:r>
          </w:p>
          <w:p w:rsidR="005B5DCC" w:rsidRDefault="005B5DCC" w:rsidP="00A87B0F">
            <w:pPr>
              <w:pStyle w:val="ListBT1"/>
            </w:pPr>
            <w:r>
              <w:t xml:space="preserve">Start = previous period End </w:t>
            </w:r>
            <w:r w:rsidRPr="00F13166">
              <w:t>and is automatically RO</w:t>
            </w:r>
          </w:p>
          <w:p w:rsidR="005B5DCC" w:rsidRDefault="005B5DCC" w:rsidP="00A87B0F">
            <w:pPr>
              <w:pStyle w:val="ListBT1"/>
            </w:pPr>
            <w:r>
              <w:t>End is to be posted.</w:t>
            </w:r>
          </w:p>
          <w:p w:rsidR="005B5DCC" w:rsidRDefault="005B5DCC" w:rsidP="00A87B0F">
            <w:pPr>
              <w:pStyle w:val="ListBT1"/>
            </w:pPr>
            <w:r>
              <w:t>TB includes: End</w:t>
            </w:r>
          </w:p>
          <w:p w:rsidR="005B5DCC" w:rsidRDefault="005B5DCC" w:rsidP="00A87B0F">
            <w:pPr>
              <w:pStyle w:val="ListBT1"/>
            </w:pPr>
            <w:r>
              <w:t>Tag: Start or End according to the Bro Reference. (It is yet to be confirmed whether a start tag is legal re iXBRL verification for such elements.)</w:t>
            </w:r>
          </w:p>
          <w:p w:rsidR="005B5DCC" w:rsidRDefault="005B5DCC" w:rsidP="00E53F1E">
            <w:pPr>
              <w:pStyle w:val="ListBT1"/>
              <w:spacing w:after="120"/>
            </w:pPr>
            <w:r>
              <w:t>Cannot use Braiins Dimensions</w:t>
            </w:r>
          </w:p>
          <w:p w:rsidR="005B5DCC" w:rsidRPr="00E53F1E" w:rsidRDefault="005B5DCC" w:rsidP="00E53F1E">
            <w:pPr>
              <w:rPr>
                <w:b/>
              </w:rPr>
            </w:pPr>
            <w:proofErr w:type="spellStart"/>
            <w:r w:rsidRPr="00E53F1E">
              <w:rPr>
                <w:b/>
              </w:rPr>
              <w:t>StartEnd</w:t>
            </w:r>
            <w:proofErr w:type="spellEnd"/>
            <w:r w:rsidRPr="00E53F1E">
              <w:rPr>
                <w:b/>
              </w:rPr>
              <w:t xml:space="preserve"> Instant Bros</w:t>
            </w:r>
          </w:p>
          <w:p w:rsidR="005B5DCC" w:rsidRDefault="005B5DCC" w:rsidP="00091AEB">
            <w:pPr>
              <w:pStyle w:val="NormSpace"/>
            </w:pPr>
            <w:r>
              <w:t>For Instant Bros</w:t>
            </w:r>
            <w:r w:rsidRPr="007439B6">
              <w:t xml:space="preserve"> other than the ‘No’ type i.e. those with </w:t>
            </w:r>
            <w:proofErr w:type="spellStart"/>
            <w:r w:rsidRPr="007439B6">
              <w:t>StartEnd</w:t>
            </w:r>
            <w:proofErr w:type="spellEnd"/>
            <w:r w:rsidRPr="007439B6">
              <w:t xml:space="preserve"> values, </w:t>
            </w:r>
            <w:r>
              <w:t>Import creates two Bros, one for the Start value, and one for the End value, though only one Bro row is needed in the Bros spreadsheet. Also, only one Bro is shown in Bros List and Bros Lookup.</w:t>
            </w:r>
          </w:p>
          <w:p w:rsidR="005B5DCC" w:rsidRDefault="005B5DCC" w:rsidP="00091AEB">
            <w:pPr>
              <w:pStyle w:val="NormSpace"/>
            </w:pPr>
            <w:r>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5B5DCC" w:rsidRPr="005B28D0" w:rsidRDefault="005B5DCC" w:rsidP="0035311E">
            <w:pPr>
              <w:rPr>
                <w:b/>
              </w:rPr>
            </w:pPr>
            <w:proofErr w:type="spellStart"/>
            <w:r w:rsidRPr="005B28D0">
              <w:rPr>
                <w:b/>
              </w:rPr>
              <w:t>SumEnd</w:t>
            </w:r>
            <w:proofErr w:type="spellEnd"/>
            <w:r w:rsidRPr="005B28D0">
              <w:rPr>
                <w:b/>
              </w:rPr>
              <w:t xml:space="preserve"> and </w:t>
            </w:r>
            <w:proofErr w:type="spellStart"/>
            <w:r w:rsidRPr="005B28D0">
              <w:rPr>
                <w:b/>
              </w:rPr>
              <w:t>PostEnd</w:t>
            </w:r>
            <w:proofErr w:type="spellEnd"/>
            <w:r w:rsidRPr="005B28D0">
              <w:rPr>
                <w:b/>
              </w:rPr>
              <w:t xml:space="preserve"> SE Sum Lists</w:t>
            </w:r>
          </w:p>
          <w:p w:rsidR="005B5DCC" w:rsidRDefault="005B5DCC" w:rsidP="0035311E">
            <w:r>
              <w:t xml:space="preserve">For </w:t>
            </w:r>
            <w:proofErr w:type="spellStart"/>
            <w:r>
              <w:t>SumEnd</w:t>
            </w:r>
            <w:proofErr w:type="spellEnd"/>
            <w:r>
              <w:t xml:space="preserve"> and </w:t>
            </w:r>
            <w:proofErr w:type="spellStart"/>
            <w:r>
              <w:t>PostEnd</w:t>
            </w:r>
            <w:proofErr w:type="spellEnd"/>
            <w:r>
              <w:t xml:space="preserve"> Bros, the </w:t>
            </w:r>
            <w:proofErr w:type="spellStart"/>
            <w:r>
              <w:t>StartEnd</w:t>
            </w:r>
            <w:proofErr w:type="spellEnd"/>
            <w:r>
              <w:t xml:space="preserve"> column takes the following form:</w:t>
            </w:r>
          </w:p>
          <w:p w:rsidR="005B5DCC" w:rsidRDefault="005B5DCC" w:rsidP="009B18D8">
            <w:pPr>
              <w:pStyle w:val="NormSpace"/>
            </w:pPr>
            <w:r w:rsidRPr="00F93E04">
              <w:t>&lt;</w:t>
            </w:r>
            <w:proofErr w:type="spellStart"/>
            <w:r w:rsidRPr="00F93E04">
              <w:t>SumEnd|PostEnd</w:t>
            </w:r>
            <w:proofErr w:type="spellEnd"/>
            <w:r w:rsidRPr="00F93E04">
              <w:t xml:space="preserve">&gt; </w:t>
            </w:r>
            <w:proofErr w:type="spellStart"/>
            <w:r>
              <w:t>SeSumList</w:t>
            </w:r>
            <w:proofErr w:type="spellEnd"/>
            <w:r>
              <w:t xml:space="preserve">  ...</w:t>
            </w:r>
          </w:p>
          <w:p w:rsidR="005B5DCC" w:rsidRDefault="005B5DC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and </w:t>
            </w:r>
            <w:proofErr w:type="spellStart"/>
            <w:r>
              <w:t>PostEnd</w:t>
            </w:r>
            <w:proofErr w:type="spellEnd"/>
            <w:r>
              <w:t xml:space="preserve">. There must be at least one </w:t>
            </w:r>
            <w:proofErr w:type="spellStart"/>
            <w:r w:rsidRPr="00440405">
              <w:t>SeSumList</w:t>
            </w:r>
            <w:proofErr w:type="spellEnd"/>
            <w:r>
              <w:t>. There can be multiple lists, space separated.</w:t>
            </w:r>
          </w:p>
          <w:p w:rsidR="005B5DCC" w:rsidRDefault="005B5DCC" w:rsidP="00C1030D">
            <w:pPr>
              <w:pStyle w:val="NormSpace"/>
            </w:pPr>
            <w:r>
              <w:lastRenderedPageBreak/>
              <w:t xml:space="preserve">The list(s) cannot include the </w:t>
            </w:r>
            <w:proofErr w:type="spellStart"/>
            <w:r>
              <w:t>TxId</w:t>
            </w:r>
            <w:proofErr w:type="spellEnd"/>
            <w:r>
              <w:t xml:space="preserve"> of the Bro unless the Bro is a Tuple Bro in which case the self reference means the sum of the other instances in the </w:t>
            </w:r>
            <w:proofErr w:type="spellStart"/>
            <w:r>
              <w:t>tuple</w:t>
            </w:r>
            <w:proofErr w:type="spellEnd"/>
            <w:r>
              <w:t>.</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w:t>
            </w:r>
            <w:proofErr w:type="spellStart"/>
            <w:r>
              <w:t>col</w:t>
            </w:r>
            <w:proofErr w:type="spellEnd"/>
            <w:r>
              <w:t xml:space="preserve"> below shows the list(s) using Bro Ids rather than </w:t>
            </w:r>
            <w:proofErr w:type="spellStart"/>
            <w:r>
              <w:t>TxIds</w:t>
            </w:r>
            <w:proofErr w:type="spellEnd"/>
            <w:r>
              <w:t>.</w:t>
            </w:r>
          </w:p>
          <w:p w:rsidR="005B5DCC" w:rsidRPr="00BF2001" w:rsidRDefault="005B5DC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tblPr>
            <w:tblGrid>
              <w:gridCol w:w="718"/>
              <w:gridCol w:w="3240"/>
              <w:gridCol w:w="4200"/>
            </w:tblGrid>
            <w:tr w:rsidR="005B5DCC" w:rsidTr="002C7AE7">
              <w:tc>
                <w:tcPr>
                  <w:tcW w:w="718" w:type="dxa"/>
                </w:tcPr>
                <w:p w:rsidR="005B5DCC" w:rsidRPr="00232062" w:rsidRDefault="005B5DCC" w:rsidP="00F15A69">
                  <w:pPr>
                    <w:rPr>
                      <w:b/>
                    </w:rPr>
                  </w:pPr>
                  <w:r w:rsidRPr="00232062">
                    <w:rPr>
                      <w:b/>
                    </w:rPr>
                    <w:t xml:space="preserve">Bro </w:t>
                  </w:r>
                  <w:proofErr w:type="spellStart"/>
                  <w:r w:rsidRPr="00232062">
                    <w:rPr>
                      <w:b/>
                    </w:rPr>
                    <w:t>TxId</w:t>
                  </w:r>
                  <w:proofErr w:type="spellEnd"/>
                </w:p>
              </w:tc>
              <w:tc>
                <w:tcPr>
                  <w:tcW w:w="3240" w:type="dxa"/>
                </w:tcPr>
                <w:p w:rsidR="005B5DCC" w:rsidRPr="00232062" w:rsidRDefault="005B5DCC" w:rsidP="00F15A69">
                  <w:pPr>
                    <w:rPr>
                      <w:b/>
                    </w:rPr>
                  </w:pPr>
                  <w:r>
                    <w:rPr>
                      <w:b/>
                    </w:rPr>
                    <w:t>Description</w:t>
                  </w:r>
                </w:p>
              </w:tc>
              <w:tc>
                <w:tcPr>
                  <w:tcW w:w="4200" w:type="dxa"/>
                </w:tcPr>
                <w:p w:rsidR="005B5DCC" w:rsidRPr="00232062" w:rsidRDefault="005B5DCC" w:rsidP="00CA5543">
                  <w:pPr>
                    <w:rPr>
                      <w:b/>
                    </w:rPr>
                  </w:pPr>
                  <w:proofErr w:type="spellStart"/>
                  <w:r w:rsidRPr="00232062">
                    <w:rPr>
                      <w:b/>
                    </w:rPr>
                    <w:t>StartEnd</w:t>
                  </w:r>
                  <w:proofErr w:type="spellEnd"/>
                  <w:r w:rsidRPr="00232062">
                    <w:rPr>
                      <w:b/>
                    </w:rPr>
                    <w:t xml:space="preserve"> Column</w:t>
                  </w:r>
                </w:p>
              </w:tc>
            </w:tr>
            <w:tr w:rsidR="005B5DCC" w:rsidTr="002C7AE7">
              <w:tc>
                <w:tcPr>
                  <w:tcW w:w="718" w:type="dxa"/>
                </w:tcPr>
                <w:p w:rsidR="005B5DCC" w:rsidRPr="00095CA8" w:rsidRDefault="005B5DCC" w:rsidP="00F15A69">
                  <w:r w:rsidRPr="00095CA8">
                    <w:t>541</w:t>
                  </w:r>
                </w:p>
              </w:tc>
              <w:tc>
                <w:tcPr>
                  <w:tcW w:w="3240" w:type="dxa"/>
                </w:tcPr>
                <w:p w:rsidR="005B5DCC" w:rsidRPr="00095CA8" w:rsidRDefault="005B5DCC" w:rsidP="00F15A69">
                  <w:r w:rsidRPr="00095CA8">
                    <w:t>Cash at bank</w:t>
                  </w:r>
                </w:p>
              </w:tc>
              <w:tc>
                <w:tcPr>
                  <w:tcW w:w="4200" w:type="dxa"/>
                </w:tcPr>
                <w:p w:rsidR="005B5DCC" w:rsidRPr="00095CA8" w:rsidRDefault="005B5DCC" w:rsidP="00F15A69">
                  <w:r>
                    <w:t>Acc</w:t>
                  </w:r>
                </w:p>
              </w:tc>
            </w:tr>
            <w:tr w:rsidR="005B5DCC" w:rsidTr="002C7AE7">
              <w:tc>
                <w:tcPr>
                  <w:tcW w:w="718" w:type="dxa"/>
                </w:tcPr>
                <w:p w:rsidR="005B5DCC" w:rsidRPr="00045E52" w:rsidRDefault="005B5DCC" w:rsidP="00F15A69">
                  <w:r w:rsidRPr="00045E52">
                    <w:t>542</w:t>
                  </w:r>
                </w:p>
              </w:tc>
              <w:tc>
                <w:tcPr>
                  <w:tcW w:w="3240" w:type="dxa"/>
                </w:tcPr>
                <w:p w:rsidR="005B5DCC" w:rsidRPr="00045E52" w:rsidRDefault="005B5DCC" w:rsidP="00F15A69">
                  <w:r w:rsidRPr="00045E52">
                    <w:t>Cash at bank and in hand</w:t>
                  </w:r>
                </w:p>
              </w:tc>
              <w:tc>
                <w:tcPr>
                  <w:tcW w:w="4200" w:type="dxa"/>
                </w:tcPr>
                <w:p w:rsidR="005B5DCC" w:rsidRPr="00045E52" w:rsidRDefault="005B5DC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5B5DCC" w:rsidTr="002C7AE7">
              <w:tc>
                <w:tcPr>
                  <w:tcW w:w="718" w:type="dxa"/>
                </w:tcPr>
                <w:p w:rsidR="005B5DCC" w:rsidRDefault="005B5DCC" w:rsidP="00F15A69">
                  <w:r>
                    <w:t>5114</w:t>
                  </w:r>
                </w:p>
              </w:tc>
              <w:tc>
                <w:tcPr>
                  <w:tcW w:w="3240" w:type="dxa"/>
                </w:tcPr>
                <w:p w:rsidR="005B5DCC" w:rsidRPr="00F15A69" w:rsidRDefault="005B5DCC" w:rsidP="00F15A69">
                  <w:r w:rsidRPr="00860429">
                    <w:t>Advances and credits, directors</w:t>
                  </w:r>
                </w:p>
              </w:tc>
              <w:tc>
                <w:tcPr>
                  <w:tcW w:w="4200" w:type="dxa"/>
                </w:tcPr>
                <w:p w:rsidR="005B5DCC" w:rsidRDefault="005B5DCC" w:rsidP="00A104A7">
                  <w:proofErr w:type="spellStart"/>
                  <w:r>
                    <w:t>Sum</w:t>
                  </w:r>
                  <w:r w:rsidRPr="00F15A69">
                    <w:t>End</w:t>
                  </w:r>
                  <w:proofErr w:type="spellEnd"/>
                  <w:r w:rsidRPr="00F15A69">
                    <w:t xml:space="preserve"> 5115</w:t>
                  </w:r>
                  <w:r>
                    <w:t>+</w:t>
                  </w:r>
                  <w:r w:rsidRPr="00F15A69">
                    <w:t>5116</w:t>
                  </w:r>
                </w:p>
              </w:tc>
            </w:tr>
          </w:tbl>
          <w:p w:rsidR="005B5DCC" w:rsidRDefault="005B5DCC" w:rsidP="0039204F"/>
        </w:tc>
      </w:tr>
      <w:tr w:rsidR="005B5DCC" w:rsidTr="002C09BE">
        <w:trPr>
          <w:cantSplit/>
        </w:trPr>
        <w:tc>
          <w:tcPr>
            <w:tcW w:w="1295" w:type="dxa"/>
            <w:shd w:val="clear" w:color="auto" w:fill="C6FEC9"/>
          </w:tcPr>
          <w:p w:rsidR="005B5DCC" w:rsidRDefault="005B5DCC" w:rsidP="004031FF">
            <w:r>
              <w:lastRenderedPageBreak/>
              <w:t>Context</w:t>
            </w:r>
          </w:p>
        </w:tc>
        <w:tc>
          <w:tcPr>
            <w:tcW w:w="634" w:type="dxa"/>
            <w:shd w:val="clear" w:color="auto" w:fill="C6FEC9"/>
          </w:tcPr>
          <w:p w:rsidR="005B5DCC" w:rsidRDefault="005B5DCC" w:rsidP="005A1F53">
            <w:pPr>
              <w:jc w:val="center"/>
            </w:pPr>
            <w:r>
              <w:t>T</w:t>
            </w:r>
          </w:p>
        </w:tc>
        <w:tc>
          <w:tcPr>
            <w:tcW w:w="8549" w:type="dxa"/>
            <w:shd w:val="clear" w:color="auto" w:fill="C6FEC9"/>
          </w:tcPr>
          <w:p w:rsidR="005B5DCC" w:rsidRDefault="005B5DCC" w:rsidP="009F6DEF">
            <w:pPr>
              <w:pStyle w:val="NormSpace"/>
            </w:pPr>
            <w:r>
              <w:t xml:space="preserve">Standard Taxonomy based Bros and Main Bros must have a Context which is used by the report generator when creating the XBRL context to be used with an iXBRL tag for the Bro or Map. (Main Bros need a Context even if not Taxonomy based for the benefit of the following Braiins Dimension Maps which always include a </w:t>
            </w:r>
            <w:proofErr w:type="spellStart"/>
            <w:r>
              <w:t>TxId</w:t>
            </w:r>
            <w:proofErr w:type="spellEnd"/>
            <w:r>
              <w:t>.)</w:t>
            </w:r>
          </w:p>
          <w:p w:rsidR="005B5DCC" w:rsidRDefault="005B5DCC" w:rsidP="00465B39">
            <w:r>
              <w:t>The allowable values are:</w:t>
            </w:r>
          </w:p>
          <w:p w:rsidR="005B5DCC" w:rsidRDefault="005B5DC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5B5DCC" w:rsidRDefault="005B5DCC" w:rsidP="00465B39">
            <w:pPr>
              <w:pStyle w:val="ListBullet"/>
            </w:pPr>
            <w:r w:rsidRPr="000F43CB">
              <w:t>Officer</w:t>
            </w:r>
            <w:r>
              <w:tab/>
            </w:r>
            <w:r>
              <w:tab/>
            </w:r>
            <w:r>
              <w:tab/>
              <w:t>Officer related Bro e.g. Company Secretary, Director etc</w:t>
            </w:r>
          </w:p>
          <w:p w:rsidR="005B5DCC" w:rsidRDefault="005B5DC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5B5DCC" w:rsidRDefault="005B5DCC" w:rsidP="00465B39">
            <w:pPr>
              <w:pStyle w:val="ListBullet"/>
            </w:pPr>
            <w:r w:rsidRPr="000F43CB">
              <w:t>TPA</w:t>
            </w:r>
            <w:r>
              <w:tab/>
            </w:r>
            <w:r>
              <w:tab/>
            </w:r>
            <w:r>
              <w:tab/>
            </w:r>
            <w:r>
              <w:tab/>
              <w:t>Third Party Agent – Accountants or Auditors</w:t>
            </w:r>
          </w:p>
          <w:p w:rsidR="005B5DCC" w:rsidRDefault="005B5DCC" w:rsidP="00465B39">
            <w:pPr>
              <w:pStyle w:val="ListBullet"/>
            </w:pPr>
            <w:proofErr w:type="spellStart"/>
            <w:r w:rsidRPr="000F43CB">
              <w:t>RegOffice</w:t>
            </w:r>
            <w:proofErr w:type="spellEnd"/>
            <w:r>
              <w:tab/>
            </w:r>
            <w:r>
              <w:tab/>
              <w:t>Specific to Registered Office Bros</w:t>
            </w:r>
          </w:p>
          <w:p w:rsidR="005B5DCC" w:rsidRPr="003454DF" w:rsidRDefault="005B5DCC" w:rsidP="008643BF">
            <w:pPr>
              <w:pStyle w:val="ListBullet"/>
            </w:pPr>
            <w:proofErr w:type="spellStart"/>
            <w:r w:rsidRPr="000F43CB">
              <w:t>UkCountry</w:t>
            </w:r>
            <w:proofErr w:type="spellEnd"/>
            <w:r>
              <w:tab/>
            </w:r>
            <w:r>
              <w:tab/>
              <w:t>Specific to Country of Incorporation Bro</w:t>
            </w:r>
          </w:p>
        </w:tc>
      </w:tr>
      <w:tr w:rsidR="005B5DCC" w:rsidTr="009555CA">
        <w:tc>
          <w:tcPr>
            <w:tcW w:w="1295" w:type="dxa"/>
            <w:shd w:val="clear" w:color="auto" w:fill="EDFFCD"/>
          </w:tcPr>
          <w:p w:rsidR="005B5DCC" w:rsidRDefault="005B5DCC" w:rsidP="004031FF">
            <w:r>
              <w:t>Zones</w:t>
            </w:r>
          </w:p>
        </w:tc>
        <w:tc>
          <w:tcPr>
            <w:tcW w:w="634" w:type="dxa"/>
            <w:shd w:val="clear" w:color="auto" w:fill="EDFFCD"/>
          </w:tcPr>
          <w:p w:rsidR="005B5DCC" w:rsidRDefault="005B5DCC" w:rsidP="00F8310B">
            <w:pPr>
              <w:jc w:val="center"/>
            </w:pPr>
            <w:r>
              <w:t>E</w:t>
            </w:r>
          </w:p>
        </w:tc>
        <w:tc>
          <w:tcPr>
            <w:tcW w:w="8549" w:type="dxa"/>
            <w:shd w:val="clear" w:color="auto" w:fill="EDFFCD"/>
          </w:tcPr>
          <w:p w:rsidR="005B5DCC" w:rsidRDefault="005B5DCC" w:rsidP="00A64672">
            <w:pPr>
              <w:pStyle w:val="NormSpace"/>
            </w:pPr>
            <w:proofErr w:type="gramStart"/>
            <w:r>
              <w:t>Zones is</w:t>
            </w:r>
            <w:proofErr w:type="gramEnd"/>
            <w:r>
              <w:t xml:space="preserve"> a comma separated list by Ref of up to 10 zones which apply to the Bro.</w:t>
            </w:r>
          </w:p>
          <w:p w:rsidR="005B5DCC" w:rsidRDefault="005B5DCC" w:rsidP="00A24BAA">
            <w:pPr>
              <w:pStyle w:val="NormSpace"/>
            </w:pPr>
            <w:r>
              <w:t xml:space="preserve">See Braiins </w:t>
            </w:r>
            <w:proofErr w:type="spellStart"/>
            <w:r>
              <w:t>Adim</w:t>
            </w:r>
            <w:proofErr w:type="spellEnd"/>
            <w:r>
              <w:t xml:space="preserve"> Zones to list or edit Zones.</w:t>
            </w:r>
          </w:p>
          <w:p w:rsidR="005B5DCC" w:rsidRDefault="005B5DC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B5DCC" w:rsidRDefault="005B5DC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B5DCC" w:rsidTr="009555CA">
        <w:tc>
          <w:tcPr>
            <w:tcW w:w="1295" w:type="dxa"/>
            <w:shd w:val="clear" w:color="auto" w:fill="EDFFCD"/>
          </w:tcPr>
          <w:p w:rsidR="005B5DCC" w:rsidRDefault="005B5DCC" w:rsidP="00D81E8D">
            <w:r>
              <w:t>Order</w:t>
            </w:r>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5B5DCC" w:rsidTr="008B4383">
        <w:trPr>
          <w:cantSplit/>
        </w:trPr>
        <w:tc>
          <w:tcPr>
            <w:tcW w:w="1295" w:type="dxa"/>
            <w:shd w:val="clear" w:color="auto" w:fill="FFFFCC"/>
          </w:tcPr>
          <w:p w:rsidR="005B5DCC" w:rsidRDefault="005B5DCC" w:rsidP="004031FF">
            <w:proofErr w:type="spellStart"/>
            <w:r>
              <w:t>Descr</w:t>
            </w:r>
            <w:proofErr w:type="spellEnd"/>
          </w:p>
        </w:tc>
        <w:tc>
          <w:tcPr>
            <w:tcW w:w="634" w:type="dxa"/>
            <w:shd w:val="clear" w:color="auto" w:fill="FFFFCC"/>
          </w:tcPr>
          <w:p w:rsidR="005B5DCC" w:rsidRDefault="005B5DCC" w:rsidP="005A1F53">
            <w:pPr>
              <w:jc w:val="center"/>
            </w:pPr>
            <w:r>
              <w:t>B</w:t>
            </w:r>
          </w:p>
        </w:tc>
        <w:tc>
          <w:tcPr>
            <w:tcW w:w="8549" w:type="dxa"/>
            <w:shd w:val="clear" w:color="auto" w:fill="FFFFCC"/>
          </w:tcPr>
          <w:p w:rsidR="005B5DCC" w:rsidRDefault="005B5DC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B5DCC" w:rsidRDefault="005B5DC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Std Label.</w:t>
            </w:r>
          </w:p>
          <w:p w:rsidR="005B5DCC" w:rsidRDefault="005B5DCC" w:rsidP="00207330">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tc>
      </w:tr>
      <w:tr w:rsidR="005B5DCC" w:rsidTr="008B4383">
        <w:trPr>
          <w:cantSplit/>
        </w:trPr>
        <w:tc>
          <w:tcPr>
            <w:tcW w:w="1295" w:type="dxa"/>
            <w:shd w:val="clear" w:color="auto" w:fill="FFFFCC"/>
          </w:tcPr>
          <w:p w:rsidR="005B5DCC" w:rsidRDefault="005B5DCC" w:rsidP="004031FF">
            <w:r>
              <w:t>Comment</w:t>
            </w:r>
          </w:p>
        </w:tc>
        <w:tc>
          <w:tcPr>
            <w:tcW w:w="634" w:type="dxa"/>
            <w:shd w:val="clear" w:color="auto" w:fill="FFFFCC"/>
          </w:tcPr>
          <w:p w:rsidR="005B5DCC" w:rsidRDefault="005B5DCC" w:rsidP="005A1F53">
            <w:pPr>
              <w:jc w:val="center"/>
            </w:pPr>
            <w:r>
              <w:t>B</w:t>
            </w:r>
          </w:p>
        </w:tc>
        <w:tc>
          <w:tcPr>
            <w:tcW w:w="8549" w:type="dxa"/>
            <w:shd w:val="clear" w:color="auto" w:fill="FFFFCC"/>
          </w:tcPr>
          <w:p w:rsidR="005B5DCC" w:rsidRDefault="005B5DCC" w:rsidP="00A731B9">
            <w:r>
              <w:t>Optional free form comment text of up to 200 characters in length. Comments are included in Bro Exports, are shown by Bros Lookup, and are available as an optional column in Bros List.</w:t>
            </w:r>
          </w:p>
        </w:tc>
      </w:tr>
      <w:tr w:rsidR="005B5DCC" w:rsidTr="00DE6B6B">
        <w:tc>
          <w:tcPr>
            <w:tcW w:w="1295" w:type="dxa"/>
          </w:tcPr>
          <w:p w:rsidR="005B5DCC" w:rsidRDefault="005B5DCC" w:rsidP="007B4CFD">
            <w:r>
              <w:t xml:space="preserve">I </w:t>
            </w:r>
            <w:proofErr w:type="spellStart"/>
            <w:r>
              <w:t>Tx</w:t>
            </w:r>
            <w:proofErr w:type="spellEnd"/>
            <w:r>
              <w:t xml:space="preserve"> Std Label</w:t>
            </w:r>
          </w:p>
        </w:tc>
        <w:tc>
          <w:tcPr>
            <w:tcW w:w="634" w:type="dxa"/>
          </w:tcPr>
          <w:p w:rsidR="005B5DCC" w:rsidRDefault="005B5DCC" w:rsidP="005A1F53">
            <w:pPr>
              <w:jc w:val="center"/>
            </w:pPr>
            <w:r>
              <w:t>I</w:t>
            </w:r>
          </w:p>
        </w:tc>
        <w:tc>
          <w:tcPr>
            <w:tcW w:w="8549" w:type="dxa"/>
          </w:tcPr>
          <w:p w:rsidR="005B5DCC" w:rsidRDefault="005B5DCC" w:rsidP="002F090D">
            <w:r>
              <w:t xml:space="preserve">The standard label of a taxonomy based Bro. See the previous column </w:t>
            </w:r>
            <w:proofErr w:type="spellStart"/>
            <w:r>
              <w:t>Descr</w:t>
            </w:r>
            <w:proofErr w:type="spellEnd"/>
            <w:r>
              <w:t xml:space="preserve"> for the relevance of this.</w:t>
            </w:r>
          </w:p>
        </w:tc>
      </w:tr>
      <w:tr w:rsidR="005B5DCC" w:rsidTr="00DE6B6B">
        <w:tc>
          <w:tcPr>
            <w:tcW w:w="1295" w:type="dxa"/>
          </w:tcPr>
          <w:p w:rsidR="005B5DCC" w:rsidRDefault="005B5DCC" w:rsidP="007B4CFD">
            <w:r>
              <w:lastRenderedPageBreak/>
              <w:t>I Allowable Dims</w:t>
            </w:r>
          </w:p>
        </w:tc>
        <w:tc>
          <w:tcPr>
            <w:tcW w:w="634" w:type="dxa"/>
          </w:tcPr>
          <w:p w:rsidR="005B5DCC" w:rsidRDefault="005B5DCC" w:rsidP="005A1F53">
            <w:pPr>
              <w:jc w:val="center"/>
            </w:pPr>
            <w:r>
              <w:t>I</w:t>
            </w:r>
          </w:p>
        </w:tc>
        <w:tc>
          <w:tcPr>
            <w:tcW w:w="8549" w:type="dxa"/>
          </w:tcPr>
          <w:p w:rsidR="005B5DCC" w:rsidRDefault="005B5DCC" w:rsidP="00B1115D">
            <w:pPr>
              <w:pStyle w:val="NormSpace"/>
            </w:pPr>
            <w:r>
              <w:t>Entries in this column are Info entries generated by the Export.</w:t>
            </w:r>
          </w:p>
          <w:p w:rsidR="005B5DCC" w:rsidRDefault="005B5DC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Excl Dims, and </w:t>
            </w:r>
            <w:proofErr w:type="spellStart"/>
            <w:r>
              <w:t>Incl</w:t>
            </w:r>
            <w:proofErr w:type="spellEnd"/>
            <w:r>
              <w:t xml:space="preserve"> Dims options. Excl </w:t>
            </w:r>
            <w:proofErr w:type="spellStart"/>
            <w:r>
              <w:t>DiMeId</w:t>
            </w:r>
            <w:proofErr w:type="spellEnd"/>
            <w:r>
              <w:t xml:space="preserve"> dimension member exclusions are not shown here.</w:t>
            </w:r>
          </w:p>
          <w:p w:rsidR="005B5DCC" w:rsidRDefault="005B5DC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5B5DCC" w:rsidTr="00DE6B6B">
        <w:tc>
          <w:tcPr>
            <w:tcW w:w="1295" w:type="dxa"/>
          </w:tcPr>
          <w:p w:rsidR="005B5DCC" w:rsidRDefault="005B5DCC" w:rsidP="007B4CFD">
            <w:r>
              <w:t>I Man Dim</w:t>
            </w:r>
          </w:p>
        </w:tc>
        <w:tc>
          <w:tcPr>
            <w:tcW w:w="634" w:type="dxa"/>
          </w:tcPr>
          <w:p w:rsidR="005B5DCC" w:rsidRDefault="005B5DCC" w:rsidP="005A1F53">
            <w:pPr>
              <w:jc w:val="center"/>
            </w:pPr>
            <w:r>
              <w:t>I</w:t>
            </w:r>
          </w:p>
        </w:tc>
        <w:tc>
          <w:tcPr>
            <w:tcW w:w="8549" w:type="dxa"/>
          </w:tcPr>
          <w:p w:rsidR="005B5DCC" w:rsidRDefault="005B5DCC" w:rsidP="00837160">
            <w:pPr>
              <w:pStyle w:val="NormSpace"/>
            </w:pPr>
            <w:r>
              <w:t>Entries in this column are Info entries generated by the Export.</w:t>
            </w:r>
          </w:p>
          <w:p w:rsidR="005B5DCC" w:rsidRDefault="005B5DC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5B5DCC" w:rsidRDefault="005B5DC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5B5DCC" w:rsidRDefault="005B5DC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5B5DCC" w:rsidTr="00DE6B6B">
        <w:tc>
          <w:tcPr>
            <w:tcW w:w="1295" w:type="dxa"/>
          </w:tcPr>
          <w:p w:rsidR="005B5DCC" w:rsidRDefault="005B5DCC" w:rsidP="00347CA0">
            <w:r>
              <w:t>I Prop Dim</w:t>
            </w:r>
          </w:p>
        </w:tc>
        <w:tc>
          <w:tcPr>
            <w:tcW w:w="634" w:type="dxa"/>
          </w:tcPr>
          <w:p w:rsidR="005B5DCC" w:rsidRDefault="005B5DCC" w:rsidP="005A1F53">
            <w:pPr>
              <w:jc w:val="center"/>
            </w:pPr>
            <w:r>
              <w:t>I</w:t>
            </w:r>
          </w:p>
        </w:tc>
        <w:tc>
          <w:tcPr>
            <w:tcW w:w="8549" w:type="dxa"/>
          </w:tcPr>
          <w:p w:rsidR="005B5DCC" w:rsidRDefault="005B5DCC" w:rsidP="003A7F2A">
            <w:pPr>
              <w:pStyle w:val="NormSpace"/>
            </w:pPr>
            <w:r>
              <w:t>Entries in this column are Info entries generated by the Export.</w:t>
            </w:r>
          </w:p>
          <w:p w:rsidR="005B5DCC" w:rsidRDefault="005B5DCC" w:rsidP="00D11E60">
            <w:pPr>
              <w:pStyle w:val="NormSpace"/>
            </w:pPr>
            <w:r w:rsidRPr="00B1115D">
              <w:t>A</w:t>
            </w:r>
            <w:r>
              <w:t xml:space="preserve">n entry only occurs in this column </w:t>
            </w:r>
            <w:r w:rsidRPr="00B1115D">
              <w:t>if there is a 'Man Dim' column entry</w:t>
            </w:r>
            <w:r>
              <w:t>.</w:t>
            </w:r>
          </w:p>
          <w:p w:rsidR="005B5DCC" w:rsidRDefault="005B5DC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5B5DCC" w:rsidRDefault="005B5DCC" w:rsidP="0058435B">
            <w:pPr>
              <w:pStyle w:val="NormSpace"/>
            </w:pPr>
            <w:r w:rsidRPr="00B1115D">
              <w:t xml:space="preserve">An </w:t>
            </w:r>
            <w:r>
              <w:t>‘</w:t>
            </w:r>
            <w:r w:rsidRPr="00B1115D">
              <w:t>o</w:t>
            </w:r>
            <w:r>
              <w:t>’</w:t>
            </w:r>
            <w:r w:rsidRPr="00B1115D">
              <w:t xml:space="preserve"> suffix means that use of a Property Dimension Member is optional.</w:t>
            </w:r>
          </w:p>
          <w:p w:rsidR="005B5DCC" w:rsidRDefault="005B5DC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Dimension Member in the Dimensions Map.</w:t>
            </w:r>
          </w:p>
        </w:tc>
      </w:tr>
      <w:tr w:rsidR="005B5DCC" w:rsidTr="00DE6B6B">
        <w:tc>
          <w:tcPr>
            <w:tcW w:w="1295" w:type="dxa"/>
          </w:tcPr>
          <w:p w:rsidR="005B5DCC" w:rsidRDefault="005B5DCC" w:rsidP="00347CA0">
            <w:r>
              <w:t>I Tuples</w:t>
            </w:r>
          </w:p>
        </w:tc>
        <w:tc>
          <w:tcPr>
            <w:tcW w:w="634" w:type="dxa"/>
          </w:tcPr>
          <w:p w:rsidR="005B5DCC" w:rsidRDefault="005B5DCC" w:rsidP="005A1F53">
            <w:pPr>
              <w:jc w:val="center"/>
            </w:pPr>
            <w:r>
              <w:t>I</w:t>
            </w:r>
          </w:p>
        </w:tc>
        <w:tc>
          <w:tcPr>
            <w:tcW w:w="8549" w:type="dxa"/>
          </w:tcPr>
          <w:p w:rsidR="005B5DCC" w:rsidRDefault="005B5DCC" w:rsidP="002C4A04">
            <w:r>
              <w:t xml:space="preserve">For </w:t>
            </w:r>
            <w:r w:rsidRPr="00841177">
              <w:t xml:space="preserve">taxonomy based Bro </w:t>
            </w:r>
            <w:r>
              <w:t xml:space="preserve">a comma separated list of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 appears in this column for the Tuples of which the taxonomy element is a member.</w:t>
            </w:r>
          </w:p>
        </w:tc>
      </w:tr>
      <w:tr w:rsidR="005B5DCC" w:rsidTr="00DE6B6B">
        <w:tc>
          <w:tcPr>
            <w:tcW w:w="1295" w:type="dxa"/>
          </w:tcPr>
          <w:p w:rsidR="005B5DCC" w:rsidRDefault="005B5DCC" w:rsidP="00A21956">
            <w:r>
              <w:t>I Tag</w:t>
            </w:r>
          </w:p>
        </w:tc>
        <w:tc>
          <w:tcPr>
            <w:tcW w:w="634" w:type="dxa"/>
          </w:tcPr>
          <w:p w:rsidR="005B5DCC" w:rsidRDefault="005B5DCC" w:rsidP="005A1F53">
            <w:pPr>
              <w:jc w:val="center"/>
            </w:pPr>
            <w:r>
              <w:t>I</w:t>
            </w:r>
          </w:p>
        </w:tc>
        <w:tc>
          <w:tcPr>
            <w:tcW w:w="8549" w:type="dxa"/>
          </w:tcPr>
          <w:p w:rsidR="005B5DCC" w:rsidRDefault="005B5DCC" w:rsidP="00A21956">
            <w:proofErr w:type="gramStart"/>
            <w:r>
              <w:t>iXBRL</w:t>
            </w:r>
            <w:proofErr w:type="gramEnd"/>
            <w:r>
              <w:t xml:space="preserve"> tag a taxonomy based Bro’s taxonomy element in the form Name </w:t>
            </w:r>
            <w:proofErr w:type="spellStart"/>
            <w:r>
              <w:t>space:Tx</w:t>
            </w:r>
            <w:proofErr w:type="spellEnd"/>
            <w:r>
              <w:t xml:space="preserve"> Name.</w:t>
            </w:r>
          </w:p>
        </w:tc>
      </w:tr>
      <w:tr w:rsidR="005B5DCC" w:rsidTr="00466326">
        <w:trPr>
          <w:cantSplit/>
        </w:trPr>
        <w:tc>
          <w:tcPr>
            <w:tcW w:w="1295" w:type="dxa"/>
          </w:tcPr>
          <w:p w:rsidR="005B5DCC" w:rsidRDefault="005B5DCC" w:rsidP="00347CA0">
            <w:r>
              <w:t xml:space="preserve">I </w:t>
            </w:r>
            <w:proofErr w:type="spellStart"/>
            <w:r>
              <w:t>Tx</w:t>
            </w:r>
            <w:proofErr w:type="spellEnd"/>
            <w:r>
              <w:t xml:space="preserve"> Type</w:t>
            </w:r>
          </w:p>
        </w:tc>
        <w:tc>
          <w:tcPr>
            <w:tcW w:w="634" w:type="dxa"/>
          </w:tcPr>
          <w:p w:rsidR="005B5DCC" w:rsidRDefault="005B5DCC" w:rsidP="005A1F53">
            <w:pPr>
              <w:jc w:val="center"/>
            </w:pPr>
            <w:r>
              <w:t>I</w:t>
            </w:r>
          </w:p>
        </w:tc>
        <w:tc>
          <w:tcPr>
            <w:tcW w:w="8549" w:type="dxa"/>
          </w:tcPr>
          <w:p w:rsidR="005B5DCC" w:rsidRDefault="005B5DC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1"/>
              <w:gridCol w:w="1800"/>
            </w:tblGrid>
            <w:tr w:rsidR="005B5DCC" w:rsidTr="002349A1">
              <w:tc>
                <w:tcPr>
                  <w:tcW w:w="4551" w:type="dxa"/>
                </w:tcPr>
                <w:p w:rsidR="005B5DCC" w:rsidRPr="005C398B" w:rsidRDefault="005B5DCC" w:rsidP="00066DCA">
                  <w:pPr>
                    <w:rPr>
                      <w:b/>
                    </w:rPr>
                  </w:pPr>
                  <w:r w:rsidRPr="005C398B">
                    <w:rPr>
                      <w:b/>
                    </w:rPr>
                    <w:t>Taxonomy Type</w:t>
                  </w:r>
                </w:p>
              </w:tc>
              <w:tc>
                <w:tcPr>
                  <w:tcW w:w="1800" w:type="dxa"/>
                </w:tcPr>
                <w:p w:rsidR="005B5DCC" w:rsidRPr="005C398B" w:rsidRDefault="005B5DCC" w:rsidP="009B068B">
                  <w:pPr>
                    <w:rPr>
                      <w:b/>
                    </w:rPr>
                  </w:pPr>
                  <w:r w:rsidRPr="005C398B">
                    <w:rPr>
                      <w:b/>
                    </w:rPr>
                    <w:t>Bro Data Type</w:t>
                  </w:r>
                </w:p>
              </w:tc>
            </w:tr>
            <w:tr w:rsidR="005B5DCC" w:rsidTr="002349A1">
              <w:tc>
                <w:tcPr>
                  <w:tcW w:w="4551" w:type="dxa"/>
                </w:tcPr>
                <w:p w:rsidR="005B5DCC" w:rsidRDefault="005B5DCC" w:rsidP="00066DCA">
                  <w:r>
                    <w:t>None</w:t>
                  </w:r>
                </w:p>
              </w:tc>
              <w:tc>
                <w:tcPr>
                  <w:tcW w:w="1800" w:type="dxa"/>
                </w:tcPr>
                <w:p w:rsidR="005B5DCC" w:rsidRDefault="005B5DCC" w:rsidP="00066DCA">
                  <w:r>
                    <w:t>None</w:t>
                  </w:r>
                </w:p>
              </w:tc>
            </w:tr>
            <w:tr w:rsidR="005B5DCC" w:rsidTr="002349A1">
              <w:tc>
                <w:tcPr>
                  <w:tcW w:w="4551" w:type="dxa"/>
                </w:tcPr>
                <w:p w:rsidR="005B5DCC" w:rsidRDefault="005B5DCC" w:rsidP="00066DCA">
                  <w:r>
                    <w:t>Money</w:t>
                  </w:r>
                </w:p>
              </w:tc>
              <w:tc>
                <w:tcPr>
                  <w:tcW w:w="1800" w:type="dxa"/>
                </w:tcPr>
                <w:p w:rsidR="005B5DCC" w:rsidRDefault="005B5DCC" w:rsidP="00066DCA">
                  <w:r>
                    <w:t>Money</w:t>
                  </w:r>
                </w:p>
              </w:tc>
            </w:tr>
            <w:tr w:rsidR="005B5DCC" w:rsidTr="002349A1">
              <w:tc>
                <w:tcPr>
                  <w:tcW w:w="4551" w:type="dxa"/>
                </w:tcPr>
                <w:p w:rsidR="005B5DCC" w:rsidRDefault="005B5DCC" w:rsidP="00066DCA">
                  <w:r>
                    <w:t>String</w:t>
                  </w:r>
                </w:p>
              </w:tc>
              <w:tc>
                <w:tcPr>
                  <w:tcW w:w="1800" w:type="dxa"/>
                </w:tcPr>
                <w:p w:rsidR="005B5DCC" w:rsidRDefault="005B5DCC" w:rsidP="00066DCA">
                  <w:r>
                    <w:t>String</w:t>
                  </w:r>
                </w:p>
              </w:tc>
            </w:tr>
            <w:tr w:rsidR="005B5DCC" w:rsidTr="002349A1">
              <w:tc>
                <w:tcPr>
                  <w:tcW w:w="4551" w:type="dxa"/>
                </w:tcPr>
                <w:p w:rsidR="005B5DCC" w:rsidRDefault="005B5DCC" w:rsidP="00066DCA">
                  <w:r>
                    <w:t>Boolean</w:t>
                  </w:r>
                </w:p>
              </w:tc>
              <w:tc>
                <w:tcPr>
                  <w:tcW w:w="1800" w:type="dxa"/>
                </w:tcPr>
                <w:p w:rsidR="005B5DCC" w:rsidRDefault="005B5DCC" w:rsidP="00066DCA">
                  <w:r>
                    <w:t>Boolean</w:t>
                  </w:r>
                </w:p>
              </w:tc>
            </w:tr>
            <w:tr w:rsidR="005B5DCC" w:rsidTr="002349A1">
              <w:tc>
                <w:tcPr>
                  <w:tcW w:w="4551" w:type="dxa"/>
                </w:tcPr>
                <w:p w:rsidR="005B5DCC" w:rsidRDefault="005B5DCC" w:rsidP="00066DCA">
                  <w:r>
                    <w:t>Fixed</w:t>
                  </w:r>
                </w:p>
              </w:tc>
              <w:tc>
                <w:tcPr>
                  <w:tcW w:w="1800" w:type="dxa"/>
                </w:tcPr>
                <w:p w:rsidR="005B5DCC" w:rsidRDefault="005B5DCC" w:rsidP="00066DCA">
                  <w:r>
                    <w:t>Boolean</w:t>
                  </w:r>
                </w:p>
              </w:tc>
            </w:tr>
            <w:tr w:rsidR="005B5DCC" w:rsidTr="002349A1">
              <w:tc>
                <w:tcPr>
                  <w:tcW w:w="4551" w:type="dxa"/>
                </w:tcPr>
                <w:p w:rsidR="005B5DCC" w:rsidRDefault="005B5DCC" w:rsidP="00066DCA">
                  <w:r>
                    <w:t>Date</w:t>
                  </w:r>
                </w:p>
              </w:tc>
              <w:tc>
                <w:tcPr>
                  <w:tcW w:w="1800" w:type="dxa"/>
                </w:tcPr>
                <w:p w:rsidR="005B5DCC" w:rsidRDefault="005B5DCC" w:rsidP="00066DCA">
                  <w:r>
                    <w:t>Date</w:t>
                  </w:r>
                </w:p>
              </w:tc>
            </w:tr>
            <w:tr w:rsidR="005B5DCC" w:rsidTr="002349A1">
              <w:tc>
                <w:tcPr>
                  <w:tcW w:w="4551" w:type="dxa"/>
                </w:tcPr>
                <w:p w:rsidR="005B5DCC" w:rsidRDefault="005B5DCC" w:rsidP="00066DCA">
                  <w:r>
                    <w:t>Decimal</w:t>
                  </w:r>
                </w:p>
              </w:tc>
              <w:tc>
                <w:tcPr>
                  <w:tcW w:w="1800" w:type="dxa"/>
                </w:tcPr>
                <w:p w:rsidR="005B5DCC" w:rsidRDefault="005B5DCC" w:rsidP="00066DCA">
                  <w:r>
                    <w:t>Decimal</w:t>
                  </w:r>
                </w:p>
              </w:tc>
            </w:tr>
            <w:tr w:rsidR="005B5DCC" w:rsidTr="002349A1">
              <w:tc>
                <w:tcPr>
                  <w:tcW w:w="4551" w:type="dxa"/>
                </w:tcPr>
                <w:p w:rsidR="005B5DCC" w:rsidRDefault="005B5DCC" w:rsidP="00066DCA">
                  <w:r>
                    <w:t>Integer</w:t>
                  </w:r>
                </w:p>
              </w:tc>
              <w:tc>
                <w:tcPr>
                  <w:tcW w:w="1800" w:type="dxa"/>
                </w:tcPr>
                <w:p w:rsidR="005B5DCC" w:rsidRDefault="005B5DCC" w:rsidP="00066DCA">
                  <w:r>
                    <w:t>Integer</w:t>
                  </w:r>
                </w:p>
              </w:tc>
            </w:tr>
            <w:tr w:rsidR="005B5DCC" w:rsidTr="002349A1">
              <w:tc>
                <w:tcPr>
                  <w:tcW w:w="4551" w:type="dxa"/>
                </w:tcPr>
                <w:p w:rsidR="005B5DCC" w:rsidRDefault="005B5DCC" w:rsidP="00066DCA">
                  <w:proofErr w:type="spellStart"/>
                  <w:r>
                    <w:t>NonZeroDecimal</w:t>
                  </w:r>
                  <w:proofErr w:type="spellEnd"/>
                </w:p>
              </w:tc>
              <w:tc>
                <w:tcPr>
                  <w:tcW w:w="1800" w:type="dxa"/>
                </w:tcPr>
                <w:p w:rsidR="005B5DCC" w:rsidRDefault="005B5DCC" w:rsidP="00066DCA">
                  <w:r>
                    <w:t>Decimal</w:t>
                  </w:r>
                </w:p>
              </w:tc>
            </w:tr>
            <w:tr w:rsidR="005B5DCC" w:rsidTr="002349A1">
              <w:tc>
                <w:tcPr>
                  <w:tcW w:w="4551" w:type="dxa"/>
                </w:tcPr>
                <w:p w:rsidR="005B5DCC" w:rsidRDefault="005B5DCC" w:rsidP="00066DCA">
                  <w:r>
                    <w:t>Share</w:t>
                  </w:r>
                </w:p>
              </w:tc>
              <w:tc>
                <w:tcPr>
                  <w:tcW w:w="1800" w:type="dxa"/>
                </w:tcPr>
                <w:p w:rsidR="005B5DCC" w:rsidRDefault="005B5DCC" w:rsidP="00066DCA">
                  <w:r>
                    <w:t>Share</w:t>
                  </w:r>
                </w:p>
              </w:tc>
            </w:tr>
            <w:tr w:rsidR="005B5DCC" w:rsidTr="002349A1">
              <w:tc>
                <w:tcPr>
                  <w:tcW w:w="4551" w:type="dxa"/>
                </w:tcPr>
                <w:p w:rsidR="005B5DCC" w:rsidRDefault="005B5DCC" w:rsidP="00066DCA">
                  <w:r>
                    <w:t>Percent</w:t>
                  </w:r>
                </w:p>
              </w:tc>
              <w:tc>
                <w:tcPr>
                  <w:tcW w:w="1800" w:type="dxa"/>
                </w:tcPr>
                <w:p w:rsidR="005B5DCC" w:rsidRDefault="005B5DCC" w:rsidP="00066DCA">
                  <w:r>
                    <w:t>Percent</w:t>
                  </w:r>
                </w:p>
              </w:tc>
            </w:tr>
            <w:tr w:rsidR="005B5DCC" w:rsidTr="002349A1">
              <w:tc>
                <w:tcPr>
                  <w:tcW w:w="4551" w:type="dxa"/>
                </w:tcPr>
                <w:p w:rsidR="005B5DCC" w:rsidRDefault="005B5DCC" w:rsidP="00066DCA">
                  <w:proofErr w:type="spellStart"/>
                  <w:r>
                    <w:t>PerShare</w:t>
                  </w:r>
                  <w:proofErr w:type="spellEnd"/>
                </w:p>
              </w:tc>
              <w:tc>
                <w:tcPr>
                  <w:tcW w:w="1800" w:type="dxa"/>
                </w:tcPr>
                <w:p w:rsidR="005B5DCC" w:rsidRDefault="005B5DCC" w:rsidP="00066DCA">
                  <w:proofErr w:type="spellStart"/>
                  <w:r>
                    <w:t>PerShare</w:t>
                  </w:r>
                  <w:proofErr w:type="spellEnd"/>
                </w:p>
              </w:tc>
            </w:tr>
            <w:tr w:rsidR="005B5DCC" w:rsidTr="002349A1">
              <w:tc>
                <w:tcPr>
                  <w:tcW w:w="4551" w:type="dxa"/>
                </w:tcPr>
                <w:p w:rsidR="005B5DCC" w:rsidRDefault="005B5DC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5B5DCC" w:rsidRDefault="005B5DCC" w:rsidP="00066DCA">
                  <w:r>
                    <w:t>String</w:t>
                  </w:r>
                </w:p>
              </w:tc>
            </w:tr>
          </w:tbl>
          <w:p w:rsidR="005B5DCC" w:rsidRDefault="005B5DCC" w:rsidP="00066DCA"/>
        </w:tc>
      </w:tr>
      <w:tr w:rsidR="005B5DCC" w:rsidTr="00DE6B6B">
        <w:tc>
          <w:tcPr>
            <w:tcW w:w="1295" w:type="dxa"/>
          </w:tcPr>
          <w:p w:rsidR="005B5DCC" w:rsidRDefault="005B5DCC" w:rsidP="00DF24B6">
            <w:r>
              <w:lastRenderedPageBreak/>
              <w:t xml:space="preserve">I </w:t>
            </w:r>
            <w:proofErr w:type="spellStart"/>
            <w:r>
              <w:t>Tx</w:t>
            </w:r>
            <w:proofErr w:type="spellEnd"/>
            <w:r>
              <w:t xml:space="preserve"> Period</w:t>
            </w:r>
          </w:p>
        </w:tc>
        <w:tc>
          <w:tcPr>
            <w:tcW w:w="634" w:type="dxa"/>
          </w:tcPr>
          <w:p w:rsidR="005B5DCC" w:rsidRDefault="005B5DCC" w:rsidP="005A1F53">
            <w:pPr>
              <w:jc w:val="center"/>
            </w:pPr>
            <w:r>
              <w:t>I</w:t>
            </w:r>
          </w:p>
        </w:tc>
        <w:tc>
          <w:tcPr>
            <w:tcW w:w="8549" w:type="dxa"/>
          </w:tcPr>
          <w:p w:rsidR="005B5DCC" w:rsidRDefault="005B5DCC" w:rsidP="00B230DE">
            <w:pPr>
              <w:pStyle w:val="NormSpace"/>
            </w:pPr>
            <w:r>
              <w:t>Period of a taxonomy based Bro’s taxonomy element.</w:t>
            </w:r>
          </w:p>
          <w:p w:rsidR="005B5DCC" w:rsidRDefault="005B5DCC" w:rsidP="00A94DE2">
            <w:pPr>
              <w:pStyle w:val="NormSpace"/>
            </w:pPr>
            <w:r>
              <w:t xml:space="preserve">The values may be </w:t>
            </w:r>
            <w:r w:rsidRPr="00A94DE2">
              <w:t>Instant</w:t>
            </w:r>
            <w:r>
              <w:t xml:space="preserve"> or </w:t>
            </w:r>
            <w:r w:rsidRPr="00A94DE2">
              <w:t>Duration</w:t>
            </w:r>
            <w:r>
              <w:t>.</w:t>
            </w:r>
          </w:p>
          <w:p w:rsidR="005B5DCC" w:rsidRDefault="005B5DC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5B5DCC" w:rsidTr="005960D2">
        <w:trPr>
          <w:cantSplit/>
        </w:trPr>
        <w:tc>
          <w:tcPr>
            <w:tcW w:w="1295" w:type="dxa"/>
          </w:tcPr>
          <w:p w:rsidR="005B5DCC" w:rsidRDefault="005B5DCC" w:rsidP="00CA5543">
            <w:r>
              <w:t xml:space="preserve">I </w:t>
            </w:r>
            <w:proofErr w:type="spellStart"/>
            <w:r>
              <w:t>StartEnd</w:t>
            </w:r>
            <w:proofErr w:type="spellEnd"/>
            <w:r>
              <w:t xml:space="preserve"> Bros</w:t>
            </w:r>
          </w:p>
        </w:tc>
        <w:tc>
          <w:tcPr>
            <w:tcW w:w="634" w:type="dxa"/>
          </w:tcPr>
          <w:p w:rsidR="005B5DCC" w:rsidRDefault="005B5DCC" w:rsidP="005A1F53">
            <w:pPr>
              <w:jc w:val="center"/>
            </w:pPr>
            <w:r>
              <w:t>I</w:t>
            </w:r>
          </w:p>
        </w:tc>
        <w:tc>
          <w:tcPr>
            <w:tcW w:w="8549" w:type="dxa"/>
          </w:tcPr>
          <w:p w:rsidR="005B5DCC" w:rsidRDefault="005B5DC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5B5DCC" w:rsidTr="00F13A1E">
        <w:trPr>
          <w:cantSplit/>
        </w:trPr>
        <w:tc>
          <w:tcPr>
            <w:tcW w:w="1295" w:type="dxa"/>
          </w:tcPr>
          <w:p w:rsidR="005B5DCC" w:rsidRDefault="005B5DCC" w:rsidP="00DF24B6">
            <w:r>
              <w:t xml:space="preserve">I </w:t>
            </w:r>
            <w:proofErr w:type="spellStart"/>
            <w:r>
              <w:t>Tx</w:t>
            </w:r>
            <w:proofErr w:type="spellEnd"/>
            <w:r>
              <w:t xml:space="preserve"> Sign</w:t>
            </w:r>
          </w:p>
        </w:tc>
        <w:tc>
          <w:tcPr>
            <w:tcW w:w="634" w:type="dxa"/>
          </w:tcPr>
          <w:p w:rsidR="005B5DCC" w:rsidRDefault="005B5DCC" w:rsidP="005A1F53">
            <w:pPr>
              <w:jc w:val="center"/>
            </w:pPr>
            <w:r>
              <w:t>I</w:t>
            </w:r>
          </w:p>
        </w:tc>
        <w:tc>
          <w:tcPr>
            <w:tcW w:w="8549" w:type="dxa"/>
          </w:tcPr>
          <w:p w:rsidR="005B5DCC" w:rsidRDefault="005B5DCC" w:rsidP="00B230DE">
            <w:pPr>
              <w:pStyle w:val="NormSpace"/>
            </w:pPr>
            <w:r>
              <w:t>Sign of a Money taxonomy based Bro’s taxonomy element.</w:t>
            </w:r>
          </w:p>
          <w:p w:rsidR="005B5DCC" w:rsidRDefault="005B5DCC" w:rsidP="001E0235">
            <w:r>
              <w:t>The sign of a Money taxonomy based Bro will usually be the same as this, but it can be different.</w:t>
            </w:r>
          </w:p>
        </w:tc>
      </w:tr>
      <w:tr w:rsidR="005B5DCC" w:rsidTr="00DE6B6B">
        <w:tc>
          <w:tcPr>
            <w:tcW w:w="1295" w:type="dxa"/>
          </w:tcPr>
          <w:p w:rsidR="005B5DCC" w:rsidRDefault="005B5DCC" w:rsidP="00DF24B6">
            <w:r>
              <w:t xml:space="preserve">I </w:t>
            </w:r>
            <w:proofErr w:type="spellStart"/>
            <w:r>
              <w:t>Tx</w:t>
            </w:r>
            <w:proofErr w:type="spellEnd"/>
            <w:r>
              <w:t xml:space="preserve"> </w:t>
            </w:r>
            <w:proofErr w:type="spellStart"/>
            <w:r>
              <w:t>Hys</w:t>
            </w:r>
            <w:proofErr w:type="spellEnd"/>
          </w:p>
        </w:tc>
        <w:tc>
          <w:tcPr>
            <w:tcW w:w="634" w:type="dxa"/>
          </w:tcPr>
          <w:p w:rsidR="005B5DCC" w:rsidRDefault="005B5DCC" w:rsidP="005A1F53">
            <w:pPr>
              <w:jc w:val="center"/>
            </w:pPr>
            <w:r>
              <w:t>I</w:t>
            </w:r>
          </w:p>
        </w:tc>
        <w:tc>
          <w:tcPr>
            <w:tcW w:w="8549" w:type="dxa"/>
          </w:tcPr>
          <w:p w:rsidR="005B5DCC" w:rsidRDefault="005B5DCC" w:rsidP="00D11E70">
            <w:pPr>
              <w:pStyle w:val="NormSpace"/>
            </w:pPr>
            <w:r>
              <w:t>Hypercube or hypercube list of a taxonomy based Bro’s taxonomy element.</w:t>
            </w:r>
          </w:p>
          <w:p w:rsidR="005B5DCC" w:rsidRDefault="005B5DCC" w:rsidP="0062167C">
            <w:r>
              <w:t xml:space="preserve">See also Columns </w:t>
            </w:r>
            <w:proofErr w:type="spellStart"/>
            <w:r>
              <w:t>TxId</w:t>
            </w:r>
            <w:proofErr w:type="spellEnd"/>
            <w:r>
              <w:t xml:space="preserve"> and </w:t>
            </w:r>
            <w:proofErr w:type="spellStart"/>
            <w:r>
              <w:t>HyId</w:t>
            </w:r>
            <w:proofErr w:type="spellEnd"/>
            <w:r>
              <w:t>.</w:t>
            </w:r>
          </w:p>
        </w:tc>
      </w:tr>
    </w:tbl>
    <w:p w:rsidR="00B17D50" w:rsidRDefault="00B17D50" w:rsidP="004031FF"/>
    <w:sectPr w:rsidR="00B17D50" w:rsidSect="003D77E6">
      <w:headerReference w:type="default" r:id="rId14"/>
      <w:pgSz w:w="11906" w:h="16838"/>
      <w:pgMar w:top="720" w:right="720" w:bottom="778"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55A" w:rsidRDefault="006B155A" w:rsidP="004611F1">
      <w:r>
        <w:separator/>
      </w:r>
    </w:p>
  </w:endnote>
  <w:endnote w:type="continuationSeparator" w:id="0">
    <w:p w:rsidR="006B155A" w:rsidRDefault="006B155A" w:rsidP="0046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55A" w:rsidRDefault="006B155A" w:rsidP="004611F1">
      <w:r>
        <w:separator/>
      </w:r>
    </w:p>
  </w:footnote>
  <w:footnote w:type="continuationSeparator" w:id="0">
    <w:p w:rsidR="006B155A" w:rsidRDefault="006B155A" w:rsidP="0046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089" w:rsidRDefault="006E7089" w:rsidP="00CC4408">
    <w:pPr>
      <w:pStyle w:val="Header"/>
      <w:jc w:val="right"/>
    </w:pPr>
    <w:fldSimple w:instr=" PAGE   \* MERGEFORMAT ">
      <w:r w:rsidR="00B73767">
        <w:rPr>
          <w:noProof/>
        </w:rPr>
        <w:t>15</w:t>
      </w:r>
    </w:fldSimple>
    <w:r>
      <w:t xml:space="preserve"> of </w:t>
    </w:r>
    <w:fldSimple w:instr=" NUMPAGES  \* Arabic  \* MERGEFORMAT ">
      <w:r w:rsidR="00B73767">
        <w:rPr>
          <w:noProof/>
        </w:rPr>
        <w:t>16</w:t>
      </w:r>
    </w:fldSimple>
  </w:p>
  <w:p w:rsidR="006E7089" w:rsidRDefault="006E70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B65"/>
    <w:rsid w:val="00000216"/>
    <w:rsid w:val="00002C30"/>
    <w:rsid w:val="000033E6"/>
    <w:rsid w:val="000035CA"/>
    <w:rsid w:val="00004F99"/>
    <w:rsid w:val="00005C57"/>
    <w:rsid w:val="0000605D"/>
    <w:rsid w:val="00007188"/>
    <w:rsid w:val="000101B4"/>
    <w:rsid w:val="0001158C"/>
    <w:rsid w:val="000116BA"/>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36E7F"/>
    <w:rsid w:val="00045B5C"/>
    <w:rsid w:val="00045E52"/>
    <w:rsid w:val="00047D87"/>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49B8"/>
    <w:rsid w:val="00086AB3"/>
    <w:rsid w:val="00091AEB"/>
    <w:rsid w:val="00092638"/>
    <w:rsid w:val="00093064"/>
    <w:rsid w:val="000943A8"/>
    <w:rsid w:val="00095510"/>
    <w:rsid w:val="00095667"/>
    <w:rsid w:val="000957E9"/>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D5D"/>
    <w:rsid w:val="00107FF6"/>
    <w:rsid w:val="00114C92"/>
    <w:rsid w:val="00115DED"/>
    <w:rsid w:val="001163B3"/>
    <w:rsid w:val="001166F5"/>
    <w:rsid w:val="001172B5"/>
    <w:rsid w:val="0012111E"/>
    <w:rsid w:val="00121170"/>
    <w:rsid w:val="001223ED"/>
    <w:rsid w:val="00122715"/>
    <w:rsid w:val="00123555"/>
    <w:rsid w:val="0012626C"/>
    <w:rsid w:val="00130FBB"/>
    <w:rsid w:val="00131C18"/>
    <w:rsid w:val="0013259E"/>
    <w:rsid w:val="001339CC"/>
    <w:rsid w:val="00133E0F"/>
    <w:rsid w:val="00134573"/>
    <w:rsid w:val="001355D3"/>
    <w:rsid w:val="001364A8"/>
    <w:rsid w:val="0013661D"/>
    <w:rsid w:val="001405BD"/>
    <w:rsid w:val="00140A4C"/>
    <w:rsid w:val="00140DD0"/>
    <w:rsid w:val="0014700E"/>
    <w:rsid w:val="00147A21"/>
    <w:rsid w:val="001501B1"/>
    <w:rsid w:val="00150A57"/>
    <w:rsid w:val="00151948"/>
    <w:rsid w:val="001559F7"/>
    <w:rsid w:val="0015711D"/>
    <w:rsid w:val="001613F3"/>
    <w:rsid w:val="00161502"/>
    <w:rsid w:val="00162877"/>
    <w:rsid w:val="001632DD"/>
    <w:rsid w:val="001652B9"/>
    <w:rsid w:val="00165E63"/>
    <w:rsid w:val="00170AC0"/>
    <w:rsid w:val="001728F2"/>
    <w:rsid w:val="00175D83"/>
    <w:rsid w:val="001760CB"/>
    <w:rsid w:val="00176725"/>
    <w:rsid w:val="00176EC8"/>
    <w:rsid w:val="00182649"/>
    <w:rsid w:val="00182A38"/>
    <w:rsid w:val="00183B4F"/>
    <w:rsid w:val="00184124"/>
    <w:rsid w:val="001844BC"/>
    <w:rsid w:val="00184B20"/>
    <w:rsid w:val="00187D70"/>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2A38"/>
    <w:rsid w:val="00293114"/>
    <w:rsid w:val="002942E9"/>
    <w:rsid w:val="0029626C"/>
    <w:rsid w:val="00296D94"/>
    <w:rsid w:val="00297BC2"/>
    <w:rsid w:val="002A0BA9"/>
    <w:rsid w:val="002A0BDD"/>
    <w:rsid w:val="002A0E77"/>
    <w:rsid w:val="002A1A4D"/>
    <w:rsid w:val="002A4154"/>
    <w:rsid w:val="002A4FFA"/>
    <w:rsid w:val="002A741E"/>
    <w:rsid w:val="002A797F"/>
    <w:rsid w:val="002B019B"/>
    <w:rsid w:val="002B3851"/>
    <w:rsid w:val="002B4601"/>
    <w:rsid w:val="002B4723"/>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3016B"/>
    <w:rsid w:val="00430AE1"/>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7431"/>
    <w:rsid w:val="00557453"/>
    <w:rsid w:val="0056062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255"/>
    <w:rsid w:val="0062167C"/>
    <w:rsid w:val="00621C65"/>
    <w:rsid w:val="00621E48"/>
    <w:rsid w:val="0062393B"/>
    <w:rsid w:val="00623C2C"/>
    <w:rsid w:val="00625D5F"/>
    <w:rsid w:val="00626C37"/>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8B3"/>
    <w:rsid w:val="0066116D"/>
    <w:rsid w:val="00661EBA"/>
    <w:rsid w:val="00663055"/>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6DC"/>
    <w:rsid w:val="0070606D"/>
    <w:rsid w:val="0070790B"/>
    <w:rsid w:val="0071176F"/>
    <w:rsid w:val="00716186"/>
    <w:rsid w:val="007161A8"/>
    <w:rsid w:val="00720A86"/>
    <w:rsid w:val="00720D29"/>
    <w:rsid w:val="00720FA3"/>
    <w:rsid w:val="00723607"/>
    <w:rsid w:val="00723FDF"/>
    <w:rsid w:val="00724264"/>
    <w:rsid w:val="007242D5"/>
    <w:rsid w:val="007248B0"/>
    <w:rsid w:val="00725D72"/>
    <w:rsid w:val="007275FE"/>
    <w:rsid w:val="007303D5"/>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31BF"/>
    <w:rsid w:val="007640DD"/>
    <w:rsid w:val="00766543"/>
    <w:rsid w:val="007669A7"/>
    <w:rsid w:val="007679A8"/>
    <w:rsid w:val="007716AA"/>
    <w:rsid w:val="0077175E"/>
    <w:rsid w:val="00780285"/>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1704"/>
    <w:rsid w:val="007E2994"/>
    <w:rsid w:val="007E34B3"/>
    <w:rsid w:val="007E3A18"/>
    <w:rsid w:val="007E3A2D"/>
    <w:rsid w:val="007E42D0"/>
    <w:rsid w:val="007E4E30"/>
    <w:rsid w:val="007E515E"/>
    <w:rsid w:val="007E5FFD"/>
    <w:rsid w:val="007F1329"/>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20BE8"/>
    <w:rsid w:val="00821952"/>
    <w:rsid w:val="00824D42"/>
    <w:rsid w:val="00824FF3"/>
    <w:rsid w:val="0083004C"/>
    <w:rsid w:val="00830364"/>
    <w:rsid w:val="0083036E"/>
    <w:rsid w:val="008309B2"/>
    <w:rsid w:val="00833A2E"/>
    <w:rsid w:val="00834658"/>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6F4"/>
    <w:rsid w:val="009749CE"/>
    <w:rsid w:val="00975130"/>
    <w:rsid w:val="00975BC4"/>
    <w:rsid w:val="00980A18"/>
    <w:rsid w:val="0098218B"/>
    <w:rsid w:val="00984743"/>
    <w:rsid w:val="0099080F"/>
    <w:rsid w:val="00991365"/>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1F1D"/>
    <w:rsid w:val="009E34F3"/>
    <w:rsid w:val="009E4742"/>
    <w:rsid w:val="009E553E"/>
    <w:rsid w:val="009E5EE9"/>
    <w:rsid w:val="009E6ED3"/>
    <w:rsid w:val="009E7025"/>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5601"/>
    <w:rsid w:val="00BB6330"/>
    <w:rsid w:val="00BB66E6"/>
    <w:rsid w:val="00BC1DEF"/>
    <w:rsid w:val="00BC39FF"/>
    <w:rsid w:val="00BC51AC"/>
    <w:rsid w:val="00BC5569"/>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CC9"/>
    <w:rsid w:val="00C600B7"/>
    <w:rsid w:val="00C600EF"/>
    <w:rsid w:val="00C6096F"/>
    <w:rsid w:val="00C6300F"/>
    <w:rsid w:val="00C6341D"/>
    <w:rsid w:val="00C65CAB"/>
    <w:rsid w:val="00C66298"/>
    <w:rsid w:val="00C73776"/>
    <w:rsid w:val="00C74BBE"/>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E0E55"/>
    <w:rsid w:val="00CE158A"/>
    <w:rsid w:val="00CE2057"/>
    <w:rsid w:val="00CE28AD"/>
    <w:rsid w:val="00CE2E30"/>
    <w:rsid w:val="00CE49B9"/>
    <w:rsid w:val="00CE4C57"/>
    <w:rsid w:val="00CE527F"/>
    <w:rsid w:val="00CE538C"/>
    <w:rsid w:val="00CF1002"/>
    <w:rsid w:val="00CF166F"/>
    <w:rsid w:val="00CF1C97"/>
    <w:rsid w:val="00CF2BCF"/>
    <w:rsid w:val="00CF32AD"/>
    <w:rsid w:val="00CF32C6"/>
    <w:rsid w:val="00CF3B53"/>
    <w:rsid w:val="00CF59B0"/>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228C"/>
    <w:rsid w:val="00DA574A"/>
    <w:rsid w:val="00DB010F"/>
    <w:rsid w:val="00DB1919"/>
    <w:rsid w:val="00DB29DB"/>
    <w:rsid w:val="00DB6B99"/>
    <w:rsid w:val="00DC0020"/>
    <w:rsid w:val="00DC09D2"/>
    <w:rsid w:val="00DC0F33"/>
    <w:rsid w:val="00DC2273"/>
    <w:rsid w:val="00DC3211"/>
    <w:rsid w:val="00DC3D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5A62"/>
    <w:rsid w:val="00DF7D42"/>
    <w:rsid w:val="00E00511"/>
    <w:rsid w:val="00E01BE9"/>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35B1"/>
    <w:rsid w:val="00E25B0F"/>
    <w:rsid w:val="00E25D98"/>
    <w:rsid w:val="00E268AD"/>
    <w:rsid w:val="00E26AAA"/>
    <w:rsid w:val="00E31828"/>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AF3"/>
    <w:rsid w:val="00E50094"/>
    <w:rsid w:val="00E50E8E"/>
    <w:rsid w:val="00E51F93"/>
    <w:rsid w:val="00E52102"/>
    <w:rsid w:val="00E528C7"/>
    <w:rsid w:val="00E53F1E"/>
    <w:rsid w:val="00E5448D"/>
    <w:rsid w:val="00E5799C"/>
    <w:rsid w:val="00E640CD"/>
    <w:rsid w:val="00E675A9"/>
    <w:rsid w:val="00E67CED"/>
    <w:rsid w:val="00E719D6"/>
    <w:rsid w:val="00E73AB1"/>
    <w:rsid w:val="00E73B2D"/>
    <w:rsid w:val="00E745AA"/>
    <w:rsid w:val="00E75E72"/>
    <w:rsid w:val="00E76639"/>
    <w:rsid w:val="00E76B53"/>
    <w:rsid w:val="00E76E97"/>
    <w:rsid w:val="00E76F04"/>
    <w:rsid w:val="00E770BA"/>
    <w:rsid w:val="00E77F8B"/>
    <w:rsid w:val="00E81CF6"/>
    <w:rsid w:val="00E83BFE"/>
    <w:rsid w:val="00E843B7"/>
    <w:rsid w:val="00E86D9C"/>
    <w:rsid w:val="00E92D58"/>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E1700"/>
    <w:rsid w:val="00EE2A51"/>
    <w:rsid w:val="00EE58C2"/>
    <w:rsid w:val="00EE5989"/>
    <w:rsid w:val="00EF3094"/>
    <w:rsid w:val="00EF30EB"/>
    <w:rsid w:val="00EF4F20"/>
    <w:rsid w:val="00EF5C4D"/>
    <w:rsid w:val="00EF5FB2"/>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80798"/>
    <w:rsid w:val="00F81675"/>
    <w:rsid w:val="00F81D30"/>
    <w:rsid w:val="00F8310B"/>
    <w:rsid w:val="00F8336D"/>
    <w:rsid w:val="00F8398B"/>
    <w:rsid w:val="00F83E50"/>
    <w:rsid w:val="00F84A1D"/>
    <w:rsid w:val="00F852AB"/>
    <w:rsid w:val="00F930B9"/>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s>
</file>

<file path=word/webSettings.xml><?xml version="1.0" encoding="utf-8"?>
<w:webSettings xmlns:r="http://schemas.openxmlformats.org/officeDocument/2006/relationships" xmlns:w="http://schemas.openxmlformats.org/wordprocessingml/2006/main">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in.braiins.com/utils/TuplesList.php" TargetMode="External"/><Relationship Id="rId13" Type="http://schemas.openxmlformats.org/officeDocument/2006/relationships/hyperlink" Target="http://admin.braiins.com/utils/DimensionsMap.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min.braiins.com/utils/HypercubesList.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dmin.braiins.com/utils/TuplesList.php" TargetMode="External"/><Relationship Id="rId4" Type="http://schemas.openxmlformats.org/officeDocument/2006/relationships/settings" Target="settings.xml"/><Relationship Id="rId9" Type="http://schemas.openxmlformats.org/officeDocument/2006/relationships/hyperlink" Target="http://admin.braiins.com/utils/DimensionsMap.ph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E750E-AF7E-4039-B8B0-5D0983CF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8931</TotalTime>
  <Pages>16</Pages>
  <Words>5800</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Element ID 2953 is huge, and somewhat hard to understand</vt:lpstr>
    </vt:vector>
  </TitlesOfParts>
  <Company>Prosperus Limited</Company>
  <LinksUpToDate>false</LinksUpToDate>
  <CharactersWithSpaces>38783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ID 2953 is huge, and somewhat hard to understand</dc:title>
  <dc:creator>Charles</dc:creator>
  <cp:lastModifiedBy>David Hartley</cp:lastModifiedBy>
  <cp:revision>276</cp:revision>
  <cp:lastPrinted>2011-06-15T12:31:00Z</cp:lastPrinted>
  <dcterms:created xsi:type="dcterms:W3CDTF">2011-10-09T09:06:00Z</dcterms:created>
  <dcterms:modified xsi:type="dcterms:W3CDTF">2012-03-10T15:02:00Z</dcterms:modified>
</cp:coreProperties>
</file>