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_GoBack"/>
      <w:bookmarkEnd w:id="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" w:name="DBG1"/>
      <w:bookmarkEnd w:id="1"/>
      <w:r>
        <w:rPr>
          <w:rFonts w:ascii="Times New Roman" w:hAnsi="Times New Roman" w:cs="Times New Roman"/>
          <w:b/>
          <w:bCs/>
          <w:color w:val="0000FF"/>
        </w:rPr>
        <w:t xml:space="preserve">BUSINESS REVIEW </w:t>
      </w:r>
      <w:bookmarkStart w:id="2" w:name="DBG2"/>
      <w:bookmarkEnd w:id="2"/>
      <w:r>
        <w:rPr>
          <w:rFonts w:ascii="Times New Roman" w:hAnsi="Times New Roman" w:cs="Times New Roman"/>
          <w:b/>
          <w:bCs/>
          <w:color w:val="0000FF"/>
        </w:rPr>
        <w:t>(s417)</w:t>
      </w:r>
      <w:bookmarkStart w:id="3" w:name="DBG3"/>
      <w:bookmarkEnd w:id="3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" w:name="DBG4"/>
      <w:bookmarkEnd w:id="4"/>
      <w:r>
        <w:rPr>
          <w:rFonts w:ascii="Times New Roman" w:hAnsi="Times New Roman" w:cs="Times New Roman"/>
          <w:color w:val="000000"/>
        </w:rPr>
        <w:t xml:space="preserve">Section </w:t>
      </w:r>
      <w:bookmarkStart w:id="5" w:name="DBG5"/>
      <w:bookmarkEnd w:id="5"/>
      <w:r>
        <w:rPr>
          <w:rFonts w:ascii="Times New Roman" w:hAnsi="Times New Roman" w:cs="Times New Roman"/>
          <w:color w:val="000000"/>
        </w:rPr>
        <w:t>417</w:t>
      </w:r>
      <w:bookmarkStart w:id="6" w:name="DBG6"/>
      <w:bookmarkEnd w:id="6"/>
      <w:r>
        <w:rPr>
          <w:rFonts w:ascii="Times New Roman" w:hAnsi="Times New Roman" w:cs="Times New Roman"/>
          <w:color w:val="000000"/>
        </w:rPr>
        <w:t xml:space="preserve"> of the Companies Act </w:t>
      </w:r>
      <w:bookmarkStart w:id="7" w:name="DBG7"/>
      <w:bookmarkEnd w:id="7"/>
      <w:r>
        <w:rPr>
          <w:rFonts w:ascii="Times New Roman" w:hAnsi="Times New Roman" w:cs="Times New Roman"/>
          <w:color w:val="000000"/>
        </w:rPr>
        <w:t>1985</w:t>
      </w:r>
      <w:bookmarkStart w:id="8" w:name="DBG8"/>
      <w:bookmarkEnd w:id="8"/>
      <w:r>
        <w:rPr>
          <w:rFonts w:ascii="Times New Roman" w:hAnsi="Times New Roman" w:cs="Times New Roman"/>
          <w:color w:val="000000"/>
        </w:rPr>
        <w:t xml:space="preserve"> </w:t>
      </w:r>
      <w:bookmarkStart w:id="9" w:name="DBG9"/>
      <w:bookmarkEnd w:id="9"/>
      <w:r>
        <w:rPr>
          <w:rFonts w:ascii="Times New Roman" w:hAnsi="Times New Roman" w:cs="Times New Roman"/>
          <w:color w:val="000000"/>
        </w:rPr>
        <w:t>requires the business review</w:t>
      </w:r>
      <w:bookmarkStart w:id="10" w:name="DBG10"/>
      <w:bookmarkEnd w:id="10"/>
      <w:r>
        <w:rPr>
          <w:rFonts w:ascii="Times New Roman" w:hAnsi="Times New Roman" w:cs="Times New Roman"/>
          <w:color w:val="000000"/>
        </w:rPr>
        <w:t xml:space="preserve"> section of the Directors' Report to include details of financial and</w:t>
      </w:r>
      <w:bookmarkStart w:id="11" w:name="DBG11"/>
      <w:bookmarkEnd w:id="11"/>
      <w:r>
        <w:rPr>
          <w:rFonts w:ascii="Times New Roman" w:hAnsi="Times New Roman" w:cs="Times New Roman"/>
          <w:color w:val="000000"/>
        </w:rPr>
        <w:t xml:space="preserve"> non-financial key performance indicators (KPIs), which provide the reader</w:t>
      </w:r>
      <w:bookmarkStart w:id="12" w:name="DBG12"/>
      <w:bookmarkEnd w:id="12"/>
      <w:r>
        <w:rPr>
          <w:rFonts w:ascii="Times New Roman" w:hAnsi="Times New Roman" w:cs="Times New Roman"/>
          <w:color w:val="000000"/>
        </w:rPr>
        <w:t xml:space="preserve"> with an understanding of the development, performance or position of the</w:t>
      </w:r>
      <w:bookmarkStart w:id="13" w:name="DBG13"/>
      <w:bookmarkEnd w:id="13"/>
      <w:r>
        <w:rPr>
          <w:rFonts w:ascii="Times New Roman" w:hAnsi="Times New Roman" w:cs="Times New Roman"/>
          <w:color w:val="000000"/>
        </w:rPr>
        <w:t xml:space="preserve"> business.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" w:name="DBG14"/>
      <w:bookmarkEnd w:id="14"/>
      <w:r>
        <w:rPr>
          <w:rFonts w:ascii="Times New Roman" w:hAnsi="Times New Roman" w:cs="Times New Roman"/>
          <w:color w:val="000000"/>
        </w:rPr>
        <w:t>Medium-sized companies are exempt from the requirement to disclose non-</w:t>
      </w:r>
      <w:bookmarkStart w:id="15" w:name="DBG15"/>
      <w:bookmarkEnd w:id="15"/>
      <w:r>
        <w:rPr>
          <w:rFonts w:ascii="Times New Roman" w:hAnsi="Times New Roman" w:cs="Times New Roman"/>
          <w:color w:val="000000"/>
        </w:rPr>
        <w:t xml:space="preserve"> financial KPIs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" w:name="DBG16"/>
      <w:bookmarkEnd w:id="16"/>
      <w:r>
        <w:rPr>
          <w:rFonts w:ascii="Times New Roman" w:hAnsi="Times New Roman" w:cs="Times New Roman"/>
          <w:color w:val="000000"/>
        </w:rPr>
        <w:t xml:space="preserve">Please ensure that </w:t>
      </w:r>
      <w:proofErr w:type="spellStart"/>
      <w:r>
        <w:rPr>
          <w:rFonts w:ascii="Times New Roman" w:hAnsi="Times New Roman" w:cs="Times New Roman"/>
          <w:color w:val="000000"/>
        </w:rPr>
        <w:t>Reportpad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bookmarkStart w:id="17" w:name="DBG17"/>
      <w:bookmarkEnd w:id="17"/>
      <w:proofErr w:type="spellStart"/>
      <w:r>
        <w:rPr>
          <w:rFonts w:ascii="Times New Roman" w:hAnsi="Times New Roman" w:cs="Times New Roman"/>
          <w:b/>
          <w:bCs/>
          <w:color w:val="000000"/>
        </w:rPr>
        <w:t>BusReview</w:t>
      </w:r>
      <w:bookmarkStart w:id="18" w:name="DBG18"/>
      <w:bookmarkEnd w:id="18"/>
      <w:proofErr w:type="spellEnd"/>
      <w:r>
        <w:rPr>
          <w:rFonts w:ascii="Times New Roman" w:hAnsi="Times New Roman" w:cs="Times New Roman"/>
          <w:color w:val="000000"/>
        </w:rPr>
        <w:t xml:space="preserve"> is amended to comply with this</w:t>
      </w:r>
      <w:bookmarkStart w:id="19" w:name="DBG19"/>
      <w:bookmarkEnd w:id="19"/>
      <w:r>
        <w:rPr>
          <w:rFonts w:ascii="Times New Roman" w:hAnsi="Times New Roman" w:cs="Times New Roman"/>
          <w:color w:val="000000"/>
        </w:rPr>
        <w:t xml:space="preserve"> requirement.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" w:name="DBG20"/>
      <w:bookmarkEnd w:id="20"/>
      <w:r>
        <w:rPr>
          <w:rFonts w:ascii="Times New Roman" w:hAnsi="Times New Roman" w:cs="Times New Roman"/>
          <w:color w:val="000000"/>
        </w:rPr>
        <w:t>-------</w:t>
      </w:r>
    </w:p>
    <w:p w:rsidR="00000000" w:rsidRDefault="00C51B78">
      <w:pPr>
        <w:widowControl w:val="0"/>
        <w:tabs>
          <w:tab w:val="left" w:pos="464"/>
          <w:tab w:val="right" w:pos="7320"/>
          <w:tab w:val="right" w:pos="7785"/>
          <w:tab w:val="right" w:pos="87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" w:name="DBG21"/>
      <w:bookmarkEnd w:id="21"/>
      <w:r>
        <w:rPr>
          <w:rFonts w:ascii="Times New Roman" w:hAnsi="Times New Roman" w:cs="Times New Roman"/>
          <w:color w:val="000000"/>
        </w:rPr>
        <w:t>Checked and confirmed</w:t>
      </w:r>
      <w:r>
        <w:rPr>
          <w:rFonts w:ascii="Times New Roman" w:hAnsi="Times New Roman" w:cs="Times New Roman"/>
          <w:color w:val="000000"/>
        </w:rPr>
        <w:tab/>
      </w:r>
      <w:bookmarkStart w:id="22" w:name="DBG22"/>
      <w:bookmarkEnd w:id="22"/>
      <w:r>
        <w:rPr>
          <w:rFonts w:ascii="Times New Roman" w:hAnsi="Times New Roman" w:cs="Times New Roman"/>
          <w:color w:val="000000"/>
        </w:rPr>
        <w:t>Assistant</w:t>
      </w:r>
      <w:r>
        <w:rPr>
          <w:rFonts w:ascii="Times New Roman" w:hAnsi="Times New Roman" w:cs="Times New Roman"/>
          <w:color w:val="000000"/>
        </w:rPr>
        <w:tab/>
      </w:r>
      <w:bookmarkStart w:id="23" w:name="DBG23"/>
      <w:bookmarkEnd w:id="23"/>
      <w:r>
        <w:rPr>
          <w:rFonts w:ascii="Times New Roman" w:hAnsi="Times New Roman" w:cs="Times New Roman"/>
          <w:color w:val="000000"/>
        </w:rPr>
        <w:t>|</w:t>
      </w:r>
      <w:r>
        <w:rPr>
          <w:rFonts w:ascii="Times New Roman" w:hAnsi="Times New Roman" w:cs="Times New Roman"/>
          <w:color w:val="000000"/>
        </w:rPr>
        <w:tab/>
      </w:r>
      <w:bookmarkStart w:id="24" w:name="DBG24"/>
      <w:bookmarkEnd w:id="24"/>
      <w:r>
        <w:rPr>
          <w:rFonts w:ascii="Times New Roman" w:hAnsi="Times New Roman" w:cs="Times New Roman"/>
          <w:color w:val="000000"/>
        </w:rPr>
        <w:t>|</w:t>
      </w:r>
    </w:p>
    <w:p w:rsidR="00000000" w:rsidRDefault="00C51B78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" w:name="DBG25"/>
      <w:bookmarkEnd w:id="25"/>
      <w:r>
        <w:rPr>
          <w:rFonts w:ascii="Times New Roman" w:hAnsi="Times New Roman" w:cs="Times New Roman"/>
          <w:color w:val="000000"/>
        </w:rPr>
        <w:t>-------</w:t>
      </w:r>
    </w:p>
    <w:p w:rsidR="00000000" w:rsidRDefault="00C51B78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6" w:name="DBG26"/>
      <w:bookmarkEnd w:id="26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" w:name="DBG27"/>
      <w:bookmarkEnd w:id="27"/>
      <w:r>
        <w:rPr>
          <w:rFonts w:ascii="Times New Roman" w:hAnsi="Times New Roman" w:cs="Times New Roman"/>
          <w:b/>
          <w:bCs/>
          <w:color w:val="0000FF"/>
        </w:rPr>
        <w:t>DEFERRED TAXATION</w:t>
      </w:r>
      <w:bookmarkStart w:id="28" w:name="DBG28"/>
      <w:bookmarkEnd w:id="28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" w:name="DBG29"/>
      <w:bookmarkEnd w:id="29"/>
      <w:r>
        <w:rPr>
          <w:rFonts w:ascii="Times New Roman" w:hAnsi="Times New Roman" w:cs="Times New Roman"/>
          <w:color w:val="000000"/>
        </w:rPr>
        <w:t>The movements on balance sheet a/</w:t>
      </w:r>
      <w:proofErr w:type="spellStart"/>
      <w:r>
        <w:rPr>
          <w:rFonts w:ascii="Times New Roman" w:hAnsi="Times New Roman" w:cs="Times New Roman"/>
          <w:color w:val="000000"/>
        </w:rPr>
        <w:t>cs</w:t>
      </w:r>
      <w:proofErr w:type="spellEnd"/>
      <w:r>
        <w:rPr>
          <w:rFonts w:ascii="Times New Roman" w:hAnsi="Times New Roman" w:cs="Times New Roman"/>
          <w:color w:val="000000"/>
        </w:rPr>
        <w:t xml:space="preserve"> 885:888 plus a/c 890 (if FRS 19 is being applied) </w:t>
      </w:r>
      <w:bookmarkStart w:id="30" w:name="DBG30"/>
      <w:bookmarkEnd w:id="30"/>
      <w:r>
        <w:rPr>
          <w:rFonts w:ascii="Times New Roman" w:hAnsi="Times New Roman" w:cs="Times New Roman"/>
          <w:color w:val="000000"/>
        </w:rPr>
        <w:t>less</w:t>
      </w:r>
      <w:r>
        <w:rPr>
          <w:rFonts w:ascii="Times New Roman" w:hAnsi="Times New Roman" w:cs="Times New Roman"/>
          <w:color w:val="000000"/>
        </w:rPr>
        <w:t xml:space="preserve"> a/c 946, less charges and adjustments via a/</w:t>
      </w:r>
      <w:proofErr w:type="spellStart"/>
      <w:r>
        <w:rPr>
          <w:rFonts w:ascii="Times New Roman" w:hAnsi="Times New Roman" w:cs="Times New Roman"/>
          <w:color w:val="000000"/>
        </w:rPr>
        <w:t>cs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1834:1838,</w:t>
      </w:r>
      <w:proofErr w:type="gramEnd"/>
      <w:r>
        <w:rPr>
          <w:rFonts w:ascii="Times New Roman" w:hAnsi="Times New Roman" w:cs="Times New Roman"/>
          <w:color w:val="000000"/>
        </w:rPr>
        <w:t xml:space="preserve"> do not equal a/c 424: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64"/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" w:name="DBG31"/>
            <w:bookmarkEnd w:id="3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2" w:name="DBG32"/>
            <w:bookmarkEnd w:id="3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3" w:name="DBG33"/>
            <w:bookmarkEnd w:id="3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4" w:name="DBG34"/>
            <w:bookmarkEnd w:id="3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5" w:name="DBG35"/>
            <w:bookmarkEnd w:id="3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64" w:type="dxa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" w:name="DBG36"/>
            <w:bookmarkStart w:id="37" w:name="DBG37"/>
            <w:bookmarkEnd w:id="36"/>
            <w:bookmarkEnd w:id="37"/>
            <w:r>
              <w:rPr>
                <w:rFonts w:ascii="Times New Roman" w:hAnsi="Times New Roman" w:cs="Times New Roman"/>
                <w:color w:val="000000"/>
              </w:rPr>
              <w:t>Account 424 balance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8" w:name="DBG38"/>
            <w:bookmarkStart w:id="39" w:name="DD1"/>
            <w:bookmarkEnd w:id="38"/>
            <w:bookmarkEnd w:id="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(47,305)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40" w:name="DBG39"/>
            <w:bookmarkStart w:id="41" w:name="DD2"/>
            <w:bookmarkEnd w:id="40"/>
            <w:bookmarkEnd w:id="4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64" w:type="dxa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" w:name="DBG40"/>
            <w:bookmarkStart w:id="43" w:name="DBG41"/>
            <w:bookmarkEnd w:id="42"/>
            <w:bookmarkEnd w:id="43"/>
            <w:r>
              <w:rPr>
                <w:rFonts w:ascii="Times New Roman" w:hAnsi="Times New Roman" w:cs="Times New Roman"/>
                <w:color w:val="000000"/>
              </w:rPr>
              <w:t>Movements on a/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885:888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4" w:name="DBG42"/>
            <w:bookmarkStart w:id="45" w:name="DD3"/>
            <w:bookmarkEnd w:id="44"/>
            <w:bookmarkEnd w:id="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47,305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" w:name="DBG43"/>
            <w:bookmarkStart w:id="47" w:name="DD4"/>
            <w:bookmarkEnd w:id="46"/>
            <w:bookmarkEnd w:id="47"/>
            <w:r>
              <w:rPr>
                <w:rFonts w:ascii="Times New Roman" w:hAnsi="Times New Roman" w:cs="Times New Roman"/>
                <w:color w:val="000000"/>
              </w:rPr>
              <w:t>(212,507)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64" w:type="dxa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64" w:type="dxa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8" w:name="DBG44"/>
            <w:bookmarkStart w:id="49" w:name="DBG45"/>
            <w:bookmarkEnd w:id="48"/>
            <w:bookmarkEnd w:id="49"/>
            <w:r>
              <w:rPr>
                <w:rFonts w:ascii="Times New Roman" w:hAnsi="Times New Roman" w:cs="Times New Roman"/>
                <w:color w:val="000000"/>
              </w:rPr>
              <w:t>Difference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50" w:name="DBG46"/>
            <w:bookmarkStart w:id="51" w:name="DD5"/>
            <w:bookmarkEnd w:id="50"/>
            <w:bookmarkEnd w:id="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2" w:name="DBG47"/>
            <w:bookmarkStart w:id="53" w:name="DD6"/>
            <w:bookmarkEnd w:id="52"/>
            <w:bookmarkEnd w:id="53"/>
            <w:r>
              <w:rPr>
                <w:rFonts w:ascii="Times New Roman" w:hAnsi="Times New Roman" w:cs="Times New Roman"/>
                <w:color w:val="000000"/>
              </w:rPr>
              <w:t>(212,507)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64" w:type="dxa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4" w:name="DBG48"/>
      <w:bookmarkEnd w:id="54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5" w:name="DBG49"/>
      <w:bookmarkEnd w:id="55"/>
      <w:r>
        <w:rPr>
          <w:rFonts w:ascii="Times New Roman" w:hAnsi="Times New Roman" w:cs="Times New Roman"/>
          <w:b/>
          <w:bCs/>
          <w:color w:val="0000FF"/>
        </w:rPr>
        <w:t>ISSUED SHARE CAPITAL</w:t>
      </w:r>
      <w:bookmarkStart w:id="56" w:name="DBG50"/>
      <w:bookmarkEnd w:id="56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7" w:name="DBG51"/>
      <w:bookmarkEnd w:id="57"/>
      <w:r>
        <w:rPr>
          <w:rFonts w:ascii="Times New Roman" w:hAnsi="Times New Roman" w:cs="Times New Roman"/>
          <w:color w:val="000000"/>
        </w:rPr>
        <w:t>There is a difference between the entries on the Shares Issued Tab of the</w:t>
      </w:r>
      <w:bookmarkStart w:id="58" w:name="DBG52"/>
      <w:bookmarkEnd w:id="58"/>
      <w:r>
        <w:rPr>
          <w:rFonts w:ascii="Times New Roman" w:hAnsi="Times New Roman" w:cs="Times New Roman"/>
          <w:color w:val="000000"/>
        </w:rPr>
        <w:t xml:space="preserve"> Accounts Setup Page and share capital</w:t>
      </w:r>
      <w:r>
        <w:rPr>
          <w:rFonts w:ascii="Times New Roman" w:hAnsi="Times New Roman" w:cs="Times New Roman"/>
          <w:color w:val="000000"/>
        </w:rPr>
        <w:t xml:space="preserve"> postings as follows: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" w:name="DBG53"/>
            <w:bookmarkStart w:id="60" w:name="DBG54"/>
            <w:bookmarkEnd w:id="59"/>
            <w:bookmarkEnd w:id="6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61" w:name="DBG55"/>
            <w:bookmarkEnd w:id="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62" w:name="DBG56"/>
            <w:bookmarkEnd w:id="6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63" w:name="DBG57"/>
            <w:bookmarkEnd w:id="6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64" w:name="DBG58"/>
            <w:bookmarkEnd w:id="6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65" w:name="DBG59"/>
            <w:bookmarkEnd w:id="6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6" w:name="DBG60"/>
            <w:bookmarkStart w:id="67" w:name="DBG61"/>
            <w:bookmarkEnd w:id="66"/>
            <w:bookmarkEnd w:id="67"/>
            <w:r>
              <w:rPr>
                <w:rFonts w:ascii="Times New Roman" w:hAnsi="Times New Roman" w:cs="Times New Roman"/>
                <w:color w:val="000000"/>
              </w:rPr>
              <w:t>Allotted share capital per Accounts Setup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68" w:name="DBG62"/>
            <w:bookmarkStart w:id="69" w:name="DD7"/>
            <w:bookmarkEnd w:id="68"/>
            <w:bookmarkEnd w:id="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" w:name="DBG63"/>
            <w:bookmarkStart w:id="71" w:name="DD8"/>
            <w:bookmarkEnd w:id="70"/>
            <w:bookmarkEnd w:id="71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" w:name="DBG64"/>
            <w:bookmarkStart w:id="73" w:name="DBG65"/>
            <w:bookmarkEnd w:id="72"/>
            <w:bookmarkEnd w:id="73"/>
            <w:r>
              <w:rPr>
                <w:rFonts w:ascii="Times New Roman" w:hAnsi="Times New Roman" w:cs="Times New Roman"/>
                <w:color w:val="000000"/>
              </w:rPr>
              <w:t>Issued capital per trial balance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4" w:name="DBG66"/>
            <w:bookmarkStart w:id="75" w:name="DD9"/>
            <w:bookmarkEnd w:id="74"/>
            <w:bookmarkEnd w:id="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(3,981,190)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76" w:name="DBG67"/>
            <w:bookmarkStart w:id="77" w:name="DD10"/>
            <w:bookmarkEnd w:id="76"/>
            <w:bookmarkEnd w:id="7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" w:name="DBG68"/>
            <w:bookmarkStart w:id="79" w:name="DBG69"/>
            <w:bookmarkEnd w:id="78"/>
            <w:bookmarkEnd w:id="79"/>
            <w:r>
              <w:rPr>
                <w:rFonts w:ascii="Times New Roman" w:hAnsi="Times New Roman" w:cs="Times New Roman"/>
                <w:color w:val="000000"/>
              </w:rPr>
              <w:t>Difference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0" w:name="DBG70"/>
            <w:bookmarkStart w:id="81" w:name="DD11"/>
            <w:bookmarkEnd w:id="80"/>
            <w:bookmarkEnd w:id="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" w:name="DBG71"/>
            <w:bookmarkStart w:id="83" w:name="DD12"/>
            <w:bookmarkEnd w:id="82"/>
            <w:bookmarkEnd w:id="83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4" w:name="DBG72"/>
      <w:bookmarkEnd w:id="8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5" w:name="DBG73"/>
      <w:bookmarkEnd w:id="85"/>
      <w:r>
        <w:rPr>
          <w:rFonts w:ascii="Times New Roman" w:hAnsi="Times New Roman" w:cs="Times New Roman"/>
          <w:b/>
          <w:bCs/>
          <w:color w:val="0000FF"/>
        </w:rPr>
        <w:t>CORPORATION TAX RATE</w:t>
      </w:r>
      <w:bookmarkStart w:id="86" w:name="DBG74"/>
      <w:bookmarkEnd w:id="86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7" w:name="DBG75"/>
      <w:bookmarkEnd w:id="87"/>
      <w:r>
        <w:rPr>
          <w:rFonts w:ascii="Times New Roman" w:hAnsi="Times New Roman" w:cs="Times New Roman"/>
          <w:color w:val="000000"/>
        </w:rPr>
        <w:t>Postings need to be made to Disclosure Data, MISCELLANEOUS DISCLOSURES,</w:t>
      </w: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8" w:name="DBG76"/>
      <w:bookmarkEnd w:id="88"/>
      <w:r>
        <w:rPr>
          <w:rFonts w:ascii="Times New Roman" w:hAnsi="Times New Roman" w:cs="Times New Roman"/>
          <w:color w:val="000000"/>
        </w:rPr>
        <w:t>CORPORATION TAX, a/c 1400, which currently gives the tax</w:t>
      </w: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9" w:name="DBG77"/>
      <w:bookmarkEnd w:id="89"/>
      <w:proofErr w:type="gramStart"/>
      <w:r>
        <w:rPr>
          <w:rFonts w:ascii="Times New Roman" w:hAnsi="Times New Roman" w:cs="Times New Roman"/>
          <w:color w:val="000000"/>
        </w:rPr>
        <w:t>rate</w:t>
      </w:r>
      <w:proofErr w:type="gramEnd"/>
      <w:r>
        <w:rPr>
          <w:rFonts w:ascii="Times New Roman" w:hAnsi="Times New Roman" w:cs="Times New Roman"/>
          <w:color w:val="000000"/>
        </w:rPr>
        <w:t xml:space="preserve"> as </w:t>
      </w:r>
      <w:bookmarkStart w:id="90" w:name="DBG78"/>
      <w:bookmarkEnd w:id="90"/>
      <w:r>
        <w:rPr>
          <w:rFonts w:ascii="Times New Roman" w:hAnsi="Times New Roman" w:cs="Times New Roman"/>
          <w:color w:val="000000"/>
        </w:rPr>
        <w:t>28</w:t>
      </w:r>
      <w:bookmarkStart w:id="91" w:name="DBG79"/>
      <w:bookmarkEnd w:id="91"/>
      <w:r>
        <w:rPr>
          <w:rFonts w:ascii="Times New Roman" w:hAnsi="Times New Roman" w:cs="Times New Roman"/>
          <w:color w:val="000000"/>
        </w:rPr>
        <w:t xml:space="preserve">% and last year as </w:t>
      </w:r>
      <w:bookmarkStart w:id="92" w:name="DBG80"/>
      <w:bookmarkEnd w:id="92"/>
      <w:r>
        <w:rPr>
          <w:rFonts w:ascii="Times New Roman" w:hAnsi="Times New Roman" w:cs="Times New Roman"/>
          <w:color w:val="000000"/>
        </w:rPr>
        <w:t>–</w:t>
      </w:r>
      <w:bookmarkStart w:id="93" w:name="DBG81"/>
      <w:bookmarkEnd w:id="93"/>
      <w:r>
        <w:rPr>
          <w:rFonts w:ascii="Times New Roman" w:hAnsi="Times New Roman" w:cs="Times New Roman"/>
          <w:color w:val="000000"/>
        </w:rPr>
        <w:t>%.</w:t>
      </w: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1" w:name="DBG102"/>
      <w:bookmarkEnd w:id="10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2" w:name="DBG103"/>
      <w:bookmarkEnd w:id="102"/>
      <w:r>
        <w:rPr>
          <w:rFonts w:ascii="Times New Roman" w:hAnsi="Times New Roman" w:cs="Times New Roman"/>
          <w:b/>
          <w:bCs/>
          <w:color w:val="0000FF"/>
        </w:rPr>
        <w:t>CASHFLOW</w:t>
      </w:r>
      <w:bookmarkStart w:id="103" w:name="DBG104"/>
      <w:bookmarkEnd w:id="103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4" w:name="DBG105"/>
      <w:bookmarkEnd w:id="104"/>
      <w:r>
        <w:rPr>
          <w:rFonts w:ascii="Times New Roman" w:hAnsi="Times New Roman" w:cs="Times New Roman"/>
          <w:color w:val="000000"/>
        </w:rPr>
        <w:t xml:space="preserve">A cash flow statement is mandatory for this client, and you </w:t>
      </w:r>
      <w:proofErr w:type="gramStart"/>
      <w:r>
        <w:rPr>
          <w:rFonts w:ascii="Times New Roman" w:hAnsi="Times New Roman" w:cs="Times New Roman"/>
          <w:color w:val="000000"/>
        </w:rPr>
        <w:t>have :</w:t>
      </w:r>
      <w:proofErr w:type="gramEnd"/>
      <w:r>
        <w:rPr>
          <w:rFonts w:ascii="Times New Roman" w:hAnsi="Times New Roman" w:cs="Times New Roman"/>
          <w:color w:val="000000"/>
        </w:rPr>
        <w:t>-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5" w:name="DBG106"/>
      <w:bookmarkEnd w:id="105"/>
      <w:proofErr w:type="gramStart"/>
      <w:r>
        <w:rPr>
          <w:rFonts w:ascii="Times New Roman" w:hAnsi="Times New Roman" w:cs="Times New Roman"/>
          <w:color w:val="000000"/>
        </w:rPr>
        <w:t>balances</w:t>
      </w:r>
      <w:proofErr w:type="gramEnd"/>
      <w:r>
        <w:rPr>
          <w:rFonts w:ascii="Times New Roman" w:hAnsi="Times New Roman" w:cs="Times New Roman"/>
          <w:color w:val="000000"/>
        </w:rPr>
        <w:t xml:space="preserve"> in the current year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6" w:name="DBG107"/>
      <w:bookmarkEnd w:id="106"/>
      <w:proofErr w:type="gramStart"/>
      <w:r>
        <w:rPr>
          <w:rFonts w:ascii="Times New Roman" w:hAnsi="Times New Roman" w:cs="Times New Roman"/>
          <w:color w:val="000000"/>
        </w:rPr>
        <w:t>balances</w:t>
      </w:r>
      <w:proofErr w:type="gramEnd"/>
      <w:r>
        <w:rPr>
          <w:rFonts w:ascii="Times New Roman" w:hAnsi="Times New Roman" w:cs="Times New Roman"/>
          <w:color w:val="000000"/>
        </w:rPr>
        <w:t xml:space="preserve"> in the comparative year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7" w:name="DBG108"/>
      <w:bookmarkEnd w:id="107"/>
      <w:proofErr w:type="gramStart"/>
      <w:r>
        <w:rPr>
          <w:rFonts w:ascii="Times New Roman" w:hAnsi="Times New Roman" w:cs="Times New Roman"/>
          <w:color w:val="000000"/>
        </w:rPr>
        <w:t>no</w:t>
      </w:r>
      <w:proofErr w:type="gramEnd"/>
      <w:r>
        <w:rPr>
          <w:rFonts w:ascii="Times New Roman" w:hAnsi="Times New Roman" w:cs="Times New Roman"/>
          <w:color w:val="000000"/>
        </w:rPr>
        <w:t xml:space="preserve"> balances in the </w:t>
      </w:r>
      <w:proofErr w:type="spellStart"/>
      <w:r>
        <w:rPr>
          <w:rFonts w:ascii="Times New Roman" w:hAnsi="Times New Roman" w:cs="Times New Roman"/>
          <w:color w:val="000000"/>
        </w:rPr>
        <w:t>precomparative</w:t>
      </w:r>
      <w:proofErr w:type="spellEnd"/>
      <w:r>
        <w:rPr>
          <w:rFonts w:ascii="Times New Roman" w:hAnsi="Times New Roman" w:cs="Times New Roman"/>
          <w:color w:val="000000"/>
        </w:rPr>
        <w:t xml:space="preserve"> year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8" w:name="DBG109"/>
      <w:bookmarkEnd w:id="108"/>
      <w:r>
        <w:rPr>
          <w:rFonts w:ascii="Times New Roman" w:hAnsi="Times New Roman" w:cs="Times New Roman"/>
          <w:color w:val="000000"/>
        </w:rPr>
        <w:t xml:space="preserve">Yet, there are postings in some of the brought forward accounts in the last defined </w:t>
      </w:r>
      <w:bookmarkStart w:id="109" w:name="DBG110"/>
      <w:bookmarkEnd w:id="109"/>
      <w:r>
        <w:rPr>
          <w:rFonts w:ascii="Times New Roman" w:hAnsi="Times New Roman" w:cs="Times New Roman"/>
          <w:color w:val="000000"/>
        </w:rPr>
        <w:t>year.</w:t>
      </w: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0" w:name="DBG111"/>
      <w:bookmarkEnd w:id="110"/>
      <w:r>
        <w:rPr>
          <w:rFonts w:ascii="Times New Roman" w:hAnsi="Times New Roman" w:cs="Times New Roman"/>
          <w:color w:val="000000"/>
        </w:rPr>
        <w:t xml:space="preserve">Under these circumstances, you may well get unusual results from the </w:t>
      </w:r>
      <w:proofErr w:type="spellStart"/>
      <w:r>
        <w:rPr>
          <w:rFonts w:ascii="Times New Roman" w:hAnsi="Times New Roman" w:cs="Times New Roman"/>
          <w:color w:val="000000"/>
        </w:rPr>
        <w:t>cashflow</w:t>
      </w:r>
      <w:proofErr w:type="spellEnd"/>
      <w:r>
        <w:rPr>
          <w:rFonts w:ascii="Times New Roman" w:hAnsi="Times New Roman" w:cs="Times New Roman"/>
          <w:color w:val="000000"/>
        </w:rPr>
        <w:t xml:space="preserve"> statement.</w:t>
      </w:r>
      <w:bookmarkStart w:id="111" w:name="DBG112"/>
      <w:bookmarkEnd w:id="111"/>
      <w:r>
        <w:rPr>
          <w:rFonts w:ascii="Times New Roman" w:hAnsi="Times New Roman" w:cs="Times New Roman"/>
          <w:color w:val="000000"/>
        </w:rPr>
        <w:t xml:space="preserve"> You might find it prudent to post the additional year(s), in order to achieve a correct </w:t>
      </w:r>
      <w:bookmarkStart w:id="112" w:name="DBG113"/>
      <w:bookmarkEnd w:id="112"/>
      <w:r>
        <w:rPr>
          <w:rFonts w:ascii="Times New Roman" w:hAnsi="Times New Roman" w:cs="Times New Roman"/>
          <w:color w:val="000000"/>
        </w:rPr>
        <w:t xml:space="preserve">result </w:t>
      </w:r>
      <w:bookmarkStart w:id="113" w:name="DBG114"/>
      <w:bookmarkEnd w:id="113"/>
      <w:r>
        <w:rPr>
          <w:rFonts w:ascii="Times New Roman" w:hAnsi="Times New Roman" w:cs="Times New Roman"/>
          <w:color w:val="000000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/>
        </w:rPr>
        <w:t>cashflow</w:t>
      </w:r>
      <w:bookmarkStart w:id="114" w:name="DBG115"/>
      <w:bookmarkEnd w:id="114"/>
      <w:proofErr w:type="spellEnd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5" w:name="DBG116"/>
      <w:bookmarkEnd w:id="115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6" w:name="DBG117"/>
      <w:bookmarkEnd w:id="116"/>
      <w:r>
        <w:rPr>
          <w:rFonts w:ascii="Times New Roman" w:hAnsi="Times New Roman" w:cs="Times New Roman"/>
          <w:b/>
          <w:bCs/>
          <w:color w:val="0000FF"/>
        </w:rPr>
        <w:t>CASHFLOW WARNINGS</w:t>
      </w:r>
      <w:bookmarkStart w:id="117" w:name="DBG118"/>
      <w:bookmarkEnd w:id="117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8" w:name="DBG119"/>
      <w:bookmarkEnd w:id="118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9" w:name="DBG120"/>
      <w:bookmarkEnd w:id="119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**********************************************************************</w:t>
      </w:r>
      <w:bookmarkStart w:id="120" w:name="DBG121"/>
      <w:bookmarkEnd w:id="12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121" w:name="DBG122"/>
      <w:bookmarkEnd w:id="121"/>
      <w:r>
        <w:rPr>
          <w:rFonts w:ascii="Times New Roman" w:hAnsi="Times New Roman" w:cs="Times New Roman"/>
          <w:b/>
          <w:bCs/>
          <w:color w:val="000000"/>
        </w:rPr>
        <w:t>RECONCILIATION OF NET CASH FLOW TO MOVEMENT IN NET DEBT</w:t>
      </w:r>
      <w:bookmarkStart w:id="122" w:name="DBG123"/>
      <w:bookmarkEnd w:id="122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3" w:name="DBG124"/>
      <w:bookmarkEnd w:id="123"/>
      <w:r>
        <w:rPr>
          <w:rFonts w:ascii="Times New Roman" w:hAnsi="Times New Roman" w:cs="Times New Roman"/>
          <w:b/>
          <w:bCs/>
          <w:color w:val="000000"/>
        </w:rPr>
        <w:t>THERE IS AN ERROR BETWEEN THE CALCULATED MOVEMENT PLUS</w:t>
      </w:r>
      <w:bookmarkStart w:id="124" w:name="DBG125"/>
      <w:bookmarkEnd w:id="124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125" w:name="DBG126"/>
      <w:bookmarkEnd w:id="125"/>
      <w:r>
        <w:rPr>
          <w:rFonts w:ascii="Times New Roman" w:hAnsi="Times New Roman" w:cs="Times New Roman"/>
          <w:b/>
          <w:bCs/>
          <w:color w:val="000000"/>
        </w:rPr>
        <w:t>THE OPENING NET DEBT TO THE CLOSING NET DEBT</w:t>
      </w:r>
      <w:bookmarkStart w:id="126" w:name="DBG127"/>
      <w:bookmarkEnd w:id="126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7" w:name="DBG128"/>
            <w:bookmarkStart w:id="128" w:name="DBG129"/>
            <w:bookmarkEnd w:id="127"/>
            <w:bookmarkEnd w:id="1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opening net debt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9" w:name="DBG130"/>
            <w:bookmarkStart w:id="130" w:name="DD13"/>
            <w:bookmarkEnd w:id="129"/>
            <w:bookmarkEnd w:id="1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(55,379)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31" w:name="DBG131"/>
            <w:bookmarkStart w:id="132" w:name="DD14"/>
            <w:bookmarkEnd w:id="131"/>
            <w:bookmarkEnd w:id="13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3" w:name="DBG132"/>
            <w:bookmarkStart w:id="134" w:name="DBG133"/>
            <w:bookmarkEnd w:id="133"/>
            <w:bookmarkEnd w:id="13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movement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5" w:name="DBG134"/>
            <w:bookmarkStart w:id="136" w:name="DD15"/>
            <w:bookmarkEnd w:id="135"/>
            <w:bookmarkEnd w:id="1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(1,540,418)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7" w:name="DBG135"/>
            <w:bookmarkStart w:id="138" w:name="DD16"/>
            <w:bookmarkEnd w:id="137"/>
            <w:bookmarkEnd w:id="138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9" w:name="DBG136"/>
            <w:bookmarkStart w:id="140" w:name="DBG137"/>
            <w:bookmarkEnd w:id="139"/>
            <w:bookmarkEnd w:id="1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calculated difference between these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1" w:name="DBG138"/>
            <w:bookmarkStart w:id="142" w:name="DD17"/>
            <w:bookmarkEnd w:id="141"/>
            <w:bookmarkEnd w:id="1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3" w:name="DBG139"/>
            <w:bookmarkStart w:id="144" w:name="DD18"/>
            <w:bookmarkEnd w:id="143"/>
            <w:bookmarkEnd w:id="144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5" w:name="DBG140"/>
            <w:bookmarkStart w:id="146" w:name="DBG141"/>
            <w:bookmarkEnd w:id="145"/>
            <w:bookmarkEnd w:id="1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The posted closing net debt is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7" w:name="DBG142"/>
            <w:bookmarkStart w:id="148" w:name="DD19"/>
            <w:bookmarkEnd w:id="147"/>
            <w:bookmarkEnd w:id="1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1,595,797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" w:name="DBG143"/>
            <w:bookmarkStart w:id="150" w:name="DD20"/>
            <w:bookmarkEnd w:id="149"/>
            <w:bookmarkEnd w:id="150"/>
            <w:r>
              <w:rPr>
                <w:rFonts w:ascii="Times New Roman" w:hAnsi="Times New Roman" w:cs="Times New Roman"/>
                <w:color w:val="000000"/>
              </w:rPr>
              <w:t>55,379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1" w:name="DBG144"/>
            <w:bookmarkStart w:id="152" w:name="DBG145"/>
            <w:bookmarkEnd w:id="151"/>
            <w:bookmarkEnd w:id="1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3" w:name="DBG146"/>
            <w:bookmarkStart w:id="154" w:name="DD21"/>
            <w:bookmarkEnd w:id="153"/>
            <w:bookmarkEnd w:id="1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" w:name="DBG147"/>
            <w:bookmarkStart w:id="156" w:name="DD22"/>
            <w:bookmarkEnd w:id="155"/>
            <w:bookmarkEnd w:id="156"/>
            <w:r>
              <w:rPr>
                <w:rFonts w:ascii="Times New Roman" w:hAnsi="Times New Roman" w:cs="Times New Roman"/>
                <w:color w:val="000000"/>
              </w:rPr>
              <w:t>267,886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7" w:name="DBG148"/>
      <w:bookmarkEnd w:id="157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**********************************************************************</w:t>
      </w:r>
      <w:bookmarkStart w:id="158" w:name="DBG149"/>
      <w:bookmarkEnd w:id="15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59" w:name="DBG150"/>
      <w:bookmarkEnd w:id="159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0" w:name="DBG151"/>
      <w:bookmarkEnd w:id="160"/>
      <w:r>
        <w:rPr>
          <w:rFonts w:ascii="Times New Roman" w:hAnsi="Times New Roman" w:cs="Times New Roman"/>
          <w:b/>
          <w:bCs/>
          <w:color w:val="0000FF"/>
        </w:rPr>
        <w:t>SHAREHOLDERS FUNDS</w:t>
      </w:r>
      <w:bookmarkStart w:id="161" w:name="DBG152"/>
      <w:bookmarkEnd w:id="161"/>
    </w:p>
    <w:p w:rsidR="00000000" w:rsidRDefault="00C51B78">
      <w:pPr>
        <w:widowControl w:val="0"/>
        <w:tabs>
          <w:tab w:val="right" w:pos="743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2" w:name="DBG153"/>
      <w:bookmarkEnd w:id="162"/>
      <w:r>
        <w:rPr>
          <w:rFonts w:ascii="Times New Roman" w:hAnsi="Times New Roman" w:cs="Times New Roman"/>
          <w:color w:val="000000"/>
        </w:rPr>
        <w:t>£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184"/>
        <w:gridCol w:w="12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3" w:name="DBG154"/>
            <w:bookmarkStart w:id="164" w:name="DBG155"/>
            <w:bookmarkEnd w:id="163"/>
            <w:bookmarkEnd w:id="164"/>
            <w:r>
              <w:rPr>
                <w:rFonts w:ascii="Times New Roman" w:hAnsi="Times New Roman" w:cs="Times New Roman"/>
                <w:color w:val="000000"/>
              </w:rPr>
              <w:t>Balance brought forward in these accounts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" w:name="DBG156"/>
            <w:bookmarkStart w:id="166" w:name="DD23"/>
            <w:bookmarkEnd w:id="165"/>
            <w:bookmarkEnd w:id="166"/>
            <w:r>
              <w:rPr>
                <w:rFonts w:ascii="Times New Roman" w:hAnsi="Times New Roman" w:cs="Times New Roman"/>
                <w:color w:val="000000"/>
              </w:rPr>
              <w:t>4,372,147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" w:name="DBG157"/>
            <w:bookmarkStart w:id="168" w:name="DBG158"/>
            <w:bookmarkEnd w:id="167"/>
            <w:bookmarkEnd w:id="168"/>
            <w:r>
              <w:rPr>
                <w:rFonts w:ascii="Times New Roman" w:hAnsi="Times New Roman" w:cs="Times New Roman"/>
                <w:color w:val="000000"/>
              </w:rPr>
              <w:t>Difference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" w:name="DBG159"/>
            <w:bookmarkStart w:id="170" w:name="DD24"/>
            <w:bookmarkEnd w:id="169"/>
            <w:bookmarkEnd w:id="170"/>
            <w:r>
              <w:rPr>
                <w:rFonts w:ascii="Times New Roman" w:hAnsi="Times New Roman" w:cs="Times New Roman"/>
                <w:color w:val="000000"/>
              </w:rPr>
              <w:t>(4,372,147)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1" w:name="DBG160"/>
      <w:bookmarkEnd w:id="171"/>
      <w:r>
        <w:rPr>
          <w:rFonts w:ascii="Times New Roman" w:hAnsi="Times New Roman" w:cs="Times New Roman"/>
          <w:b/>
          <w:bCs/>
          <w:color w:val="0000FF"/>
        </w:rPr>
        <w:t>The difference may be attributable to a difference on one of the</w:t>
      </w:r>
      <w:bookmarkStart w:id="172" w:name="DBG161"/>
      <w:bookmarkEnd w:id="172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3" w:name="DBG162"/>
      <w:bookmarkEnd w:id="173"/>
      <w:proofErr w:type="gramStart"/>
      <w:r>
        <w:rPr>
          <w:rFonts w:ascii="Times New Roman" w:hAnsi="Times New Roman" w:cs="Times New Roman"/>
          <w:b/>
          <w:bCs/>
          <w:color w:val="0000FF"/>
        </w:rPr>
        <w:t>categories</w:t>
      </w:r>
      <w:proofErr w:type="gramEnd"/>
      <w:r>
        <w:rPr>
          <w:rFonts w:ascii="Times New Roman" w:hAnsi="Times New Roman" w:cs="Times New Roman"/>
          <w:b/>
          <w:bCs/>
          <w:color w:val="0000FF"/>
        </w:rPr>
        <w:t xml:space="preserve"> of share capital or on share premium or revaluation reserve.</w:t>
      </w:r>
      <w:bookmarkStart w:id="174" w:name="DBG163"/>
      <w:bookmarkEnd w:id="174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5" w:name="DBG164"/>
      <w:bookmarkEnd w:id="175"/>
      <w:r>
        <w:rPr>
          <w:rFonts w:ascii="Times New Roman" w:hAnsi="Times New Roman" w:cs="Times New Roman"/>
          <w:b/>
          <w:bCs/>
          <w:color w:val="0000FF"/>
        </w:rPr>
        <w:t xml:space="preserve">There is a difference of </w:t>
      </w:r>
      <w:bookmarkStart w:id="176" w:name="DBG165"/>
      <w:bookmarkEnd w:id="176"/>
      <w:proofErr w:type="gramStart"/>
      <w:r>
        <w:rPr>
          <w:rFonts w:ascii="Times New Roman" w:hAnsi="Times New Roman" w:cs="Times New Roman"/>
          <w:b/>
          <w:bCs/>
          <w:color w:val="0000FF"/>
        </w:rPr>
        <w:t>£</w:t>
      </w:r>
      <w:bookmarkStart w:id="177" w:name="DBG166"/>
      <w:bookmarkEnd w:id="177"/>
      <w:r>
        <w:rPr>
          <w:rFonts w:ascii="Times New Roman" w:hAnsi="Times New Roman" w:cs="Times New Roman"/>
          <w:b/>
          <w:bCs/>
          <w:color w:val="0000FF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FF"/>
        </w:rPr>
        <w:t>390,957)</w:t>
      </w:r>
      <w:bookmarkStart w:id="178" w:name="DBG167"/>
      <w:bookmarkEnd w:id="178"/>
      <w:r>
        <w:rPr>
          <w:rFonts w:ascii="Times New Roman" w:hAnsi="Times New Roman" w:cs="Times New Roman"/>
          <w:b/>
          <w:bCs/>
          <w:color w:val="0000FF"/>
        </w:rPr>
        <w:t xml:space="preserve"> on the P &amp; L account - see below.</w:t>
      </w:r>
      <w:bookmarkStart w:id="179" w:name="DBG168"/>
      <w:bookmarkEnd w:id="179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0" w:name="DBG169"/>
      <w:bookmarkEnd w:id="180"/>
      <w:r>
        <w:rPr>
          <w:rFonts w:ascii="Times New Roman" w:hAnsi="Times New Roman" w:cs="Times New Roman"/>
          <w:b/>
          <w:bCs/>
          <w:color w:val="0000FF"/>
        </w:rPr>
        <w:t>Check ba</w:t>
      </w:r>
      <w:r>
        <w:rPr>
          <w:rFonts w:ascii="Times New Roman" w:hAnsi="Times New Roman" w:cs="Times New Roman"/>
          <w:b/>
          <w:bCs/>
          <w:color w:val="0000FF"/>
        </w:rPr>
        <w:t>lance on T.B. and rectify.</w:t>
      </w:r>
      <w:bookmarkStart w:id="181" w:name="DBG170"/>
      <w:bookmarkEnd w:id="181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3"/>
          <w:footerReference w:type="default" r:id="rId1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2" w:name="DBG191"/>
      <w:bookmarkEnd w:id="202"/>
      <w:r>
        <w:rPr>
          <w:rFonts w:ascii="Times New Roman" w:hAnsi="Times New Roman" w:cs="Times New Roman"/>
          <w:b/>
          <w:bCs/>
          <w:color w:val="0000FF"/>
        </w:rPr>
        <w:t>STRGL POSTINGS</w:t>
      </w:r>
      <w:bookmarkStart w:id="203" w:name="DBG192"/>
      <w:bookmarkEnd w:id="203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4" w:name="DBG193"/>
      <w:bookmarkEnd w:id="204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There are balances detected on</w:t>
      </w:r>
      <w:bookmarkStart w:id="205" w:name="DBG194"/>
      <w:bookmarkEnd w:id="205"/>
      <w:r>
        <w:rPr>
          <w:rFonts w:ascii="Times New Roman" w:hAnsi="Times New Roman" w:cs="Times New Roman"/>
          <w:color w:val="000000"/>
        </w:rPr>
        <w:t xml:space="preserve"> reserves codes 930A to 930B, 935A to 935B or 989A to 989D </w:t>
      </w:r>
      <w:bookmarkStart w:id="206" w:name="DBG195"/>
      <w:bookmarkEnd w:id="206"/>
      <w:r>
        <w:rPr>
          <w:rFonts w:ascii="Times New Roman" w:hAnsi="Times New Roman" w:cs="Times New Roman"/>
          <w:color w:val="000000"/>
        </w:rPr>
        <w:t>with no</w:t>
      </w:r>
      <w:bookmarkStart w:id="207" w:name="DBG196"/>
      <w:bookmarkEnd w:id="207"/>
      <w:r>
        <w:rPr>
          <w:rFonts w:ascii="Times New Roman" w:hAnsi="Times New Roman" w:cs="Times New Roman"/>
          <w:color w:val="000000"/>
        </w:rPr>
        <w:t xml:space="preserve"> corresponding balances detected in disclosure codes affecting the STRGL.</w:t>
      </w:r>
      <w:bookmarkStart w:id="208" w:name="DBG197"/>
      <w:bookmarkEnd w:id="208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Check that </w:t>
      </w:r>
      <w:bookmarkStart w:id="209" w:name="DBG198"/>
      <w:bookmarkEnd w:id="209"/>
      <w:r>
        <w:rPr>
          <w:rFonts w:ascii="Times New Roman" w:hAnsi="Times New Roman" w:cs="Times New Roman"/>
          <w:color w:val="000000"/>
        </w:rPr>
        <w:t>postings are n</w:t>
      </w:r>
      <w:r>
        <w:rPr>
          <w:rFonts w:ascii="Times New Roman" w:hAnsi="Times New Roman" w:cs="Times New Roman"/>
          <w:color w:val="000000"/>
        </w:rPr>
        <w:t>ot required to disclosure codes 4160 to 4180 or</w:t>
      </w:r>
      <w:bookmarkStart w:id="210" w:name="DBG199"/>
      <w:bookmarkEnd w:id="210"/>
      <w:r>
        <w:rPr>
          <w:rFonts w:ascii="Times New Roman" w:hAnsi="Times New Roman" w:cs="Times New Roman"/>
          <w:color w:val="000000"/>
        </w:rPr>
        <w:t xml:space="preserve"> alternatively make</w:t>
      </w:r>
      <w:proofErr w:type="gramEnd"/>
      <w:r>
        <w:rPr>
          <w:rFonts w:ascii="Times New Roman" w:hAnsi="Times New Roman" w:cs="Times New Roman"/>
          <w:color w:val="000000"/>
        </w:rPr>
        <w:t xml:space="preserve"> any </w:t>
      </w:r>
      <w:bookmarkStart w:id="211" w:name="DBG200"/>
      <w:bookmarkEnd w:id="211"/>
      <w:r>
        <w:rPr>
          <w:rFonts w:ascii="Times New Roman" w:hAnsi="Times New Roman" w:cs="Times New Roman"/>
          <w:color w:val="000000"/>
        </w:rPr>
        <w:t>required postings via disclosure data entry.</w:t>
      </w: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2" w:name="DBG201"/>
      <w:bookmarkEnd w:id="212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3" w:name="DBG202"/>
      <w:bookmarkEnd w:id="213"/>
      <w:r>
        <w:rPr>
          <w:rFonts w:ascii="Times New Roman" w:hAnsi="Times New Roman" w:cs="Times New Roman"/>
          <w:b/>
          <w:bCs/>
          <w:color w:val="0000FF"/>
        </w:rPr>
        <w:t>COMPANY STATUS</w:t>
      </w:r>
      <w:bookmarkStart w:id="214" w:name="DBG203"/>
      <w:bookmarkEnd w:id="214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5" w:name="DBG204"/>
      <w:bookmarkEnd w:id="215"/>
      <w:r>
        <w:rPr>
          <w:rFonts w:ascii="Times New Roman" w:hAnsi="Times New Roman" w:cs="Times New Roman"/>
          <w:color w:val="000000"/>
        </w:rPr>
        <w:t>The company qualifies as a "small" company as de</w:t>
      </w:r>
      <w:r>
        <w:rPr>
          <w:rFonts w:ascii="Times New Roman" w:hAnsi="Times New Roman" w:cs="Times New Roman"/>
          <w:color w:val="000000"/>
        </w:rPr>
        <w:t xml:space="preserve">fined by CA </w:t>
      </w:r>
      <w:bookmarkStart w:id="216" w:name="DBG205"/>
      <w:bookmarkEnd w:id="216"/>
      <w:r>
        <w:rPr>
          <w:rFonts w:ascii="Times New Roman" w:hAnsi="Times New Roman" w:cs="Times New Roman"/>
          <w:color w:val="000000"/>
        </w:rPr>
        <w:t>1985, sec 247(3)</w:t>
      </w:r>
      <w:bookmarkStart w:id="217" w:name="DBG206"/>
      <w:bookmarkEnd w:id="217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8" w:name="DBG207"/>
      <w:bookmarkEnd w:id="218"/>
      <w:r>
        <w:rPr>
          <w:rFonts w:ascii="Times New Roman" w:hAnsi="Times New Roman" w:cs="Times New Roman"/>
          <w:color w:val="000000"/>
        </w:rPr>
        <w:t>The exemptions under SI 1992/2452 have been invoked</w:t>
      </w:r>
      <w:bookmarkStart w:id="219" w:name="DBG208"/>
      <w:bookmarkEnd w:id="219"/>
      <w:r>
        <w:rPr>
          <w:rFonts w:ascii="Times New Roman" w:hAnsi="Times New Roman" w:cs="Times New Roman"/>
          <w:color w:val="000000"/>
        </w:rPr>
        <w:t>, but the FRSSE has not</w:t>
      </w: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0" w:name="DBG209"/>
      <w:bookmarkEnd w:id="220"/>
      <w:proofErr w:type="gramStart"/>
      <w:r>
        <w:rPr>
          <w:rFonts w:ascii="Times New Roman" w:hAnsi="Times New Roman" w:cs="Times New Roman"/>
          <w:color w:val="000000"/>
        </w:rPr>
        <w:t>been</w:t>
      </w:r>
      <w:proofErr w:type="gramEnd"/>
      <w:r>
        <w:rPr>
          <w:rFonts w:ascii="Times New Roman" w:hAnsi="Times New Roman" w:cs="Times New Roman"/>
          <w:color w:val="000000"/>
        </w:rPr>
        <w:t xml:space="preserve"> applied. You can change this Report Option at </w:t>
      </w:r>
      <w:proofErr w:type="spellStart"/>
      <w:r>
        <w:rPr>
          <w:rFonts w:ascii="Times New Roman" w:hAnsi="Times New Roman" w:cs="Times New Roman"/>
          <w:color w:val="000000"/>
        </w:rPr>
        <w:t>rop.sta.gen.afr</w:t>
      </w:r>
      <w:bookmarkStart w:id="221" w:name="DBG210"/>
      <w:bookmarkEnd w:id="221"/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pBdr>
          <w:bottom w:val="single" w:sz="6" w:space="0" w:color="auto"/>
        </w:pBdr>
        <w:tabs>
          <w:tab w:val="left" w:pos="2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222" w:name="DBG211"/>
      <w:bookmarkEnd w:id="222"/>
    </w:p>
    <w:p w:rsidR="00000000" w:rsidRDefault="00C51B78">
      <w:pPr>
        <w:widowControl w:val="0"/>
        <w:tabs>
          <w:tab w:val="left" w:pos="2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3" w:name="DBG212"/>
      <w:bookmarkEnd w:id="223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5"/>
          <w:footerReference w:type="default" r:id="rId1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>
        <w:rPr>
          <w:rFonts w:ascii="Times New Roman" w:hAnsi="Times New Roman" w:cs="Times New Roman"/>
          <w:color w:val="000000"/>
        </w:rPr>
        <w:tab/>
      </w:r>
      <w:bookmarkStart w:id="244" w:name="DBG220"/>
      <w:bookmarkEnd w:id="244"/>
      <w:r>
        <w:rPr>
          <w:rFonts w:ascii="Arial" w:hAnsi="Arial" w:cs="Arial"/>
          <w:b/>
          <w:bCs/>
          <w:color w:val="000000"/>
        </w:rPr>
        <w:t xml:space="preserve">COMPANY REGISTRATION NUMBER </w:t>
      </w:r>
      <w:bookmarkStart w:id="245" w:name="DBG221"/>
      <w:bookmarkEnd w:id="245"/>
      <w:r>
        <w:rPr>
          <w:rFonts w:ascii="Arial" w:hAnsi="Arial" w:cs="Arial"/>
          <w:b/>
          <w:bCs/>
          <w:color w:val="000000"/>
        </w:rPr>
        <w:t>87654321</w:t>
      </w:r>
      <w:bookmarkStart w:id="246" w:name="DBG222"/>
      <w:bookmarkEnd w:id="246"/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7" w:name="DBG223"/>
      <w:bookmarkEnd w:id="247"/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" w:name="DBG224"/>
      <w:bookmarkEnd w:id="248"/>
      <w:r>
        <w:rPr>
          <w:rFonts w:ascii="Arial" w:hAnsi="Arial" w:cs="Arial"/>
          <w:b/>
          <w:bCs/>
          <w:color w:val="000000"/>
          <w:sz w:val="32"/>
          <w:szCs w:val="32"/>
        </w:rPr>
        <w:t>AAAAA LIMITED</w:t>
      </w:r>
      <w:bookmarkStart w:id="249" w:name="DBG225"/>
      <w:bookmarkEnd w:id="249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50" w:name="DBG226"/>
      <w:bookmarkEnd w:id="250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1" w:name="DBG227"/>
      <w:bookmarkEnd w:id="251"/>
      <w:r>
        <w:rPr>
          <w:rFonts w:ascii="Arial" w:hAnsi="Arial" w:cs="Arial"/>
          <w:b/>
          <w:bCs/>
          <w:color w:val="000000"/>
          <w:sz w:val="32"/>
          <w:szCs w:val="32"/>
        </w:rPr>
        <w:t>ALPHA, ALPHA, ALPHA, ALPHA AND SONS</w:t>
      </w:r>
      <w:bookmarkStart w:id="252" w:name="DBG228"/>
      <w:bookmarkEnd w:id="252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3" w:name="DBG229"/>
      <w:bookmarkEnd w:id="253"/>
      <w:r>
        <w:rPr>
          <w:rFonts w:ascii="Arial" w:hAnsi="Arial" w:cs="Arial"/>
          <w:b/>
          <w:bCs/>
          <w:color w:val="000000"/>
          <w:sz w:val="36"/>
          <w:szCs w:val="36"/>
        </w:rPr>
        <w:t>FINANCIAL STATEMENTS</w:t>
      </w:r>
      <w:bookmarkStart w:id="254" w:name="DBG230"/>
      <w:bookmarkEnd w:id="254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55" w:name="DBG231"/>
      <w:bookmarkEnd w:id="255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6" w:name="DBG232"/>
      <w:bookmarkEnd w:id="256"/>
      <w:r>
        <w:rPr>
          <w:rFonts w:ascii="Arial" w:hAnsi="Arial" w:cs="Arial"/>
          <w:b/>
          <w:bCs/>
          <w:color w:val="000000"/>
          <w:sz w:val="32"/>
          <w:szCs w:val="32"/>
        </w:rPr>
        <w:t>31 DECEMBER 2008</w:t>
      </w:r>
      <w:bookmarkStart w:id="257" w:name="DBG233"/>
      <w:bookmarkEnd w:id="257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58" w:name="DBG234"/>
      <w:bookmarkEnd w:id="258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9" w:name="DBG235"/>
      <w:bookmarkEnd w:id="259"/>
      <w:r>
        <w:rPr>
          <w:rFonts w:ascii="Impact" w:hAnsi="Impact" w:cs="Impact"/>
          <w:b/>
          <w:bCs/>
          <w:color w:val="008000"/>
          <w:sz w:val="72"/>
          <w:szCs w:val="72"/>
        </w:rPr>
        <w:t>Draft Accounts</w:t>
      </w:r>
      <w:bookmarkStart w:id="260" w:name="DBG236"/>
      <w:bookmarkEnd w:id="260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7"/>
          <w:footerReference w:type="default" r:id="rId1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6" w:name="DBG263"/>
      <w:bookmarkEnd w:id="276"/>
      <w:r>
        <w:rPr>
          <w:rFonts w:ascii="Arial" w:hAnsi="Arial" w:cs="Arial"/>
          <w:b/>
          <w:bCs/>
          <w:color w:val="000000"/>
          <w:sz w:val="24"/>
          <w:szCs w:val="24"/>
        </w:rPr>
        <w:t>CONTENTS</w:t>
      </w:r>
      <w:r>
        <w:rPr>
          <w:rFonts w:ascii="Times New Roman" w:hAnsi="Times New Roman" w:cs="Times New Roman"/>
          <w:color w:val="000000"/>
        </w:rPr>
        <w:tab/>
      </w:r>
      <w:bookmarkStart w:id="277" w:name="DBG264"/>
      <w:bookmarkEnd w:id="277"/>
      <w:r>
        <w:rPr>
          <w:rFonts w:ascii="Arial" w:hAnsi="Arial" w:cs="Arial"/>
          <w:b/>
          <w:bCs/>
          <w:color w:val="000000"/>
          <w:sz w:val="24"/>
          <w:szCs w:val="24"/>
        </w:rPr>
        <w:t>PAGE</w:t>
      </w:r>
      <w:bookmarkStart w:id="278" w:name="DBG265"/>
      <w:bookmarkEnd w:id="27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9" w:name="DBG266"/>
      <w:bookmarkEnd w:id="279"/>
      <w:r>
        <w:rPr>
          <w:rFonts w:ascii="Arial" w:hAnsi="Arial" w:cs="Arial"/>
          <w:color w:val="000000"/>
          <w:sz w:val="24"/>
          <w:szCs w:val="24"/>
        </w:rPr>
        <w:t>Officers and professional advisers</w:t>
      </w:r>
      <w:r>
        <w:rPr>
          <w:rFonts w:ascii="Times New Roman" w:hAnsi="Times New Roman" w:cs="Times New Roman"/>
          <w:color w:val="000000"/>
        </w:rPr>
        <w:tab/>
      </w:r>
      <w:bookmarkStart w:id="280" w:name="DBG267"/>
      <w:bookmarkEnd w:id="280"/>
      <w:r>
        <w:rPr>
          <w:rFonts w:ascii="Times New Roman" w:hAnsi="Times New Roman" w:cs="Times New Roman"/>
          <w:color w:val="000000"/>
        </w:rPr>
        <w:t xml:space="preserve"> </w:t>
      </w:r>
      <w:bookmarkStart w:id="281" w:name="DBG268"/>
      <w:bookmarkEnd w:id="281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Fpage000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instrText>1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Fpage000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>1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282" w:name="DBG269"/>
      <w:bookmarkEnd w:id="282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3" w:name="DBG270"/>
      <w:bookmarkEnd w:id="283"/>
      <w:r>
        <w:rPr>
          <w:rFonts w:ascii="Arial" w:hAnsi="Arial" w:cs="Arial"/>
          <w:color w:val="000000"/>
          <w:sz w:val="24"/>
          <w:szCs w:val="24"/>
        </w:rPr>
        <w:t>The directors' report</w:t>
      </w:r>
      <w:r>
        <w:rPr>
          <w:rFonts w:ascii="Times New Roman" w:hAnsi="Times New Roman" w:cs="Times New Roman"/>
          <w:color w:val="000000"/>
        </w:rPr>
        <w:tab/>
      </w:r>
      <w:bookmarkStart w:id="284" w:name="DBG271"/>
      <w:bookmarkEnd w:id="284"/>
      <w:r>
        <w:rPr>
          <w:rFonts w:ascii="Times New Roman" w:hAnsi="Times New Roman" w:cs="Times New Roman"/>
          <w:color w:val="000000"/>
        </w:rPr>
        <w:t xml:space="preserve"> </w:t>
      </w:r>
      <w:bookmarkStart w:id="285" w:name="DBG272"/>
      <w:bookmarkEnd w:id="285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Fpage001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Fpage001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>2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286" w:name="DBG273"/>
      <w:bookmarkEnd w:id="286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7" w:name="DBG274"/>
      <w:bookmarkEnd w:id="287"/>
      <w:r>
        <w:rPr>
          <w:rFonts w:ascii="Arial" w:hAnsi="Arial" w:cs="Arial"/>
          <w:color w:val="000000"/>
          <w:sz w:val="24"/>
          <w:szCs w:val="24"/>
        </w:rPr>
        <w:t>Independent auditor's report to the shareholders</w:t>
      </w:r>
      <w:r>
        <w:rPr>
          <w:rFonts w:ascii="Times New Roman" w:hAnsi="Times New Roman" w:cs="Times New Roman"/>
          <w:color w:val="000000"/>
        </w:rPr>
        <w:tab/>
      </w:r>
      <w:bookmarkStart w:id="288" w:name="DBG275"/>
      <w:bookmarkEnd w:id="288"/>
      <w:r>
        <w:rPr>
          <w:rFonts w:ascii="Times New Roman" w:hAnsi="Times New Roman" w:cs="Times New Roman"/>
          <w:color w:val="000000"/>
        </w:rPr>
        <w:t xml:space="preserve"> </w:t>
      </w:r>
      <w:bookmarkStart w:id="289" w:name="DBG276"/>
      <w:bookmarkEnd w:id="289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Fpage002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instrText>4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9 "  " ""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Fpage002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>4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290" w:name="DBG277"/>
      <w:bookmarkEnd w:id="29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1" w:name="DBG278"/>
      <w:bookmarkEnd w:id="291"/>
      <w:r>
        <w:rPr>
          <w:rFonts w:ascii="Arial" w:hAnsi="Arial" w:cs="Arial"/>
          <w:color w:val="000000"/>
          <w:sz w:val="24"/>
          <w:szCs w:val="24"/>
        </w:rPr>
        <w:t>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292" w:name="DBG279"/>
      <w:bookmarkEnd w:id="292"/>
      <w:r>
        <w:rPr>
          <w:rFonts w:ascii="Times New Roman" w:hAnsi="Times New Roman" w:cs="Times New Roman"/>
          <w:color w:val="000000"/>
        </w:rPr>
        <w:t xml:space="preserve"> </w:t>
      </w:r>
      <w:bookmarkStart w:id="293" w:name="DBG280"/>
      <w:bookmarkEnd w:id="293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Fpage003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instrText>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Fpage003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>6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294" w:name="DBG281"/>
      <w:bookmarkEnd w:id="29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5" w:name="DBG282"/>
      <w:bookmarkEnd w:id="295"/>
      <w:r>
        <w:rPr>
          <w:rFonts w:ascii="Arial" w:hAnsi="Arial" w:cs="Arial"/>
          <w:color w:val="000000"/>
          <w:sz w:val="24"/>
          <w:szCs w:val="24"/>
        </w:rPr>
        <w:t>Balance sheet</w:t>
      </w:r>
      <w:r>
        <w:rPr>
          <w:rFonts w:ascii="Times New Roman" w:hAnsi="Times New Roman" w:cs="Times New Roman"/>
          <w:color w:val="000000"/>
        </w:rPr>
        <w:tab/>
      </w:r>
      <w:bookmarkStart w:id="296" w:name="DBG283"/>
      <w:bookmarkEnd w:id="296"/>
      <w:r>
        <w:rPr>
          <w:rFonts w:ascii="Times New Roman" w:hAnsi="Times New Roman" w:cs="Times New Roman"/>
          <w:color w:val="000000"/>
        </w:rPr>
        <w:t xml:space="preserve"> </w:t>
      </w:r>
      <w:bookmarkStart w:id="297" w:name="DBG284"/>
      <w:bookmarkEnd w:id="297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Fpage004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instrText>7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Fpage004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>7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298" w:name="DBG285"/>
      <w:bookmarkEnd w:id="29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9" w:name="DBG286"/>
      <w:bookmarkEnd w:id="299"/>
      <w:r>
        <w:rPr>
          <w:rFonts w:ascii="Arial" w:hAnsi="Arial" w:cs="Arial"/>
          <w:color w:val="000000"/>
          <w:sz w:val="24"/>
          <w:szCs w:val="24"/>
        </w:rPr>
        <w:t>Cash flow statement</w:t>
      </w:r>
      <w:r>
        <w:rPr>
          <w:rFonts w:ascii="Times New Roman" w:hAnsi="Times New Roman" w:cs="Times New Roman"/>
          <w:color w:val="000000"/>
        </w:rPr>
        <w:tab/>
      </w:r>
      <w:bookmarkStart w:id="300" w:name="DBG287"/>
      <w:bookmarkEnd w:id="300"/>
      <w:r>
        <w:rPr>
          <w:rFonts w:ascii="Times New Roman" w:hAnsi="Times New Roman" w:cs="Times New Roman"/>
          <w:color w:val="000000"/>
        </w:rPr>
        <w:t xml:space="preserve"> </w:t>
      </w:r>
      <w:bookmarkStart w:id="301" w:name="DBG288"/>
      <w:bookmarkEnd w:id="301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Fpage005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instrText>8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Fpage005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>8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02" w:name="DBG289"/>
      <w:bookmarkEnd w:id="302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3" w:name="DBG290"/>
      <w:bookmarkEnd w:id="303"/>
      <w:r>
        <w:rPr>
          <w:rFonts w:ascii="Arial" w:hAnsi="Arial" w:cs="Arial"/>
          <w:color w:val="000000"/>
          <w:sz w:val="24"/>
          <w:szCs w:val="24"/>
        </w:rPr>
        <w:t>Notes to the financial statements</w:t>
      </w:r>
      <w:r>
        <w:rPr>
          <w:rFonts w:ascii="Times New Roman" w:hAnsi="Times New Roman" w:cs="Times New Roman"/>
          <w:color w:val="000000"/>
        </w:rPr>
        <w:tab/>
      </w:r>
      <w:bookmarkStart w:id="304" w:name="DBG291"/>
      <w:bookmarkEnd w:id="304"/>
      <w:r>
        <w:rPr>
          <w:rFonts w:ascii="Times New Roman" w:hAnsi="Times New Roman" w:cs="Times New Roman"/>
          <w:color w:val="000000"/>
        </w:rPr>
        <w:t xml:space="preserve"> </w:t>
      </w:r>
      <w:bookmarkStart w:id="305" w:name="DBG292"/>
      <w:bookmarkEnd w:id="305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F Fpage006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instrText>9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Fpage006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>9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06" w:name="DBG293"/>
      <w:bookmarkEnd w:id="306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7" w:name="DBG294"/>
      <w:bookmarkEnd w:id="307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The following </w:t>
      </w:r>
      <w:bookmarkStart w:id="308" w:name="DBG295"/>
      <w:bookmarkEnd w:id="308"/>
      <w:r>
        <w:rPr>
          <w:rFonts w:ascii="Arial" w:hAnsi="Arial" w:cs="Arial"/>
          <w:b/>
          <w:bCs/>
          <w:color w:val="000000"/>
          <w:sz w:val="24"/>
          <w:szCs w:val="24"/>
        </w:rPr>
        <w:t>pages do</w:t>
      </w:r>
      <w:bookmarkStart w:id="309" w:name="DBG296"/>
      <w:bookmarkEnd w:id="309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not form part of the </w:t>
      </w:r>
      <w:bookmarkStart w:id="310" w:name="DBG297"/>
      <w:bookmarkEnd w:id="310"/>
      <w:r>
        <w:rPr>
          <w:rFonts w:ascii="Arial" w:hAnsi="Arial" w:cs="Arial"/>
          <w:b/>
          <w:bCs/>
          <w:color w:val="000000"/>
          <w:sz w:val="24"/>
          <w:szCs w:val="24"/>
        </w:rPr>
        <w:t>financial statements</w:t>
      </w:r>
      <w:bookmarkStart w:id="311" w:name="DBG298"/>
      <w:bookmarkEnd w:id="31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2" w:name="DBG299"/>
      <w:bookmarkEnd w:id="312"/>
      <w:r>
        <w:rPr>
          <w:rFonts w:ascii="Arial" w:hAnsi="Arial" w:cs="Arial"/>
          <w:color w:val="000000"/>
          <w:sz w:val="24"/>
          <w:szCs w:val="24"/>
        </w:rPr>
        <w:t>Detailed 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313" w:name="DBG300"/>
      <w:bookmarkEnd w:id="313"/>
      <w:r>
        <w:rPr>
          <w:rFonts w:ascii="Times New Roman" w:hAnsi="Times New Roman" w:cs="Times New Roman"/>
          <w:color w:val="000000"/>
        </w:rPr>
        <w:t xml:space="preserve"> </w:t>
      </w:r>
      <w:bookmarkStart w:id="314" w:name="DBG301"/>
      <w:bookmarkEnd w:id="314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Fpage007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Fpage007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>26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15" w:name="DBG302"/>
      <w:bookmarkEnd w:id="315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6" w:name="DBG303"/>
      <w:bookmarkEnd w:id="316"/>
      <w:r>
        <w:rPr>
          <w:rFonts w:ascii="Arial" w:hAnsi="Arial" w:cs="Arial"/>
          <w:color w:val="000000"/>
          <w:sz w:val="24"/>
          <w:szCs w:val="24"/>
        </w:rPr>
        <w:t>Notes to the detailed 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317" w:name="DBG304"/>
      <w:bookmarkEnd w:id="317"/>
      <w:r>
        <w:rPr>
          <w:rFonts w:ascii="Times New Roman" w:hAnsi="Times New Roman" w:cs="Times New Roman"/>
          <w:color w:val="000000"/>
        </w:rPr>
        <w:t xml:space="preserve"> </w:t>
      </w:r>
      <w:bookmarkStart w:id="318" w:name="DBG305"/>
      <w:bookmarkEnd w:id="318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Fpage008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27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Fpage008</w:instrText>
      </w:r>
      <w:r w:rsidR="00780E79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  <w:sz w:val="24"/>
          <w:szCs w:val="24"/>
        </w:rPr>
        <w:t>27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19" w:name="DBG306"/>
      <w:bookmarkEnd w:id="319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9"/>
          <w:footerReference w:type="default" r:id="rId2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36" w:name="Fpage000"/>
      <w:bookmarkStart w:id="337" w:name="DBG320"/>
      <w:bookmarkEnd w:id="336"/>
      <w:bookmarkEnd w:id="337"/>
      <w:r>
        <w:rPr>
          <w:rFonts w:ascii="Arial" w:hAnsi="Arial" w:cs="Arial"/>
          <w:b/>
          <w:bCs/>
          <w:color w:val="000000"/>
        </w:rPr>
        <w:lastRenderedPageBreak/>
        <w:t xml:space="preserve">The </w:t>
      </w:r>
      <w:bookmarkStart w:id="338" w:name="DBG321"/>
      <w:bookmarkEnd w:id="338"/>
      <w:r>
        <w:rPr>
          <w:rFonts w:ascii="Arial" w:hAnsi="Arial" w:cs="Arial"/>
          <w:b/>
          <w:bCs/>
          <w:color w:val="000000"/>
        </w:rPr>
        <w:t xml:space="preserve">board of </w:t>
      </w:r>
      <w:bookmarkStart w:id="339" w:name="DBG322"/>
      <w:bookmarkEnd w:id="339"/>
      <w:r>
        <w:rPr>
          <w:rFonts w:ascii="Arial" w:hAnsi="Arial" w:cs="Arial"/>
          <w:b/>
          <w:bCs/>
          <w:color w:val="000000"/>
        </w:rPr>
        <w:t>directors</w:t>
      </w:r>
      <w:r>
        <w:rPr>
          <w:rFonts w:ascii="Times New Roman" w:hAnsi="Times New Roman" w:cs="Times New Roman"/>
          <w:color w:val="000000"/>
        </w:rPr>
        <w:tab/>
      </w:r>
      <w:bookmarkStart w:id="340" w:name="DBG323"/>
      <w:bookmarkEnd w:id="340"/>
      <w:r>
        <w:rPr>
          <w:rFonts w:ascii="Arial" w:hAnsi="Arial" w:cs="Arial"/>
          <w:color w:val="000000"/>
        </w:rPr>
        <w:t xml:space="preserve"> Black</w:t>
      </w:r>
      <w:bookmarkStart w:id="341" w:name="DBG324"/>
      <w:bookmarkEnd w:id="341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42" w:name="DBG325"/>
      <w:bookmarkEnd w:id="342"/>
      <w:r>
        <w:rPr>
          <w:rFonts w:ascii="Arial" w:hAnsi="Arial" w:cs="Arial"/>
          <w:color w:val="000000"/>
        </w:rPr>
        <w:t xml:space="preserve"> Green</w:t>
      </w:r>
      <w:bookmarkStart w:id="343" w:name="DBG326"/>
      <w:bookmarkEnd w:id="343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44" w:name="DBG327"/>
      <w:bookmarkEnd w:id="344"/>
      <w:r>
        <w:rPr>
          <w:rFonts w:ascii="Arial" w:hAnsi="Arial" w:cs="Arial"/>
          <w:color w:val="000000"/>
        </w:rPr>
        <w:t xml:space="preserve"> Smith</w:t>
      </w:r>
      <w:bookmarkStart w:id="345" w:name="DBG328"/>
      <w:bookmarkEnd w:id="345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6" w:name="DBG329"/>
      <w:bookmarkEnd w:id="346"/>
      <w:r>
        <w:rPr>
          <w:rFonts w:ascii="Arial" w:hAnsi="Arial" w:cs="Arial"/>
          <w:b/>
          <w:bCs/>
          <w:color w:val="000000"/>
        </w:rPr>
        <w:t>Company secretary</w:t>
      </w:r>
      <w:r>
        <w:rPr>
          <w:rFonts w:ascii="Times New Roman" w:hAnsi="Times New Roman" w:cs="Times New Roman"/>
          <w:color w:val="000000"/>
        </w:rPr>
        <w:tab/>
      </w:r>
      <w:bookmarkStart w:id="347" w:name="DBG330"/>
      <w:bookmarkEnd w:id="347"/>
      <w:r>
        <w:rPr>
          <w:rFonts w:ascii="Arial" w:hAnsi="Arial" w:cs="Arial"/>
          <w:color w:val="000000"/>
        </w:rPr>
        <w:t xml:space="preserve">C </w:t>
      </w:r>
      <w:proofErr w:type="spellStart"/>
      <w:r>
        <w:rPr>
          <w:rFonts w:ascii="Arial" w:hAnsi="Arial" w:cs="Arial"/>
          <w:color w:val="000000"/>
        </w:rPr>
        <w:t>C</w:t>
      </w:r>
      <w:proofErr w:type="spellEnd"/>
      <w:r>
        <w:rPr>
          <w:rFonts w:ascii="Arial" w:hAnsi="Arial" w:cs="Arial"/>
          <w:color w:val="000000"/>
        </w:rPr>
        <w:t xml:space="preserve"> Smith</w:t>
      </w:r>
      <w:bookmarkStart w:id="348" w:name="DBG331"/>
      <w:bookmarkEnd w:id="348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9" w:name="DBG332"/>
      <w:bookmarkEnd w:id="349"/>
      <w:r>
        <w:rPr>
          <w:rFonts w:ascii="Arial" w:hAnsi="Arial" w:cs="Arial"/>
          <w:b/>
          <w:bCs/>
          <w:color w:val="000000"/>
        </w:rPr>
        <w:t>Auditor</w:t>
      </w:r>
      <w:r>
        <w:rPr>
          <w:rFonts w:ascii="Times New Roman" w:hAnsi="Times New Roman" w:cs="Times New Roman"/>
          <w:color w:val="000000"/>
        </w:rPr>
        <w:tab/>
      </w:r>
      <w:bookmarkStart w:id="350" w:name="DBG333"/>
      <w:bookmarkEnd w:id="350"/>
      <w:r>
        <w:rPr>
          <w:rFonts w:ascii="Arial" w:hAnsi="Arial" w:cs="Arial"/>
          <w:color w:val="000000"/>
        </w:rPr>
        <w:t>DEF LLP</w:t>
      </w:r>
      <w:bookmarkStart w:id="351" w:name="DBG334"/>
      <w:bookmarkEnd w:id="351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52" w:name="DBG335"/>
      <w:bookmarkEnd w:id="352"/>
      <w:r>
        <w:rPr>
          <w:rFonts w:ascii="Arial" w:hAnsi="Arial" w:cs="Arial"/>
          <w:color w:val="000000"/>
        </w:rPr>
        <w:t>Chartered Accountants</w:t>
      </w:r>
      <w:bookmarkStart w:id="353" w:name="DBG336"/>
      <w:bookmarkEnd w:id="353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54" w:name="DBG337"/>
      <w:bookmarkEnd w:id="354"/>
      <w:r>
        <w:rPr>
          <w:rFonts w:ascii="Arial" w:hAnsi="Arial" w:cs="Arial"/>
          <w:color w:val="000000"/>
        </w:rPr>
        <w:t xml:space="preserve">&amp; </w:t>
      </w:r>
      <w:bookmarkStart w:id="355" w:name="DBG338"/>
      <w:bookmarkEnd w:id="355"/>
      <w:r>
        <w:rPr>
          <w:rFonts w:ascii="Arial" w:hAnsi="Arial" w:cs="Arial"/>
          <w:color w:val="000000"/>
        </w:rPr>
        <w:t>Registered</w:t>
      </w:r>
      <w:bookmarkStart w:id="356" w:name="DBG339"/>
      <w:bookmarkEnd w:id="356"/>
      <w:r>
        <w:rPr>
          <w:rFonts w:ascii="Arial" w:hAnsi="Arial" w:cs="Arial"/>
          <w:color w:val="000000"/>
        </w:rPr>
        <w:t xml:space="preserve"> Auditor</w:t>
      </w:r>
      <w:bookmarkStart w:id="357" w:name="DBG340"/>
      <w:bookmarkEnd w:id="357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58" w:name="DBG341"/>
      <w:bookmarkEnd w:id="358"/>
      <w:r>
        <w:rPr>
          <w:rFonts w:ascii="Arial" w:hAnsi="Arial" w:cs="Arial"/>
          <w:color w:val="000000"/>
        </w:rPr>
        <w:t>DEF House</w:t>
      </w:r>
      <w:bookmarkStart w:id="359" w:name="DBG342"/>
      <w:bookmarkEnd w:id="359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60" w:name="DBG343"/>
      <w:bookmarkEnd w:id="360"/>
      <w:r>
        <w:rPr>
          <w:rFonts w:ascii="Arial" w:hAnsi="Arial" w:cs="Arial"/>
          <w:color w:val="000000"/>
        </w:rPr>
        <w:t>Sample Town</w:t>
      </w:r>
      <w:bookmarkStart w:id="361" w:name="DBG344"/>
      <w:bookmarkEnd w:id="361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62" w:name="DBG345"/>
      <w:bookmarkEnd w:id="362"/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T12 0ZZ</w:t>
      </w:r>
      <w:bookmarkStart w:id="363" w:name="DBG346"/>
      <w:bookmarkEnd w:id="363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64" w:name="DBG347"/>
      <w:bookmarkEnd w:id="364"/>
      <w:r>
        <w:rPr>
          <w:rFonts w:ascii="Arial" w:hAnsi="Arial" w:cs="Arial"/>
          <w:b/>
          <w:bCs/>
          <w:color w:val="000000"/>
        </w:rPr>
        <w:t>Solicitors</w:t>
      </w:r>
      <w:r>
        <w:rPr>
          <w:rFonts w:ascii="Times New Roman" w:hAnsi="Times New Roman" w:cs="Times New Roman"/>
          <w:color w:val="000000"/>
        </w:rPr>
        <w:tab/>
      </w:r>
      <w:bookmarkStart w:id="365" w:name="DBG348"/>
      <w:bookmarkEnd w:id="365"/>
      <w:r>
        <w:rPr>
          <w:rFonts w:ascii="Arial" w:hAnsi="Arial" w:cs="Arial"/>
          <w:color w:val="000000"/>
        </w:rPr>
        <w:t>Gant, Howard &amp; Company</w:t>
      </w:r>
      <w:bookmarkStart w:id="366" w:name="DBG349"/>
      <w:bookmarkEnd w:id="366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67" w:name="DBG350"/>
      <w:bookmarkEnd w:id="367"/>
      <w:r>
        <w:rPr>
          <w:rFonts w:ascii="Arial" w:hAnsi="Arial" w:cs="Arial"/>
          <w:color w:val="000000"/>
        </w:rPr>
        <w:t>42 The Avenue</w:t>
      </w:r>
      <w:bookmarkStart w:id="368" w:name="DBG351"/>
      <w:bookmarkEnd w:id="368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69" w:name="DBG352"/>
      <w:bookmarkEnd w:id="369"/>
      <w:r>
        <w:rPr>
          <w:rFonts w:ascii="Arial" w:hAnsi="Arial" w:cs="Arial"/>
          <w:color w:val="000000"/>
        </w:rPr>
        <w:t>Milford</w:t>
      </w:r>
      <w:bookmarkStart w:id="370" w:name="DBG353"/>
      <w:bookmarkEnd w:id="370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1" w:name="DBG354"/>
      <w:bookmarkEnd w:id="371"/>
      <w:r>
        <w:rPr>
          <w:rFonts w:ascii="Arial" w:hAnsi="Arial" w:cs="Arial"/>
          <w:color w:val="000000"/>
        </w:rPr>
        <w:t>Southampton</w:t>
      </w:r>
      <w:bookmarkStart w:id="372" w:name="DBG355"/>
      <w:bookmarkEnd w:id="372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3" w:name="DBG356"/>
      <w:bookmarkEnd w:id="373"/>
      <w:r>
        <w:rPr>
          <w:rFonts w:ascii="Arial" w:hAnsi="Arial" w:cs="Arial"/>
          <w:color w:val="000000"/>
        </w:rPr>
        <w:t>Hants S01 3RT</w:t>
      </w:r>
      <w:bookmarkStart w:id="374" w:name="DBG357"/>
      <w:bookmarkEnd w:id="374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5" w:name="DBG358"/>
      <w:bookmarkEnd w:id="375"/>
      <w:r>
        <w:rPr>
          <w:rFonts w:ascii="Arial" w:hAnsi="Arial" w:cs="Arial"/>
          <w:color w:val="000000"/>
        </w:rPr>
        <w:t>Ian Jameson-King &amp; Co.</w:t>
      </w:r>
      <w:bookmarkStart w:id="376" w:name="DBG359"/>
      <w:bookmarkEnd w:id="376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7" w:name="DBG360"/>
      <w:bookmarkEnd w:id="377"/>
      <w:r>
        <w:rPr>
          <w:rFonts w:ascii="Arial" w:hAnsi="Arial" w:cs="Arial"/>
          <w:color w:val="000000"/>
        </w:rPr>
        <w:t>Trading Town Side</w:t>
      </w:r>
      <w:bookmarkStart w:id="378" w:name="DBG361"/>
      <w:bookmarkEnd w:id="378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9" w:name="DBG362"/>
      <w:bookmarkEnd w:id="379"/>
      <w:r>
        <w:rPr>
          <w:rFonts w:ascii="Arial" w:hAnsi="Arial" w:cs="Arial"/>
          <w:color w:val="000000"/>
        </w:rPr>
        <w:t>Kilkenny</w:t>
      </w:r>
      <w:bookmarkStart w:id="380" w:name="DBG363"/>
      <w:bookmarkEnd w:id="380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81" w:name="Fpage009"/>
      <w:bookmarkEnd w:id="381"/>
    </w:p>
    <w:p w:rsidR="00000000" w:rsidRDefault="00C51B7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1"/>
          <w:footerReference w:type="default" r:id="rId22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97" w:name="Fpage001"/>
      <w:bookmarkStart w:id="398" w:name="DBG382"/>
      <w:bookmarkEnd w:id="397"/>
      <w:bookmarkEnd w:id="398"/>
      <w:r>
        <w:rPr>
          <w:rFonts w:ascii="Times New Roman" w:hAnsi="Times New Roman" w:cs="Times New Roman"/>
          <w:color w:val="000000"/>
        </w:rPr>
        <w:lastRenderedPageBreak/>
        <w:t xml:space="preserve">The </w:t>
      </w:r>
      <w:bookmarkStart w:id="399" w:name="DBG383"/>
      <w:bookmarkEnd w:id="399"/>
      <w:r>
        <w:rPr>
          <w:rFonts w:ascii="Times New Roman" w:hAnsi="Times New Roman" w:cs="Times New Roman"/>
          <w:color w:val="000000"/>
        </w:rPr>
        <w:t>directors have</w:t>
      </w:r>
      <w:bookmarkStart w:id="400" w:name="DBG384"/>
      <w:bookmarkEnd w:id="400"/>
      <w:r>
        <w:rPr>
          <w:rFonts w:ascii="Times New Roman" w:hAnsi="Times New Roman" w:cs="Times New Roman"/>
          <w:color w:val="000000"/>
        </w:rPr>
        <w:t xml:space="preserve"> pleasure in presenting </w:t>
      </w:r>
      <w:bookmarkStart w:id="401" w:name="DBG385"/>
      <w:bookmarkEnd w:id="401"/>
      <w:r>
        <w:rPr>
          <w:rFonts w:ascii="Times New Roman" w:hAnsi="Times New Roman" w:cs="Times New Roman"/>
          <w:color w:val="000000"/>
        </w:rPr>
        <w:t>their</w:t>
      </w:r>
      <w:bookmarkStart w:id="402" w:name="DBG386"/>
      <w:bookmarkEnd w:id="402"/>
      <w:r>
        <w:rPr>
          <w:rFonts w:ascii="Times New Roman" w:hAnsi="Times New Roman" w:cs="Times New Roman"/>
          <w:color w:val="000000"/>
        </w:rPr>
        <w:t xml:space="preserve"> report and the </w:t>
      </w:r>
      <w:bookmarkStart w:id="403" w:name="DBG387"/>
      <w:bookmarkEnd w:id="403"/>
      <w:r>
        <w:rPr>
          <w:rFonts w:ascii="Times New Roman" w:hAnsi="Times New Roman" w:cs="Times New Roman"/>
          <w:color w:val="000000"/>
        </w:rPr>
        <w:t>financial statements</w:t>
      </w:r>
      <w:bookmarkStart w:id="404" w:name="DBG388"/>
      <w:bookmarkEnd w:id="404"/>
      <w:r>
        <w:rPr>
          <w:rFonts w:ascii="Times New Roman" w:hAnsi="Times New Roman" w:cs="Times New Roman"/>
          <w:color w:val="000000"/>
        </w:rPr>
        <w:t xml:space="preserve"> of the </w:t>
      </w:r>
      <w:bookmarkStart w:id="405" w:name="DBG389"/>
      <w:bookmarkEnd w:id="405"/>
      <w:r>
        <w:rPr>
          <w:rFonts w:ascii="Times New Roman" w:hAnsi="Times New Roman" w:cs="Times New Roman"/>
          <w:color w:val="000000"/>
        </w:rPr>
        <w:t>company</w:t>
      </w:r>
      <w:bookmarkStart w:id="406" w:name="DBG390"/>
      <w:bookmarkEnd w:id="406"/>
      <w:r>
        <w:rPr>
          <w:rFonts w:ascii="Times New Roman" w:hAnsi="Times New Roman" w:cs="Times New Roman"/>
          <w:color w:val="000000"/>
        </w:rPr>
        <w:t xml:space="preserve"> </w:t>
      </w:r>
      <w:bookmarkStart w:id="407" w:name="DBG391"/>
      <w:bookmarkEnd w:id="407"/>
      <w:r>
        <w:rPr>
          <w:rFonts w:ascii="Times New Roman" w:hAnsi="Times New Roman" w:cs="Times New Roman"/>
          <w:color w:val="000000"/>
        </w:rPr>
        <w:t xml:space="preserve">for the </w:t>
      </w:r>
      <w:bookmarkStart w:id="408" w:name="DBG392"/>
      <w:bookmarkEnd w:id="408"/>
      <w:r>
        <w:rPr>
          <w:rFonts w:ascii="Times New Roman" w:hAnsi="Times New Roman" w:cs="Times New Roman"/>
          <w:color w:val="000000"/>
        </w:rPr>
        <w:t>year ended 31 December 2008</w:t>
      </w:r>
      <w:bookmarkStart w:id="409" w:name="DBG393"/>
      <w:bookmarkEnd w:id="409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10" w:name="DBG394"/>
      <w:bookmarkEnd w:id="41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11" w:name="DBG395"/>
      <w:bookmarkEnd w:id="411"/>
      <w:r>
        <w:rPr>
          <w:rFonts w:ascii="Times New Roman" w:hAnsi="Times New Roman" w:cs="Times New Roman"/>
          <w:b/>
          <w:bCs/>
          <w:color w:val="000000"/>
        </w:rPr>
        <w:t>PRINCIPAL ACTIVITIES</w:t>
      </w:r>
      <w:bookmarkStart w:id="412" w:name="DBG396"/>
      <w:bookmarkEnd w:id="412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bookmarkStart w:id="413" w:name="DBG397"/>
      <w:bookmarkEnd w:id="413"/>
      <w:r>
        <w:rPr>
          <w:rFonts w:ascii="Times New Roman" w:hAnsi="Times New Roman" w:cs="Times New Roman"/>
          <w:b/>
          <w:bCs/>
          <w:color w:val="000000"/>
        </w:rPr>
        <w:t>BUSINESS REVIEW</w:t>
      </w:r>
      <w:bookmarkStart w:id="414" w:name="DBG398"/>
      <w:bookmarkEnd w:id="41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15" w:name="DBG399"/>
      <w:bookmarkEnd w:id="415"/>
      <w:r>
        <w:rPr>
          <w:rFonts w:ascii="Times New Roman" w:hAnsi="Times New Roman" w:cs="Times New Roman"/>
          <w:color w:val="000000"/>
        </w:rPr>
        <w:t xml:space="preserve">The company continues to strive to be a 'best in class' supplier of components for OEM's and </w:t>
      </w:r>
      <w:bookmarkStart w:id="416" w:name="DBG400"/>
      <w:bookmarkEnd w:id="416"/>
      <w:r>
        <w:rPr>
          <w:rFonts w:ascii="Times New Roman" w:hAnsi="Times New Roman" w:cs="Times New Roman"/>
          <w:color w:val="000000"/>
        </w:rPr>
        <w:t xml:space="preserve">hence considers improvement in Key Performance Indicators of on-time delivery and quality </w:t>
      </w:r>
      <w:bookmarkStart w:id="417" w:name="DBG401"/>
      <w:bookmarkEnd w:id="417"/>
      <w:r>
        <w:rPr>
          <w:rFonts w:ascii="Times New Roman" w:hAnsi="Times New Roman" w:cs="Times New Roman"/>
          <w:color w:val="000000"/>
        </w:rPr>
        <w:t xml:space="preserve">performance to be fundament </w:t>
      </w:r>
      <w:bookmarkStart w:id="418" w:name="DBG402"/>
      <w:bookmarkEnd w:id="418"/>
      <w:r>
        <w:rPr>
          <w:rFonts w:ascii="Times New Roman" w:hAnsi="Times New Roman" w:cs="Times New Roman"/>
          <w:color w:val="000000"/>
        </w:rPr>
        <w:t xml:space="preserve">to this strategy. The year's performance has enabled the </w:t>
      </w:r>
      <w:bookmarkStart w:id="419" w:name="DBG403"/>
      <w:bookmarkEnd w:id="419"/>
      <w:r>
        <w:rPr>
          <w:rFonts w:ascii="Times New Roman" w:hAnsi="Times New Roman" w:cs="Times New Roman"/>
          <w:color w:val="000000"/>
        </w:rPr>
        <w:t xml:space="preserve">company to maintain </w:t>
      </w:r>
      <w:proofErr w:type="gramStart"/>
      <w:r>
        <w:rPr>
          <w:rFonts w:ascii="Times New Roman" w:hAnsi="Times New Roman" w:cs="Times New Roman"/>
          <w:color w:val="000000"/>
        </w:rPr>
        <w:t>Its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420" w:name="DBG404"/>
      <w:bookmarkEnd w:id="420"/>
      <w:r>
        <w:rPr>
          <w:rFonts w:ascii="Times New Roman" w:hAnsi="Times New Roman" w:cs="Times New Roman"/>
          <w:color w:val="000000"/>
        </w:rPr>
        <w:t>status as a category A supplier to its principal customer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21" w:name="DBG405"/>
      <w:bookmarkEnd w:id="42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predicted last year the manufacture of widgets for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22" w:name="DBG406"/>
      <w:bookmarkEnd w:id="422"/>
      <w:proofErr w:type="spellStart"/>
      <w:r>
        <w:rPr>
          <w:rFonts w:ascii="Times New Roman" w:hAnsi="Times New Roman" w:cs="Times New Roman"/>
          <w:color w:val="000000"/>
        </w:rPr>
        <w:t>BigCorp</w:t>
      </w:r>
      <w:proofErr w:type="spellEnd"/>
      <w:r>
        <w:rPr>
          <w:rFonts w:ascii="Times New Roman" w:hAnsi="Times New Roman" w:cs="Times New Roman"/>
          <w:color w:val="000000"/>
        </w:rPr>
        <w:t xml:space="preserve"> during the year stabilised at a lower level than hitherto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resultant</w:t>
      </w:r>
      <w:bookmarkStart w:id="423" w:name="DBG407"/>
      <w:bookmarkEnd w:id="423"/>
      <w:r>
        <w:rPr>
          <w:rFonts w:ascii="Times New Roman" w:hAnsi="Times New Roman" w:cs="Times New Roman"/>
          <w:color w:val="000000"/>
        </w:rPr>
        <w:t xml:space="preserve"> available capacity was p</w:t>
      </w:r>
      <w:r>
        <w:rPr>
          <w:rFonts w:ascii="Times New Roman" w:hAnsi="Times New Roman" w:cs="Times New Roman"/>
          <w:color w:val="000000"/>
        </w:rPr>
        <w:t>rincipally taken up with the successful completion of a</w:t>
      </w:r>
      <w:bookmarkStart w:id="424" w:name="DBG408"/>
      <w:bookmarkEnd w:id="424"/>
      <w:r>
        <w:rPr>
          <w:rFonts w:ascii="Times New Roman" w:hAnsi="Times New Roman" w:cs="Times New Roman"/>
          <w:color w:val="000000"/>
        </w:rPr>
        <w:t xml:space="preserve"> large scale (£4m) micro widget project and increased activity in other areas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25" w:name="DBG409"/>
      <w:bookmarkEnd w:id="425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Investment in the AAAAA China facility has commenced and anticipates production</w:t>
      </w:r>
      <w:bookmarkStart w:id="426" w:name="DBG410"/>
      <w:bookmarkEnd w:id="426"/>
      <w:r>
        <w:rPr>
          <w:rFonts w:ascii="Times New Roman" w:hAnsi="Times New Roman" w:cs="Times New Roman"/>
          <w:color w:val="000000"/>
        </w:rPr>
        <w:t xml:space="preserve"> in the</w:t>
      </w:r>
      <w:r>
        <w:rPr>
          <w:rFonts w:ascii="Times New Roman" w:hAnsi="Times New Roman" w:cs="Times New Roman"/>
          <w:color w:val="000000"/>
        </w:rPr>
        <w:t xml:space="preserve"> coming financial year.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4765"/>
        <w:gridCol w:w="2556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27" w:name="DBG411"/>
            <w:bookmarkEnd w:id="427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428" w:name="DBG412"/>
            <w:bookmarkEnd w:id="428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29" w:name="DBG413"/>
            <w:bookmarkEnd w:id="429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30" w:name="DBG414"/>
            <w:bookmarkEnd w:id="43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431" w:name="DBG415"/>
            <w:bookmarkEnd w:id="43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32" w:name="DBG416"/>
            <w:bookmarkEnd w:id="432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3" w:name="DBG417"/>
            <w:bookmarkEnd w:id="433"/>
            <w:r>
              <w:rPr>
                <w:rFonts w:ascii="Times New Roman" w:hAnsi="Times New Roman" w:cs="Times New Roman"/>
                <w:color w:val="000000"/>
              </w:rPr>
              <w:t>Return on turnover (Operating Profit/Turnover)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34" w:name="DBG418"/>
            <w:bookmarkStart w:id="435" w:name="DD25"/>
            <w:bookmarkEnd w:id="434"/>
            <w:bookmarkEnd w:id="4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6" w:name="DBG419"/>
            <w:bookmarkStart w:id="437" w:name="DD26"/>
            <w:bookmarkEnd w:id="436"/>
            <w:bookmarkEnd w:id="437"/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38" w:name="DBG420"/>
            <w:bookmarkEnd w:id="438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9" w:name="DBG421"/>
            <w:bookmarkEnd w:id="439"/>
            <w:r>
              <w:rPr>
                <w:rFonts w:ascii="Times New Roman" w:hAnsi="Times New Roman" w:cs="Times New Roman"/>
                <w:color w:val="000000"/>
              </w:rPr>
              <w:t>Gross Margin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40" w:name="DBG422"/>
            <w:bookmarkStart w:id="441" w:name="DD27"/>
            <w:bookmarkEnd w:id="440"/>
            <w:bookmarkEnd w:id="4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2" w:name="DBG423"/>
            <w:bookmarkStart w:id="443" w:name="DD28"/>
            <w:bookmarkEnd w:id="442"/>
            <w:bookmarkEnd w:id="443"/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44" w:name="DBG424"/>
            <w:bookmarkEnd w:id="444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5" w:name="DBG425"/>
            <w:bookmarkEnd w:id="445"/>
            <w:r>
              <w:rPr>
                <w:rFonts w:ascii="Times New Roman" w:hAnsi="Times New Roman" w:cs="Times New Roman"/>
                <w:color w:val="000000"/>
              </w:rPr>
              <w:t>Quality incidents as a percentage of total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46" w:name="DBG426"/>
            <w:bookmarkStart w:id="447" w:name="DD29"/>
            <w:bookmarkEnd w:id="446"/>
            <w:bookmarkEnd w:id="4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8" w:name="DBG427"/>
            <w:bookmarkStart w:id="449" w:name="DD30"/>
            <w:bookmarkEnd w:id="448"/>
            <w:bookmarkEnd w:id="449"/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4765"/>
        <w:gridCol w:w="2556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50" w:name="DBG428"/>
            <w:bookmarkEnd w:id="450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1" w:name="DBG429"/>
            <w:bookmarkEnd w:id="451"/>
            <w:r>
              <w:rPr>
                <w:rFonts w:ascii="Times New Roman" w:hAnsi="Times New Roman" w:cs="Times New Roman"/>
                <w:color w:val="000000"/>
              </w:rPr>
              <w:t>Percentage of on-time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52" w:name="DBG430"/>
            <w:bookmarkStart w:id="453" w:name="DD31"/>
            <w:bookmarkEnd w:id="452"/>
            <w:bookmarkEnd w:id="4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4" w:name="DBG431"/>
            <w:bookmarkStart w:id="455" w:name="DD32"/>
            <w:bookmarkEnd w:id="454"/>
            <w:bookmarkEnd w:id="455"/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456" w:name="DBG432"/>
      <w:bookmarkEnd w:id="456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57" w:name="DBG433"/>
      <w:bookmarkEnd w:id="457"/>
      <w:r>
        <w:rPr>
          <w:rFonts w:ascii="Times New Roman" w:hAnsi="Times New Roman" w:cs="Times New Roman"/>
          <w:b/>
          <w:bCs/>
          <w:color w:val="000000"/>
        </w:rPr>
        <w:t>RESULTS AND DIVIDENDS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58" w:name="DBG434"/>
      <w:bookmarkEnd w:id="458"/>
      <w:r>
        <w:rPr>
          <w:rFonts w:ascii="Times New Roman" w:hAnsi="Times New Roman" w:cs="Times New Roman"/>
          <w:color w:val="000000"/>
        </w:rPr>
        <w:t xml:space="preserve">The </w:t>
      </w:r>
      <w:bookmarkStart w:id="459" w:name="DBG435"/>
      <w:bookmarkEnd w:id="459"/>
      <w:r>
        <w:rPr>
          <w:rFonts w:ascii="Times New Roman" w:hAnsi="Times New Roman" w:cs="Times New Roman"/>
          <w:color w:val="000000"/>
        </w:rPr>
        <w:t xml:space="preserve">profit </w:t>
      </w:r>
      <w:bookmarkStart w:id="460" w:name="DBG436"/>
      <w:bookmarkEnd w:id="460"/>
      <w:r>
        <w:rPr>
          <w:rFonts w:ascii="Times New Roman" w:hAnsi="Times New Roman" w:cs="Times New Roman"/>
          <w:color w:val="000000"/>
        </w:rPr>
        <w:t xml:space="preserve">for the </w:t>
      </w:r>
      <w:bookmarkStart w:id="461" w:name="DBG437"/>
      <w:bookmarkEnd w:id="461"/>
      <w:r>
        <w:rPr>
          <w:rFonts w:ascii="Times New Roman" w:hAnsi="Times New Roman" w:cs="Times New Roman"/>
          <w:color w:val="000000"/>
        </w:rPr>
        <w:t>year</w:t>
      </w:r>
      <w:bookmarkStart w:id="462" w:name="DBG438"/>
      <w:bookmarkEnd w:id="462"/>
      <w:r>
        <w:rPr>
          <w:rFonts w:ascii="Times New Roman" w:hAnsi="Times New Roman" w:cs="Times New Roman"/>
          <w:color w:val="000000"/>
        </w:rPr>
        <w:t>, after taxation,</w:t>
      </w:r>
      <w:bookmarkStart w:id="463" w:name="DBG439"/>
      <w:bookmarkEnd w:id="463"/>
      <w:r>
        <w:rPr>
          <w:rFonts w:ascii="Times New Roman" w:hAnsi="Times New Roman" w:cs="Times New Roman"/>
          <w:color w:val="000000"/>
        </w:rPr>
        <w:t xml:space="preserve"> </w:t>
      </w:r>
      <w:bookmarkStart w:id="464" w:name="DBG440"/>
      <w:bookmarkEnd w:id="464"/>
      <w:r>
        <w:rPr>
          <w:rFonts w:ascii="Times New Roman" w:hAnsi="Times New Roman" w:cs="Times New Roman"/>
          <w:color w:val="000000"/>
        </w:rPr>
        <w:t xml:space="preserve">amounted to </w:t>
      </w:r>
      <w:bookmarkStart w:id="465" w:name="DBG441"/>
      <w:bookmarkEnd w:id="465"/>
      <w:r>
        <w:rPr>
          <w:rFonts w:ascii="Times New Roman" w:hAnsi="Times New Roman" w:cs="Times New Roman"/>
          <w:color w:val="000000"/>
        </w:rPr>
        <w:t>£</w:t>
      </w:r>
      <w:bookmarkStart w:id="466" w:name="DBG442"/>
      <w:bookmarkEnd w:id="466"/>
      <w:r>
        <w:rPr>
          <w:rFonts w:ascii="Times New Roman" w:hAnsi="Times New Roman" w:cs="Times New Roman"/>
          <w:color w:val="000000"/>
        </w:rPr>
        <w:t>899,585</w:t>
      </w:r>
      <w:bookmarkStart w:id="467" w:name="DBG443"/>
      <w:bookmarkEnd w:id="467"/>
      <w:r>
        <w:rPr>
          <w:rFonts w:ascii="Times New Roman" w:hAnsi="Times New Roman" w:cs="Times New Roman"/>
          <w:color w:val="000000"/>
        </w:rPr>
        <w:t xml:space="preserve">. </w:t>
      </w:r>
      <w:bookmarkStart w:id="468" w:name="DBG444"/>
      <w:bookmarkEnd w:id="468"/>
      <w:r>
        <w:rPr>
          <w:rFonts w:ascii="Times New Roman" w:hAnsi="Times New Roman" w:cs="Times New Roman"/>
          <w:color w:val="000000"/>
        </w:rPr>
        <w:t xml:space="preserve">Particulars of </w:t>
      </w:r>
      <w:bookmarkStart w:id="469" w:name="DBG445"/>
      <w:bookmarkEnd w:id="469"/>
      <w:r>
        <w:rPr>
          <w:rFonts w:ascii="Times New Roman" w:hAnsi="Times New Roman" w:cs="Times New Roman"/>
          <w:color w:val="000000"/>
        </w:rPr>
        <w:t>dividends</w:t>
      </w:r>
      <w:bookmarkStart w:id="470" w:name="DBG446"/>
      <w:bookmarkEnd w:id="470"/>
      <w:r>
        <w:rPr>
          <w:rFonts w:ascii="Times New Roman" w:hAnsi="Times New Roman" w:cs="Times New Roman"/>
          <w:color w:val="000000"/>
        </w:rPr>
        <w:t xml:space="preserve"> </w:t>
      </w:r>
      <w:bookmarkStart w:id="471" w:name="DBG447"/>
      <w:bookmarkEnd w:id="471"/>
      <w:r>
        <w:rPr>
          <w:rFonts w:ascii="Times New Roman" w:hAnsi="Times New Roman" w:cs="Times New Roman"/>
          <w:color w:val="000000"/>
        </w:rPr>
        <w:t>paid</w:t>
      </w:r>
      <w:bookmarkStart w:id="472" w:name="DBG448"/>
      <w:bookmarkEnd w:id="472"/>
      <w:r>
        <w:rPr>
          <w:rFonts w:ascii="Times New Roman" w:hAnsi="Times New Roman" w:cs="Times New Roman"/>
          <w:color w:val="000000"/>
        </w:rPr>
        <w:t xml:space="preserve"> </w:t>
      </w:r>
      <w:bookmarkStart w:id="473" w:name="DBG449"/>
      <w:bookmarkEnd w:id="473"/>
      <w:r>
        <w:rPr>
          <w:rFonts w:ascii="Times New Roman" w:hAnsi="Times New Roman" w:cs="Times New Roman"/>
          <w:color w:val="000000"/>
        </w:rPr>
        <w:t>are detailed in note</w:t>
      </w:r>
      <w:bookmarkStart w:id="474" w:name="DBG450"/>
      <w:bookmarkEnd w:id="474"/>
      <w:r>
        <w:rPr>
          <w:rFonts w:ascii="Times New Roman" w:hAnsi="Times New Roman" w:cs="Times New Roman"/>
          <w:color w:val="000000"/>
        </w:rPr>
        <w:t xml:space="preserve"> </w:t>
      </w:r>
      <w:bookmarkStart w:id="475" w:name="DBG451"/>
      <w:bookmarkEnd w:id="475"/>
      <w:r>
        <w:rPr>
          <w:rFonts w:ascii="Times New Roman" w:hAnsi="Times New Roman" w:cs="Times New Roman"/>
          <w:color w:val="000000"/>
        </w:rPr>
        <w:t>8</w:t>
      </w:r>
      <w:bookmarkStart w:id="476" w:name="DBG452"/>
      <w:bookmarkEnd w:id="476"/>
      <w:r>
        <w:rPr>
          <w:rFonts w:ascii="Times New Roman" w:hAnsi="Times New Roman" w:cs="Times New Roman"/>
          <w:color w:val="000000"/>
        </w:rPr>
        <w:t xml:space="preserve"> to the </w:t>
      </w:r>
      <w:bookmarkStart w:id="477" w:name="DBG453"/>
      <w:bookmarkEnd w:id="477"/>
      <w:r>
        <w:rPr>
          <w:rFonts w:ascii="Times New Roman" w:hAnsi="Times New Roman" w:cs="Times New Roman"/>
          <w:color w:val="000000"/>
        </w:rPr>
        <w:t xml:space="preserve">financial </w:t>
      </w:r>
      <w:r>
        <w:rPr>
          <w:rFonts w:ascii="Times New Roman" w:hAnsi="Times New Roman" w:cs="Times New Roman"/>
          <w:color w:val="000000"/>
        </w:rPr>
        <w:t>statements</w:t>
      </w:r>
      <w:bookmarkStart w:id="478" w:name="DBG454"/>
      <w:bookmarkEnd w:id="478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79" w:name="DBG455"/>
      <w:bookmarkEnd w:id="479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80" w:name="DBG456"/>
      <w:bookmarkEnd w:id="480"/>
      <w:r>
        <w:rPr>
          <w:rFonts w:ascii="Times New Roman" w:hAnsi="Times New Roman" w:cs="Times New Roman"/>
          <w:b/>
          <w:bCs/>
          <w:color w:val="000000"/>
        </w:rPr>
        <w:t>FINANCIAL INSTRUMENTS</w:t>
      </w:r>
      <w:bookmarkStart w:id="481" w:name="DBG457"/>
      <w:bookmarkEnd w:id="48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82" w:name="DBG458"/>
      <w:bookmarkEnd w:id="482"/>
      <w:r>
        <w:rPr>
          <w:rFonts w:ascii="Times New Roman" w:hAnsi="Times New Roman" w:cs="Times New Roman"/>
          <w:color w:val="000000"/>
        </w:rPr>
        <w:t xml:space="preserve">Details of the </w:t>
      </w:r>
      <w:bookmarkStart w:id="483" w:name="DBG459"/>
      <w:bookmarkEnd w:id="483"/>
      <w:r>
        <w:rPr>
          <w:rFonts w:ascii="Times New Roman" w:hAnsi="Times New Roman" w:cs="Times New Roman"/>
          <w:color w:val="000000"/>
        </w:rPr>
        <w:t>company</w:t>
      </w:r>
      <w:bookmarkStart w:id="484" w:name="DBG460"/>
      <w:bookmarkEnd w:id="484"/>
      <w:r>
        <w:rPr>
          <w:rFonts w:ascii="Times New Roman" w:hAnsi="Times New Roman" w:cs="Times New Roman"/>
          <w:color w:val="000000"/>
        </w:rPr>
        <w:t>'s</w:t>
      </w:r>
      <w:bookmarkStart w:id="485" w:name="DBG461"/>
      <w:bookmarkEnd w:id="485"/>
      <w:r>
        <w:rPr>
          <w:rFonts w:ascii="Times New Roman" w:hAnsi="Times New Roman" w:cs="Times New Roman"/>
          <w:color w:val="000000"/>
        </w:rPr>
        <w:t xml:space="preserve"> financial risk management objectives and policies are included in </w:t>
      </w:r>
      <w:bookmarkStart w:id="486" w:name="DBG462"/>
      <w:bookmarkEnd w:id="486"/>
      <w:r>
        <w:rPr>
          <w:rFonts w:ascii="Times New Roman" w:hAnsi="Times New Roman" w:cs="Times New Roman"/>
          <w:color w:val="000000"/>
        </w:rPr>
        <w:t xml:space="preserve">note </w:t>
      </w:r>
      <w:bookmarkStart w:id="487" w:name="DBG463"/>
      <w:bookmarkEnd w:id="487"/>
      <w:r>
        <w:rPr>
          <w:rFonts w:ascii="Times New Roman" w:hAnsi="Times New Roman" w:cs="Times New Roman"/>
          <w:color w:val="000000"/>
        </w:rPr>
        <w:t>17</w:t>
      </w:r>
      <w:bookmarkStart w:id="488" w:name="DBG464"/>
      <w:bookmarkEnd w:id="488"/>
      <w:r>
        <w:rPr>
          <w:rFonts w:ascii="Times New Roman" w:hAnsi="Times New Roman" w:cs="Times New Roman"/>
          <w:color w:val="000000"/>
        </w:rPr>
        <w:t xml:space="preserve"> to the accounts.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89" w:name="DBG465"/>
      <w:bookmarkEnd w:id="489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90" w:name="DBG466"/>
      <w:bookmarkEnd w:id="490"/>
      <w:r>
        <w:rPr>
          <w:rFonts w:ascii="Times New Roman" w:hAnsi="Times New Roman" w:cs="Times New Roman"/>
          <w:b/>
          <w:bCs/>
          <w:color w:val="000000"/>
        </w:rPr>
        <w:t>DIRECTORS</w:t>
      </w:r>
      <w:bookmarkStart w:id="491" w:name="DBG467"/>
      <w:bookmarkEnd w:id="49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92" w:name="DBG468"/>
      <w:bookmarkEnd w:id="492"/>
      <w:r>
        <w:rPr>
          <w:rFonts w:ascii="Times New Roman" w:hAnsi="Times New Roman" w:cs="Times New Roman"/>
          <w:color w:val="000000"/>
        </w:rPr>
        <w:t xml:space="preserve">The </w:t>
      </w:r>
      <w:bookmarkStart w:id="493" w:name="DBG469"/>
      <w:bookmarkEnd w:id="493"/>
      <w:r>
        <w:rPr>
          <w:rFonts w:ascii="Times New Roman" w:hAnsi="Times New Roman" w:cs="Times New Roman"/>
          <w:color w:val="000000"/>
        </w:rPr>
        <w:t>directors</w:t>
      </w:r>
      <w:bookmarkStart w:id="494" w:name="DBG470"/>
      <w:bookmarkEnd w:id="494"/>
      <w:r>
        <w:rPr>
          <w:rFonts w:ascii="Times New Roman" w:hAnsi="Times New Roman" w:cs="Times New Roman"/>
          <w:color w:val="000000"/>
        </w:rPr>
        <w:t xml:space="preserve"> who served the </w:t>
      </w:r>
      <w:bookmarkStart w:id="495" w:name="DBG471"/>
      <w:bookmarkEnd w:id="495"/>
      <w:r>
        <w:rPr>
          <w:rFonts w:ascii="Times New Roman" w:hAnsi="Times New Roman" w:cs="Times New Roman"/>
          <w:color w:val="000000"/>
        </w:rPr>
        <w:t>company</w:t>
      </w:r>
      <w:bookmarkStart w:id="496" w:name="DBG472"/>
      <w:bookmarkEnd w:id="496"/>
      <w:r>
        <w:rPr>
          <w:rFonts w:ascii="Times New Roman" w:hAnsi="Times New Roman" w:cs="Times New Roman"/>
          <w:color w:val="000000"/>
        </w:rPr>
        <w:t xml:space="preserve"> during the </w:t>
      </w:r>
      <w:bookmarkStart w:id="497" w:name="DBG473"/>
      <w:bookmarkEnd w:id="497"/>
      <w:r>
        <w:rPr>
          <w:rFonts w:ascii="Times New Roman" w:hAnsi="Times New Roman" w:cs="Times New Roman"/>
          <w:color w:val="000000"/>
        </w:rPr>
        <w:t>year</w:t>
      </w:r>
      <w:bookmarkStart w:id="498" w:name="DBG474"/>
      <w:bookmarkEnd w:id="498"/>
      <w:r>
        <w:rPr>
          <w:rFonts w:ascii="Times New Roman" w:hAnsi="Times New Roman" w:cs="Times New Roman"/>
          <w:color w:val="000000"/>
        </w:rPr>
        <w:t xml:space="preserve"> </w:t>
      </w:r>
      <w:bookmarkStart w:id="499" w:name="DBG475"/>
      <w:bookmarkEnd w:id="499"/>
      <w:r>
        <w:rPr>
          <w:rFonts w:ascii="Times New Roman" w:hAnsi="Times New Roman" w:cs="Times New Roman"/>
          <w:color w:val="000000"/>
        </w:rPr>
        <w:t>were</w:t>
      </w:r>
      <w:bookmarkStart w:id="500" w:name="DBG476"/>
      <w:bookmarkEnd w:id="500"/>
      <w:r>
        <w:rPr>
          <w:rFonts w:ascii="Times New Roman" w:hAnsi="Times New Roman" w:cs="Times New Roman"/>
          <w:color w:val="000000"/>
        </w:rPr>
        <w:t xml:space="preserve"> as follows: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2557"/>
        <w:gridCol w:w="3486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501" w:name="DBG477"/>
            <w:bookmarkEnd w:id="501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02" w:name="DBG478"/>
            <w:bookmarkEnd w:id="502"/>
            <w:r>
              <w:rPr>
                <w:rFonts w:ascii="Times New Roman" w:hAnsi="Times New Roman" w:cs="Times New Roman"/>
                <w:color w:val="000000"/>
              </w:rPr>
              <w:t xml:space="preserve"> Black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503" w:name="DBG479"/>
            <w:bookmarkEnd w:id="503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04" w:name="DBG480"/>
            <w:bookmarkEnd w:id="504"/>
            <w:r>
              <w:rPr>
                <w:rFonts w:ascii="Times New Roman" w:hAnsi="Times New Roman" w:cs="Times New Roman"/>
                <w:color w:val="000000"/>
              </w:rPr>
              <w:t xml:space="preserve"> Green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505" w:name="DBG481"/>
            <w:bookmarkEnd w:id="505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06" w:name="DBG482"/>
            <w:bookmarkEnd w:id="506"/>
            <w:r>
              <w:rPr>
                <w:rFonts w:ascii="Times New Roman" w:hAnsi="Times New Roman" w:cs="Times New Roman"/>
                <w:color w:val="000000"/>
              </w:rPr>
              <w:t xml:space="preserve"> Smith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507" w:name="DBG483"/>
      <w:bookmarkEnd w:id="507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08" w:name="Fpage010"/>
      <w:bookmarkStart w:id="509" w:name="DBG484"/>
      <w:bookmarkEnd w:id="508"/>
      <w:bookmarkEnd w:id="509"/>
      <w:r>
        <w:rPr>
          <w:rFonts w:ascii="Times New Roman" w:hAnsi="Times New Roman" w:cs="Times New Roman"/>
          <w:b/>
          <w:bCs/>
          <w:color w:val="000000"/>
        </w:rPr>
        <w:t>DIRECTORS'</w:t>
      </w:r>
      <w:bookmarkStart w:id="510" w:name="DBG485"/>
      <w:bookmarkEnd w:id="510"/>
      <w:r>
        <w:rPr>
          <w:rFonts w:ascii="Times New Roman" w:hAnsi="Times New Roman" w:cs="Times New Roman"/>
          <w:b/>
          <w:bCs/>
          <w:color w:val="000000"/>
        </w:rPr>
        <w:t xml:space="preserve"> RESPONSIBILITIES</w:t>
      </w:r>
      <w:bookmarkStart w:id="511" w:name="DBG486"/>
      <w:bookmarkEnd w:id="51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12" w:name="DBG487"/>
      <w:bookmarkEnd w:id="512"/>
      <w:r>
        <w:rPr>
          <w:rFonts w:ascii="Times New Roman" w:hAnsi="Times New Roman" w:cs="Times New Roman"/>
          <w:color w:val="000000"/>
        </w:rPr>
        <w:t xml:space="preserve">The </w:t>
      </w:r>
      <w:bookmarkStart w:id="513" w:name="DBG488"/>
      <w:bookmarkEnd w:id="513"/>
      <w:r>
        <w:rPr>
          <w:rFonts w:ascii="Times New Roman" w:hAnsi="Times New Roman" w:cs="Times New Roman"/>
          <w:color w:val="000000"/>
        </w:rPr>
        <w:t>directors</w:t>
      </w:r>
      <w:bookmarkStart w:id="514" w:name="DBG489"/>
      <w:bookmarkEnd w:id="514"/>
      <w:r>
        <w:rPr>
          <w:rFonts w:ascii="Times New Roman" w:hAnsi="Times New Roman" w:cs="Times New Roman"/>
          <w:color w:val="000000"/>
        </w:rPr>
        <w:t xml:space="preserve"> </w:t>
      </w:r>
      <w:bookmarkStart w:id="515" w:name="DBG490"/>
      <w:bookmarkEnd w:id="515"/>
      <w:r>
        <w:rPr>
          <w:rFonts w:ascii="Times New Roman" w:hAnsi="Times New Roman" w:cs="Times New Roman"/>
          <w:color w:val="000000"/>
        </w:rPr>
        <w:t>are</w:t>
      </w:r>
      <w:bookmarkStart w:id="516" w:name="DBG491"/>
      <w:bookmarkEnd w:id="516"/>
      <w:r>
        <w:rPr>
          <w:rFonts w:ascii="Times New Roman" w:hAnsi="Times New Roman" w:cs="Times New Roman"/>
          <w:color w:val="000000"/>
        </w:rPr>
        <w:t xml:space="preserve"> responsible for preparing the </w:t>
      </w:r>
      <w:bookmarkStart w:id="517" w:name="DBG492"/>
      <w:bookmarkEnd w:id="517"/>
      <w:r>
        <w:rPr>
          <w:rFonts w:ascii="Times New Roman" w:hAnsi="Times New Roman" w:cs="Times New Roman"/>
          <w:color w:val="000000"/>
        </w:rPr>
        <w:t xml:space="preserve">Annual Report and the </w:t>
      </w:r>
      <w:bookmarkStart w:id="518" w:name="DBG493"/>
      <w:bookmarkEnd w:id="518"/>
      <w:r>
        <w:rPr>
          <w:rFonts w:ascii="Times New Roman" w:hAnsi="Times New Roman" w:cs="Times New Roman"/>
          <w:color w:val="000000"/>
        </w:rPr>
        <w:t>financial statements</w:t>
      </w:r>
      <w:bookmarkStart w:id="519" w:name="DBG494"/>
      <w:bookmarkEnd w:id="519"/>
      <w:r>
        <w:rPr>
          <w:rFonts w:ascii="Times New Roman" w:hAnsi="Times New Roman" w:cs="Times New Roman"/>
          <w:color w:val="000000"/>
        </w:rPr>
        <w:t xml:space="preserve"> </w:t>
      </w:r>
      <w:bookmarkStart w:id="520" w:name="DBG495"/>
      <w:bookmarkEnd w:id="520"/>
      <w:r>
        <w:rPr>
          <w:rFonts w:ascii="Times New Roman" w:hAnsi="Times New Roman" w:cs="Times New Roman"/>
          <w:color w:val="000000"/>
        </w:rPr>
        <w:t>in accordance with applicable law and regulations.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21" w:name="DBG496"/>
      <w:bookmarkEnd w:id="52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Company law </w:t>
      </w:r>
      <w:bookmarkStart w:id="522" w:name="DBG497"/>
      <w:bookmarkEnd w:id="522"/>
      <w:r>
        <w:rPr>
          <w:rFonts w:ascii="Times New Roman" w:hAnsi="Times New Roman" w:cs="Times New Roman"/>
          <w:color w:val="000000"/>
        </w:rPr>
        <w:t xml:space="preserve">requires the </w:t>
      </w:r>
      <w:bookmarkStart w:id="523" w:name="DBG498"/>
      <w:bookmarkEnd w:id="523"/>
      <w:r>
        <w:rPr>
          <w:rFonts w:ascii="Times New Roman" w:hAnsi="Times New Roman" w:cs="Times New Roman"/>
          <w:color w:val="000000"/>
        </w:rPr>
        <w:t>directors</w:t>
      </w:r>
      <w:bookmarkStart w:id="524" w:name="DBG499"/>
      <w:bookmarkEnd w:id="524"/>
      <w:r>
        <w:rPr>
          <w:rFonts w:ascii="Times New Roman" w:hAnsi="Times New Roman" w:cs="Times New Roman"/>
          <w:color w:val="000000"/>
        </w:rPr>
        <w:t xml:space="preserve"> to prepare </w:t>
      </w:r>
      <w:bookmarkStart w:id="525" w:name="DBG500"/>
      <w:bookmarkEnd w:id="525"/>
      <w:r>
        <w:rPr>
          <w:rFonts w:ascii="Times New Roman" w:hAnsi="Times New Roman" w:cs="Times New Roman"/>
          <w:color w:val="000000"/>
        </w:rPr>
        <w:t>financial statements</w:t>
      </w:r>
      <w:bookmarkStart w:id="526" w:name="DBG501"/>
      <w:bookmarkEnd w:id="526"/>
      <w:r>
        <w:rPr>
          <w:rFonts w:ascii="Times New Roman" w:hAnsi="Times New Roman" w:cs="Times New Roman"/>
          <w:color w:val="000000"/>
        </w:rPr>
        <w:t xml:space="preserve"> for each financial </w:t>
      </w:r>
      <w:bookmarkStart w:id="527" w:name="DBG502"/>
      <w:bookmarkEnd w:id="527"/>
      <w:r>
        <w:rPr>
          <w:rFonts w:ascii="Times New Roman" w:hAnsi="Times New Roman" w:cs="Times New Roman"/>
          <w:color w:val="000000"/>
        </w:rPr>
        <w:t xml:space="preserve">year. </w:t>
      </w:r>
      <w:bookmarkStart w:id="528" w:name="DBG503"/>
      <w:bookmarkEnd w:id="528"/>
      <w:r>
        <w:rPr>
          <w:rFonts w:ascii="Times New Roman" w:hAnsi="Times New Roman" w:cs="Times New Roman"/>
          <w:color w:val="000000"/>
        </w:rPr>
        <w:t xml:space="preserve">Under that law the </w:t>
      </w:r>
      <w:bookmarkStart w:id="529" w:name="DBG504"/>
      <w:bookmarkEnd w:id="529"/>
      <w:r>
        <w:rPr>
          <w:rFonts w:ascii="Times New Roman" w:hAnsi="Times New Roman" w:cs="Times New Roman"/>
          <w:color w:val="000000"/>
        </w:rPr>
        <w:t>directors have</w:t>
      </w:r>
      <w:bookmarkStart w:id="530" w:name="DBG505"/>
      <w:bookmarkEnd w:id="530"/>
      <w:r>
        <w:rPr>
          <w:rFonts w:ascii="Times New Roman" w:hAnsi="Times New Roman" w:cs="Times New Roman"/>
          <w:color w:val="000000"/>
        </w:rPr>
        <w:t xml:space="preserve"> elected to prepare the </w:t>
      </w:r>
      <w:bookmarkStart w:id="531" w:name="DBG506"/>
      <w:bookmarkEnd w:id="531"/>
      <w:r>
        <w:rPr>
          <w:rFonts w:ascii="Times New Roman" w:hAnsi="Times New Roman" w:cs="Times New Roman"/>
          <w:color w:val="000000"/>
        </w:rPr>
        <w:t>financial statements</w:t>
      </w:r>
      <w:bookmarkStart w:id="532" w:name="DBG507"/>
      <w:bookmarkEnd w:id="532"/>
      <w:r>
        <w:rPr>
          <w:rFonts w:ascii="Times New Roman" w:hAnsi="Times New Roman" w:cs="Times New Roman"/>
          <w:color w:val="000000"/>
        </w:rPr>
        <w:t xml:space="preserve"> in accordance </w:t>
      </w:r>
      <w:bookmarkStart w:id="533" w:name="DBG508"/>
      <w:bookmarkEnd w:id="533"/>
      <w:r>
        <w:rPr>
          <w:rFonts w:ascii="Times New Roman" w:hAnsi="Times New Roman" w:cs="Times New Roman"/>
          <w:color w:val="000000"/>
        </w:rPr>
        <w:t xml:space="preserve">with United Kingdom </w:t>
      </w:r>
      <w:bookmarkStart w:id="534" w:name="DBG509"/>
      <w:bookmarkEnd w:id="534"/>
      <w:r>
        <w:rPr>
          <w:rFonts w:ascii="Times New Roman" w:hAnsi="Times New Roman" w:cs="Times New Roman"/>
          <w:color w:val="000000"/>
        </w:rPr>
        <w:t xml:space="preserve">Generally Accepted </w:t>
      </w:r>
      <w:bookmarkStart w:id="535" w:name="DBG510"/>
      <w:bookmarkEnd w:id="535"/>
      <w:r>
        <w:rPr>
          <w:rFonts w:ascii="Times New Roman" w:hAnsi="Times New Roman" w:cs="Times New Roman"/>
          <w:color w:val="000000"/>
        </w:rPr>
        <w:t xml:space="preserve">Accounting Practice (United Kingdom Accounting </w:t>
      </w:r>
      <w:bookmarkStart w:id="536" w:name="DBG511"/>
      <w:bookmarkEnd w:id="536"/>
      <w:r>
        <w:rPr>
          <w:rFonts w:ascii="Times New Roman" w:hAnsi="Times New Roman" w:cs="Times New Roman"/>
          <w:color w:val="000000"/>
        </w:rPr>
        <w:t xml:space="preserve">Standards and applicable law). </w:t>
      </w:r>
      <w:bookmarkStart w:id="537" w:name="DBG512"/>
      <w:bookmarkEnd w:id="537"/>
      <w:r>
        <w:rPr>
          <w:rFonts w:ascii="Times New Roman" w:hAnsi="Times New Roman" w:cs="Times New Roman"/>
          <w:color w:val="000000"/>
        </w:rPr>
        <w:t xml:space="preserve">The </w:t>
      </w:r>
      <w:bookmarkStart w:id="538" w:name="DBG513"/>
      <w:bookmarkEnd w:id="538"/>
      <w:r>
        <w:rPr>
          <w:rFonts w:ascii="Times New Roman" w:hAnsi="Times New Roman" w:cs="Times New Roman"/>
          <w:color w:val="000000"/>
        </w:rPr>
        <w:t>financial statements</w:t>
      </w:r>
      <w:bookmarkStart w:id="539" w:name="DBG514"/>
      <w:bookmarkEnd w:id="539"/>
      <w:r>
        <w:rPr>
          <w:rFonts w:ascii="Times New Roman" w:hAnsi="Times New Roman" w:cs="Times New Roman"/>
          <w:color w:val="000000"/>
        </w:rPr>
        <w:t xml:space="preserve"> are required </w:t>
      </w:r>
      <w:r>
        <w:rPr>
          <w:rFonts w:ascii="Times New Roman" w:hAnsi="Times New Roman" w:cs="Times New Roman"/>
          <w:color w:val="000000"/>
        </w:rPr>
        <w:t xml:space="preserve">by law to </w:t>
      </w:r>
      <w:bookmarkStart w:id="540" w:name="DBG515"/>
      <w:bookmarkEnd w:id="540"/>
      <w:r>
        <w:rPr>
          <w:rFonts w:ascii="Times New Roman" w:hAnsi="Times New Roman" w:cs="Times New Roman"/>
          <w:color w:val="000000"/>
        </w:rPr>
        <w:t xml:space="preserve">give a true </w:t>
      </w:r>
      <w:bookmarkStart w:id="541" w:name="DBG516"/>
      <w:bookmarkEnd w:id="541"/>
      <w:r>
        <w:rPr>
          <w:rFonts w:ascii="Times New Roman" w:hAnsi="Times New Roman" w:cs="Times New Roman"/>
          <w:color w:val="000000"/>
        </w:rPr>
        <w:t xml:space="preserve">and fair </w:t>
      </w:r>
      <w:bookmarkStart w:id="542" w:name="DBG517"/>
      <w:bookmarkEnd w:id="542"/>
      <w:r>
        <w:rPr>
          <w:rFonts w:ascii="Times New Roman" w:hAnsi="Times New Roman" w:cs="Times New Roman"/>
          <w:color w:val="000000"/>
        </w:rPr>
        <w:t xml:space="preserve">view of the state of affairs of the </w:t>
      </w:r>
      <w:bookmarkStart w:id="543" w:name="DBG518"/>
      <w:bookmarkEnd w:id="543"/>
      <w:r>
        <w:rPr>
          <w:rFonts w:ascii="Times New Roman" w:hAnsi="Times New Roman" w:cs="Times New Roman"/>
          <w:color w:val="000000"/>
        </w:rPr>
        <w:t>company</w:t>
      </w:r>
      <w:bookmarkStart w:id="544" w:name="DBG519"/>
      <w:bookmarkEnd w:id="544"/>
      <w:r>
        <w:rPr>
          <w:rFonts w:ascii="Times New Roman" w:hAnsi="Times New Roman" w:cs="Times New Roman"/>
          <w:color w:val="000000"/>
        </w:rPr>
        <w:t xml:space="preserve"> and of the </w:t>
      </w:r>
      <w:bookmarkStart w:id="545" w:name="DBG520"/>
      <w:bookmarkEnd w:id="545"/>
      <w:r>
        <w:rPr>
          <w:rFonts w:ascii="Times New Roman" w:hAnsi="Times New Roman" w:cs="Times New Roman"/>
          <w:color w:val="000000"/>
        </w:rPr>
        <w:t>profit or loss</w:t>
      </w:r>
      <w:bookmarkStart w:id="546" w:name="DBG521"/>
      <w:bookmarkEnd w:id="546"/>
      <w:r>
        <w:rPr>
          <w:rFonts w:ascii="Times New Roman" w:hAnsi="Times New Roman" w:cs="Times New Roman"/>
          <w:color w:val="000000"/>
        </w:rPr>
        <w:t xml:space="preserve"> </w:t>
      </w:r>
      <w:bookmarkStart w:id="547" w:name="DBG522"/>
      <w:bookmarkEnd w:id="547"/>
      <w:r>
        <w:rPr>
          <w:rFonts w:ascii="Times New Roman" w:hAnsi="Times New Roman" w:cs="Times New Roman"/>
          <w:color w:val="000000"/>
        </w:rPr>
        <w:t xml:space="preserve">of the </w:t>
      </w:r>
      <w:bookmarkStart w:id="548" w:name="DBG523"/>
      <w:bookmarkEnd w:id="548"/>
      <w:r>
        <w:rPr>
          <w:rFonts w:ascii="Times New Roman" w:hAnsi="Times New Roman" w:cs="Times New Roman"/>
          <w:color w:val="000000"/>
        </w:rPr>
        <w:t>company</w:t>
      </w:r>
      <w:bookmarkStart w:id="549" w:name="DBG524"/>
      <w:bookmarkEnd w:id="549"/>
      <w:r>
        <w:rPr>
          <w:rFonts w:ascii="Times New Roman" w:hAnsi="Times New Roman" w:cs="Times New Roman"/>
          <w:color w:val="000000"/>
        </w:rPr>
        <w:t xml:space="preserve"> </w:t>
      </w:r>
      <w:bookmarkStart w:id="550" w:name="DBG525"/>
      <w:bookmarkEnd w:id="550"/>
      <w:r>
        <w:rPr>
          <w:rFonts w:ascii="Times New Roman" w:hAnsi="Times New Roman" w:cs="Times New Roman"/>
          <w:color w:val="000000"/>
        </w:rPr>
        <w:t>for that</w:t>
      </w:r>
      <w:r>
        <w:rPr>
          <w:rFonts w:ascii="Times New Roman" w:hAnsi="Times New Roman" w:cs="Times New Roman"/>
          <w:color w:val="000000"/>
        </w:rPr>
        <w:t xml:space="preserve"> period. </w:t>
      </w:r>
      <w:bookmarkStart w:id="551" w:name="DBG526"/>
      <w:bookmarkEnd w:id="551"/>
      <w:r>
        <w:rPr>
          <w:rFonts w:ascii="Times New Roman" w:hAnsi="Times New Roman" w:cs="Times New Roman"/>
          <w:color w:val="000000"/>
        </w:rPr>
        <w:t xml:space="preserve">In preparing those </w:t>
      </w:r>
      <w:bookmarkStart w:id="552" w:name="DBG527"/>
      <w:bookmarkEnd w:id="552"/>
      <w:r>
        <w:rPr>
          <w:rFonts w:ascii="Times New Roman" w:hAnsi="Times New Roman" w:cs="Times New Roman"/>
          <w:color w:val="000000"/>
        </w:rPr>
        <w:t>financial statements</w:t>
      </w:r>
      <w:bookmarkStart w:id="553" w:name="DBG528"/>
      <w:bookmarkEnd w:id="553"/>
      <w:r>
        <w:rPr>
          <w:rFonts w:ascii="Times New Roman" w:hAnsi="Times New Roman" w:cs="Times New Roman"/>
          <w:color w:val="000000"/>
        </w:rPr>
        <w:t xml:space="preserve">, the </w:t>
      </w:r>
      <w:bookmarkStart w:id="554" w:name="DBG529"/>
      <w:bookmarkEnd w:id="554"/>
      <w:r>
        <w:rPr>
          <w:rFonts w:ascii="Times New Roman" w:hAnsi="Times New Roman" w:cs="Times New Roman"/>
          <w:color w:val="000000"/>
        </w:rPr>
        <w:t>directors</w:t>
      </w:r>
      <w:bookmarkStart w:id="555" w:name="DBG530"/>
      <w:bookmarkEnd w:id="555"/>
      <w:r>
        <w:rPr>
          <w:rFonts w:ascii="Times New Roman" w:hAnsi="Times New Roman" w:cs="Times New Roman"/>
          <w:color w:val="000000"/>
        </w:rPr>
        <w:t xml:space="preserve"> </w:t>
      </w:r>
      <w:bookmarkStart w:id="556" w:name="DBG531"/>
      <w:bookmarkEnd w:id="556"/>
      <w:r>
        <w:rPr>
          <w:rFonts w:ascii="Times New Roman" w:hAnsi="Times New Roman" w:cs="Times New Roman"/>
          <w:color w:val="000000"/>
        </w:rPr>
        <w:t>are</w:t>
      </w:r>
      <w:bookmarkStart w:id="557" w:name="DBG532"/>
      <w:bookmarkEnd w:id="557"/>
      <w:r>
        <w:rPr>
          <w:rFonts w:ascii="Times New Roman" w:hAnsi="Times New Roman" w:cs="Times New Roman"/>
          <w:color w:val="000000"/>
        </w:rPr>
        <w:t xml:space="preserve"> </w:t>
      </w:r>
      <w:bookmarkStart w:id="558" w:name="DBG533"/>
      <w:bookmarkEnd w:id="558"/>
      <w:r>
        <w:rPr>
          <w:rFonts w:ascii="Times New Roman" w:hAnsi="Times New Roman" w:cs="Times New Roman"/>
          <w:color w:val="000000"/>
        </w:rPr>
        <w:t>required to: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3"/>
          <w:footerReference w:type="default" r:id="rId2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77" w:name="DBG554"/>
      <w:bookmarkEnd w:id="577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578" w:name="DBG555"/>
      <w:bookmarkEnd w:id="578"/>
      <w:r>
        <w:rPr>
          <w:rFonts w:ascii="Times New Roman" w:hAnsi="Times New Roman" w:cs="Times New Roman"/>
          <w:color w:val="000000"/>
        </w:rPr>
        <w:t xml:space="preserve">select suitable accounting policies </w:t>
      </w:r>
      <w:bookmarkStart w:id="579" w:name="DBG556"/>
      <w:bookmarkEnd w:id="579"/>
      <w:r>
        <w:rPr>
          <w:rFonts w:ascii="Times New Roman" w:hAnsi="Times New Roman" w:cs="Times New Roman"/>
          <w:color w:val="000000"/>
        </w:rPr>
        <w:t>and then apply them consistently;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80" w:name="DBG557"/>
      <w:bookmarkEnd w:id="580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581" w:name="DBG558"/>
      <w:bookmarkEnd w:id="581"/>
      <w:r>
        <w:rPr>
          <w:rFonts w:ascii="Times New Roman" w:hAnsi="Times New Roman" w:cs="Times New Roman"/>
          <w:color w:val="000000"/>
        </w:rPr>
        <w:t>make judgements and estimates that are reasonable and prudent;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582" w:name="DBG559"/>
      <w:bookmarkEnd w:id="582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583" w:name="DBG560"/>
      <w:bookmarkEnd w:id="583"/>
      <w:r>
        <w:rPr>
          <w:rFonts w:ascii="Times New Roman" w:hAnsi="Times New Roman" w:cs="Times New Roman"/>
          <w:color w:val="000000"/>
        </w:rPr>
        <w:t xml:space="preserve">prepare the </w:t>
      </w:r>
      <w:bookmarkStart w:id="584" w:name="DBG561"/>
      <w:bookmarkEnd w:id="584"/>
      <w:r>
        <w:rPr>
          <w:rFonts w:ascii="Times New Roman" w:hAnsi="Times New Roman" w:cs="Times New Roman"/>
          <w:color w:val="000000"/>
        </w:rPr>
        <w:t>financial statements</w:t>
      </w:r>
      <w:bookmarkStart w:id="585" w:name="DBG562"/>
      <w:bookmarkEnd w:id="585"/>
      <w:r>
        <w:rPr>
          <w:rFonts w:ascii="Times New Roman" w:hAnsi="Times New Roman" w:cs="Times New Roman"/>
          <w:color w:val="000000"/>
        </w:rPr>
        <w:t xml:space="preserve"> on the going concern basis </w:t>
      </w:r>
      <w:bookmarkStart w:id="586" w:name="DBG563"/>
      <w:bookmarkEnd w:id="586"/>
      <w:r>
        <w:rPr>
          <w:rFonts w:ascii="Times New Roman" w:hAnsi="Times New Roman" w:cs="Times New Roman"/>
          <w:color w:val="000000"/>
        </w:rPr>
        <w:t xml:space="preserve">unless it is inappropriate </w:t>
      </w:r>
      <w:bookmarkStart w:id="587" w:name="DBG564"/>
      <w:bookmarkEnd w:id="587"/>
      <w:r>
        <w:rPr>
          <w:rFonts w:ascii="Times New Roman" w:hAnsi="Times New Roman" w:cs="Times New Roman"/>
          <w:color w:val="000000"/>
        </w:rPr>
        <w:t xml:space="preserve">to presume that </w:t>
      </w:r>
      <w:bookmarkStart w:id="588" w:name="DBG565"/>
      <w:bookmarkEnd w:id="588"/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589" w:name="DBG566"/>
      <w:bookmarkEnd w:id="589"/>
      <w:r>
        <w:rPr>
          <w:rFonts w:ascii="Times New Roman" w:hAnsi="Times New Roman" w:cs="Times New Roman"/>
          <w:color w:val="000000"/>
        </w:rPr>
        <w:t>company</w:t>
      </w:r>
      <w:bookmarkStart w:id="590" w:name="DBG567"/>
      <w:bookmarkEnd w:id="590"/>
      <w:r>
        <w:rPr>
          <w:rFonts w:ascii="Times New Roman" w:hAnsi="Times New Roman" w:cs="Times New Roman"/>
          <w:color w:val="000000"/>
        </w:rPr>
        <w:t xml:space="preserve"> will continue in </w:t>
      </w:r>
      <w:bookmarkStart w:id="591" w:name="DBG568"/>
      <w:bookmarkEnd w:id="591"/>
      <w:r>
        <w:rPr>
          <w:rFonts w:ascii="Times New Roman" w:hAnsi="Times New Roman" w:cs="Times New Roman"/>
          <w:color w:val="000000"/>
        </w:rPr>
        <w:t>business.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92" w:name="DBG569"/>
      <w:bookmarkEnd w:id="592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93" w:name="DBG570"/>
      <w:bookmarkEnd w:id="593"/>
      <w:r>
        <w:rPr>
          <w:rFonts w:ascii="Times New Roman" w:hAnsi="Times New Roman" w:cs="Times New Roman"/>
          <w:color w:val="000000"/>
        </w:rPr>
        <w:t xml:space="preserve">The </w:t>
      </w:r>
      <w:bookmarkStart w:id="594" w:name="DBG571"/>
      <w:bookmarkEnd w:id="594"/>
      <w:r>
        <w:rPr>
          <w:rFonts w:ascii="Times New Roman" w:hAnsi="Times New Roman" w:cs="Times New Roman"/>
          <w:color w:val="000000"/>
        </w:rPr>
        <w:t>directors</w:t>
      </w:r>
      <w:bookmarkStart w:id="595" w:name="DBG572"/>
      <w:bookmarkEnd w:id="595"/>
      <w:r>
        <w:rPr>
          <w:rFonts w:ascii="Times New Roman" w:hAnsi="Times New Roman" w:cs="Times New Roman"/>
          <w:color w:val="000000"/>
        </w:rPr>
        <w:t xml:space="preserve"> </w:t>
      </w:r>
      <w:bookmarkStart w:id="596" w:name="DBG573"/>
      <w:bookmarkEnd w:id="596"/>
      <w:r>
        <w:rPr>
          <w:rFonts w:ascii="Times New Roman" w:hAnsi="Times New Roman" w:cs="Times New Roman"/>
          <w:color w:val="000000"/>
        </w:rPr>
        <w:t>are</w:t>
      </w:r>
      <w:bookmarkStart w:id="597" w:name="DBG574"/>
      <w:bookmarkEnd w:id="597"/>
      <w:r>
        <w:rPr>
          <w:rFonts w:ascii="Times New Roman" w:hAnsi="Times New Roman" w:cs="Times New Roman"/>
          <w:color w:val="000000"/>
        </w:rPr>
        <w:t xml:space="preserve"> responsible for keeping proper </w:t>
      </w:r>
      <w:bookmarkStart w:id="598" w:name="DBG575"/>
      <w:bookmarkEnd w:id="598"/>
      <w:r>
        <w:rPr>
          <w:rFonts w:ascii="Times New Roman" w:hAnsi="Times New Roman" w:cs="Times New Roman"/>
          <w:color w:val="000000"/>
        </w:rPr>
        <w:t>accounting records</w:t>
      </w:r>
      <w:bookmarkStart w:id="599" w:name="DBG576"/>
      <w:bookmarkEnd w:id="599"/>
      <w:r>
        <w:rPr>
          <w:rFonts w:ascii="Times New Roman" w:hAnsi="Times New Roman" w:cs="Times New Roman"/>
          <w:color w:val="000000"/>
        </w:rPr>
        <w:t xml:space="preserve"> that disclose with</w:t>
      </w:r>
      <w:bookmarkStart w:id="600" w:name="DBG577"/>
      <w:bookmarkEnd w:id="600"/>
      <w:r>
        <w:rPr>
          <w:rFonts w:ascii="Times New Roman" w:hAnsi="Times New Roman" w:cs="Times New Roman"/>
          <w:color w:val="000000"/>
        </w:rPr>
        <w:t xml:space="preserve"> </w:t>
      </w:r>
      <w:bookmarkStart w:id="601" w:name="DBG578"/>
      <w:bookmarkEnd w:id="601"/>
      <w:r>
        <w:rPr>
          <w:rFonts w:ascii="Times New Roman" w:hAnsi="Times New Roman" w:cs="Times New Roman"/>
          <w:color w:val="000000"/>
        </w:rPr>
        <w:t xml:space="preserve">reasonable accuracy at any time the financial position of the </w:t>
      </w:r>
      <w:bookmarkStart w:id="602" w:name="DBG579"/>
      <w:bookmarkEnd w:id="602"/>
      <w:r>
        <w:rPr>
          <w:rFonts w:ascii="Times New Roman" w:hAnsi="Times New Roman" w:cs="Times New Roman"/>
          <w:color w:val="000000"/>
        </w:rPr>
        <w:t>company</w:t>
      </w:r>
      <w:bookmarkStart w:id="603" w:name="DBG580"/>
      <w:bookmarkEnd w:id="603"/>
      <w:r>
        <w:rPr>
          <w:rFonts w:ascii="Times New Roman" w:hAnsi="Times New Roman" w:cs="Times New Roman"/>
          <w:color w:val="000000"/>
        </w:rPr>
        <w:t xml:space="preserve"> and enable </w:t>
      </w:r>
      <w:bookmarkStart w:id="604" w:name="DBG581"/>
      <w:bookmarkEnd w:id="604"/>
      <w:r>
        <w:rPr>
          <w:rFonts w:ascii="Times New Roman" w:hAnsi="Times New Roman" w:cs="Times New Roman"/>
          <w:color w:val="000000"/>
        </w:rPr>
        <w:t>them</w:t>
      </w:r>
      <w:bookmarkStart w:id="605" w:name="DBG582"/>
      <w:bookmarkEnd w:id="605"/>
      <w:r>
        <w:rPr>
          <w:rFonts w:ascii="Times New Roman" w:hAnsi="Times New Roman" w:cs="Times New Roman"/>
          <w:color w:val="000000"/>
        </w:rPr>
        <w:t xml:space="preserve"> to </w:t>
      </w:r>
      <w:bookmarkStart w:id="606" w:name="DBG583"/>
      <w:bookmarkEnd w:id="606"/>
      <w:r>
        <w:rPr>
          <w:rFonts w:ascii="Times New Roman" w:hAnsi="Times New Roman" w:cs="Times New Roman"/>
          <w:color w:val="000000"/>
        </w:rPr>
        <w:t xml:space="preserve">ensure that the </w:t>
      </w:r>
      <w:bookmarkStart w:id="607" w:name="DBG584"/>
      <w:bookmarkEnd w:id="607"/>
      <w:r>
        <w:rPr>
          <w:rFonts w:ascii="Times New Roman" w:hAnsi="Times New Roman" w:cs="Times New Roman"/>
          <w:color w:val="000000"/>
        </w:rPr>
        <w:t>financial statements</w:t>
      </w:r>
      <w:bookmarkStart w:id="608" w:name="DBG585"/>
      <w:bookmarkEnd w:id="608"/>
      <w:r>
        <w:rPr>
          <w:rFonts w:ascii="Times New Roman" w:hAnsi="Times New Roman" w:cs="Times New Roman"/>
          <w:color w:val="000000"/>
        </w:rPr>
        <w:t xml:space="preserve"> comply with</w:t>
      </w:r>
      <w:bookmarkStart w:id="609" w:name="DBG586"/>
      <w:bookmarkEnd w:id="609"/>
      <w:r>
        <w:rPr>
          <w:rFonts w:ascii="Times New Roman" w:hAnsi="Times New Roman" w:cs="Times New Roman"/>
          <w:color w:val="000000"/>
        </w:rPr>
        <w:t xml:space="preserve"> the </w:t>
      </w:r>
      <w:bookmarkStart w:id="610" w:name="DBG587"/>
      <w:bookmarkEnd w:id="610"/>
      <w:r>
        <w:rPr>
          <w:rFonts w:ascii="Times New Roman" w:hAnsi="Times New Roman" w:cs="Times New Roman"/>
          <w:color w:val="000000"/>
        </w:rPr>
        <w:t>Companies Act 1985</w:t>
      </w:r>
      <w:bookmarkStart w:id="611" w:name="DBG588"/>
      <w:bookmarkEnd w:id="611"/>
      <w:r>
        <w:rPr>
          <w:rFonts w:ascii="Times New Roman" w:hAnsi="Times New Roman" w:cs="Times New Roman"/>
          <w:color w:val="000000"/>
        </w:rPr>
        <w:t xml:space="preserve">. </w:t>
      </w:r>
      <w:bookmarkStart w:id="612" w:name="DBG589"/>
      <w:bookmarkEnd w:id="612"/>
      <w:r>
        <w:rPr>
          <w:rFonts w:ascii="Times New Roman" w:hAnsi="Times New Roman" w:cs="Times New Roman"/>
          <w:color w:val="000000"/>
        </w:rPr>
        <w:t>They</w:t>
      </w:r>
      <w:bookmarkStart w:id="613" w:name="DBG590"/>
      <w:bookmarkEnd w:id="613"/>
      <w:r>
        <w:rPr>
          <w:rFonts w:ascii="Times New Roman" w:hAnsi="Times New Roman" w:cs="Times New Roman"/>
          <w:color w:val="000000"/>
        </w:rPr>
        <w:t xml:space="preserve"> </w:t>
      </w:r>
      <w:bookmarkStart w:id="614" w:name="DBG591"/>
      <w:bookmarkEnd w:id="614"/>
      <w:r>
        <w:rPr>
          <w:rFonts w:ascii="Times New Roman" w:hAnsi="Times New Roman" w:cs="Times New Roman"/>
          <w:color w:val="000000"/>
        </w:rPr>
        <w:t>are</w:t>
      </w:r>
      <w:bookmarkStart w:id="615" w:name="DBG592"/>
      <w:bookmarkEnd w:id="615"/>
      <w:r>
        <w:rPr>
          <w:rFonts w:ascii="Times New Roman" w:hAnsi="Times New Roman" w:cs="Times New Roman"/>
          <w:color w:val="000000"/>
        </w:rPr>
        <w:t xml:space="preserve"> also</w:t>
      </w:r>
      <w:bookmarkStart w:id="616" w:name="DBG593"/>
      <w:bookmarkEnd w:id="616"/>
      <w:r>
        <w:rPr>
          <w:rFonts w:ascii="Times New Roman" w:hAnsi="Times New Roman" w:cs="Times New Roman"/>
          <w:color w:val="000000"/>
        </w:rPr>
        <w:t xml:space="preserve"> </w:t>
      </w:r>
      <w:bookmarkStart w:id="617" w:name="DBG594"/>
      <w:bookmarkEnd w:id="617"/>
      <w:r>
        <w:rPr>
          <w:rFonts w:ascii="Times New Roman" w:hAnsi="Times New Roman" w:cs="Times New Roman"/>
          <w:color w:val="000000"/>
        </w:rPr>
        <w:t xml:space="preserve">responsible for safeguarding the assets of the </w:t>
      </w:r>
      <w:bookmarkStart w:id="618" w:name="DBG595"/>
      <w:bookmarkEnd w:id="618"/>
      <w:r>
        <w:rPr>
          <w:rFonts w:ascii="Times New Roman" w:hAnsi="Times New Roman" w:cs="Times New Roman"/>
          <w:color w:val="000000"/>
        </w:rPr>
        <w:t>company</w:t>
      </w:r>
      <w:bookmarkStart w:id="619" w:name="DBG596"/>
      <w:bookmarkEnd w:id="619"/>
      <w:r>
        <w:rPr>
          <w:rFonts w:ascii="Times New Roman" w:hAnsi="Times New Roman" w:cs="Times New Roman"/>
          <w:color w:val="000000"/>
        </w:rPr>
        <w:t xml:space="preserve"> </w:t>
      </w:r>
      <w:bookmarkStart w:id="620" w:name="DBG597"/>
      <w:bookmarkEnd w:id="620"/>
      <w:r>
        <w:rPr>
          <w:rFonts w:ascii="Times New Roman" w:hAnsi="Times New Roman" w:cs="Times New Roman"/>
          <w:color w:val="000000"/>
        </w:rPr>
        <w:t>and hence for taking reasona</w:t>
      </w:r>
      <w:r>
        <w:rPr>
          <w:rFonts w:ascii="Times New Roman" w:hAnsi="Times New Roman" w:cs="Times New Roman"/>
          <w:color w:val="000000"/>
        </w:rPr>
        <w:t xml:space="preserve">ble </w:t>
      </w:r>
      <w:bookmarkStart w:id="621" w:name="DBG598"/>
      <w:bookmarkEnd w:id="621"/>
      <w:r>
        <w:rPr>
          <w:rFonts w:ascii="Times New Roman" w:hAnsi="Times New Roman" w:cs="Times New Roman"/>
          <w:color w:val="000000"/>
        </w:rPr>
        <w:t>steps for the prevention and detection</w:t>
      </w:r>
      <w:bookmarkStart w:id="622" w:name="DBG599"/>
      <w:bookmarkEnd w:id="622"/>
      <w:r>
        <w:rPr>
          <w:rFonts w:ascii="Times New Roman" w:hAnsi="Times New Roman" w:cs="Times New Roman"/>
          <w:color w:val="000000"/>
        </w:rPr>
        <w:t xml:space="preserve"> of fraud and other irregularities.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23" w:name="DBG600"/>
      <w:bookmarkEnd w:id="623"/>
      <w:r>
        <w:rPr>
          <w:rFonts w:ascii="Times New Roman" w:hAnsi="Times New Roman" w:cs="Times New Roman"/>
          <w:color w:val="000000"/>
        </w:rPr>
        <w:t xml:space="preserve">In so far as the </w:t>
      </w:r>
      <w:bookmarkStart w:id="624" w:name="DBG601"/>
      <w:bookmarkEnd w:id="624"/>
      <w:r>
        <w:rPr>
          <w:rFonts w:ascii="Times New Roman" w:hAnsi="Times New Roman" w:cs="Times New Roman"/>
          <w:color w:val="000000"/>
        </w:rPr>
        <w:t>directors</w:t>
      </w:r>
      <w:bookmarkStart w:id="625" w:name="DBG602"/>
      <w:bookmarkEnd w:id="625"/>
      <w:r>
        <w:rPr>
          <w:rFonts w:ascii="Times New Roman" w:hAnsi="Times New Roman" w:cs="Times New Roman"/>
          <w:color w:val="000000"/>
        </w:rPr>
        <w:t xml:space="preserve"> </w:t>
      </w:r>
      <w:bookmarkStart w:id="626" w:name="DBG603"/>
      <w:bookmarkEnd w:id="626"/>
      <w:r>
        <w:rPr>
          <w:rFonts w:ascii="Times New Roman" w:hAnsi="Times New Roman" w:cs="Times New Roman"/>
          <w:color w:val="000000"/>
        </w:rPr>
        <w:t>are</w:t>
      </w:r>
      <w:bookmarkStart w:id="627" w:name="DBG604"/>
      <w:bookmarkEnd w:id="627"/>
      <w:r>
        <w:rPr>
          <w:rFonts w:ascii="Times New Roman" w:hAnsi="Times New Roman" w:cs="Times New Roman"/>
          <w:color w:val="000000"/>
        </w:rPr>
        <w:t xml:space="preserve"> aware: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28" w:name="DBG605"/>
      <w:bookmarkEnd w:id="628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29" w:name="DBG606"/>
      <w:bookmarkEnd w:id="629"/>
      <w:r>
        <w:rPr>
          <w:rFonts w:ascii="Times New Roman" w:hAnsi="Times New Roman" w:cs="Times New Roman"/>
          <w:color w:val="000000"/>
        </w:rPr>
        <w:t>there is no relevant audit i</w:t>
      </w:r>
      <w:r>
        <w:rPr>
          <w:rFonts w:ascii="Times New Roman" w:hAnsi="Times New Roman" w:cs="Times New Roman"/>
          <w:color w:val="000000"/>
        </w:rPr>
        <w:t xml:space="preserve">nformation of </w:t>
      </w:r>
      <w:bookmarkStart w:id="630" w:name="DBG607"/>
      <w:bookmarkEnd w:id="630"/>
      <w:r>
        <w:rPr>
          <w:rFonts w:ascii="Times New Roman" w:hAnsi="Times New Roman" w:cs="Times New Roman"/>
          <w:color w:val="000000"/>
        </w:rPr>
        <w:t xml:space="preserve">which the </w:t>
      </w:r>
      <w:bookmarkStart w:id="631" w:name="DBG608"/>
      <w:bookmarkEnd w:id="631"/>
      <w:r>
        <w:rPr>
          <w:rFonts w:ascii="Times New Roman" w:hAnsi="Times New Roman" w:cs="Times New Roman"/>
          <w:color w:val="000000"/>
        </w:rPr>
        <w:t>company</w:t>
      </w:r>
      <w:bookmarkStart w:id="632" w:name="DBG609"/>
      <w:bookmarkEnd w:id="632"/>
      <w:r>
        <w:rPr>
          <w:rFonts w:ascii="Times New Roman" w:hAnsi="Times New Roman" w:cs="Times New Roman"/>
          <w:color w:val="000000"/>
        </w:rPr>
        <w:t xml:space="preserve">'s </w:t>
      </w:r>
      <w:bookmarkStart w:id="633" w:name="DBG610"/>
      <w:bookmarkEnd w:id="633"/>
      <w:r>
        <w:rPr>
          <w:rFonts w:ascii="Times New Roman" w:hAnsi="Times New Roman" w:cs="Times New Roman"/>
          <w:color w:val="000000"/>
        </w:rPr>
        <w:t>auditor</w:t>
      </w:r>
      <w:bookmarkStart w:id="634" w:name="DBG611"/>
      <w:bookmarkEnd w:id="634"/>
      <w:r>
        <w:rPr>
          <w:rFonts w:ascii="Times New Roman" w:hAnsi="Times New Roman" w:cs="Times New Roman"/>
          <w:color w:val="000000"/>
        </w:rPr>
        <w:t xml:space="preserve"> is unaware; and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635" w:name="DBG612"/>
      <w:bookmarkEnd w:id="635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36" w:name="DBG613"/>
      <w:bookmarkEnd w:id="636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637" w:name="DBG614"/>
      <w:bookmarkEnd w:id="637"/>
      <w:r>
        <w:rPr>
          <w:rFonts w:ascii="Times New Roman" w:hAnsi="Times New Roman" w:cs="Times New Roman"/>
          <w:color w:val="000000"/>
        </w:rPr>
        <w:t>directors have</w:t>
      </w:r>
      <w:bookmarkStart w:id="638" w:name="DBG615"/>
      <w:bookmarkEnd w:id="638"/>
      <w:r>
        <w:rPr>
          <w:rFonts w:ascii="Times New Roman" w:hAnsi="Times New Roman" w:cs="Times New Roman"/>
          <w:color w:val="000000"/>
        </w:rPr>
        <w:t xml:space="preserve"> taken all steps </w:t>
      </w:r>
      <w:bookmarkStart w:id="639" w:name="DBG616"/>
      <w:bookmarkEnd w:id="639"/>
      <w:r>
        <w:rPr>
          <w:rFonts w:ascii="Times New Roman" w:hAnsi="Times New Roman" w:cs="Times New Roman"/>
          <w:color w:val="000000"/>
        </w:rPr>
        <w:t xml:space="preserve">that </w:t>
      </w:r>
      <w:bookmarkStart w:id="640" w:name="DBG617"/>
      <w:bookmarkEnd w:id="640"/>
      <w:r>
        <w:rPr>
          <w:rFonts w:ascii="Times New Roman" w:hAnsi="Times New Roman" w:cs="Times New Roman"/>
          <w:color w:val="000000"/>
        </w:rPr>
        <w:t>they</w:t>
      </w:r>
      <w:bookmarkStart w:id="641" w:name="DBG618"/>
      <w:bookmarkEnd w:id="641"/>
      <w:r>
        <w:rPr>
          <w:rFonts w:ascii="Times New Roman" w:hAnsi="Times New Roman" w:cs="Times New Roman"/>
          <w:color w:val="000000"/>
        </w:rPr>
        <w:t xml:space="preserve"> ought </w:t>
      </w:r>
      <w:r>
        <w:rPr>
          <w:rFonts w:ascii="Times New Roman" w:hAnsi="Times New Roman" w:cs="Times New Roman"/>
          <w:color w:val="000000"/>
        </w:rPr>
        <w:t xml:space="preserve">to have taken to make </w:t>
      </w:r>
      <w:bookmarkStart w:id="642" w:name="DBG619"/>
      <w:bookmarkEnd w:id="642"/>
      <w:r>
        <w:rPr>
          <w:rFonts w:ascii="Times New Roman" w:hAnsi="Times New Roman" w:cs="Times New Roman"/>
          <w:color w:val="000000"/>
        </w:rPr>
        <w:t>themselves</w:t>
      </w:r>
      <w:bookmarkStart w:id="643" w:name="DBG620"/>
      <w:bookmarkEnd w:id="643"/>
      <w:r>
        <w:rPr>
          <w:rFonts w:ascii="Times New Roman" w:hAnsi="Times New Roman" w:cs="Times New Roman"/>
          <w:color w:val="000000"/>
        </w:rPr>
        <w:t xml:space="preserve"> </w:t>
      </w:r>
      <w:bookmarkStart w:id="644" w:name="DBG621"/>
      <w:bookmarkEnd w:id="644"/>
      <w:r>
        <w:rPr>
          <w:rFonts w:ascii="Times New Roman" w:hAnsi="Times New Roman" w:cs="Times New Roman"/>
          <w:color w:val="000000"/>
        </w:rPr>
        <w:t xml:space="preserve">aware of any relevant audit information and to establish that the </w:t>
      </w:r>
      <w:bookmarkStart w:id="645" w:name="DBG622"/>
      <w:bookmarkEnd w:id="645"/>
      <w:r>
        <w:rPr>
          <w:rFonts w:ascii="Times New Roman" w:hAnsi="Times New Roman" w:cs="Times New Roman"/>
          <w:color w:val="000000"/>
        </w:rPr>
        <w:t>auditor</w:t>
      </w:r>
      <w:bookmarkStart w:id="646" w:name="DBG623"/>
      <w:bookmarkEnd w:id="646"/>
      <w:r>
        <w:rPr>
          <w:rFonts w:ascii="Times New Roman" w:hAnsi="Times New Roman" w:cs="Times New Roman"/>
          <w:color w:val="000000"/>
        </w:rPr>
        <w:t xml:space="preserve"> is aware of </w:t>
      </w:r>
      <w:bookmarkStart w:id="647" w:name="DBG624"/>
      <w:bookmarkEnd w:id="647"/>
      <w:r>
        <w:rPr>
          <w:rFonts w:ascii="Times New Roman" w:hAnsi="Times New Roman" w:cs="Times New Roman"/>
          <w:color w:val="000000"/>
        </w:rPr>
        <w:t>that information.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48" w:name="Fpage011"/>
      <w:bookmarkStart w:id="649" w:name="DBG625"/>
      <w:bookmarkEnd w:id="648"/>
      <w:bookmarkEnd w:id="649"/>
      <w:r>
        <w:rPr>
          <w:rFonts w:ascii="Times New Roman" w:hAnsi="Times New Roman" w:cs="Times New Roman"/>
          <w:b/>
          <w:bCs/>
          <w:color w:val="000000"/>
        </w:rPr>
        <w:t>AUDITOR</w:t>
      </w:r>
      <w:bookmarkStart w:id="650" w:name="DBG626"/>
      <w:bookmarkEnd w:id="65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51" w:name="DBG627"/>
      <w:bookmarkEnd w:id="651"/>
      <w:r>
        <w:rPr>
          <w:rFonts w:ascii="Times New Roman" w:hAnsi="Times New Roman" w:cs="Times New Roman"/>
          <w:color w:val="000000"/>
        </w:rPr>
        <w:t>DEF LLP</w:t>
      </w:r>
      <w:bookmarkStart w:id="652" w:name="DBG628"/>
      <w:bookmarkEnd w:id="652"/>
      <w:r>
        <w:rPr>
          <w:rFonts w:ascii="Times New Roman" w:hAnsi="Times New Roman" w:cs="Times New Roman"/>
          <w:color w:val="000000"/>
        </w:rPr>
        <w:t xml:space="preserve"> </w:t>
      </w:r>
      <w:bookmarkStart w:id="653" w:name="DBG629"/>
      <w:bookmarkEnd w:id="653"/>
      <w:proofErr w:type="gramStart"/>
      <w:r>
        <w:rPr>
          <w:rFonts w:ascii="Times New Roman" w:hAnsi="Times New Roman" w:cs="Times New Roman"/>
          <w:color w:val="000000"/>
        </w:rPr>
        <w:t>are</w:t>
      </w:r>
      <w:bookmarkStart w:id="654" w:name="DBG630"/>
      <w:bookmarkEnd w:id="654"/>
      <w:proofErr w:type="gramEnd"/>
      <w:r>
        <w:rPr>
          <w:rFonts w:ascii="Times New Roman" w:hAnsi="Times New Roman" w:cs="Times New Roman"/>
          <w:color w:val="000000"/>
        </w:rPr>
        <w:t xml:space="preserve"> deemed to be re-appointed under section 487(2) of the </w:t>
      </w:r>
      <w:bookmarkStart w:id="655" w:name="DBG631"/>
      <w:bookmarkEnd w:id="655"/>
      <w:r>
        <w:rPr>
          <w:rFonts w:ascii="Times New Roman" w:hAnsi="Times New Roman" w:cs="Times New Roman"/>
          <w:color w:val="000000"/>
        </w:rPr>
        <w:t>Companies Act 2006</w:t>
      </w:r>
      <w:bookmarkStart w:id="656" w:name="DBG632"/>
      <w:bookmarkEnd w:id="656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57" w:name="DBG633"/>
      <w:bookmarkEnd w:id="657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58" w:name="DBG634"/>
      <w:bookmarkEnd w:id="658"/>
      <w:r>
        <w:rPr>
          <w:rFonts w:ascii="Times New Roman" w:hAnsi="Times New Roman" w:cs="Times New Roman"/>
          <w:color w:val="000000"/>
        </w:rPr>
        <w:t>Registered office:</w:t>
      </w:r>
      <w:r>
        <w:rPr>
          <w:rFonts w:ascii="Times New Roman" w:hAnsi="Times New Roman" w:cs="Times New Roman"/>
          <w:color w:val="000000"/>
        </w:rPr>
        <w:tab/>
      </w:r>
      <w:bookmarkStart w:id="659" w:name="DBG635"/>
      <w:bookmarkEnd w:id="659"/>
      <w:r>
        <w:rPr>
          <w:rFonts w:ascii="Times New Roman" w:hAnsi="Times New Roman" w:cs="Times New Roman"/>
          <w:color w:val="000000"/>
        </w:rPr>
        <w:t xml:space="preserve">Signed </w:t>
      </w:r>
      <w:bookmarkStart w:id="660" w:name="DBG636"/>
      <w:bookmarkEnd w:id="660"/>
      <w:r>
        <w:rPr>
          <w:rFonts w:ascii="Times New Roman" w:hAnsi="Times New Roman" w:cs="Times New Roman"/>
          <w:color w:val="000000"/>
        </w:rPr>
        <w:t xml:space="preserve">by order of the </w:t>
      </w:r>
      <w:bookmarkStart w:id="661" w:name="DBG637"/>
      <w:bookmarkEnd w:id="661"/>
      <w:r>
        <w:rPr>
          <w:rFonts w:ascii="Times New Roman" w:hAnsi="Times New Roman" w:cs="Times New Roman"/>
          <w:color w:val="000000"/>
        </w:rPr>
        <w:t>directors</w:t>
      </w:r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62" w:name="DBG638"/>
      <w:bookmarkEnd w:id="662"/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63" w:name="DBG639"/>
      <w:bookmarkEnd w:id="663"/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C</w:t>
      </w:r>
      <w:proofErr w:type="spellEnd"/>
      <w:r>
        <w:rPr>
          <w:rFonts w:ascii="Times New Roman" w:hAnsi="Times New Roman" w:cs="Times New Roman"/>
          <w:color w:val="000000"/>
        </w:rPr>
        <w:t xml:space="preserve"> SMITH</w:t>
      </w:r>
      <w:bookmarkStart w:id="664" w:name="DBG640"/>
      <w:bookmarkEnd w:id="664"/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65" w:name="DBG641"/>
      <w:bookmarkEnd w:id="665"/>
      <w:r>
        <w:rPr>
          <w:rFonts w:ascii="Times New Roman" w:hAnsi="Times New Roman" w:cs="Times New Roman"/>
          <w:color w:val="000000"/>
        </w:rPr>
        <w:t>Company</w:t>
      </w:r>
      <w:bookmarkStart w:id="666" w:name="DBG642"/>
      <w:bookmarkEnd w:id="666"/>
      <w:r>
        <w:rPr>
          <w:rFonts w:ascii="Times New Roman" w:hAnsi="Times New Roman" w:cs="Times New Roman"/>
          <w:color w:val="000000"/>
        </w:rPr>
        <w:t xml:space="preserve"> </w:t>
      </w:r>
      <w:bookmarkStart w:id="667" w:name="DBG643"/>
      <w:bookmarkEnd w:id="667"/>
      <w:r>
        <w:rPr>
          <w:rFonts w:ascii="Times New Roman" w:hAnsi="Times New Roman" w:cs="Times New Roman"/>
          <w:color w:val="000000"/>
        </w:rPr>
        <w:t>Secretary</w:t>
      </w:r>
      <w:bookmarkStart w:id="668" w:name="DBG644"/>
      <w:bookmarkEnd w:id="668"/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669" w:name="DBG645"/>
      <w:bookmarkEnd w:id="669"/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Approved by the </w:t>
      </w:r>
      <w:bookmarkStart w:id="670" w:name="DBG646"/>
      <w:bookmarkEnd w:id="670"/>
      <w:r>
        <w:rPr>
          <w:rFonts w:ascii="Times New Roman" w:hAnsi="Times New Roman" w:cs="Times New Roman"/>
          <w:color w:val="000000"/>
        </w:rPr>
        <w:t>directors</w:t>
      </w:r>
      <w:bookmarkStart w:id="671" w:name="DBG647"/>
      <w:bookmarkEnd w:id="671"/>
      <w:r>
        <w:rPr>
          <w:rFonts w:ascii="Times New Roman" w:hAnsi="Times New Roman" w:cs="Times New Roman"/>
          <w:color w:val="000000"/>
        </w:rPr>
        <w:t xml:space="preserve"> on </w:t>
      </w:r>
      <w:bookmarkStart w:id="672" w:name="DBG648"/>
      <w:bookmarkEnd w:id="672"/>
      <w:r>
        <w:rPr>
          <w:rFonts w:ascii="Times New Roman" w:hAnsi="Times New Roman" w:cs="Times New Roman"/>
          <w:color w:val="000000"/>
        </w:rPr>
        <w:t>14 March 2010</w:t>
      </w:r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673" w:name="Fpage012"/>
      <w:bookmarkEnd w:id="673"/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5"/>
          <w:footerReference w:type="default" r:id="rId2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94" w:name="Fpage002"/>
      <w:bookmarkStart w:id="695" w:name="DBG669"/>
      <w:bookmarkEnd w:id="694"/>
      <w:bookmarkEnd w:id="695"/>
      <w:r>
        <w:rPr>
          <w:rFonts w:ascii="Times New Roman" w:hAnsi="Times New Roman" w:cs="Times New Roman"/>
          <w:color w:val="000000"/>
        </w:rPr>
        <w:lastRenderedPageBreak/>
        <w:t>We</w:t>
      </w:r>
      <w:bookmarkStart w:id="696" w:name="DBG670"/>
      <w:bookmarkEnd w:id="696"/>
      <w:r>
        <w:rPr>
          <w:rFonts w:ascii="Times New Roman" w:hAnsi="Times New Roman" w:cs="Times New Roman"/>
          <w:color w:val="000000"/>
        </w:rPr>
        <w:t xml:space="preserve"> have audited the </w:t>
      </w:r>
      <w:bookmarkStart w:id="697" w:name="DBG671"/>
      <w:bookmarkEnd w:id="697"/>
      <w:r>
        <w:rPr>
          <w:rFonts w:ascii="Times New Roman" w:hAnsi="Times New Roman" w:cs="Times New Roman"/>
          <w:color w:val="000000"/>
        </w:rPr>
        <w:t>financial statements</w:t>
      </w:r>
      <w:bookmarkStart w:id="698" w:name="DBG672"/>
      <w:bookmarkEnd w:id="698"/>
      <w:r>
        <w:rPr>
          <w:rFonts w:ascii="Times New Roman" w:hAnsi="Times New Roman" w:cs="Times New Roman"/>
          <w:color w:val="000000"/>
        </w:rPr>
        <w:t xml:space="preserve"> </w:t>
      </w:r>
      <w:bookmarkStart w:id="699" w:name="DBG673"/>
      <w:bookmarkEnd w:id="699"/>
      <w:r>
        <w:rPr>
          <w:rFonts w:ascii="Times New Roman" w:hAnsi="Times New Roman" w:cs="Times New Roman"/>
          <w:color w:val="000000"/>
        </w:rPr>
        <w:t>of AAAAA Limited</w:t>
      </w:r>
      <w:bookmarkStart w:id="700" w:name="DBG674"/>
      <w:bookmarkEnd w:id="700"/>
      <w:r>
        <w:rPr>
          <w:rFonts w:ascii="Times New Roman" w:hAnsi="Times New Roman" w:cs="Times New Roman"/>
          <w:color w:val="000000"/>
        </w:rPr>
        <w:t xml:space="preserve"> for the year ended </w:t>
      </w:r>
      <w:bookmarkStart w:id="701" w:name="DBG675"/>
      <w:bookmarkEnd w:id="701"/>
      <w:r>
        <w:rPr>
          <w:rFonts w:ascii="Times New Roman" w:hAnsi="Times New Roman" w:cs="Times New Roman"/>
          <w:color w:val="000000"/>
        </w:rPr>
        <w:t>31 December 2008</w:t>
      </w:r>
      <w:bookmarkStart w:id="702" w:name="DBG676"/>
      <w:bookmarkEnd w:id="702"/>
      <w:r>
        <w:rPr>
          <w:rFonts w:ascii="Times New Roman" w:hAnsi="Times New Roman" w:cs="Times New Roman"/>
          <w:color w:val="000000"/>
        </w:rPr>
        <w:t>, which</w:t>
      </w:r>
      <w:bookmarkStart w:id="703" w:name="DBG677"/>
      <w:bookmarkEnd w:id="703"/>
      <w:r>
        <w:rPr>
          <w:rFonts w:ascii="Times New Roman" w:hAnsi="Times New Roman" w:cs="Times New Roman"/>
          <w:color w:val="000000"/>
        </w:rPr>
        <w:t xml:space="preserve"> have been prepared</w:t>
      </w:r>
      <w:bookmarkStart w:id="704" w:name="DBG678"/>
      <w:bookmarkEnd w:id="704"/>
      <w:r>
        <w:rPr>
          <w:rFonts w:ascii="Times New Roman" w:hAnsi="Times New Roman" w:cs="Times New Roman"/>
          <w:color w:val="000000"/>
        </w:rPr>
        <w:t xml:space="preserve"> on the basis of the ac</w:t>
      </w:r>
      <w:r>
        <w:rPr>
          <w:rFonts w:ascii="Times New Roman" w:hAnsi="Times New Roman" w:cs="Times New Roman"/>
          <w:color w:val="000000"/>
        </w:rPr>
        <w:t>counting policies set out</w:t>
      </w:r>
      <w:bookmarkStart w:id="705" w:name="DBG679"/>
      <w:bookmarkEnd w:id="705"/>
      <w:r>
        <w:rPr>
          <w:rFonts w:ascii="Times New Roman" w:hAnsi="Times New Roman" w:cs="Times New Roman"/>
          <w:color w:val="000000"/>
        </w:rPr>
        <w:t xml:space="preserve"> </w:t>
      </w:r>
      <w:bookmarkStart w:id="706" w:name="DBG680"/>
      <w:bookmarkEnd w:id="706"/>
      <w:r>
        <w:rPr>
          <w:rFonts w:ascii="Times New Roman" w:hAnsi="Times New Roman" w:cs="Times New Roman"/>
          <w:color w:val="000000"/>
        </w:rPr>
        <w:t>on page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IF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Fpage006</w:instrText>
      </w:r>
      <w:r w:rsidR="00780E79">
        <w:rPr>
          <w:rFonts w:ascii="Times New Roman" w:hAnsi="Times New Roman" w:cs="Times New Roman"/>
          <w:color w:val="000000"/>
        </w:rPr>
        <w:fldChar w:fldCharType="separate"/>
      </w:r>
      <w:r w:rsidR="00780E79">
        <w:rPr>
          <w:rFonts w:ascii="Times New Roman" w:hAnsi="Times New Roman" w:cs="Times New Roman"/>
          <w:noProof/>
          <w:color w:val="000000"/>
        </w:rPr>
        <w:instrText>9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&lt;&gt;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Fpage013</w:instrText>
      </w:r>
      <w:r w:rsidR="00780E79">
        <w:rPr>
          <w:rFonts w:ascii="Times New Roman" w:hAnsi="Times New Roman" w:cs="Times New Roman"/>
          <w:color w:val="000000"/>
        </w:rPr>
        <w:fldChar w:fldCharType="separate"/>
      </w:r>
      <w:r w:rsidR="00780E79">
        <w:rPr>
          <w:rFonts w:ascii="Times New Roman" w:hAnsi="Times New Roman" w:cs="Times New Roman"/>
          <w:noProof/>
          <w:color w:val="000000"/>
        </w:rPr>
        <w:instrText>12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"s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Fpage006</w:instrText>
      </w:r>
      <w:r w:rsidR="00780E79">
        <w:rPr>
          <w:rFonts w:ascii="Times New Roman" w:hAnsi="Times New Roman" w:cs="Times New Roman"/>
          <w:color w:val="000000"/>
        </w:rPr>
        <w:fldChar w:fldCharType="separate"/>
      </w:r>
      <w:r w:rsidR="00780E79">
        <w:rPr>
          <w:rFonts w:ascii="Times New Roman" w:hAnsi="Times New Roman" w:cs="Times New Roman"/>
          <w:noProof/>
          <w:color w:val="000000"/>
        </w:rPr>
        <w:instrText>9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to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Fpage013</w:instrText>
      </w:r>
      <w:r w:rsidR="00780E79">
        <w:rPr>
          <w:rFonts w:ascii="Times New Roman" w:hAnsi="Times New Roman" w:cs="Times New Roman"/>
          <w:color w:val="000000"/>
        </w:rPr>
        <w:fldChar w:fldCharType="separate"/>
      </w:r>
      <w:r w:rsidR="00780E79">
        <w:rPr>
          <w:rFonts w:ascii="Times New Roman" w:hAnsi="Times New Roman" w:cs="Times New Roman"/>
          <w:noProof/>
          <w:color w:val="000000"/>
        </w:rPr>
        <w:instrText>12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" "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Fpage006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>"</w:instrText>
      </w:r>
      <w:r w:rsidR="00780E79">
        <w:rPr>
          <w:rFonts w:ascii="Times New Roman" w:hAnsi="Times New Roman" w:cs="Times New Roman"/>
          <w:color w:val="000000"/>
        </w:rPr>
        <w:fldChar w:fldCharType="separate"/>
      </w:r>
      <w:r w:rsidR="00780E79">
        <w:rPr>
          <w:rFonts w:ascii="Times New Roman" w:hAnsi="Times New Roman" w:cs="Times New Roman"/>
          <w:noProof/>
          <w:color w:val="000000"/>
        </w:rPr>
        <w:t>s 9 to 12</w:t>
      </w:r>
      <w:r>
        <w:rPr>
          <w:rFonts w:ascii="Times New Roman" w:hAnsi="Times New Roman" w:cs="Times New Roman"/>
          <w:color w:val="000000"/>
        </w:rPr>
        <w:fldChar w:fldCharType="end"/>
      </w:r>
      <w:bookmarkStart w:id="707" w:name="DBG681"/>
      <w:bookmarkEnd w:id="707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08" w:name="DBG682"/>
      <w:bookmarkEnd w:id="70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report is made solely to the </w:t>
      </w:r>
      <w:bookmarkStart w:id="709" w:name="DBG683"/>
      <w:bookmarkEnd w:id="709"/>
      <w:r>
        <w:rPr>
          <w:rFonts w:ascii="Times New Roman" w:hAnsi="Times New Roman" w:cs="Times New Roman"/>
          <w:color w:val="000000"/>
        </w:rPr>
        <w:t>company</w:t>
      </w:r>
      <w:bookmarkStart w:id="710" w:name="DBG684"/>
      <w:bookmarkEnd w:id="710"/>
      <w:r>
        <w:rPr>
          <w:rFonts w:ascii="Times New Roman" w:hAnsi="Times New Roman" w:cs="Times New Roman"/>
          <w:color w:val="000000"/>
        </w:rPr>
        <w:t>'</w:t>
      </w:r>
      <w:bookmarkStart w:id="711" w:name="DBG685"/>
      <w:bookmarkEnd w:id="711"/>
      <w:r>
        <w:rPr>
          <w:rFonts w:ascii="Times New Roman" w:hAnsi="Times New Roman" w:cs="Times New Roman"/>
          <w:color w:val="000000"/>
        </w:rPr>
        <w:t xml:space="preserve">s </w:t>
      </w:r>
      <w:bookmarkStart w:id="712" w:name="DBG686"/>
      <w:bookmarkEnd w:id="712"/>
      <w:r>
        <w:rPr>
          <w:rFonts w:ascii="Times New Roman" w:hAnsi="Times New Roman" w:cs="Times New Roman"/>
          <w:color w:val="000000"/>
        </w:rPr>
        <w:t>shareholders</w:t>
      </w:r>
      <w:bookmarkStart w:id="713" w:name="DBG687"/>
      <w:bookmarkEnd w:id="713"/>
      <w:r>
        <w:rPr>
          <w:rFonts w:ascii="Times New Roman" w:hAnsi="Times New Roman" w:cs="Times New Roman"/>
          <w:color w:val="000000"/>
        </w:rPr>
        <w:t>, as a body</w:t>
      </w:r>
      <w:bookmarkStart w:id="714" w:name="DBG688"/>
      <w:bookmarkEnd w:id="714"/>
      <w:r>
        <w:rPr>
          <w:rFonts w:ascii="Times New Roman" w:hAnsi="Times New Roman" w:cs="Times New Roman"/>
          <w:color w:val="000000"/>
        </w:rPr>
        <w:t xml:space="preserve">, in accordance </w:t>
      </w:r>
      <w:bookmarkStart w:id="715" w:name="DBG689"/>
      <w:bookmarkEnd w:id="715"/>
      <w:r>
        <w:rPr>
          <w:rFonts w:ascii="Times New Roman" w:hAnsi="Times New Roman" w:cs="Times New Roman"/>
          <w:color w:val="000000"/>
        </w:rPr>
        <w:t xml:space="preserve">with </w:t>
      </w:r>
      <w:bookmarkStart w:id="716" w:name="DBG690"/>
      <w:bookmarkEnd w:id="716"/>
      <w:r>
        <w:rPr>
          <w:rFonts w:ascii="Times New Roman" w:hAnsi="Times New Roman" w:cs="Times New Roman"/>
          <w:color w:val="000000"/>
        </w:rPr>
        <w:t>Section 235</w:t>
      </w:r>
      <w:bookmarkStart w:id="717" w:name="DBG691"/>
      <w:bookmarkEnd w:id="717"/>
      <w:r>
        <w:rPr>
          <w:rFonts w:ascii="Times New Roman" w:hAnsi="Times New Roman" w:cs="Times New Roman"/>
          <w:color w:val="000000"/>
        </w:rPr>
        <w:t xml:space="preserve"> of the </w:t>
      </w:r>
      <w:bookmarkStart w:id="718" w:name="DBG692"/>
      <w:bookmarkEnd w:id="718"/>
      <w:r>
        <w:rPr>
          <w:rFonts w:ascii="Times New Roman" w:hAnsi="Times New Roman" w:cs="Times New Roman"/>
          <w:color w:val="000000"/>
        </w:rPr>
        <w:t>Companies Act 1985</w:t>
      </w:r>
      <w:bookmarkStart w:id="719" w:name="DBG693"/>
      <w:bookmarkEnd w:id="719"/>
      <w:r>
        <w:rPr>
          <w:rFonts w:ascii="Times New Roman" w:hAnsi="Times New Roman" w:cs="Times New Roman"/>
          <w:color w:val="000000"/>
        </w:rPr>
        <w:t xml:space="preserve">. </w:t>
      </w:r>
      <w:bookmarkStart w:id="720" w:name="DBG694"/>
      <w:bookmarkEnd w:id="720"/>
      <w:r>
        <w:rPr>
          <w:rFonts w:ascii="Times New Roman" w:hAnsi="Times New Roman" w:cs="Times New Roman"/>
          <w:color w:val="000000"/>
        </w:rPr>
        <w:t>Our</w:t>
      </w:r>
      <w:bookmarkStart w:id="721" w:name="DBG695"/>
      <w:bookmarkEnd w:id="721"/>
      <w:r>
        <w:rPr>
          <w:rFonts w:ascii="Times New Roman" w:hAnsi="Times New Roman" w:cs="Times New Roman"/>
          <w:color w:val="000000"/>
        </w:rPr>
        <w:t xml:space="preserve"> audit work </w:t>
      </w:r>
      <w:bookmarkStart w:id="722" w:name="DBG696"/>
      <w:bookmarkEnd w:id="722"/>
      <w:r>
        <w:rPr>
          <w:rFonts w:ascii="Times New Roman" w:hAnsi="Times New Roman" w:cs="Times New Roman"/>
          <w:color w:val="000000"/>
        </w:rPr>
        <w:t>has be</w:t>
      </w:r>
      <w:r>
        <w:rPr>
          <w:rFonts w:ascii="Times New Roman" w:hAnsi="Times New Roman" w:cs="Times New Roman"/>
          <w:color w:val="000000"/>
        </w:rPr>
        <w:t xml:space="preserve">en undertaken </w:t>
      </w:r>
      <w:bookmarkStart w:id="723" w:name="DBG697"/>
      <w:bookmarkEnd w:id="723"/>
      <w:r>
        <w:rPr>
          <w:rFonts w:ascii="Times New Roman" w:hAnsi="Times New Roman" w:cs="Times New Roman"/>
          <w:color w:val="000000"/>
        </w:rPr>
        <w:t xml:space="preserve">so that </w:t>
      </w:r>
      <w:bookmarkStart w:id="724" w:name="DBG698"/>
      <w:bookmarkEnd w:id="724"/>
      <w:r>
        <w:rPr>
          <w:rFonts w:ascii="Times New Roman" w:hAnsi="Times New Roman" w:cs="Times New Roman"/>
          <w:color w:val="000000"/>
        </w:rPr>
        <w:t>we</w:t>
      </w:r>
      <w:bookmarkStart w:id="725" w:name="DBG699"/>
      <w:bookmarkEnd w:id="725"/>
      <w:r>
        <w:rPr>
          <w:rFonts w:ascii="Times New Roman" w:hAnsi="Times New Roman" w:cs="Times New Roman"/>
          <w:color w:val="000000"/>
        </w:rPr>
        <w:t xml:space="preserve"> </w:t>
      </w:r>
      <w:bookmarkStart w:id="726" w:name="DBG700"/>
      <w:bookmarkEnd w:id="726"/>
      <w:r>
        <w:rPr>
          <w:rFonts w:ascii="Times New Roman" w:hAnsi="Times New Roman" w:cs="Times New Roman"/>
          <w:color w:val="000000"/>
        </w:rPr>
        <w:t xml:space="preserve">might </w:t>
      </w:r>
      <w:bookmarkStart w:id="727" w:name="DBG701"/>
      <w:bookmarkEnd w:id="727"/>
      <w:r>
        <w:rPr>
          <w:rFonts w:ascii="Times New Roman" w:hAnsi="Times New Roman" w:cs="Times New Roman"/>
          <w:color w:val="000000"/>
        </w:rPr>
        <w:t xml:space="preserve">state to the </w:t>
      </w:r>
      <w:bookmarkStart w:id="728" w:name="DBG702"/>
      <w:bookmarkEnd w:id="728"/>
      <w:r>
        <w:rPr>
          <w:rFonts w:ascii="Times New Roman" w:hAnsi="Times New Roman" w:cs="Times New Roman"/>
          <w:color w:val="000000"/>
        </w:rPr>
        <w:t>company</w:t>
      </w:r>
      <w:bookmarkStart w:id="729" w:name="DBG703"/>
      <w:bookmarkEnd w:id="729"/>
      <w:r>
        <w:rPr>
          <w:rFonts w:ascii="Times New Roman" w:hAnsi="Times New Roman" w:cs="Times New Roman"/>
          <w:color w:val="000000"/>
        </w:rPr>
        <w:t>'</w:t>
      </w:r>
      <w:bookmarkStart w:id="730" w:name="DBG704"/>
      <w:bookmarkEnd w:id="730"/>
      <w:r>
        <w:rPr>
          <w:rFonts w:ascii="Times New Roman" w:hAnsi="Times New Roman" w:cs="Times New Roman"/>
          <w:color w:val="000000"/>
        </w:rPr>
        <w:t xml:space="preserve">s </w:t>
      </w:r>
      <w:bookmarkStart w:id="731" w:name="DBG705"/>
      <w:bookmarkEnd w:id="731"/>
      <w:r>
        <w:rPr>
          <w:rFonts w:ascii="Times New Roman" w:hAnsi="Times New Roman" w:cs="Times New Roman"/>
          <w:color w:val="000000"/>
        </w:rPr>
        <w:t>shareholders</w:t>
      </w:r>
      <w:bookmarkStart w:id="732" w:name="DBG706"/>
      <w:bookmarkEnd w:id="732"/>
      <w:r>
        <w:rPr>
          <w:rFonts w:ascii="Times New Roman" w:hAnsi="Times New Roman" w:cs="Times New Roman"/>
          <w:color w:val="000000"/>
        </w:rPr>
        <w:t xml:space="preserve"> those matters </w:t>
      </w:r>
      <w:bookmarkStart w:id="733" w:name="DBG707"/>
      <w:bookmarkEnd w:id="733"/>
      <w:r>
        <w:rPr>
          <w:rFonts w:ascii="Times New Roman" w:hAnsi="Times New Roman" w:cs="Times New Roman"/>
          <w:color w:val="000000"/>
        </w:rPr>
        <w:t>we</w:t>
      </w:r>
      <w:bookmarkStart w:id="734" w:name="DBG708"/>
      <w:bookmarkEnd w:id="734"/>
      <w:r>
        <w:rPr>
          <w:rFonts w:ascii="Times New Roman" w:hAnsi="Times New Roman" w:cs="Times New Roman"/>
          <w:color w:val="000000"/>
        </w:rPr>
        <w:t xml:space="preserve"> </w:t>
      </w:r>
      <w:bookmarkStart w:id="735" w:name="DBG709"/>
      <w:bookmarkEnd w:id="735"/>
      <w:r>
        <w:rPr>
          <w:rFonts w:ascii="Times New Roman" w:hAnsi="Times New Roman" w:cs="Times New Roman"/>
          <w:color w:val="000000"/>
        </w:rPr>
        <w:t>are</w:t>
      </w:r>
      <w:bookmarkStart w:id="736" w:name="DBG710"/>
      <w:bookmarkEnd w:id="736"/>
      <w:r>
        <w:rPr>
          <w:rFonts w:ascii="Times New Roman" w:hAnsi="Times New Roman" w:cs="Times New Roman"/>
          <w:color w:val="000000"/>
        </w:rPr>
        <w:t xml:space="preserve"> </w:t>
      </w:r>
      <w:bookmarkStart w:id="737" w:name="DBG711"/>
      <w:bookmarkEnd w:id="737"/>
      <w:r>
        <w:rPr>
          <w:rFonts w:ascii="Times New Roman" w:hAnsi="Times New Roman" w:cs="Times New Roman"/>
          <w:color w:val="000000"/>
        </w:rPr>
        <w:t xml:space="preserve">required to state to them in an </w:t>
      </w:r>
      <w:bookmarkStart w:id="738" w:name="DBG712"/>
      <w:bookmarkEnd w:id="738"/>
      <w:r>
        <w:rPr>
          <w:rFonts w:ascii="Times New Roman" w:hAnsi="Times New Roman" w:cs="Times New Roman"/>
          <w:color w:val="000000"/>
        </w:rPr>
        <w:t>auditor's</w:t>
      </w:r>
      <w:bookmarkStart w:id="739" w:name="DBG713"/>
      <w:bookmarkEnd w:id="739"/>
      <w:r>
        <w:rPr>
          <w:rFonts w:ascii="Times New Roman" w:hAnsi="Times New Roman" w:cs="Times New Roman"/>
          <w:color w:val="000000"/>
        </w:rPr>
        <w:t xml:space="preserve"> </w:t>
      </w:r>
      <w:bookmarkStart w:id="740" w:name="DBG714"/>
      <w:bookmarkEnd w:id="740"/>
      <w:r>
        <w:rPr>
          <w:rFonts w:ascii="Times New Roman" w:hAnsi="Times New Roman" w:cs="Times New Roman"/>
          <w:color w:val="000000"/>
        </w:rPr>
        <w:t xml:space="preserve">report and for no other purpose. To the fullest extent </w:t>
      </w:r>
      <w:bookmarkStart w:id="741" w:name="DBG715"/>
      <w:bookmarkEnd w:id="741"/>
      <w:r>
        <w:rPr>
          <w:rFonts w:ascii="Times New Roman" w:hAnsi="Times New Roman" w:cs="Times New Roman"/>
          <w:color w:val="000000"/>
        </w:rPr>
        <w:t xml:space="preserve">permitted by law, </w:t>
      </w:r>
      <w:bookmarkStart w:id="742" w:name="DBG716"/>
      <w:bookmarkEnd w:id="742"/>
      <w:r>
        <w:rPr>
          <w:rFonts w:ascii="Times New Roman" w:hAnsi="Times New Roman" w:cs="Times New Roman"/>
          <w:color w:val="000000"/>
        </w:rPr>
        <w:t>we</w:t>
      </w:r>
      <w:bookmarkStart w:id="743" w:name="DBG717"/>
      <w:bookmarkEnd w:id="743"/>
      <w:r>
        <w:rPr>
          <w:rFonts w:ascii="Times New Roman" w:hAnsi="Times New Roman" w:cs="Times New Roman"/>
          <w:color w:val="000000"/>
        </w:rPr>
        <w:t xml:space="preserve"> do </w:t>
      </w:r>
      <w:bookmarkStart w:id="744" w:name="DBG718"/>
      <w:bookmarkEnd w:id="744"/>
      <w:r>
        <w:rPr>
          <w:rFonts w:ascii="Times New Roman" w:hAnsi="Times New Roman" w:cs="Times New Roman"/>
          <w:color w:val="000000"/>
        </w:rPr>
        <w:t xml:space="preserve">not accept or assume responsibility to </w:t>
      </w:r>
      <w:r>
        <w:rPr>
          <w:rFonts w:ascii="Times New Roman" w:hAnsi="Times New Roman" w:cs="Times New Roman"/>
          <w:color w:val="000000"/>
        </w:rPr>
        <w:t xml:space="preserve">anyone other </w:t>
      </w:r>
      <w:bookmarkStart w:id="745" w:name="DBG719"/>
      <w:bookmarkEnd w:id="745"/>
      <w:r>
        <w:rPr>
          <w:rFonts w:ascii="Times New Roman" w:hAnsi="Times New Roman" w:cs="Times New Roman"/>
          <w:color w:val="000000"/>
        </w:rPr>
        <w:t xml:space="preserve">than the </w:t>
      </w:r>
      <w:bookmarkStart w:id="746" w:name="DBG720"/>
      <w:bookmarkEnd w:id="746"/>
      <w:r>
        <w:rPr>
          <w:rFonts w:ascii="Times New Roman" w:hAnsi="Times New Roman" w:cs="Times New Roman"/>
          <w:color w:val="000000"/>
        </w:rPr>
        <w:t>company</w:t>
      </w:r>
      <w:bookmarkStart w:id="747" w:name="DBG721"/>
      <w:bookmarkEnd w:id="747"/>
      <w:r>
        <w:rPr>
          <w:rFonts w:ascii="Times New Roman" w:hAnsi="Times New Roman" w:cs="Times New Roman"/>
          <w:color w:val="000000"/>
        </w:rPr>
        <w:t xml:space="preserve"> and the </w:t>
      </w:r>
      <w:bookmarkStart w:id="748" w:name="DBG722"/>
      <w:bookmarkEnd w:id="748"/>
      <w:r>
        <w:rPr>
          <w:rFonts w:ascii="Times New Roman" w:hAnsi="Times New Roman" w:cs="Times New Roman"/>
          <w:color w:val="000000"/>
        </w:rPr>
        <w:t>company</w:t>
      </w:r>
      <w:bookmarkStart w:id="749" w:name="DBG723"/>
      <w:bookmarkEnd w:id="749"/>
      <w:r>
        <w:rPr>
          <w:rFonts w:ascii="Times New Roman" w:hAnsi="Times New Roman" w:cs="Times New Roman"/>
          <w:color w:val="000000"/>
        </w:rPr>
        <w:t>'</w:t>
      </w:r>
      <w:bookmarkStart w:id="750" w:name="DBG724"/>
      <w:bookmarkEnd w:id="750"/>
      <w:r>
        <w:rPr>
          <w:rFonts w:ascii="Times New Roman" w:hAnsi="Times New Roman" w:cs="Times New Roman"/>
          <w:color w:val="000000"/>
        </w:rPr>
        <w:t xml:space="preserve">s </w:t>
      </w:r>
      <w:bookmarkStart w:id="751" w:name="DBG725"/>
      <w:bookmarkEnd w:id="751"/>
      <w:r>
        <w:rPr>
          <w:rFonts w:ascii="Times New Roman" w:hAnsi="Times New Roman" w:cs="Times New Roman"/>
          <w:color w:val="000000"/>
        </w:rPr>
        <w:t>shareholders</w:t>
      </w:r>
      <w:bookmarkStart w:id="752" w:name="DBG726"/>
      <w:bookmarkEnd w:id="752"/>
      <w:r>
        <w:rPr>
          <w:rFonts w:ascii="Times New Roman" w:hAnsi="Times New Roman" w:cs="Times New Roman"/>
          <w:color w:val="000000"/>
        </w:rPr>
        <w:t xml:space="preserve"> as a body, for </w:t>
      </w:r>
      <w:bookmarkStart w:id="753" w:name="DBG727"/>
      <w:bookmarkEnd w:id="753"/>
      <w:r>
        <w:rPr>
          <w:rFonts w:ascii="Times New Roman" w:hAnsi="Times New Roman" w:cs="Times New Roman"/>
          <w:color w:val="000000"/>
        </w:rPr>
        <w:t>our</w:t>
      </w:r>
      <w:bookmarkStart w:id="754" w:name="DBG728"/>
      <w:bookmarkEnd w:id="754"/>
      <w:r>
        <w:rPr>
          <w:rFonts w:ascii="Times New Roman" w:hAnsi="Times New Roman" w:cs="Times New Roman"/>
          <w:color w:val="000000"/>
        </w:rPr>
        <w:t xml:space="preserve"> audit work, for this report, or for the opinions </w:t>
      </w:r>
      <w:bookmarkStart w:id="755" w:name="DBG729"/>
      <w:bookmarkEnd w:id="755"/>
      <w:r>
        <w:rPr>
          <w:rFonts w:ascii="Times New Roman" w:hAnsi="Times New Roman" w:cs="Times New Roman"/>
          <w:color w:val="000000"/>
        </w:rPr>
        <w:t>we</w:t>
      </w:r>
      <w:bookmarkStart w:id="756" w:name="DBG730"/>
      <w:bookmarkEnd w:id="756"/>
      <w:r>
        <w:rPr>
          <w:rFonts w:ascii="Times New Roman" w:hAnsi="Times New Roman" w:cs="Times New Roman"/>
          <w:color w:val="000000"/>
        </w:rPr>
        <w:t xml:space="preserve"> </w:t>
      </w:r>
      <w:bookmarkStart w:id="757" w:name="DBG731"/>
      <w:bookmarkEnd w:id="757"/>
      <w:r>
        <w:rPr>
          <w:rFonts w:ascii="Times New Roman" w:hAnsi="Times New Roman" w:cs="Times New Roman"/>
          <w:color w:val="000000"/>
        </w:rPr>
        <w:t xml:space="preserve">have </w:t>
      </w:r>
      <w:bookmarkStart w:id="758" w:name="DBG732"/>
      <w:bookmarkEnd w:id="758"/>
      <w:r>
        <w:rPr>
          <w:rFonts w:ascii="Times New Roman" w:hAnsi="Times New Roman" w:cs="Times New Roman"/>
          <w:color w:val="000000"/>
        </w:rPr>
        <w:t>formed.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59" w:name="DBG733"/>
      <w:bookmarkEnd w:id="759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60" w:name="DBG734"/>
      <w:bookmarkEnd w:id="760"/>
      <w:r>
        <w:rPr>
          <w:rFonts w:ascii="Times New Roman" w:hAnsi="Times New Roman" w:cs="Times New Roman"/>
          <w:b/>
          <w:bCs/>
          <w:color w:val="000000"/>
        </w:rPr>
        <w:t xml:space="preserve">RESPECTIVE RESPONSIBILITIES OF </w:t>
      </w:r>
      <w:bookmarkStart w:id="761" w:name="DBG735"/>
      <w:bookmarkEnd w:id="761"/>
      <w:r>
        <w:rPr>
          <w:rFonts w:ascii="Times New Roman" w:hAnsi="Times New Roman" w:cs="Times New Roman"/>
          <w:b/>
          <w:bCs/>
          <w:color w:val="000000"/>
        </w:rPr>
        <w:t>DIRECTORS</w:t>
      </w:r>
      <w:bookmarkStart w:id="762" w:name="DBG736"/>
      <w:bookmarkEnd w:id="762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bookmarkStart w:id="763" w:name="DBG737"/>
      <w:bookmarkEnd w:id="763"/>
      <w:r>
        <w:rPr>
          <w:rFonts w:ascii="Times New Roman" w:hAnsi="Times New Roman" w:cs="Times New Roman"/>
          <w:b/>
          <w:bCs/>
          <w:color w:val="000000"/>
        </w:rPr>
        <w:t>AUDITOR</w:t>
      </w:r>
      <w:bookmarkStart w:id="764" w:name="DBG738"/>
      <w:bookmarkEnd w:id="76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65" w:name="DBG739"/>
      <w:bookmarkEnd w:id="765"/>
      <w:r>
        <w:rPr>
          <w:rFonts w:ascii="Times New Roman" w:hAnsi="Times New Roman" w:cs="Times New Roman"/>
          <w:color w:val="000000"/>
        </w:rPr>
        <w:t xml:space="preserve">The </w:t>
      </w:r>
      <w:bookmarkStart w:id="766" w:name="DBG740"/>
      <w:bookmarkEnd w:id="766"/>
      <w:r>
        <w:rPr>
          <w:rFonts w:ascii="Times New Roman" w:hAnsi="Times New Roman" w:cs="Times New Roman"/>
          <w:color w:val="000000"/>
        </w:rPr>
        <w:t>directors' responsibilities</w:t>
      </w:r>
      <w:bookmarkStart w:id="767" w:name="DBG741"/>
      <w:bookmarkEnd w:id="767"/>
      <w:r>
        <w:rPr>
          <w:rFonts w:ascii="Times New Roman" w:hAnsi="Times New Roman" w:cs="Times New Roman"/>
          <w:color w:val="000000"/>
        </w:rPr>
        <w:t xml:space="preserve"> for preparing the </w:t>
      </w:r>
      <w:bookmarkStart w:id="768" w:name="DBG742"/>
      <w:bookmarkEnd w:id="768"/>
      <w:r>
        <w:rPr>
          <w:rFonts w:ascii="Times New Roman" w:hAnsi="Times New Roman" w:cs="Times New Roman"/>
          <w:color w:val="000000"/>
        </w:rPr>
        <w:t>financial statements</w:t>
      </w:r>
      <w:bookmarkStart w:id="769" w:name="DBG743"/>
      <w:bookmarkEnd w:id="769"/>
      <w:r>
        <w:rPr>
          <w:rFonts w:ascii="Times New Roman" w:hAnsi="Times New Roman" w:cs="Times New Roman"/>
          <w:color w:val="000000"/>
        </w:rPr>
        <w:t xml:space="preserve"> </w:t>
      </w:r>
      <w:bookmarkStart w:id="770" w:name="DBG744"/>
      <w:bookmarkEnd w:id="770"/>
      <w:r>
        <w:rPr>
          <w:rFonts w:ascii="Times New Roman" w:hAnsi="Times New Roman" w:cs="Times New Roman"/>
          <w:color w:val="000000"/>
        </w:rPr>
        <w:t xml:space="preserve">in accordance with </w:t>
      </w:r>
      <w:bookmarkStart w:id="771" w:name="DBG745"/>
      <w:bookmarkEnd w:id="771"/>
      <w:r>
        <w:rPr>
          <w:rFonts w:ascii="Times New Roman" w:hAnsi="Times New Roman" w:cs="Times New Roman"/>
          <w:color w:val="000000"/>
        </w:rPr>
        <w:t xml:space="preserve">applicable law and United Kingdom Accounting </w:t>
      </w:r>
      <w:bookmarkStart w:id="772" w:name="DBG746"/>
      <w:bookmarkEnd w:id="772"/>
      <w:r>
        <w:rPr>
          <w:rFonts w:ascii="Times New Roman" w:hAnsi="Times New Roman" w:cs="Times New Roman"/>
          <w:color w:val="000000"/>
        </w:rPr>
        <w:t xml:space="preserve">Standards (United Kingdom Generally Accepted </w:t>
      </w:r>
      <w:bookmarkStart w:id="773" w:name="DBG747"/>
      <w:bookmarkEnd w:id="773"/>
      <w:r>
        <w:rPr>
          <w:rFonts w:ascii="Times New Roman" w:hAnsi="Times New Roman" w:cs="Times New Roman"/>
          <w:color w:val="000000"/>
        </w:rPr>
        <w:t xml:space="preserve">Accounting Practice) are </w:t>
      </w:r>
      <w:bookmarkStart w:id="774" w:name="DBG748"/>
      <w:bookmarkEnd w:id="774"/>
      <w:r>
        <w:rPr>
          <w:rFonts w:ascii="Times New Roman" w:hAnsi="Times New Roman" w:cs="Times New Roman"/>
          <w:color w:val="000000"/>
        </w:rPr>
        <w:t xml:space="preserve">set out in the Statement of </w:t>
      </w:r>
      <w:bookmarkStart w:id="775" w:name="DBG749"/>
      <w:bookmarkEnd w:id="775"/>
      <w:r>
        <w:rPr>
          <w:rFonts w:ascii="Times New Roman" w:hAnsi="Times New Roman" w:cs="Times New Roman"/>
          <w:color w:val="000000"/>
        </w:rPr>
        <w:t>Directors' Responsibilities</w:t>
      </w:r>
      <w:bookmarkStart w:id="776" w:name="DBG750"/>
      <w:bookmarkEnd w:id="776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77" w:name="DBG751"/>
      <w:bookmarkEnd w:id="777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78" w:name="DBG752"/>
      <w:bookmarkEnd w:id="778"/>
      <w:r>
        <w:rPr>
          <w:rFonts w:ascii="Times New Roman" w:hAnsi="Times New Roman" w:cs="Times New Roman"/>
          <w:color w:val="000000"/>
        </w:rPr>
        <w:t>Our</w:t>
      </w:r>
      <w:bookmarkStart w:id="779" w:name="DBG753"/>
      <w:bookmarkEnd w:id="779"/>
      <w:r>
        <w:rPr>
          <w:rFonts w:ascii="Times New Roman" w:hAnsi="Times New Roman" w:cs="Times New Roman"/>
          <w:color w:val="000000"/>
        </w:rPr>
        <w:t xml:space="preserve"> responsibility is to audit the </w:t>
      </w:r>
      <w:bookmarkStart w:id="780" w:name="DBG754"/>
      <w:bookmarkEnd w:id="780"/>
      <w:r>
        <w:rPr>
          <w:rFonts w:ascii="Times New Roman" w:hAnsi="Times New Roman" w:cs="Times New Roman"/>
          <w:color w:val="000000"/>
        </w:rPr>
        <w:t>financial statements</w:t>
      </w:r>
      <w:bookmarkStart w:id="781" w:name="DBG755"/>
      <w:bookmarkEnd w:id="781"/>
      <w:r>
        <w:rPr>
          <w:rFonts w:ascii="Times New Roman" w:hAnsi="Times New Roman" w:cs="Times New Roman"/>
          <w:color w:val="000000"/>
        </w:rPr>
        <w:t xml:space="preserve"> in accordance with relevant legal </w:t>
      </w:r>
      <w:bookmarkStart w:id="782" w:name="DBG756"/>
      <w:bookmarkEnd w:id="782"/>
      <w:r>
        <w:rPr>
          <w:rFonts w:ascii="Times New Roman" w:hAnsi="Times New Roman" w:cs="Times New Roman"/>
          <w:color w:val="000000"/>
        </w:rPr>
        <w:t>and</w:t>
      </w:r>
      <w:bookmarkStart w:id="783" w:name="DBG757"/>
      <w:bookmarkEnd w:id="783"/>
      <w:r>
        <w:rPr>
          <w:rFonts w:ascii="Times New Roman" w:hAnsi="Times New Roman" w:cs="Times New Roman"/>
          <w:color w:val="000000"/>
        </w:rPr>
        <w:t xml:space="preserve"> regulatory requirements and International Standards on Auditing (UK and Ireland).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84" w:name="DBG758"/>
      <w:bookmarkEnd w:id="78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85" w:name="DBG759"/>
      <w:bookmarkEnd w:id="785"/>
      <w:r>
        <w:rPr>
          <w:rFonts w:ascii="Times New Roman" w:hAnsi="Times New Roman" w:cs="Times New Roman"/>
          <w:color w:val="000000"/>
        </w:rPr>
        <w:t>We</w:t>
      </w:r>
      <w:bookmarkStart w:id="786" w:name="DBG760"/>
      <w:bookmarkEnd w:id="786"/>
      <w:r>
        <w:rPr>
          <w:rFonts w:ascii="Times New Roman" w:hAnsi="Times New Roman" w:cs="Times New Roman"/>
          <w:color w:val="000000"/>
        </w:rPr>
        <w:t xml:space="preserve"> report to you </w:t>
      </w:r>
      <w:bookmarkStart w:id="787" w:name="DBG761"/>
      <w:bookmarkEnd w:id="787"/>
      <w:r>
        <w:rPr>
          <w:rFonts w:ascii="Times New Roman" w:hAnsi="Times New Roman" w:cs="Times New Roman"/>
          <w:color w:val="000000"/>
        </w:rPr>
        <w:t>our</w:t>
      </w:r>
      <w:bookmarkStart w:id="788" w:name="DBG762"/>
      <w:bookmarkEnd w:id="788"/>
      <w:r>
        <w:rPr>
          <w:rFonts w:ascii="Times New Roman" w:hAnsi="Times New Roman" w:cs="Times New Roman"/>
          <w:color w:val="000000"/>
        </w:rPr>
        <w:t xml:space="preserve"> opinion as to whether </w:t>
      </w:r>
      <w:bookmarkStart w:id="789" w:name="DBG763"/>
      <w:bookmarkEnd w:id="789"/>
      <w:r>
        <w:rPr>
          <w:rFonts w:ascii="Times New Roman" w:hAnsi="Times New Roman" w:cs="Times New Roman"/>
          <w:color w:val="000000"/>
        </w:rPr>
        <w:t xml:space="preserve">the </w:t>
      </w:r>
      <w:bookmarkStart w:id="790" w:name="DBG764"/>
      <w:bookmarkEnd w:id="790"/>
      <w:r>
        <w:rPr>
          <w:rFonts w:ascii="Times New Roman" w:hAnsi="Times New Roman" w:cs="Times New Roman"/>
          <w:color w:val="000000"/>
        </w:rPr>
        <w:t>financial statements</w:t>
      </w:r>
      <w:bookmarkStart w:id="791" w:name="DBG765"/>
      <w:bookmarkEnd w:id="791"/>
      <w:r>
        <w:rPr>
          <w:rFonts w:ascii="Times New Roman" w:hAnsi="Times New Roman" w:cs="Times New Roman"/>
          <w:color w:val="000000"/>
        </w:rPr>
        <w:t xml:space="preserve"> giv</w:t>
      </w:r>
      <w:r>
        <w:rPr>
          <w:rFonts w:ascii="Times New Roman" w:hAnsi="Times New Roman" w:cs="Times New Roman"/>
          <w:color w:val="000000"/>
        </w:rPr>
        <w:t xml:space="preserve">e a true and fair </w:t>
      </w:r>
      <w:bookmarkStart w:id="792" w:name="DBG766"/>
      <w:bookmarkEnd w:id="792"/>
      <w:r>
        <w:rPr>
          <w:rFonts w:ascii="Times New Roman" w:hAnsi="Times New Roman" w:cs="Times New Roman"/>
          <w:color w:val="000000"/>
        </w:rPr>
        <w:t xml:space="preserve">view </w:t>
      </w:r>
      <w:bookmarkStart w:id="793" w:name="DBG767"/>
      <w:bookmarkEnd w:id="793"/>
      <w:r>
        <w:rPr>
          <w:rFonts w:ascii="Times New Roman" w:hAnsi="Times New Roman" w:cs="Times New Roman"/>
          <w:color w:val="000000"/>
        </w:rPr>
        <w:t>and are properly</w:t>
      </w:r>
      <w:bookmarkStart w:id="794" w:name="DBG768"/>
      <w:bookmarkEnd w:id="794"/>
      <w:r>
        <w:rPr>
          <w:rFonts w:ascii="Times New Roman" w:hAnsi="Times New Roman" w:cs="Times New Roman"/>
          <w:color w:val="000000"/>
        </w:rPr>
        <w:t xml:space="preserve"> prepared in accordance with the </w:t>
      </w:r>
      <w:bookmarkStart w:id="795" w:name="DBG769"/>
      <w:bookmarkEnd w:id="795"/>
      <w:r>
        <w:rPr>
          <w:rFonts w:ascii="Times New Roman" w:hAnsi="Times New Roman" w:cs="Times New Roman"/>
          <w:color w:val="000000"/>
        </w:rPr>
        <w:t>Companies Act 1985</w:t>
      </w:r>
      <w:bookmarkStart w:id="796" w:name="DBG770"/>
      <w:bookmarkEnd w:id="796"/>
      <w:r>
        <w:rPr>
          <w:rFonts w:ascii="Times New Roman" w:hAnsi="Times New Roman" w:cs="Times New Roman"/>
          <w:color w:val="000000"/>
        </w:rPr>
        <w:t>.</w:t>
      </w:r>
      <w:bookmarkStart w:id="797" w:name="DBG771"/>
      <w:bookmarkEnd w:id="797"/>
      <w:r>
        <w:rPr>
          <w:rFonts w:ascii="Times New Roman" w:hAnsi="Times New Roman" w:cs="Times New Roman"/>
          <w:color w:val="000000"/>
        </w:rPr>
        <w:t xml:space="preserve"> </w:t>
      </w:r>
      <w:bookmarkStart w:id="798" w:name="DBG772"/>
      <w:bookmarkEnd w:id="798"/>
      <w:r>
        <w:rPr>
          <w:rFonts w:ascii="Times New Roman" w:hAnsi="Times New Roman" w:cs="Times New Roman"/>
          <w:color w:val="000000"/>
        </w:rPr>
        <w:t>We</w:t>
      </w:r>
      <w:bookmarkStart w:id="799" w:name="DBG773"/>
      <w:bookmarkEnd w:id="799"/>
      <w:r>
        <w:rPr>
          <w:rFonts w:ascii="Times New Roman" w:hAnsi="Times New Roman" w:cs="Times New Roman"/>
          <w:color w:val="000000"/>
        </w:rPr>
        <w:t xml:space="preserve"> also report to </w:t>
      </w:r>
      <w:bookmarkStart w:id="800" w:name="DBG774"/>
      <w:bookmarkEnd w:id="800"/>
      <w:r>
        <w:rPr>
          <w:rFonts w:ascii="Times New Roman" w:hAnsi="Times New Roman" w:cs="Times New Roman"/>
          <w:color w:val="000000"/>
        </w:rPr>
        <w:t xml:space="preserve">you whether in </w:t>
      </w:r>
      <w:bookmarkStart w:id="801" w:name="DBG775"/>
      <w:bookmarkEnd w:id="801"/>
      <w:r>
        <w:rPr>
          <w:rFonts w:ascii="Times New Roman" w:hAnsi="Times New Roman" w:cs="Times New Roman"/>
          <w:color w:val="000000"/>
        </w:rPr>
        <w:t>our</w:t>
      </w:r>
      <w:bookmarkStart w:id="802" w:name="DBG776"/>
      <w:bookmarkEnd w:id="802"/>
      <w:r>
        <w:rPr>
          <w:rFonts w:ascii="Times New Roman" w:hAnsi="Times New Roman" w:cs="Times New Roman"/>
          <w:color w:val="000000"/>
        </w:rPr>
        <w:t xml:space="preserve"> opinion </w:t>
      </w:r>
      <w:bookmarkStart w:id="803" w:name="DBG777"/>
      <w:bookmarkEnd w:id="803"/>
      <w:r>
        <w:rPr>
          <w:rFonts w:ascii="Times New Roman" w:hAnsi="Times New Roman" w:cs="Times New Roman"/>
          <w:color w:val="000000"/>
        </w:rPr>
        <w:t xml:space="preserve">the information given in the </w:t>
      </w:r>
      <w:bookmarkStart w:id="804" w:name="DBG778"/>
      <w:bookmarkEnd w:id="804"/>
      <w:r>
        <w:rPr>
          <w:rFonts w:ascii="Times New Roman" w:hAnsi="Times New Roman" w:cs="Times New Roman"/>
          <w:color w:val="000000"/>
        </w:rPr>
        <w:t>Directors' Report</w:t>
      </w:r>
      <w:bookmarkStart w:id="805" w:name="DBG779"/>
      <w:bookmarkEnd w:id="805"/>
      <w:r>
        <w:rPr>
          <w:rFonts w:ascii="Times New Roman" w:hAnsi="Times New Roman" w:cs="Times New Roman"/>
          <w:color w:val="000000"/>
        </w:rPr>
        <w:t xml:space="preserve"> is consistent </w:t>
      </w:r>
      <w:bookmarkStart w:id="806" w:name="DBG780"/>
      <w:bookmarkEnd w:id="806"/>
      <w:r>
        <w:rPr>
          <w:rFonts w:ascii="Times New Roman" w:hAnsi="Times New Roman" w:cs="Times New Roman"/>
          <w:color w:val="000000"/>
        </w:rPr>
        <w:t xml:space="preserve">with the </w:t>
      </w:r>
      <w:bookmarkStart w:id="807" w:name="DBG781"/>
      <w:bookmarkEnd w:id="807"/>
      <w:r>
        <w:rPr>
          <w:rFonts w:ascii="Times New Roman" w:hAnsi="Times New Roman" w:cs="Times New Roman"/>
          <w:color w:val="000000"/>
        </w:rPr>
        <w:t>financial statements</w:t>
      </w:r>
      <w:bookmarkStart w:id="808" w:name="DBG782"/>
      <w:bookmarkEnd w:id="808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09" w:name="DBG783"/>
      <w:bookmarkEnd w:id="809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addition </w:t>
      </w:r>
      <w:bookmarkStart w:id="810" w:name="DBG784"/>
      <w:bookmarkEnd w:id="810"/>
      <w:r>
        <w:rPr>
          <w:rFonts w:ascii="Times New Roman" w:hAnsi="Times New Roman" w:cs="Times New Roman"/>
          <w:color w:val="000000"/>
        </w:rPr>
        <w:t>we</w:t>
      </w:r>
      <w:bookmarkStart w:id="811" w:name="DBG785"/>
      <w:bookmarkEnd w:id="811"/>
      <w:r>
        <w:rPr>
          <w:rFonts w:ascii="Times New Roman" w:hAnsi="Times New Roman" w:cs="Times New Roman"/>
          <w:color w:val="000000"/>
        </w:rPr>
        <w:t xml:space="preserve"> report to you if, in </w:t>
      </w:r>
      <w:bookmarkStart w:id="812" w:name="DBG786"/>
      <w:bookmarkEnd w:id="812"/>
      <w:r>
        <w:rPr>
          <w:rFonts w:ascii="Times New Roman" w:hAnsi="Times New Roman" w:cs="Times New Roman"/>
          <w:color w:val="000000"/>
        </w:rPr>
        <w:t>our</w:t>
      </w:r>
      <w:bookmarkStart w:id="813" w:name="DBG787"/>
      <w:bookmarkEnd w:id="813"/>
      <w:r>
        <w:rPr>
          <w:rFonts w:ascii="Times New Roman" w:hAnsi="Times New Roman" w:cs="Times New Roman"/>
          <w:color w:val="000000"/>
        </w:rPr>
        <w:t xml:space="preserve"> </w:t>
      </w:r>
      <w:bookmarkStart w:id="814" w:name="DBG788"/>
      <w:bookmarkEnd w:id="814"/>
      <w:r>
        <w:rPr>
          <w:rFonts w:ascii="Times New Roman" w:hAnsi="Times New Roman" w:cs="Times New Roman"/>
          <w:color w:val="000000"/>
        </w:rPr>
        <w:t xml:space="preserve">opinion, the </w:t>
      </w:r>
      <w:bookmarkStart w:id="815" w:name="DBG789"/>
      <w:bookmarkEnd w:id="815"/>
      <w:r>
        <w:rPr>
          <w:rFonts w:ascii="Times New Roman" w:hAnsi="Times New Roman" w:cs="Times New Roman"/>
          <w:color w:val="000000"/>
        </w:rPr>
        <w:t>company</w:t>
      </w:r>
      <w:bookmarkStart w:id="816" w:name="DBG790"/>
      <w:bookmarkEnd w:id="816"/>
      <w:r>
        <w:rPr>
          <w:rFonts w:ascii="Times New Roman" w:hAnsi="Times New Roman" w:cs="Times New Roman"/>
          <w:color w:val="000000"/>
        </w:rPr>
        <w:t xml:space="preserve"> has not kept proper accounting </w:t>
      </w:r>
      <w:bookmarkStart w:id="817" w:name="DBG791"/>
      <w:bookmarkEnd w:id="817"/>
      <w:r>
        <w:rPr>
          <w:rFonts w:ascii="Times New Roman" w:hAnsi="Times New Roman" w:cs="Times New Roman"/>
          <w:color w:val="000000"/>
        </w:rPr>
        <w:t xml:space="preserve">records, </w:t>
      </w:r>
      <w:bookmarkStart w:id="818" w:name="DBG792"/>
      <w:bookmarkEnd w:id="818"/>
      <w:r>
        <w:rPr>
          <w:rFonts w:ascii="Times New Roman" w:hAnsi="Times New Roman" w:cs="Times New Roman"/>
          <w:color w:val="000000"/>
        </w:rPr>
        <w:t xml:space="preserve">if </w:t>
      </w:r>
      <w:bookmarkStart w:id="819" w:name="DBG793"/>
      <w:bookmarkEnd w:id="819"/>
      <w:r>
        <w:rPr>
          <w:rFonts w:ascii="Times New Roman" w:hAnsi="Times New Roman" w:cs="Times New Roman"/>
          <w:color w:val="000000"/>
        </w:rPr>
        <w:t>we</w:t>
      </w:r>
      <w:bookmarkStart w:id="820" w:name="DBG794"/>
      <w:bookmarkEnd w:id="820"/>
      <w:r>
        <w:rPr>
          <w:rFonts w:ascii="Times New Roman" w:hAnsi="Times New Roman" w:cs="Times New Roman"/>
          <w:color w:val="000000"/>
        </w:rPr>
        <w:t xml:space="preserve"> have not received all the information and explanations </w:t>
      </w:r>
      <w:bookmarkStart w:id="821" w:name="DBG795"/>
      <w:bookmarkEnd w:id="821"/>
      <w:r>
        <w:rPr>
          <w:rFonts w:ascii="Times New Roman" w:hAnsi="Times New Roman" w:cs="Times New Roman"/>
          <w:color w:val="000000"/>
        </w:rPr>
        <w:t>we</w:t>
      </w:r>
      <w:bookmarkStart w:id="822" w:name="DBG796"/>
      <w:bookmarkEnd w:id="822"/>
      <w:r>
        <w:rPr>
          <w:rFonts w:ascii="Times New Roman" w:hAnsi="Times New Roman" w:cs="Times New Roman"/>
          <w:color w:val="000000"/>
        </w:rPr>
        <w:t xml:space="preserve"> r</w:t>
      </w:r>
      <w:r>
        <w:rPr>
          <w:rFonts w:ascii="Times New Roman" w:hAnsi="Times New Roman" w:cs="Times New Roman"/>
          <w:color w:val="000000"/>
        </w:rPr>
        <w:t xml:space="preserve">equire for </w:t>
      </w:r>
      <w:bookmarkStart w:id="823" w:name="DBG797"/>
      <w:bookmarkEnd w:id="823"/>
      <w:r>
        <w:rPr>
          <w:rFonts w:ascii="Times New Roman" w:hAnsi="Times New Roman" w:cs="Times New Roman"/>
          <w:color w:val="000000"/>
        </w:rPr>
        <w:t>our</w:t>
      </w:r>
      <w:bookmarkStart w:id="824" w:name="DBG798"/>
      <w:bookmarkEnd w:id="824"/>
      <w:r>
        <w:rPr>
          <w:rFonts w:ascii="Times New Roman" w:hAnsi="Times New Roman" w:cs="Times New Roman"/>
          <w:color w:val="000000"/>
        </w:rPr>
        <w:t xml:space="preserve"> </w:t>
      </w:r>
      <w:bookmarkStart w:id="825" w:name="DBG799"/>
      <w:bookmarkEnd w:id="825"/>
      <w:r>
        <w:rPr>
          <w:rFonts w:ascii="Times New Roman" w:hAnsi="Times New Roman" w:cs="Times New Roman"/>
          <w:color w:val="000000"/>
        </w:rPr>
        <w:t xml:space="preserve">audit, or if information </w:t>
      </w:r>
      <w:bookmarkStart w:id="826" w:name="DBG800"/>
      <w:bookmarkEnd w:id="826"/>
      <w:r>
        <w:rPr>
          <w:rFonts w:ascii="Times New Roman" w:hAnsi="Times New Roman" w:cs="Times New Roman"/>
          <w:color w:val="000000"/>
        </w:rPr>
        <w:t xml:space="preserve">specified by law regarding </w:t>
      </w:r>
      <w:bookmarkStart w:id="827" w:name="DBG801"/>
      <w:bookmarkEnd w:id="827"/>
      <w:r>
        <w:rPr>
          <w:rFonts w:ascii="Times New Roman" w:hAnsi="Times New Roman" w:cs="Times New Roman"/>
          <w:color w:val="000000"/>
        </w:rPr>
        <w:t>directors'</w:t>
      </w:r>
      <w:bookmarkStart w:id="828" w:name="DBG802"/>
      <w:bookmarkEnd w:id="828"/>
      <w:r>
        <w:rPr>
          <w:rFonts w:ascii="Times New Roman" w:hAnsi="Times New Roman" w:cs="Times New Roman"/>
          <w:color w:val="000000"/>
        </w:rPr>
        <w:t xml:space="preserve"> remuneration and </w:t>
      </w:r>
      <w:bookmarkStart w:id="829" w:name="DBG803"/>
      <w:bookmarkEnd w:id="829"/>
      <w:r>
        <w:rPr>
          <w:rFonts w:ascii="Times New Roman" w:hAnsi="Times New Roman" w:cs="Times New Roman"/>
          <w:color w:val="000000"/>
        </w:rPr>
        <w:t xml:space="preserve">other </w:t>
      </w:r>
      <w:bookmarkStart w:id="830" w:name="DBG804"/>
      <w:bookmarkEnd w:id="830"/>
      <w:r>
        <w:rPr>
          <w:rFonts w:ascii="Times New Roman" w:hAnsi="Times New Roman" w:cs="Times New Roman"/>
          <w:color w:val="000000"/>
        </w:rPr>
        <w:t>transactions is not disclosed.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31" w:name="DBG805"/>
      <w:bookmarkEnd w:id="83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32" w:name="DBG806"/>
      <w:bookmarkEnd w:id="832"/>
      <w:r>
        <w:rPr>
          <w:rFonts w:ascii="Times New Roman" w:hAnsi="Times New Roman" w:cs="Times New Roman"/>
          <w:color w:val="000000"/>
        </w:rPr>
        <w:t>We</w:t>
      </w:r>
      <w:bookmarkStart w:id="833" w:name="DBG807"/>
      <w:bookmarkEnd w:id="833"/>
      <w:r>
        <w:rPr>
          <w:rFonts w:ascii="Times New Roman" w:hAnsi="Times New Roman" w:cs="Times New Roman"/>
          <w:color w:val="000000"/>
        </w:rPr>
        <w:t xml:space="preserve"> read the </w:t>
      </w:r>
      <w:bookmarkStart w:id="834" w:name="DBG808"/>
      <w:bookmarkEnd w:id="834"/>
      <w:r>
        <w:rPr>
          <w:rFonts w:ascii="Times New Roman" w:hAnsi="Times New Roman" w:cs="Times New Roman"/>
          <w:color w:val="000000"/>
        </w:rPr>
        <w:t>Directors' Report</w:t>
      </w:r>
      <w:bookmarkStart w:id="835" w:name="DBG809"/>
      <w:bookmarkEnd w:id="835"/>
      <w:r>
        <w:rPr>
          <w:rFonts w:ascii="Times New Roman" w:hAnsi="Times New Roman" w:cs="Times New Roman"/>
          <w:color w:val="000000"/>
        </w:rPr>
        <w:t xml:space="preserve"> and consider the </w:t>
      </w:r>
      <w:bookmarkStart w:id="836" w:name="DBG810"/>
      <w:bookmarkEnd w:id="836"/>
      <w:r>
        <w:rPr>
          <w:rFonts w:ascii="Times New Roman" w:hAnsi="Times New Roman" w:cs="Times New Roman"/>
          <w:color w:val="000000"/>
        </w:rPr>
        <w:t xml:space="preserve">implications for </w:t>
      </w:r>
      <w:bookmarkStart w:id="837" w:name="DBG811"/>
      <w:bookmarkEnd w:id="837"/>
      <w:r>
        <w:rPr>
          <w:rFonts w:ascii="Times New Roman" w:hAnsi="Times New Roman" w:cs="Times New Roman"/>
          <w:color w:val="000000"/>
        </w:rPr>
        <w:t>our</w:t>
      </w:r>
      <w:bookmarkStart w:id="838" w:name="DBG812"/>
      <w:bookmarkEnd w:id="838"/>
      <w:r>
        <w:rPr>
          <w:rFonts w:ascii="Times New Roman" w:hAnsi="Times New Roman" w:cs="Times New Roman"/>
          <w:color w:val="000000"/>
        </w:rPr>
        <w:t xml:space="preserve"> report if </w:t>
      </w:r>
      <w:bookmarkStart w:id="839" w:name="DBG813"/>
      <w:bookmarkEnd w:id="839"/>
      <w:r>
        <w:rPr>
          <w:rFonts w:ascii="Times New Roman" w:hAnsi="Times New Roman" w:cs="Times New Roman"/>
          <w:color w:val="000000"/>
        </w:rPr>
        <w:t>we</w:t>
      </w:r>
      <w:bookmarkStart w:id="840" w:name="DBG814"/>
      <w:bookmarkEnd w:id="840"/>
      <w:r>
        <w:rPr>
          <w:rFonts w:ascii="Times New Roman" w:hAnsi="Times New Roman" w:cs="Times New Roman"/>
          <w:color w:val="000000"/>
        </w:rPr>
        <w:t xml:space="preserve"> </w:t>
      </w:r>
      <w:bookmarkStart w:id="841" w:name="DBG815"/>
      <w:bookmarkEnd w:id="841"/>
      <w:r>
        <w:rPr>
          <w:rFonts w:ascii="Times New Roman" w:hAnsi="Times New Roman" w:cs="Times New Roman"/>
          <w:color w:val="000000"/>
        </w:rPr>
        <w:t xml:space="preserve">become </w:t>
      </w:r>
      <w:bookmarkStart w:id="842" w:name="DBG816"/>
      <w:bookmarkEnd w:id="842"/>
      <w:r>
        <w:rPr>
          <w:rFonts w:ascii="Times New Roman" w:hAnsi="Times New Roman" w:cs="Times New Roman"/>
          <w:color w:val="000000"/>
        </w:rPr>
        <w:t xml:space="preserve">aware of any apparent </w:t>
      </w:r>
      <w:bookmarkStart w:id="843" w:name="DBG817"/>
      <w:bookmarkEnd w:id="843"/>
      <w:r>
        <w:rPr>
          <w:rFonts w:ascii="Times New Roman" w:hAnsi="Times New Roman" w:cs="Times New Roman"/>
          <w:color w:val="000000"/>
        </w:rPr>
        <w:t>misstatements</w:t>
      </w:r>
      <w:bookmarkStart w:id="844" w:name="DBG818"/>
      <w:bookmarkEnd w:id="844"/>
      <w:r>
        <w:rPr>
          <w:rFonts w:ascii="Times New Roman" w:hAnsi="Times New Roman" w:cs="Times New Roman"/>
          <w:color w:val="000000"/>
        </w:rPr>
        <w:t xml:space="preserve"> within it.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45" w:name="DBG819"/>
      <w:bookmarkEnd w:id="845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BASIS OF AUDIT OPINION</w:t>
      </w:r>
      <w:bookmarkStart w:id="846" w:name="DBG820"/>
      <w:bookmarkEnd w:id="846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47" w:name="DBG821"/>
      <w:bookmarkEnd w:id="847"/>
      <w:r>
        <w:rPr>
          <w:rFonts w:ascii="Times New Roman" w:hAnsi="Times New Roman" w:cs="Times New Roman"/>
          <w:color w:val="000000"/>
        </w:rPr>
        <w:t>We</w:t>
      </w:r>
      <w:bookmarkStart w:id="848" w:name="DBG822"/>
      <w:bookmarkEnd w:id="848"/>
      <w:r>
        <w:rPr>
          <w:rFonts w:ascii="Times New Roman" w:hAnsi="Times New Roman" w:cs="Times New Roman"/>
          <w:color w:val="000000"/>
        </w:rPr>
        <w:t xml:space="preserve"> conducted </w:t>
      </w:r>
      <w:bookmarkStart w:id="849" w:name="DBG823"/>
      <w:bookmarkEnd w:id="849"/>
      <w:r>
        <w:rPr>
          <w:rFonts w:ascii="Times New Roman" w:hAnsi="Times New Roman" w:cs="Times New Roman"/>
          <w:color w:val="000000"/>
        </w:rPr>
        <w:t>our</w:t>
      </w:r>
      <w:bookmarkStart w:id="850" w:name="DBG824"/>
      <w:bookmarkEnd w:id="850"/>
      <w:r>
        <w:rPr>
          <w:rFonts w:ascii="Times New Roman" w:hAnsi="Times New Roman" w:cs="Times New Roman"/>
          <w:color w:val="000000"/>
        </w:rPr>
        <w:t xml:space="preserve"> audit in accordance with International Standards on Auditing (UK and </w:t>
      </w:r>
      <w:bookmarkStart w:id="851" w:name="DBG825"/>
      <w:bookmarkEnd w:id="851"/>
      <w:r>
        <w:rPr>
          <w:rFonts w:ascii="Times New Roman" w:hAnsi="Times New Roman" w:cs="Times New Roman"/>
          <w:color w:val="000000"/>
        </w:rPr>
        <w:t>Ireland) issued by the</w:t>
      </w:r>
      <w:bookmarkStart w:id="852" w:name="DBG826"/>
      <w:bookmarkEnd w:id="852"/>
      <w:r>
        <w:rPr>
          <w:rFonts w:ascii="Times New Roman" w:hAnsi="Times New Roman" w:cs="Times New Roman"/>
          <w:color w:val="000000"/>
        </w:rPr>
        <w:t xml:space="preserve"> Auditin</w:t>
      </w:r>
      <w:r>
        <w:rPr>
          <w:rFonts w:ascii="Times New Roman" w:hAnsi="Times New Roman" w:cs="Times New Roman"/>
          <w:color w:val="000000"/>
        </w:rPr>
        <w:t xml:space="preserve">g Practices Board. An audit includes examination, on a test </w:t>
      </w:r>
      <w:bookmarkStart w:id="853" w:name="DBG827"/>
      <w:bookmarkEnd w:id="853"/>
      <w:r>
        <w:rPr>
          <w:rFonts w:ascii="Times New Roman" w:hAnsi="Times New Roman" w:cs="Times New Roman"/>
          <w:color w:val="000000"/>
        </w:rPr>
        <w:t>basis, of evidence relevant to the</w:t>
      </w:r>
      <w:bookmarkStart w:id="854" w:name="DBG828"/>
      <w:bookmarkEnd w:id="854"/>
      <w:r>
        <w:rPr>
          <w:rFonts w:ascii="Times New Roman" w:hAnsi="Times New Roman" w:cs="Times New Roman"/>
          <w:color w:val="000000"/>
        </w:rPr>
        <w:t xml:space="preserve"> </w:t>
      </w:r>
      <w:bookmarkStart w:id="855" w:name="DBG829"/>
      <w:bookmarkEnd w:id="855"/>
      <w:r>
        <w:rPr>
          <w:rFonts w:ascii="Times New Roman" w:hAnsi="Times New Roman" w:cs="Times New Roman"/>
          <w:color w:val="000000"/>
        </w:rPr>
        <w:t xml:space="preserve">amounts and disclosures in the </w:t>
      </w:r>
      <w:bookmarkStart w:id="856" w:name="DBG830"/>
      <w:bookmarkEnd w:id="856"/>
      <w:r>
        <w:rPr>
          <w:rFonts w:ascii="Times New Roman" w:hAnsi="Times New Roman" w:cs="Times New Roman"/>
          <w:color w:val="000000"/>
        </w:rPr>
        <w:t>financial statements</w:t>
      </w:r>
      <w:bookmarkStart w:id="857" w:name="DBG831"/>
      <w:bookmarkEnd w:id="857"/>
      <w:r>
        <w:rPr>
          <w:rFonts w:ascii="Times New Roman" w:hAnsi="Times New Roman" w:cs="Times New Roman"/>
          <w:color w:val="000000"/>
        </w:rPr>
        <w:t xml:space="preserve">. It </w:t>
      </w:r>
      <w:bookmarkStart w:id="858" w:name="DBG832"/>
      <w:bookmarkEnd w:id="858"/>
      <w:r>
        <w:rPr>
          <w:rFonts w:ascii="Times New Roman" w:hAnsi="Times New Roman" w:cs="Times New Roman"/>
          <w:color w:val="000000"/>
        </w:rPr>
        <w:t>also includes an assessment of th</w:t>
      </w:r>
      <w:r>
        <w:rPr>
          <w:rFonts w:ascii="Times New Roman" w:hAnsi="Times New Roman" w:cs="Times New Roman"/>
          <w:color w:val="000000"/>
        </w:rPr>
        <w:t>e significant estimates and</w:t>
      </w:r>
      <w:bookmarkStart w:id="859" w:name="DBG833"/>
      <w:bookmarkEnd w:id="859"/>
      <w:r>
        <w:rPr>
          <w:rFonts w:ascii="Times New Roman" w:hAnsi="Times New Roman" w:cs="Times New Roman"/>
          <w:color w:val="000000"/>
        </w:rPr>
        <w:t xml:space="preserve"> </w:t>
      </w:r>
      <w:bookmarkStart w:id="860" w:name="DBG834"/>
      <w:bookmarkEnd w:id="860"/>
      <w:r>
        <w:rPr>
          <w:rFonts w:ascii="Times New Roman" w:hAnsi="Times New Roman" w:cs="Times New Roman"/>
          <w:color w:val="000000"/>
        </w:rPr>
        <w:t xml:space="preserve">judgements made by the </w:t>
      </w:r>
      <w:bookmarkStart w:id="861" w:name="DBG835"/>
      <w:bookmarkEnd w:id="861"/>
      <w:r>
        <w:rPr>
          <w:rFonts w:ascii="Times New Roman" w:hAnsi="Times New Roman" w:cs="Times New Roman"/>
          <w:color w:val="000000"/>
        </w:rPr>
        <w:t>directors</w:t>
      </w:r>
      <w:bookmarkStart w:id="862" w:name="DBG836"/>
      <w:bookmarkEnd w:id="862"/>
      <w:r>
        <w:rPr>
          <w:rFonts w:ascii="Times New Roman" w:hAnsi="Times New Roman" w:cs="Times New Roman"/>
          <w:color w:val="000000"/>
        </w:rPr>
        <w:t xml:space="preserve"> in the preparation of the </w:t>
      </w:r>
      <w:bookmarkStart w:id="863" w:name="DBG837"/>
      <w:bookmarkEnd w:id="863"/>
      <w:r>
        <w:rPr>
          <w:rFonts w:ascii="Times New Roman" w:hAnsi="Times New Roman" w:cs="Times New Roman"/>
          <w:color w:val="000000"/>
        </w:rPr>
        <w:t>financial statements</w:t>
      </w:r>
      <w:bookmarkStart w:id="864" w:name="DBG838"/>
      <w:bookmarkEnd w:id="864"/>
      <w:r>
        <w:rPr>
          <w:rFonts w:ascii="Times New Roman" w:hAnsi="Times New Roman" w:cs="Times New Roman"/>
          <w:color w:val="000000"/>
        </w:rPr>
        <w:t>, and of whether the accounting</w:t>
      </w:r>
      <w:bookmarkStart w:id="865" w:name="DBG839"/>
      <w:bookmarkEnd w:id="865"/>
      <w:r>
        <w:rPr>
          <w:rFonts w:ascii="Times New Roman" w:hAnsi="Times New Roman" w:cs="Times New Roman"/>
          <w:color w:val="000000"/>
        </w:rPr>
        <w:t xml:space="preserve"> </w:t>
      </w:r>
      <w:bookmarkStart w:id="866" w:name="DBG840"/>
      <w:bookmarkEnd w:id="866"/>
      <w:r>
        <w:rPr>
          <w:rFonts w:ascii="Times New Roman" w:hAnsi="Times New Roman" w:cs="Times New Roman"/>
          <w:color w:val="000000"/>
        </w:rPr>
        <w:t>policies are appropri</w:t>
      </w:r>
      <w:r>
        <w:rPr>
          <w:rFonts w:ascii="Times New Roman" w:hAnsi="Times New Roman" w:cs="Times New Roman"/>
          <w:color w:val="000000"/>
        </w:rPr>
        <w:t>ate to the</w:t>
      </w:r>
      <w:bookmarkStart w:id="867" w:name="DBG841"/>
      <w:bookmarkEnd w:id="867"/>
      <w:r>
        <w:rPr>
          <w:rFonts w:ascii="Times New Roman" w:hAnsi="Times New Roman" w:cs="Times New Roman"/>
          <w:color w:val="000000"/>
        </w:rPr>
        <w:t xml:space="preserve"> </w:t>
      </w:r>
      <w:bookmarkStart w:id="868" w:name="DBG842"/>
      <w:bookmarkEnd w:id="868"/>
      <w:r>
        <w:rPr>
          <w:rFonts w:ascii="Times New Roman" w:hAnsi="Times New Roman" w:cs="Times New Roman"/>
          <w:color w:val="000000"/>
        </w:rPr>
        <w:t>company</w:t>
      </w:r>
      <w:bookmarkStart w:id="869" w:name="DBG843"/>
      <w:bookmarkEnd w:id="869"/>
      <w:r>
        <w:rPr>
          <w:rFonts w:ascii="Times New Roman" w:hAnsi="Times New Roman" w:cs="Times New Roman"/>
          <w:color w:val="000000"/>
        </w:rPr>
        <w:t>'</w:t>
      </w:r>
      <w:bookmarkStart w:id="870" w:name="DBG844"/>
      <w:bookmarkEnd w:id="870"/>
      <w:r>
        <w:rPr>
          <w:rFonts w:ascii="Times New Roman" w:hAnsi="Times New Roman" w:cs="Times New Roman"/>
          <w:color w:val="000000"/>
        </w:rPr>
        <w:t>s</w:t>
      </w:r>
      <w:bookmarkStart w:id="871" w:name="DBG845"/>
      <w:bookmarkEnd w:id="871"/>
      <w:r>
        <w:rPr>
          <w:rFonts w:ascii="Times New Roman" w:hAnsi="Times New Roman" w:cs="Times New Roman"/>
          <w:color w:val="000000"/>
        </w:rPr>
        <w:t xml:space="preserve"> circumstances, consistently applied and </w:t>
      </w:r>
      <w:bookmarkStart w:id="872" w:name="DBG846"/>
      <w:bookmarkEnd w:id="872"/>
      <w:r>
        <w:rPr>
          <w:rFonts w:ascii="Times New Roman" w:hAnsi="Times New Roman" w:cs="Times New Roman"/>
          <w:color w:val="000000"/>
        </w:rPr>
        <w:t>adequately disclosed.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73" w:name="DBG847"/>
      <w:bookmarkEnd w:id="873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74" w:name="DBG848"/>
      <w:bookmarkEnd w:id="874"/>
      <w:r>
        <w:rPr>
          <w:rFonts w:ascii="Times New Roman" w:hAnsi="Times New Roman" w:cs="Times New Roman"/>
          <w:color w:val="000000"/>
        </w:rPr>
        <w:t xml:space="preserve">We </w:t>
      </w:r>
      <w:bookmarkStart w:id="875" w:name="DBG849"/>
      <w:bookmarkEnd w:id="875"/>
      <w:r>
        <w:rPr>
          <w:rFonts w:ascii="Times New Roman" w:hAnsi="Times New Roman" w:cs="Times New Roman"/>
          <w:color w:val="000000"/>
        </w:rPr>
        <w:t xml:space="preserve">planned </w:t>
      </w:r>
      <w:bookmarkStart w:id="876" w:name="DBG850"/>
      <w:bookmarkEnd w:id="876"/>
      <w:r>
        <w:rPr>
          <w:rFonts w:ascii="Times New Roman" w:hAnsi="Times New Roman" w:cs="Times New Roman"/>
          <w:color w:val="000000"/>
        </w:rPr>
        <w:t xml:space="preserve">and performed </w:t>
      </w:r>
      <w:bookmarkStart w:id="877" w:name="DBG851"/>
      <w:bookmarkEnd w:id="877"/>
      <w:r>
        <w:rPr>
          <w:rFonts w:ascii="Times New Roman" w:hAnsi="Times New Roman" w:cs="Times New Roman"/>
          <w:color w:val="000000"/>
        </w:rPr>
        <w:t>our</w:t>
      </w:r>
      <w:bookmarkStart w:id="878" w:name="DBG852"/>
      <w:bookmarkEnd w:id="878"/>
      <w:r>
        <w:rPr>
          <w:rFonts w:ascii="Times New Roman" w:hAnsi="Times New Roman" w:cs="Times New Roman"/>
          <w:color w:val="000000"/>
        </w:rPr>
        <w:t xml:space="preserve"> audit so as to obtain all the </w:t>
      </w:r>
      <w:bookmarkStart w:id="879" w:name="DBG853"/>
      <w:bookmarkEnd w:id="879"/>
      <w:r>
        <w:rPr>
          <w:rFonts w:ascii="Times New Roman" w:hAnsi="Times New Roman" w:cs="Times New Roman"/>
          <w:color w:val="000000"/>
        </w:rPr>
        <w:t xml:space="preserve">information and explanations </w:t>
      </w:r>
      <w:bookmarkStart w:id="880" w:name="DBG854"/>
      <w:bookmarkEnd w:id="880"/>
      <w:r>
        <w:rPr>
          <w:rFonts w:ascii="Times New Roman" w:hAnsi="Times New Roman" w:cs="Times New Roman"/>
          <w:color w:val="000000"/>
        </w:rPr>
        <w:t xml:space="preserve">which </w:t>
      </w:r>
      <w:bookmarkStart w:id="881" w:name="DBG855"/>
      <w:bookmarkEnd w:id="881"/>
      <w:r>
        <w:rPr>
          <w:rFonts w:ascii="Times New Roman" w:hAnsi="Times New Roman" w:cs="Times New Roman"/>
          <w:color w:val="000000"/>
        </w:rPr>
        <w:t>we</w:t>
      </w:r>
      <w:bookmarkStart w:id="882" w:name="DBG856"/>
      <w:bookmarkEnd w:id="882"/>
      <w:r>
        <w:rPr>
          <w:rFonts w:ascii="Times New Roman" w:hAnsi="Times New Roman" w:cs="Times New Roman"/>
          <w:color w:val="000000"/>
        </w:rPr>
        <w:t xml:space="preserve"> considered necessary in order to provide </w:t>
      </w:r>
      <w:bookmarkStart w:id="883" w:name="DBG857"/>
      <w:bookmarkEnd w:id="883"/>
      <w:r>
        <w:rPr>
          <w:rFonts w:ascii="Times New Roman" w:hAnsi="Times New Roman" w:cs="Times New Roman"/>
          <w:color w:val="000000"/>
        </w:rPr>
        <w:t>us</w:t>
      </w:r>
      <w:bookmarkStart w:id="884" w:name="DBG858"/>
      <w:bookmarkEnd w:id="884"/>
      <w:r>
        <w:rPr>
          <w:rFonts w:ascii="Times New Roman" w:hAnsi="Times New Roman" w:cs="Times New Roman"/>
          <w:color w:val="000000"/>
        </w:rPr>
        <w:t xml:space="preserve"> with sufficient </w:t>
      </w:r>
      <w:bookmarkStart w:id="885" w:name="DBG859"/>
      <w:bookmarkEnd w:id="885"/>
      <w:r>
        <w:rPr>
          <w:rFonts w:ascii="Times New Roman" w:hAnsi="Times New Roman" w:cs="Times New Roman"/>
          <w:color w:val="000000"/>
        </w:rPr>
        <w:t xml:space="preserve">evidence to give </w:t>
      </w:r>
      <w:bookmarkStart w:id="886" w:name="DBG860"/>
      <w:bookmarkEnd w:id="886"/>
      <w:r>
        <w:rPr>
          <w:rFonts w:ascii="Times New Roman" w:hAnsi="Times New Roman" w:cs="Times New Roman"/>
          <w:color w:val="000000"/>
        </w:rPr>
        <w:t>reasonable ass</w:t>
      </w:r>
      <w:r>
        <w:rPr>
          <w:rFonts w:ascii="Times New Roman" w:hAnsi="Times New Roman" w:cs="Times New Roman"/>
          <w:color w:val="000000"/>
        </w:rPr>
        <w:t xml:space="preserve">urance that the </w:t>
      </w:r>
      <w:bookmarkStart w:id="887" w:name="DBG861"/>
      <w:bookmarkEnd w:id="887"/>
      <w:r>
        <w:rPr>
          <w:rFonts w:ascii="Times New Roman" w:hAnsi="Times New Roman" w:cs="Times New Roman"/>
          <w:color w:val="000000"/>
        </w:rPr>
        <w:t>financial statements</w:t>
      </w:r>
      <w:bookmarkStart w:id="888" w:name="DBG862"/>
      <w:bookmarkEnd w:id="888"/>
      <w:r>
        <w:rPr>
          <w:rFonts w:ascii="Times New Roman" w:hAnsi="Times New Roman" w:cs="Times New Roman"/>
          <w:color w:val="000000"/>
        </w:rPr>
        <w:t xml:space="preserve"> are free from material misstatement, </w:t>
      </w:r>
      <w:bookmarkStart w:id="889" w:name="DBG863"/>
      <w:bookmarkEnd w:id="889"/>
      <w:r>
        <w:rPr>
          <w:rFonts w:ascii="Times New Roman" w:hAnsi="Times New Roman" w:cs="Times New Roman"/>
          <w:color w:val="000000"/>
        </w:rPr>
        <w:t>whether caused by fraud or</w:t>
      </w:r>
      <w:bookmarkStart w:id="890" w:name="DBG864"/>
      <w:bookmarkEnd w:id="890"/>
      <w:r>
        <w:rPr>
          <w:rFonts w:ascii="Times New Roman" w:hAnsi="Times New Roman" w:cs="Times New Roman"/>
          <w:color w:val="000000"/>
        </w:rPr>
        <w:t xml:space="preserve"> other irregularity or error. In forming </w:t>
      </w:r>
      <w:bookmarkStart w:id="891" w:name="DBG865"/>
      <w:bookmarkEnd w:id="891"/>
      <w:r>
        <w:rPr>
          <w:rFonts w:ascii="Times New Roman" w:hAnsi="Times New Roman" w:cs="Times New Roman"/>
          <w:color w:val="000000"/>
        </w:rPr>
        <w:t>our</w:t>
      </w:r>
      <w:bookmarkStart w:id="892" w:name="DBG866"/>
      <w:bookmarkEnd w:id="892"/>
      <w:r>
        <w:rPr>
          <w:rFonts w:ascii="Times New Roman" w:hAnsi="Times New Roman" w:cs="Times New Roman"/>
          <w:color w:val="000000"/>
        </w:rPr>
        <w:t xml:space="preserve"> opinion </w:t>
      </w:r>
      <w:bookmarkStart w:id="893" w:name="DBG867"/>
      <w:bookmarkEnd w:id="893"/>
      <w:r>
        <w:rPr>
          <w:rFonts w:ascii="Times New Roman" w:hAnsi="Times New Roman" w:cs="Times New Roman"/>
          <w:color w:val="000000"/>
        </w:rPr>
        <w:t>we</w:t>
      </w:r>
      <w:bookmarkStart w:id="894" w:name="DBG868"/>
      <w:bookmarkEnd w:id="894"/>
      <w:r>
        <w:rPr>
          <w:rFonts w:ascii="Times New Roman" w:hAnsi="Times New Roman" w:cs="Times New Roman"/>
          <w:color w:val="000000"/>
        </w:rPr>
        <w:t xml:space="preserve"> also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895" w:name="DBG869"/>
      <w:bookmarkEnd w:id="895"/>
      <w:r>
        <w:rPr>
          <w:rFonts w:ascii="Times New Roman" w:hAnsi="Times New Roman" w:cs="Times New Roman"/>
          <w:color w:val="000000"/>
        </w:rPr>
        <w:t>evaluated the overall adequacy of the presentation</w:t>
      </w:r>
      <w:bookmarkStart w:id="896" w:name="DBG870"/>
      <w:bookmarkEnd w:id="896"/>
      <w:r>
        <w:rPr>
          <w:rFonts w:ascii="Times New Roman" w:hAnsi="Times New Roman" w:cs="Times New Roman"/>
          <w:color w:val="000000"/>
        </w:rPr>
        <w:t xml:space="preserve"> of information in the </w:t>
      </w:r>
      <w:bookmarkStart w:id="897" w:name="DBG871"/>
      <w:bookmarkEnd w:id="897"/>
      <w:r>
        <w:rPr>
          <w:rFonts w:ascii="Times New Roman" w:hAnsi="Times New Roman" w:cs="Times New Roman"/>
          <w:color w:val="000000"/>
        </w:rPr>
        <w:t xml:space="preserve">financial </w:t>
      </w:r>
      <w:bookmarkStart w:id="898" w:name="DBG872"/>
      <w:bookmarkEnd w:id="898"/>
      <w:r>
        <w:rPr>
          <w:rFonts w:ascii="Times New Roman" w:hAnsi="Times New Roman" w:cs="Times New Roman"/>
          <w:color w:val="000000"/>
        </w:rPr>
        <w:t>statements</w:t>
      </w:r>
      <w:bookmarkStart w:id="899" w:name="DBG873"/>
      <w:bookmarkEnd w:id="899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00" w:name="DBG874"/>
      <w:bookmarkEnd w:id="90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7"/>
          <w:footerReference w:type="default" r:id="rId2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21" w:name="DBG897"/>
      <w:bookmarkEnd w:id="921"/>
      <w:r>
        <w:rPr>
          <w:rFonts w:ascii="Times New Roman" w:hAnsi="Times New Roman" w:cs="Times New Roman"/>
          <w:b/>
          <w:bCs/>
          <w:color w:val="000000"/>
        </w:rPr>
        <w:t>OPINION</w:t>
      </w:r>
      <w:bookmarkStart w:id="922" w:name="DBG898"/>
      <w:bookmarkEnd w:id="922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23" w:name="DBG899"/>
      <w:bookmarkEnd w:id="923"/>
      <w:r>
        <w:rPr>
          <w:rFonts w:ascii="Times New Roman" w:hAnsi="Times New Roman" w:cs="Times New Roman"/>
          <w:color w:val="000000"/>
        </w:rPr>
        <w:t xml:space="preserve">In </w:t>
      </w:r>
      <w:bookmarkStart w:id="924" w:name="DBG900"/>
      <w:bookmarkEnd w:id="924"/>
      <w:r>
        <w:rPr>
          <w:rFonts w:ascii="Times New Roman" w:hAnsi="Times New Roman" w:cs="Times New Roman"/>
          <w:color w:val="000000"/>
        </w:rPr>
        <w:t>our</w:t>
      </w:r>
      <w:bookmarkStart w:id="925" w:name="DBG901"/>
      <w:bookmarkEnd w:id="925"/>
      <w:r>
        <w:rPr>
          <w:rFonts w:ascii="Times New Roman" w:hAnsi="Times New Roman" w:cs="Times New Roman"/>
          <w:color w:val="000000"/>
        </w:rPr>
        <w:t xml:space="preserve"> opinion: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926" w:name="DBG902"/>
      <w:bookmarkEnd w:id="926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27" w:name="DBG903"/>
      <w:bookmarkEnd w:id="927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928" w:name="DBG904"/>
      <w:bookmarkEnd w:id="928"/>
      <w:r>
        <w:rPr>
          <w:rFonts w:ascii="Times New Roman" w:hAnsi="Times New Roman" w:cs="Times New Roman"/>
          <w:color w:val="000000"/>
        </w:rPr>
        <w:t>financial statements</w:t>
      </w:r>
      <w:bookmarkStart w:id="929" w:name="DBG905"/>
      <w:bookmarkEnd w:id="929"/>
      <w:r>
        <w:rPr>
          <w:rFonts w:ascii="Times New Roman" w:hAnsi="Times New Roman" w:cs="Times New Roman"/>
          <w:color w:val="000000"/>
        </w:rPr>
        <w:t xml:space="preserve"> give a </w:t>
      </w:r>
      <w:bookmarkStart w:id="930" w:name="DBG906"/>
      <w:bookmarkEnd w:id="930"/>
      <w:r>
        <w:rPr>
          <w:rFonts w:ascii="Times New Roman" w:hAnsi="Times New Roman" w:cs="Times New Roman"/>
          <w:color w:val="000000"/>
        </w:rPr>
        <w:t xml:space="preserve">true and fair view, in accordance with United Kingdom </w:t>
      </w:r>
      <w:bookmarkStart w:id="931" w:name="DBG907"/>
      <w:bookmarkEnd w:id="931"/>
      <w:r>
        <w:rPr>
          <w:rFonts w:ascii="Times New Roman" w:hAnsi="Times New Roman" w:cs="Times New Roman"/>
          <w:color w:val="000000"/>
        </w:rPr>
        <w:t xml:space="preserve">Generally Accepted </w:t>
      </w:r>
      <w:bookmarkStart w:id="932" w:name="DBG908"/>
      <w:bookmarkEnd w:id="932"/>
      <w:r>
        <w:rPr>
          <w:rFonts w:ascii="Times New Roman" w:hAnsi="Times New Roman" w:cs="Times New Roman"/>
          <w:color w:val="000000"/>
        </w:rPr>
        <w:t>Accounting Practice</w:t>
      </w:r>
      <w:bookmarkStart w:id="933" w:name="DBG909"/>
      <w:bookmarkEnd w:id="933"/>
      <w:r>
        <w:rPr>
          <w:rFonts w:ascii="Times New Roman" w:hAnsi="Times New Roman" w:cs="Times New Roman"/>
          <w:color w:val="000000"/>
        </w:rPr>
        <w:t xml:space="preserve">, </w:t>
      </w:r>
      <w:bookmarkStart w:id="934" w:name="DBG910"/>
      <w:bookmarkEnd w:id="934"/>
      <w:r>
        <w:rPr>
          <w:rFonts w:ascii="Times New Roman" w:hAnsi="Times New Roman" w:cs="Times New Roman"/>
          <w:color w:val="000000"/>
        </w:rPr>
        <w:t xml:space="preserve">of the state </w:t>
      </w:r>
      <w:bookmarkStart w:id="935" w:name="DBG911"/>
      <w:bookmarkEnd w:id="935"/>
      <w:r>
        <w:rPr>
          <w:rFonts w:ascii="Times New Roman" w:hAnsi="Times New Roman" w:cs="Times New Roman"/>
          <w:color w:val="000000"/>
        </w:rPr>
        <w:t xml:space="preserve">of the </w:t>
      </w:r>
      <w:bookmarkStart w:id="936" w:name="DBG912"/>
      <w:bookmarkEnd w:id="936"/>
      <w:r>
        <w:rPr>
          <w:rFonts w:ascii="Times New Roman" w:hAnsi="Times New Roman" w:cs="Times New Roman"/>
          <w:color w:val="000000"/>
        </w:rPr>
        <w:t>company</w:t>
      </w:r>
      <w:bookmarkStart w:id="937" w:name="DBG913"/>
      <w:bookmarkEnd w:id="937"/>
      <w:r>
        <w:rPr>
          <w:rFonts w:ascii="Times New Roman" w:hAnsi="Times New Roman" w:cs="Times New Roman"/>
          <w:color w:val="000000"/>
        </w:rPr>
        <w:t xml:space="preserve">'s affairs </w:t>
      </w:r>
      <w:bookmarkStart w:id="938" w:name="DBG914"/>
      <w:bookmarkEnd w:id="938"/>
      <w:r>
        <w:rPr>
          <w:rFonts w:ascii="Times New Roman" w:hAnsi="Times New Roman" w:cs="Times New Roman"/>
          <w:color w:val="000000"/>
        </w:rPr>
        <w:t xml:space="preserve">as at </w:t>
      </w:r>
      <w:bookmarkStart w:id="939" w:name="DBG915"/>
      <w:bookmarkEnd w:id="939"/>
      <w:r>
        <w:rPr>
          <w:rFonts w:ascii="Times New Roman" w:hAnsi="Times New Roman" w:cs="Times New Roman"/>
          <w:color w:val="000000"/>
        </w:rPr>
        <w:t>31 December 2008</w:t>
      </w:r>
      <w:bookmarkStart w:id="940" w:name="DBG916"/>
      <w:bookmarkEnd w:id="940"/>
      <w:r>
        <w:rPr>
          <w:rFonts w:ascii="Times New Roman" w:hAnsi="Times New Roman" w:cs="Times New Roman"/>
          <w:color w:val="000000"/>
        </w:rPr>
        <w:t xml:space="preserve"> and of </w:t>
      </w:r>
      <w:bookmarkStart w:id="941" w:name="DBG917"/>
      <w:bookmarkEnd w:id="941"/>
      <w:r>
        <w:rPr>
          <w:rFonts w:ascii="Times New Roman" w:hAnsi="Times New Roman" w:cs="Times New Roman"/>
          <w:color w:val="000000"/>
        </w:rPr>
        <w:t>its</w:t>
      </w:r>
      <w:bookmarkStart w:id="942" w:name="DBG918"/>
      <w:bookmarkEnd w:id="942"/>
      <w:r>
        <w:rPr>
          <w:rFonts w:ascii="Times New Roman" w:hAnsi="Times New Roman" w:cs="Times New Roman"/>
          <w:color w:val="000000"/>
        </w:rPr>
        <w:t xml:space="preserve"> </w:t>
      </w:r>
      <w:bookmarkStart w:id="943" w:name="DBG919"/>
      <w:bookmarkEnd w:id="943"/>
      <w:r>
        <w:rPr>
          <w:rFonts w:ascii="Times New Roman" w:hAnsi="Times New Roman" w:cs="Times New Roman"/>
          <w:color w:val="000000"/>
        </w:rPr>
        <w:t>result</w:t>
      </w:r>
      <w:bookmarkStart w:id="944" w:name="DBG920"/>
      <w:bookmarkEnd w:id="944"/>
      <w:r>
        <w:rPr>
          <w:rFonts w:ascii="Times New Roman" w:hAnsi="Times New Roman" w:cs="Times New Roman"/>
          <w:color w:val="000000"/>
        </w:rPr>
        <w:t xml:space="preserve"> for the </w:t>
      </w:r>
      <w:bookmarkStart w:id="945" w:name="DBG921"/>
      <w:bookmarkEnd w:id="945"/>
      <w:r>
        <w:rPr>
          <w:rFonts w:ascii="Times New Roman" w:hAnsi="Times New Roman" w:cs="Times New Roman"/>
          <w:color w:val="000000"/>
        </w:rPr>
        <w:t>year</w:t>
      </w:r>
      <w:bookmarkStart w:id="946" w:name="DBG922"/>
      <w:bookmarkEnd w:id="946"/>
      <w:r>
        <w:rPr>
          <w:rFonts w:ascii="Times New Roman" w:hAnsi="Times New Roman" w:cs="Times New Roman"/>
          <w:color w:val="000000"/>
        </w:rPr>
        <w:t xml:space="preserve"> then ended;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947" w:name="DBG923"/>
      <w:bookmarkEnd w:id="947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48" w:name="DBG924"/>
      <w:bookmarkEnd w:id="948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949" w:name="DBG925"/>
      <w:bookmarkEnd w:id="949"/>
      <w:r>
        <w:rPr>
          <w:rFonts w:ascii="Times New Roman" w:hAnsi="Times New Roman" w:cs="Times New Roman"/>
          <w:color w:val="000000"/>
        </w:rPr>
        <w:t>financial statements</w:t>
      </w:r>
      <w:bookmarkStart w:id="950" w:name="DBG926"/>
      <w:bookmarkEnd w:id="950"/>
      <w:r>
        <w:rPr>
          <w:rFonts w:ascii="Times New Roman" w:hAnsi="Times New Roman" w:cs="Times New Roman"/>
          <w:color w:val="000000"/>
        </w:rPr>
        <w:t xml:space="preserve"> have </w:t>
      </w:r>
      <w:bookmarkStart w:id="951" w:name="DBG927"/>
      <w:bookmarkEnd w:id="951"/>
      <w:r>
        <w:rPr>
          <w:rFonts w:ascii="Times New Roman" w:hAnsi="Times New Roman" w:cs="Times New Roman"/>
          <w:color w:val="000000"/>
        </w:rPr>
        <w:t xml:space="preserve">been properly prepared in accordance with the </w:t>
      </w:r>
      <w:bookmarkStart w:id="952" w:name="DBG928"/>
      <w:bookmarkEnd w:id="952"/>
      <w:r>
        <w:rPr>
          <w:rFonts w:ascii="Times New Roman" w:hAnsi="Times New Roman" w:cs="Times New Roman"/>
          <w:color w:val="000000"/>
        </w:rPr>
        <w:t xml:space="preserve">Companies </w:t>
      </w:r>
      <w:bookmarkStart w:id="953" w:name="DBG929"/>
      <w:bookmarkEnd w:id="953"/>
      <w:r>
        <w:rPr>
          <w:rFonts w:ascii="Times New Roman" w:hAnsi="Times New Roman" w:cs="Times New Roman"/>
          <w:color w:val="000000"/>
        </w:rPr>
        <w:t>Act 1985</w:t>
      </w:r>
      <w:bookmarkStart w:id="954" w:name="DBG930"/>
      <w:bookmarkEnd w:id="954"/>
      <w:r>
        <w:rPr>
          <w:rFonts w:ascii="Times New Roman" w:hAnsi="Times New Roman" w:cs="Times New Roman"/>
          <w:color w:val="000000"/>
        </w:rPr>
        <w:t>; and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955" w:name="DBG931"/>
      <w:bookmarkEnd w:id="955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56" w:name="DBG932"/>
      <w:bookmarkEnd w:id="956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information </w:t>
      </w:r>
      <w:bookmarkStart w:id="957" w:name="DBG933"/>
      <w:bookmarkEnd w:id="957"/>
      <w:r>
        <w:rPr>
          <w:rFonts w:ascii="Times New Roman" w:hAnsi="Times New Roman" w:cs="Times New Roman"/>
          <w:color w:val="000000"/>
        </w:rPr>
        <w:t xml:space="preserve">given in the </w:t>
      </w:r>
      <w:bookmarkStart w:id="958" w:name="DBG934"/>
      <w:bookmarkEnd w:id="958"/>
      <w:r>
        <w:rPr>
          <w:rFonts w:ascii="Times New Roman" w:hAnsi="Times New Roman" w:cs="Times New Roman"/>
          <w:color w:val="000000"/>
        </w:rPr>
        <w:t>Directors' Report</w:t>
      </w:r>
      <w:bookmarkStart w:id="959" w:name="DBG935"/>
      <w:bookmarkEnd w:id="959"/>
      <w:r>
        <w:rPr>
          <w:rFonts w:ascii="Times New Roman" w:hAnsi="Times New Roman" w:cs="Times New Roman"/>
          <w:color w:val="000000"/>
        </w:rPr>
        <w:t xml:space="preserve"> is consistent with the </w:t>
      </w:r>
      <w:bookmarkStart w:id="960" w:name="DBG936"/>
      <w:bookmarkEnd w:id="960"/>
      <w:r>
        <w:rPr>
          <w:rFonts w:ascii="Times New Roman" w:hAnsi="Times New Roman" w:cs="Times New Roman"/>
          <w:color w:val="000000"/>
        </w:rPr>
        <w:t xml:space="preserve">financial </w:t>
      </w:r>
      <w:bookmarkStart w:id="961" w:name="DBG937"/>
      <w:bookmarkEnd w:id="961"/>
      <w:r>
        <w:rPr>
          <w:rFonts w:ascii="Times New Roman" w:hAnsi="Times New Roman" w:cs="Times New Roman"/>
          <w:color w:val="000000"/>
        </w:rPr>
        <w:t>statements</w:t>
      </w:r>
      <w:bookmarkStart w:id="962" w:name="DBG938"/>
      <w:bookmarkEnd w:id="962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63" w:name="DBG939"/>
      <w:bookmarkEnd w:id="963"/>
      <w:r>
        <w:rPr>
          <w:rFonts w:ascii="Times New Roman" w:hAnsi="Times New Roman" w:cs="Times New Roman"/>
          <w:color w:val="000000"/>
        </w:rPr>
        <w:t>DEF LLP</w:t>
      </w:r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64" w:name="DBG940"/>
      <w:bookmarkEnd w:id="964"/>
      <w:r>
        <w:rPr>
          <w:rFonts w:ascii="Times New Roman" w:hAnsi="Times New Roman" w:cs="Times New Roman"/>
          <w:color w:val="000000"/>
        </w:rPr>
        <w:t>DEF House</w:t>
      </w:r>
      <w:r>
        <w:rPr>
          <w:rFonts w:ascii="Times New Roman" w:hAnsi="Times New Roman" w:cs="Times New Roman"/>
          <w:color w:val="000000"/>
        </w:rPr>
        <w:tab/>
      </w:r>
      <w:bookmarkStart w:id="965" w:name="DBG941"/>
      <w:bookmarkEnd w:id="965"/>
      <w:r>
        <w:rPr>
          <w:rFonts w:ascii="Times New Roman" w:hAnsi="Times New Roman" w:cs="Times New Roman"/>
          <w:color w:val="000000"/>
        </w:rPr>
        <w:t>Chartered Accountants</w:t>
      </w:r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66" w:name="DBG942"/>
      <w:bookmarkEnd w:id="966"/>
      <w:r>
        <w:rPr>
          <w:rFonts w:ascii="Times New Roman" w:hAnsi="Times New Roman" w:cs="Times New Roman"/>
          <w:color w:val="000000"/>
        </w:rPr>
        <w:t>Sample Town</w:t>
      </w:r>
      <w:r>
        <w:rPr>
          <w:rFonts w:ascii="Times New Roman" w:hAnsi="Times New Roman" w:cs="Times New Roman"/>
          <w:color w:val="000000"/>
        </w:rPr>
        <w:tab/>
      </w:r>
      <w:bookmarkStart w:id="967" w:name="DBG943"/>
      <w:bookmarkEnd w:id="967"/>
      <w:r>
        <w:rPr>
          <w:rFonts w:ascii="Times New Roman" w:hAnsi="Times New Roman" w:cs="Times New Roman"/>
          <w:color w:val="000000"/>
        </w:rPr>
        <w:t xml:space="preserve">&amp; </w:t>
      </w:r>
      <w:bookmarkStart w:id="968" w:name="DBG944"/>
      <w:bookmarkEnd w:id="968"/>
      <w:r>
        <w:rPr>
          <w:rFonts w:ascii="Times New Roman" w:hAnsi="Times New Roman" w:cs="Times New Roman"/>
          <w:color w:val="000000"/>
        </w:rPr>
        <w:t>Registered</w:t>
      </w:r>
      <w:bookmarkStart w:id="969" w:name="DBG945"/>
      <w:bookmarkEnd w:id="969"/>
      <w:r>
        <w:rPr>
          <w:rFonts w:ascii="Times New Roman" w:hAnsi="Times New Roman" w:cs="Times New Roman"/>
          <w:color w:val="000000"/>
        </w:rPr>
        <w:t xml:space="preserve"> Auditor</w:t>
      </w:r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70" w:name="DBG946"/>
      <w:bookmarkEnd w:id="970"/>
      <w:r>
        <w:rPr>
          <w:rFonts w:ascii="Times New Roman" w:hAnsi="Times New Roman" w:cs="Times New Roman"/>
          <w:color w:val="000000"/>
        </w:rPr>
        <w:t>ST12 0ZZ</w:t>
      </w:r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71" w:name="DBG947"/>
      <w:bookmarkEnd w:id="971"/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 March 2010</w:t>
      </w:r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972" w:name="Fpage014"/>
      <w:bookmarkEnd w:id="972"/>
    </w:p>
    <w:p w:rsidR="00000000" w:rsidRDefault="00C51B7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9"/>
          <w:footerReference w:type="default" r:id="rId3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995" w:name="Fpage003"/>
      <w:bookmarkEnd w:id="99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96" w:name="DBG974"/>
            <w:bookmarkStart w:id="997" w:name="DBG975"/>
            <w:bookmarkEnd w:id="996"/>
            <w:bookmarkEnd w:id="9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TURNOVER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98" w:name="DBG976"/>
            <w:bookmarkEnd w:id="99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99" w:name="DBG977"/>
            <w:bookmarkStart w:id="1000" w:name="DD33"/>
            <w:bookmarkEnd w:id="999"/>
            <w:bookmarkEnd w:id="10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19,195,013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01" w:name="DBG978"/>
            <w:bookmarkStart w:id="1002" w:name="DD34"/>
            <w:bookmarkEnd w:id="1001"/>
            <w:bookmarkEnd w:id="100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03" w:name="DBG979"/>
            <w:bookmarkStart w:id="1004" w:name="DBG980"/>
            <w:bookmarkEnd w:id="1003"/>
            <w:bookmarkEnd w:id="1004"/>
            <w:r>
              <w:rPr>
                <w:rFonts w:ascii="Times New Roman" w:hAnsi="Times New Roman" w:cs="Times New Roman"/>
                <w:color w:val="000000"/>
              </w:rPr>
              <w:t xml:space="preserve">Cost of sales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05" w:name="DBG981"/>
            <w:bookmarkStart w:id="1006" w:name="DD35"/>
            <w:bookmarkEnd w:id="1005"/>
            <w:bookmarkEnd w:id="10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16,524,490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07" w:name="DBG982"/>
            <w:bookmarkStart w:id="1008" w:name="DD36"/>
            <w:bookmarkEnd w:id="1007"/>
            <w:bookmarkEnd w:id="100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09" w:name="DBG983"/>
            <w:bookmarkStart w:id="1010" w:name="DBG984"/>
            <w:bookmarkEnd w:id="1009"/>
            <w:bookmarkEnd w:id="10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GROSS PROFIT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11" w:name="DBG985"/>
            <w:bookmarkStart w:id="1012" w:name="DD37"/>
            <w:bookmarkEnd w:id="1011"/>
            <w:bookmarkEnd w:id="10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2,670,523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13" w:name="DBG986"/>
            <w:bookmarkStart w:id="1014" w:name="DD38"/>
            <w:bookmarkEnd w:id="1013"/>
            <w:bookmarkEnd w:id="101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15" w:name="DBG987"/>
            <w:bookmarkStart w:id="1016" w:name="DBG988"/>
            <w:bookmarkEnd w:id="1015"/>
            <w:bookmarkEnd w:id="1016"/>
            <w:r>
              <w:rPr>
                <w:rFonts w:ascii="Times New Roman" w:hAnsi="Times New Roman" w:cs="Times New Roman"/>
                <w:color w:val="000000"/>
              </w:rPr>
              <w:t xml:space="preserve">Distribution costs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17" w:name="DBG989"/>
            <w:bookmarkStart w:id="1018" w:name="DD39"/>
            <w:bookmarkEnd w:id="1017"/>
            <w:bookmarkEnd w:id="10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260,471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19" w:name="DBG990"/>
            <w:bookmarkStart w:id="1020" w:name="DD40"/>
            <w:bookmarkEnd w:id="1019"/>
            <w:bookmarkEnd w:id="102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21" w:name="DBG991"/>
            <w:bookmarkStart w:id="1022" w:name="DBG992"/>
            <w:bookmarkEnd w:id="1021"/>
            <w:bookmarkEnd w:id="1022"/>
            <w:r>
              <w:rPr>
                <w:rFonts w:ascii="Times New Roman" w:hAnsi="Times New Roman" w:cs="Times New Roman"/>
                <w:color w:val="000000"/>
              </w:rPr>
              <w:t xml:space="preserve">Administrative expenses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23" w:name="DBG993"/>
            <w:bookmarkStart w:id="1024" w:name="DD41"/>
            <w:bookmarkEnd w:id="1023"/>
            <w:bookmarkEnd w:id="10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1,057,994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25" w:name="DBG994"/>
            <w:bookmarkStart w:id="1026" w:name="DD42"/>
            <w:bookmarkEnd w:id="1025"/>
            <w:bookmarkEnd w:id="102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27" w:name="DBG995"/>
            <w:bookmarkStart w:id="1028" w:name="DBG996"/>
            <w:bookmarkEnd w:id="1027"/>
            <w:bookmarkEnd w:id="10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OPERATING PROFIT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29" w:name="DBG997"/>
            <w:bookmarkEnd w:id="102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30" w:name="DBG998"/>
            <w:bookmarkStart w:id="1031" w:name="DD43"/>
            <w:bookmarkEnd w:id="1030"/>
            <w:bookmarkEnd w:id="10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1,352,058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32" w:name="DBG999"/>
            <w:bookmarkStart w:id="1033" w:name="DD44"/>
            <w:bookmarkEnd w:id="1032"/>
            <w:bookmarkEnd w:id="103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34" w:name="DBG1000"/>
            <w:bookmarkStart w:id="1035" w:name="DBG1001"/>
            <w:bookmarkEnd w:id="1034"/>
            <w:bookmarkEnd w:id="103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36" w:name="DBG1002"/>
            <w:bookmarkEnd w:id="1036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37" w:name="DBG1003"/>
            <w:bookmarkEnd w:id="103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38" w:name="DBG1004"/>
            <w:bookmarkStart w:id="1039" w:name="DBG1005"/>
            <w:bookmarkEnd w:id="1038"/>
            <w:bookmarkEnd w:id="1039"/>
            <w:r>
              <w:rPr>
                <w:rFonts w:ascii="Times New Roman" w:hAnsi="Times New Roman" w:cs="Times New Roman"/>
                <w:color w:val="000000"/>
              </w:rPr>
              <w:t>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40" w:name="DBG1006"/>
            <w:bookmarkStart w:id="1041" w:name="DD45"/>
            <w:bookmarkEnd w:id="1040"/>
            <w:bookmarkEnd w:id="10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1,876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42" w:name="DBG1007"/>
            <w:bookmarkStart w:id="1043" w:name="DD46"/>
            <w:bookmarkEnd w:id="1042"/>
            <w:bookmarkEnd w:id="104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44" w:name="DBG1008"/>
            <w:bookmarkStart w:id="1045" w:name="DBG1009"/>
            <w:bookmarkEnd w:id="1044"/>
            <w:bookmarkEnd w:id="1045"/>
            <w:r>
              <w:rPr>
                <w:rFonts w:ascii="Times New Roman" w:hAnsi="Times New Roman" w:cs="Times New Roman"/>
                <w:color w:val="000000"/>
              </w:rPr>
              <w:t>Interest payable and similar charges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46" w:name="DBG1010"/>
            <w:bookmarkEnd w:id="104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47" w:name="DBG1011"/>
            <w:bookmarkStart w:id="1048" w:name="DD47"/>
            <w:bookmarkEnd w:id="1047"/>
            <w:bookmarkEnd w:id="10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(117,176)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49" w:name="DBG1012"/>
            <w:bookmarkStart w:id="1050" w:name="DD48"/>
            <w:bookmarkEnd w:id="1049"/>
            <w:bookmarkEnd w:id="105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51" w:name="DBG1013"/>
            <w:bookmarkStart w:id="1052" w:name="DBG1014"/>
            <w:bookmarkEnd w:id="1051"/>
            <w:bookmarkEnd w:id="105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53" w:name="DBG1015"/>
            <w:bookmarkEnd w:id="1053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54" w:name="DBG1016"/>
            <w:bookmarkEnd w:id="1054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5" w:name="DBG1017"/>
            <w:bookmarkStart w:id="1056" w:name="DBG1018"/>
            <w:bookmarkEnd w:id="1055"/>
            <w:bookmarkEnd w:id="10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ON ORDINARY ACTIVITIES BEFORE TAXATION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57" w:name="DBG1019"/>
            <w:bookmarkStart w:id="1058" w:name="DD49"/>
            <w:bookmarkEnd w:id="1057"/>
            <w:bookmarkEnd w:id="10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1,236,758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59" w:name="DBG1020"/>
            <w:bookmarkStart w:id="1060" w:name="DD50"/>
            <w:bookmarkEnd w:id="1059"/>
            <w:bookmarkEnd w:id="106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1" w:name="DBG1021"/>
            <w:bookmarkStart w:id="1062" w:name="DBG1022"/>
            <w:bookmarkEnd w:id="1061"/>
            <w:bookmarkEnd w:id="1062"/>
            <w:r>
              <w:rPr>
                <w:rFonts w:ascii="Times New Roman" w:hAnsi="Times New Roman" w:cs="Times New Roman"/>
                <w:color w:val="000000"/>
              </w:rPr>
              <w:t>Tax on profit on ordinary activities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63" w:name="DBG1023"/>
            <w:bookmarkEnd w:id="1063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64" w:name="DBG1024"/>
            <w:bookmarkStart w:id="1065" w:name="DD51"/>
            <w:bookmarkEnd w:id="1064"/>
            <w:bookmarkEnd w:id="10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337,173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66" w:name="DBG1025"/>
            <w:bookmarkStart w:id="1067" w:name="DD52"/>
            <w:bookmarkEnd w:id="1066"/>
            <w:bookmarkEnd w:id="106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68" w:name="DBG1026"/>
            <w:bookmarkStart w:id="1069" w:name="DBG1027"/>
            <w:bookmarkEnd w:id="1068"/>
            <w:bookmarkEnd w:id="106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70" w:name="DBG1028"/>
            <w:bookmarkEnd w:id="1070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71" w:name="DBG1029"/>
            <w:bookmarkEnd w:id="107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72" w:name="DBG1030"/>
            <w:bookmarkStart w:id="1073" w:name="DBG1031"/>
            <w:bookmarkEnd w:id="1072"/>
            <w:bookmarkEnd w:id="10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74" w:name="DBG1032"/>
            <w:bookmarkStart w:id="1075" w:name="DD53"/>
            <w:bookmarkEnd w:id="1074"/>
            <w:bookmarkEnd w:id="10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899,585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76" w:name="DBG1033"/>
            <w:bookmarkStart w:id="1077" w:name="DD54"/>
            <w:bookmarkEnd w:id="1076"/>
            <w:bookmarkEnd w:id="107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78" w:name="DBG1034"/>
      <w:bookmarkEnd w:id="107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79" w:name="DBG1035"/>
      <w:bookmarkEnd w:id="1079"/>
      <w:r>
        <w:rPr>
          <w:rFonts w:ascii="Times New Roman" w:hAnsi="Times New Roman" w:cs="Times New Roman"/>
          <w:color w:val="000000"/>
        </w:rPr>
        <w:t xml:space="preserve">All of the activities of the </w:t>
      </w:r>
      <w:bookmarkStart w:id="1080" w:name="DBG1036"/>
      <w:bookmarkEnd w:id="1080"/>
      <w:r>
        <w:rPr>
          <w:rFonts w:ascii="Times New Roman" w:hAnsi="Times New Roman" w:cs="Times New Roman"/>
          <w:color w:val="000000"/>
        </w:rPr>
        <w:t>company</w:t>
      </w:r>
      <w:bookmarkStart w:id="1081" w:name="DBG1037"/>
      <w:bookmarkEnd w:id="1081"/>
      <w:r>
        <w:rPr>
          <w:rFonts w:ascii="Times New Roman" w:hAnsi="Times New Roman" w:cs="Times New Roman"/>
          <w:color w:val="000000"/>
        </w:rPr>
        <w:t xml:space="preserve"> are classed as continuing.</w:t>
      </w: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82" w:name="DBG1038"/>
      <w:bookmarkEnd w:id="1082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83" w:name="DBG1039"/>
      <w:bookmarkEnd w:id="1083"/>
      <w:r>
        <w:rPr>
          <w:rFonts w:ascii="Times New Roman" w:hAnsi="Times New Roman" w:cs="Times New Roman"/>
          <w:color w:val="000000"/>
        </w:rPr>
        <w:t xml:space="preserve">The </w:t>
      </w:r>
      <w:bookmarkStart w:id="1084" w:name="DBG1040"/>
      <w:bookmarkEnd w:id="1084"/>
      <w:r>
        <w:rPr>
          <w:rFonts w:ascii="Times New Roman" w:hAnsi="Times New Roman" w:cs="Times New Roman"/>
          <w:color w:val="000000"/>
        </w:rPr>
        <w:t>company</w:t>
      </w:r>
      <w:bookmarkStart w:id="1085" w:name="DBG1041"/>
      <w:bookmarkEnd w:id="1085"/>
      <w:r>
        <w:rPr>
          <w:rFonts w:ascii="Times New Roman" w:hAnsi="Times New Roman" w:cs="Times New Roman"/>
          <w:color w:val="000000"/>
        </w:rPr>
        <w:t xml:space="preserve"> has no recognised gains or losses other than the results for the</w:t>
      </w: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86" w:name="DBG1042"/>
      <w:bookmarkEnd w:id="1086"/>
      <w:proofErr w:type="gramStart"/>
      <w:r>
        <w:rPr>
          <w:rFonts w:ascii="Times New Roman" w:hAnsi="Times New Roman" w:cs="Times New Roman"/>
          <w:color w:val="000000"/>
        </w:rPr>
        <w:t>year</w:t>
      </w:r>
      <w:bookmarkStart w:id="1087" w:name="DBG1043"/>
      <w:bookmarkEnd w:id="1087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1088" w:name="DBG1044"/>
      <w:bookmarkEnd w:id="1088"/>
      <w:r>
        <w:rPr>
          <w:rFonts w:ascii="Times New Roman" w:hAnsi="Times New Roman" w:cs="Times New Roman"/>
          <w:color w:val="000000"/>
        </w:rPr>
        <w:t>as set out above.</w:t>
      </w: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89" w:name="DBG1045"/>
      <w:bookmarkEnd w:id="1089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090" w:name="Fpage015"/>
      <w:bookmarkEnd w:id="1090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1"/>
          <w:footerReference w:type="default" r:id="rId3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23" w:name="Fpage004"/>
      <w:bookmarkStart w:id="1124" w:name="DBG1079"/>
      <w:bookmarkEnd w:id="1123"/>
      <w:bookmarkEnd w:id="1124"/>
      <w:r>
        <w:rPr>
          <w:rFonts w:ascii="Times New Roman" w:hAnsi="Times New Roman" w:cs="Times New Roman"/>
          <w:b/>
          <w:bCs/>
          <w:color w:val="000000"/>
        </w:rPr>
        <w:lastRenderedPageBreak/>
        <w:t>FIXED ASSETS</w:t>
      </w:r>
      <w:bookmarkStart w:id="1125" w:name="DBG1080"/>
      <w:bookmarkEnd w:id="112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26" w:name="DBG1081"/>
            <w:bookmarkStart w:id="1127" w:name="DBG1082"/>
            <w:bookmarkEnd w:id="1126"/>
            <w:bookmarkEnd w:id="1127"/>
            <w:r>
              <w:rPr>
                <w:rFonts w:ascii="Times New Roman" w:hAnsi="Times New Roman" w:cs="Times New Roman"/>
                <w:color w:val="000000"/>
              </w:rPr>
              <w:t>Intangible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28" w:name="DBG1083"/>
            <w:bookmarkEnd w:id="112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29" w:name="DBG1084"/>
            <w:bookmarkStart w:id="1130" w:name="DD55"/>
            <w:bookmarkEnd w:id="1129"/>
            <w:bookmarkEnd w:id="11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363,958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31" w:name="DBG1085"/>
            <w:bookmarkStart w:id="1132" w:name="DD56"/>
            <w:bookmarkEnd w:id="1131"/>
            <w:bookmarkEnd w:id="113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33" w:name="DBG1086"/>
            <w:bookmarkStart w:id="1134" w:name="DBG1087"/>
            <w:bookmarkEnd w:id="1133"/>
            <w:bookmarkEnd w:id="1134"/>
            <w:r>
              <w:rPr>
                <w:rFonts w:ascii="Times New Roman" w:hAnsi="Times New Roman" w:cs="Times New Roman"/>
                <w:color w:val="000000"/>
              </w:rPr>
              <w:t>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35" w:name="DBG1088"/>
            <w:bookmarkEnd w:id="113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36" w:name="DBG1089"/>
            <w:bookmarkStart w:id="1137" w:name="DD57"/>
            <w:bookmarkEnd w:id="1136"/>
            <w:bookmarkEnd w:id="11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3,792,075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38" w:name="DBG1090"/>
            <w:bookmarkStart w:id="1139" w:name="DD58"/>
            <w:bookmarkEnd w:id="1138"/>
            <w:bookmarkEnd w:id="113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140" w:name="DBG1091"/>
            <w:bookmarkEnd w:id="114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41" w:name="DBG1092"/>
            <w:bookmarkStart w:id="1142" w:name="DD59"/>
            <w:bookmarkEnd w:id="1141"/>
            <w:bookmarkEnd w:id="11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4,156,033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43" w:name="DBG1093"/>
            <w:bookmarkStart w:id="1144" w:name="DD60"/>
            <w:bookmarkEnd w:id="1143"/>
            <w:bookmarkEnd w:id="114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45" w:name="DBG1094"/>
      <w:bookmarkEnd w:id="1145"/>
      <w:r>
        <w:rPr>
          <w:rFonts w:ascii="Times New Roman" w:hAnsi="Times New Roman" w:cs="Times New Roman"/>
          <w:b/>
          <w:bCs/>
          <w:color w:val="000000"/>
        </w:rPr>
        <w:t>CURRENT ASSETS</w:t>
      </w:r>
      <w:bookmarkStart w:id="1146" w:name="DBG1095"/>
      <w:bookmarkEnd w:id="1146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7" w:name="DBG1096"/>
            <w:bookmarkStart w:id="1148" w:name="DBG1097"/>
            <w:bookmarkEnd w:id="1147"/>
            <w:bookmarkEnd w:id="1148"/>
            <w:r>
              <w:rPr>
                <w:rFonts w:ascii="Times New Roman" w:hAnsi="Times New Roman" w:cs="Times New Roman"/>
                <w:color w:val="000000"/>
              </w:rPr>
              <w:t>Stocks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49" w:name="DBG1098"/>
            <w:bookmarkEnd w:id="114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50" w:name="DBG1099"/>
            <w:bookmarkStart w:id="1151" w:name="DD61"/>
            <w:bookmarkEnd w:id="1150"/>
            <w:bookmarkEnd w:id="11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2,410,817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52" w:name="DBG1100"/>
            <w:bookmarkStart w:id="1153" w:name="DD62"/>
            <w:bookmarkEnd w:id="1152"/>
            <w:bookmarkEnd w:id="115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4" w:name="DBG1101"/>
            <w:bookmarkStart w:id="1155" w:name="DBG1102"/>
            <w:bookmarkEnd w:id="1154"/>
            <w:bookmarkEnd w:id="1155"/>
            <w:r>
              <w:rPr>
                <w:rFonts w:ascii="Times New Roman" w:hAnsi="Times New Roman" w:cs="Times New Roman"/>
                <w:color w:val="000000"/>
              </w:rPr>
              <w:t>Debtors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56" w:name="DBG1103"/>
            <w:bookmarkEnd w:id="115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57" w:name="DBG1104"/>
            <w:bookmarkStart w:id="1158" w:name="DD63"/>
            <w:bookmarkEnd w:id="1157"/>
            <w:bookmarkEnd w:id="11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3,385,253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59" w:name="DBG1105"/>
            <w:bookmarkStart w:id="1160" w:name="DD64"/>
            <w:bookmarkEnd w:id="1159"/>
            <w:bookmarkEnd w:id="116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161" w:name="DBG1106"/>
            <w:bookmarkEnd w:id="116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62" w:name="DBG1107"/>
            <w:bookmarkStart w:id="1163" w:name="DD65"/>
            <w:bookmarkEnd w:id="1162"/>
            <w:bookmarkEnd w:id="11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5,796,070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64" w:name="DBG1108"/>
            <w:bookmarkStart w:id="1165" w:name="DD66"/>
            <w:bookmarkEnd w:id="1164"/>
            <w:bookmarkEnd w:id="116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66" w:name="DBG1109"/>
            <w:bookmarkStart w:id="1167" w:name="DBG1110"/>
            <w:bookmarkEnd w:id="1166"/>
            <w:bookmarkEnd w:id="11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CREDITORS: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Amounts falling due within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68" w:name="DBG1111"/>
            <w:bookmarkEnd w:id="116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69" w:name="DBG1112"/>
            <w:bookmarkStart w:id="1170" w:name="DD67"/>
            <w:bookmarkEnd w:id="1169"/>
            <w:bookmarkEnd w:id="11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4,555,609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1" w:name="DBG1113"/>
            <w:bookmarkStart w:id="1172" w:name="DD68"/>
            <w:bookmarkEnd w:id="1171"/>
            <w:bookmarkEnd w:id="1172"/>
            <w:r>
              <w:rPr>
                <w:rFonts w:ascii="Times New Roman" w:hAnsi="Times New Roman" w:cs="Times New Roman"/>
                <w:color w:val="000000"/>
              </w:rPr>
              <w:t>55,379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73" w:name="DBG1114"/>
            <w:bookmarkStart w:id="1174" w:name="DBG1115"/>
            <w:bookmarkEnd w:id="1173"/>
            <w:bookmarkEnd w:id="11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NET CURRENT ASSETS/(LIABILITIES)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75" w:name="DBG1116"/>
            <w:bookmarkStart w:id="1176" w:name="DD69"/>
            <w:bookmarkEnd w:id="1175"/>
            <w:bookmarkEnd w:id="11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1,240,461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7" w:name="DBG1117"/>
            <w:bookmarkStart w:id="1178" w:name="DD70"/>
            <w:bookmarkEnd w:id="1177"/>
            <w:bookmarkEnd w:id="1178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9" w:name="DBG1118"/>
            <w:bookmarkStart w:id="1180" w:name="DBG1119"/>
            <w:bookmarkEnd w:id="1179"/>
            <w:bookmarkEnd w:id="11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ASSETS LESS CURRENT LIABILITIES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81" w:name="DBG1120"/>
            <w:bookmarkStart w:id="1182" w:name="DD71"/>
            <w:bookmarkEnd w:id="1181"/>
            <w:bookmarkEnd w:id="11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5,396,494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3" w:name="DBG1121"/>
            <w:bookmarkStart w:id="1184" w:name="DD72"/>
            <w:bookmarkEnd w:id="1183"/>
            <w:bookmarkEnd w:id="1184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185" w:name="DBG1122"/>
      <w:bookmarkEnd w:id="118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86" w:name="DBG1123"/>
            <w:bookmarkStart w:id="1187" w:name="DBG1124"/>
            <w:bookmarkEnd w:id="1186"/>
            <w:bookmarkEnd w:id="11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CREDITORS: Amounts falling due after more than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88" w:name="DBG1125"/>
            <w:bookmarkEnd w:id="118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89" w:name="DBG1126"/>
            <w:bookmarkStart w:id="1190" w:name="DD73"/>
            <w:bookmarkEnd w:id="1189"/>
            <w:bookmarkEnd w:id="11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959,560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91" w:name="DBG1127"/>
            <w:bookmarkStart w:id="1192" w:name="DD74"/>
            <w:bookmarkEnd w:id="1191"/>
            <w:bookmarkEnd w:id="119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193" w:name="DBG1128"/>
      <w:bookmarkEnd w:id="1193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PROVISIONS FOR LIABILITIES</w:t>
      </w:r>
      <w:bookmarkStart w:id="1194" w:name="DBG1129"/>
      <w:bookmarkEnd w:id="119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5" w:name="DBG1130"/>
            <w:bookmarkStart w:id="1196" w:name="DBG1131"/>
            <w:bookmarkEnd w:id="1195"/>
            <w:bookmarkEnd w:id="1196"/>
            <w:r>
              <w:rPr>
                <w:rFonts w:ascii="Times New Roman" w:hAnsi="Times New Roman" w:cs="Times New Roman"/>
                <w:color w:val="000000"/>
              </w:rPr>
              <w:t>Deferred taxation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97" w:name="DBG1132"/>
            <w:bookmarkEnd w:id="119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98" w:name="DBG1133"/>
            <w:bookmarkStart w:id="1199" w:name="DD75"/>
            <w:bookmarkEnd w:id="1198"/>
            <w:bookmarkEnd w:id="11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0" w:name="DBG1134"/>
            <w:bookmarkStart w:id="1201" w:name="DD76"/>
            <w:bookmarkEnd w:id="1200"/>
            <w:bookmarkEnd w:id="1201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202" w:name="DBG1135"/>
            <w:bookmarkEnd w:id="120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03" w:name="DBG1136"/>
            <w:bookmarkStart w:id="1204" w:name="DD77"/>
            <w:bookmarkEnd w:id="1203"/>
            <w:bookmarkEnd w:id="12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5" w:name="DBG1137"/>
            <w:bookmarkStart w:id="1206" w:name="DD78"/>
            <w:bookmarkEnd w:id="1205"/>
            <w:bookmarkEnd w:id="1206"/>
            <w:r>
              <w:rPr>
                <w:rFonts w:ascii="Times New Roman" w:hAnsi="Times New Roman" w:cs="Times New Roman"/>
                <w:color w:val="000000"/>
              </w:rPr>
              <w:t>(267,886)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07" w:name="DBG1138"/>
      <w:bookmarkEnd w:id="1207"/>
      <w:r>
        <w:rPr>
          <w:rFonts w:ascii="Times New Roman" w:hAnsi="Times New Roman" w:cs="Times New Roman"/>
          <w:color w:val="000000"/>
        </w:rPr>
        <w:t xml:space="preserve"> </w:t>
      </w:r>
      <w:bookmarkStart w:id="1208" w:name="DBG1139"/>
      <w:bookmarkEnd w:id="120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09" w:name="DBG1140"/>
      <w:bookmarkEnd w:id="1209"/>
      <w:r>
        <w:rPr>
          <w:rFonts w:ascii="Times New Roman" w:hAnsi="Times New Roman" w:cs="Times New Roman"/>
          <w:b/>
          <w:bCs/>
          <w:color w:val="000000"/>
        </w:rPr>
        <w:t>CAPITAL AND RESERVES</w:t>
      </w:r>
      <w:bookmarkStart w:id="1210" w:name="DBG1141"/>
      <w:bookmarkEnd w:id="121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1" w:name="DBG1142"/>
            <w:bookmarkStart w:id="1212" w:name="DBG1143"/>
            <w:bookmarkEnd w:id="1211"/>
            <w:bookmarkEnd w:id="1212"/>
            <w:r>
              <w:rPr>
                <w:rFonts w:ascii="Times New Roman" w:hAnsi="Times New Roman" w:cs="Times New Roman"/>
                <w:color w:val="000000"/>
              </w:rPr>
              <w:t xml:space="preserve">Called-up equity share capital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213" w:name="DBG1144"/>
            <w:bookmarkEnd w:id="1213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14" w:name="DBG1145"/>
            <w:bookmarkStart w:id="1215" w:name="DD79"/>
            <w:bookmarkEnd w:id="1214"/>
            <w:bookmarkEnd w:id="12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216" w:name="DBG1146"/>
            <w:bookmarkStart w:id="1217" w:name="DD80"/>
            <w:bookmarkEnd w:id="1216"/>
            <w:bookmarkEnd w:id="121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8" w:name="DBG1147"/>
            <w:bookmarkStart w:id="1219" w:name="DBG1148"/>
            <w:bookmarkEnd w:id="1218"/>
            <w:bookmarkEnd w:id="1219"/>
            <w:r>
              <w:rPr>
                <w:rFonts w:ascii="Times New Roman" w:hAnsi="Times New Roman" w:cs="Times New Roman"/>
                <w:color w:val="000000"/>
              </w:rPr>
              <w:t>Profit and loss account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220" w:name="DBG1149"/>
            <w:bookmarkEnd w:id="122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21" w:name="DBG1150"/>
            <w:bookmarkStart w:id="1222" w:name="DD81"/>
            <w:bookmarkEnd w:id="1221"/>
            <w:bookmarkEnd w:id="12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290,542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223" w:name="DBG1151"/>
            <w:bookmarkStart w:id="1224" w:name="DD82"/>
            <w:bookmarkEnd w:id="1223"/>
            <w:bookmarkEnd w:id="122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25" w:name="DBG1152"/>
            <w:bookmarkStart w:id="1226" w:name="DBG1153"/>
            <w:bookmarkEnd w:id="1225"/>
            <w:bookmarkEnd w:id="12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SHAREHOLDERS' FUNDS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227" w:name="DBG1154"/>
            <w:bookmarkEnd w:id="122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28" w:name="DBG1155"/>
            <w:bookmarkStart w:id="1229" w:name="DD83"/>
            <w:bookmarkEnd w:id="1228"/>
            <w:bookmarkEnd w:id="12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230" w:name="DBG1156"/>
            <w:bookmarkStart w:id="1231" w:name="DD84"/>
            <w:bookmarkEnd w:id="1230"/>
            <w:bookmarkEnd w:id="123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32" w:name="DBG1157"/>
            <w:bookmarkStart w:id="1233" w:name="DBG1158"/>
            <w:bookmarkEnd w:id="1232"/>
            <w:bookmarkEnd w:id="1233"/>
            <w:r>
              <w:rPr>
                <w:rFonts w:ascii="Times New Roman" w:hAnsi="Times New Roman" w:cs="Times New Roman"/>
                <w:color w:val="000000"/>
              </w:rPr>
              <w:t xml:space="preserve">!!!!!! Suspense Account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999 !!!!!!</w:t>
            </w:r>
            <w:proofErr w:type="gramEnd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34" w:name="DBG1159"/>
            <w:bookmarkStart w:id="1235" w:name="DD85"/>
            <w:bookmarkEnd w:id="1234"/>
            <w:bookmarkEnd w:id="12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36" w:name="DBG1160"/>
            <w:bookmarkStart w:id="1237" w:name="DD86"/>
            <w:bookmarkEnd w:id="1236"/>
            <w:bookmarkEnd w:id="1237"/>
            <w:r>
              <w:rPr>
                <w:rFonts w:ascii="Times New Roman" w:hAnsi="Times New Roman" w:cs="Times New Roman"/>
                <w:color w:val="000000"/>
              </w:rPr>
              <w:t>(267,886)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238" w:name="DBG1161"/>
            <w:bookmarkEnd w:id="12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39" w:name="DBG1162"/>
            <w:bookmarkStart w:id="1240" w:name="DD87"/>
            <w:bookmarkEnd w:id="1239"/>
            <w:bookmarkEnd w:id="12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241" w:name="DBG1163"/>
            <w:bookmarkStart w:id="1242" w:name="DD88"/>
            <w:bookmarkEnd w:id="1241"/>
            <w:bookmarkEnd w:id="124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243" w:name="DBG1164"/>
            <w:bookmarkEnd w:id="124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44" w:name="DBG1165"/>
            <w:bookmarkStart w:id="1245" w:name="DD89"/>
            <w:bookmarkEnd w:id="1244"/>
            <w:bookmarkEnd w:id="12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46" w:name="DBG1166"/>
            <w:bookmarkStart w:id="1247" w:name="DD90"/>
            <w:bookmarkEnd w:id="1246"/>
            <w:bookmarkEnd w:id="1247"/>
            <w:r>
              <w:rPr>
                <w:rFonts w:ascii="Times New Roman" w:hAnsi="Times New Roman" w:cs="Times New Roman"/>
                <w:color w:val="000000"/>
              </w:rPr>
              <w:t>(267,886)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48" w:name="DBG1167"/>
      <w:bookmarkEnd w:id="124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These </w:t>
      </w:r>
      <w:bookmarkStart w:id="1249" w:name="DBG1168"/>
      <w:bookmarkEnd w:id="1249"/>
      <w:r>
        <w:rPr>
          <w:rFonts w:ascii="Times New Roman" w:hAnsi="Times New Roman" w:cs="Times New Roman"/>
          <w:color w:val="000000"/>
        </w:rPr>
        <w:t>financial statements</w:t>
      </w:r>
      <w:bookmarkStart w:id="1250" w:name="DBG1169"/>
      <w:bookmarkEnd w:id="1250"/>
      <w:r>
        <w:rPr>
          <w:rFonts w:ascii="Times New Roman" w:hAnsi="Times New Roman" w:cs="Times New Roman"/>
          <w:color w:val="000000"/>
        </w:rPr>
        <w:t xml:space="preserve"> were approved by the </w:t>
      </w:r>
      <w:bookmarkStart w:id="1251" w:name="DBG1170"/>
      <w:bookmarkEnd w:id="1251"/>
      <w:r>
        <w:rPr>
          <w:rFonts w:ascii="Times New Roman" w:hAnsi="Times New Roman" w:cs="Times New Roman"/>
          <w:color w:val="000000"/>
        </w:rPr>
        <w:t>directors</w:t>
      </w:r>
      <w:bookmarkStart w:id="1252" w:name="DBG1171"/>
      <w:bookmarkEnd w:id="1252"/>
      <w:r>
        <w:rPr>
          <w:rFonts w:ascii="Times New Roman" w:hAnsi="Times New Roman" w:cs="Times New Roman"/>
          <w:color w:val="000000"/>
        </w:rPr>
        <w:t xml:space="preserve"> and authorised for issue on </w:t>
      </w:r>
      <w:bookmarkStart w:id="1253" w:name="DBG1172"/>
      <w:bookmarkEnd w:id="1253"/>
      <w:r>
        <w:rPr>
          <w:rFonts w:ascii="Times New Roman" w:hAnsi="Times New Roman" w:cs="Times New Roman"/>
          <w:color w:val="000000"/>
        </w:rPr>
        <w:t xml:space="preserve">14 </w:t>
      </w:r>
      <w:bookmarkStart w:id="1254" w:name="DBG1173"/>
      <w:bookmarkEnd w:id="1254"/>
      <w:r>
        <w:rPr>
          <w:rFonts w:ascii="Times New Roman" w:hAnsi="Times New Roman" w:cs="Times New Roman"/>
          <w:color w:val="000000"/>
        </w:rPr>
        <w:t>March 2010</w:t>
      </w:r>
      <w:bookmarkStart w:id="1255" w:name="DBG1174"/>
      <w:bookmarkEnd w:id="1255"/>
      <w:r>
        <w:rPr>
          <w:rFonts w:ascii="Times New Roman" w:hAnsi="Times New Roman" w:cs="Times New Roman"/>
          <w:color w:val="000000"/>
        </w:rPr>
        <w:t xml:space="preserve">, </w:t>
      </w:r>
      <w:bookmarkStart w:id="1256" w:name="DBG1175"/>
      <w:bookmarkEnd w:id="1256"/>
      <w:r>
        <w:rPr>
          <w:rFonts w:ascii="Times New Roman" w:hAnsi="Times New Roman" w:cs="Times New Roman"/>
          <w:color w:val="000000"/>
        </w:rPr>
        <w:t>and are signed on their behalf by: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57" w:name="DBG1176"/>
      <w:bookmarkEnd w:id="1257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58" w:name="DBG1177"/>
      <w:bookmarkEnd w:id="1258"/>
      <w:r>
        <w:rPr>
          <w:rFonts w:ascii="Times New Roman" w:hAnsi="Times New Roman" w:cs="Times New Roman"/>
          <w:color w:val="000000"/>
        </w:rPr>
        <w:t xml:space="preserve"> </w:t>
      </w:r>
      <w:bookmarkStart w:id="1259" w:name="DBG1178"/>
      <w:bookmarkEnd w:id="1259"/>
      <w:r>
        <w:rPr>
          <w:rFonts w:ascii="Times New Roman" w:hAnsi="Times New Roman" w:cs="Times New Roman"/>
          <w:color w:val="000000"/>
        </w:rPr>
        <w:t>BLACK</w:t>
      </w:r>
      <w:bookmarkStart w:id="1260" w:name="DBG1179"/>
      <w:bookmarkEnd w:id="126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61" w:name="DBG1180"/>
      <w:bookmarkEnd w:id="1261"/>
      <w:r>
        <w:rPr>
          <w:rFonts w:ascii="Times New Roman" w:hAnsi="Times New Roman" w:cs="Times New Roman"/>
          <w:color w:val="000000"/>
        </w:rPr>
        <w:t>Director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62" w:name="DBG1181"/>
      <w:bookmarkEnd w:id="1262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Company Registration Number: </w:t>
      </w:r>
      <w:bookmarkStart w:id="1263" w:name="DBG1182"/>
      <w:bookmarkEnd w:id="1263"/>
      <w:r>
        <w:rPr>
          <w:rFonts w:ascii="Times New Roman" w:hAnsi="Times New Roman" w:cs="Times New Roman"/>
          <w:color w:val="000000"/>
        </w:rPr>
        <w:t>87654321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264" w:name="Fpage017"/>
      <w:bookmarkEnd w:id="126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3"/>
          <w:footerReference w:type="default" r:id="rId3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97" w:name="Fpage005"/>
            <w:bookmarkStart w:id="1298" w:name="DBG1215"/>
            <w:bookmarkStart w:id="1299" w:name="DBG1216"/>
            <w:bookmarkEnd w:id="1297"/>
            <w:bookmarkEnd w:id="1298"/>
            <w:bookmarkEnd w:id="1299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NET CASH OUTFLOW FROM OPERATING ACTIVITIES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00" w:name="DBG1217"/>
            <w:bookmarkEnd w:id="130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01" w:name="DBG1218"/>
            <w:bookmarkStart w:id="1302" w:name="DD91"/>
            <w:bookmarkEnd w:id="1301"/>
            <w:bookmarkEnd w:id="13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(177,726)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303" w:name="DBG1219"/>
            <w:bookmarkStart w:id="1304" w:name="DD92"/>
            <w:bookmarkEnd w:id="1303"/>
            <w:bookmarkEnd w:id="130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05" w:name="DBG1220"/>
      <w:bookmarkEnd w:id="130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06" w:name="DBG1221"/>
            <w:bookmarkStart w:id="1307" w:name="DBG1222"/>
            <w:bookmarkEnd w:id="1306"/>
            <w:bookmarkEnd w:id="13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RETURNS ON INVESTMENTS AND SERVICING OF FINANCE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08" w:name="DBG1223"/>
            <w:bookmarkEnd w:id="130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09" w:name="DBG1224"/>
            <w:bookmarkStart w:id="1310" w:name="DD93"/>
            <w:bookmarkEnd w:id="1309"/>
            <w:bookmarkEnd w:id="13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(115,300)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311" w:name="DBG1225"/>
            <w:bookmarkStart w:id="1312" w:name="DD94"/>
            <w:bookmarkEnd w:id="1311"/>
            <w:bookmarkEnd w:id="131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13" w:name="DBG1226"/>
      <w:bookmarkEnd w:id="131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14" w:name="DBG1227"/>
            <w:bookmarkStart w:id="1315" w:name="DBG1228"/>
            <w:bookmarkEnd w:id="1314"/>
            <w:bookmarkEnd w:id="13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TAXATION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16" w:name="DBG1229"/>
            <w:bookmarkEnd w:id="131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17" w:name="DBG1230"/>
            <w:bookmarkStart w:id="1318" w:name="DD95"/>
            <w:bookmarkEnd w:id="1317"/>
            <w:bookmarkEnd w:id="13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(249,500)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19" w:name="DBG1231"/>
            <w:bookmarkStart w:id="1320" w:name="DD96"/>
            <w:bookmarkEnd w:id="1319"/>
            <w:bookmarkEnd w:id="1320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21" w:name="DBG1232"/>
      <w:bookmarkEnd w:id="1321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22" w:name="DBG1233"/>
            <w:bookmarkStart w:id="1323" w:name="DBG1234"/>
            <w:bookmarkEnd w:id="1322"/>
            <w:bookmarkEnd w:id="13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EQUITY DIVIDENDS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24" w:name="DBG1235"/>
            <w:bookmarkStart w:id="1325" w:name="DD97"/>
            <w:bookmarkEnd w:id="1324"/>
            <w:bookmarkEnd w:id="132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(1,000,000)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326" w:name="DBG1236"/>
            <w:bookmarkStart w:id="1327" w:name="DD98"/>
            <w:bookmarkEnd w:id="1326"/>
            <w:bookmarkEnd w:id="132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28" w:name="DBG1237"/>
      <w:bookmarkEnd w:id="132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29" w:name="DBG1238"/>
            <w:bookmarkStart w:id="1330" w:name="DBG1239"/>
            <w:bookmarkEnd w:id="1329"/>
            <w:bookmarkEnd w:id="13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CASH (OUTFLOW)/INFLOW BEFORE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31" w:name="DBG1240"/>
            <w:bookmarkStart w:id="1332" w:name="DD99"/>
            <w:bookmarkEnd w:id="1331"/>
            <w:bookmarkEnd w:id="13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(1,542,526)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33" w:name="DBG1241"/>
            <w:bookmarkStart w:id="1334" w:name="DD100"/>
            <w:bookmarkEnd w:id="1333"/>
            <w:bookmarkEnd w:id="1334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35" w:name="DBG1242"/>
            <w:bookmarkStart w:id="1336" w:name="DBG1243"/>
            <w:bookmarkEnd w:id="1335"/>
            <w:bookmarkEnd w:id="13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FINANCING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37" w:name="DBG1244"/>
            <w:bookmarkEnd w:id="133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38" w:name="DBG1245"/>
            <w:bookmarkStart w:id="1339" w:name="DD101"/>
            <w:bookmarkEnd w:id="1338"/>
            <w:bookmarkEnd w:id="13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1,389,064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340" w:name="DBG1246"/>
            <w:bookmarkStart w:id="1341" w:name="DD102"/>
            <w:bookmarkEnd w:id="1340"/>
            <w:bookmarkEnd w:id="134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42" w:name="DBG1247"/>
      <w:bookmarkEnd w:id="134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3" w:name="DBG1248"/>
            <w:bookmarkStart w:id="1344" w:name="DBG1249"/>
            <w:bookmarkEnd w:id="1343"/>
            <w:bookmarkEnd w:id="13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(DECREASE)/INCREASE IN CASH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45" w:name="DBG1250"/>
            <w:bookmarkEnd w:id="134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46" w:name="DBG1251"/>
            <w:bookmarkStart w:id="1347" w:name="DD103"/>
            <w:bookmarkEnd w:id="1346"/>
            <w:bookmarkEnd w:id="13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(153,462)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8" w:name="DBG1252"/>
            <w:bookmarkStart w:id="1349" w:name="DD104"/>
            <w:bookmarkEnd w:id="1348"/>
            <w:bookmarkEnd w:id="1349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350" w:name="Fpage018"/>
      <w:bookmarkEnd w:id="135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5"/>
          <w:footerReference w:type="default" r:id="rId3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378" w:name="Fpage006"/>
      <w:bookmarkStart w:id="1379" w:name="DBG1271"/>
      <w:bookmarkEnd w:id="1378"/>
      <w:bookmarkEnd w:id="1379"/>
      <w:r>
        <w:rPr>
          <w:rFonts w:ascii="Arial" w:hAnsi="Arial" w:cs="Arial"/>
          <w:b/>
          <w:bCs/>
          <w:color w:val="000000"/>
        </w:rPr>
        <w:lastRenderedPageBreak/>
        <w:t>1.</w:t>
      </w:r>
      <w:r>
        <w:rPr>
          <w:rFonts w:ascii="Times New Roman" w:hAnsi="Times New Roman" w:cs="Times New Roman"/>
          <w:color w:val="000000"/>
        </w:rPr>
        <w:tab/>
      </w:r>
      <w:bookmarkStart w:id="1380" w:name="DBG1272"/>
      <w:bookmarkEnd w:id="1380"/>
      <w:r>
        <w:rPr>
          <w:rFonts w:ascii="Times New Roman" w:hAnsi="Times New Roman" w:cs="Times New Roman"/>
          <w:b/>
          <w:bCs/>
          <w:color w:val="000000"/>
        </w:rPr>
        <w:t>ACCOUNTING POLICIES</w:t>
      </w:r>
      <w:bookmarkStart w:id="1381" w:name="DBG1273"/>
      <w:bookmarkEnd w:id="138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2" w:name="DBG1274"/>
      <w:bookmarkEnd w:id="1382"/>
      <w:r>
        <w:rPr>
          <w:rFonts w:ascii="Times New Roman" w:hAnsi="Times New Roman" w:cs="Times New Roman"/>
          <w:b/>
          <w:bCs/>
          <w:color w:val="000000"/>
        </w:rPr>
        <w:t>Basis of accounting</w:t>
      </w:r>
      <w:bookmarkStart w:id="1383" w:name="DBG1275"/>
      <w:bookmarkEnd w:id="1383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4" w:name="DBG1276"/>
      <w:bookmarkEnd w:id="1384"/>
      <w:r>
        <w:rPr>
          <w:rFonts w:ascii="Times New Roman" w:hAnsi="Times New Roman" w:cs="Times New Roman"/>
          <w:color w:val="000000"/>
        </w:rPr>
        <w:t xml:space="preserve">The </w:t>
      </w:r>
      <w:bookmarkStart w:id="1385" w:name="DBG1277"/>
      <w:bookmarkEnd w:id="1385"/>
      <w:r>
        <w:rPr>
          <w:rFonts w:ascii="Times New Roman" w:hAnsi="Times New Roman" w:cs="Times New Roman"/>
          <w:color w:val="000000"/>
        </w:rPr>
        <w:t>financial statements</w:t>
      </w:r>
      <w:bookmarkStart w:id="1386" w:name="DBG1278"/>
      <w:bookmarkEnd w:id="1386"/>
      <w:r>
        <w:rPr>
          <w:rFonts w:ascii="Times New Roman" w:hAnsi="Times New Roman" w:cs="Times New Roman"/>
          <w:color w:val="000000"/>
        </w:rPr>
        <w:t xml:space="preserve"> </w:t>
      </w:r>
      <w:bookmarkStart w:id="1387" w:name="DBG1279"/>
      <w:bookmarkEnd w:id="1387"/>
      <w:r>
        <w:rPr>
          <w:rFonts w:ascii="Times New Roman" w:hAnsi="Times New Roman" w:cs="Times New Roman"/>
          <w:color w:val="000000"/>
        </w:rPr>
        <w:t>have been prepared under the historical cost convention</w:t>
      </w:r>
      <w:bookmarkStart w:id="1388" w:name="DBG1280"/>
      <w:bookmarkEnd w:id="1388"/>
      <w:r>
        <w:rPr>
          <w:rFonts w:ascii="Times New Roman" w:hAnsi="Times New Roman" w:cs="Times New Roman"/>
          <w:color w:val="000000"/>
        </w:rPr>
        <w:t xml:space="preserve">, </w:t>
      </w:r>
      <w:bookmarkStart w:id="1389" w:name="DBG1281"/>
      <w:bookmarkEnd w:id="1389"/>
      <w:r>
        <w:rPr>
          <w:rFonts w:ascii="Times New Roman" w:hAnsi="Times New Roman" w:cs="Times New Roman"/>
          <w:color w:val="000000"/>
        </w:rPr>
        <w:t>modified to include the revaluation of financial instruments</w:t>
      </w:r>
      <w:bookmarkStart w:id="1390" w:name="DBG1282"/>
      <w:bookmarkEnd w:id="1390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91" w:name="DBG1283"/>
      <w:bookmarkEnd w:id="1391"/>
      <w:r>
        <w:rPr>
          <w:rFonts w:ascii="Times New Roman" w:hAnsi="Times New Roman" w:cs="Times New Roman"/>
          <w:b/>
          <w:bCs/>
          <w:color w:val="000000"/>
        </w:rPr>
        <w:t>Turnover</w:t>
      </w:r>
      <w:bookmarkStart w:id="1392" w:name="DBG1284"/>
      <w:bookmarkEnd w:id="1392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93" w:name="DBG1285"/>
      <w:bookmarkEnd w:id="1393"/>
      <w:r>
        <w:rPr>
          <w:rFonts w:ascii="Times New Roman" w:hAnsi="Times New Roman" w:cs="Times New Roman"/>
          <w:color w:val="000000"/>
        </w:rPr>
        <w:t xml:space="preserve">The turnover shown in the </w:t>
      </w:r>
      <w:bookmarkStart w:id="1394" w:name="DBG1286"/>
      <w:bookmarkEnd w:id="1394"/>
      <w:r>
        <w:rPr>
          <w:rFonts w:ascii="Times New Roman" w:hAnsi="Times New Roman" w:cs="Times New Roman"/>
          <w:color w:val="000000"/>
        </w:rPr>
        <w:t>profit and loss account</w:t>
      </w:r>
      <w:bookmarkStart w:id="1395" w:name="DBG1287"/>
      <w:bookmarkEnd w:id="1395"/>
      <w:r>
        <w:rPr>
          <w:rFonts w:ascii="Times New Roman" w:hAnsi="Times New Roman" w:cs="Times New Roman"/>
          <w:color w:val="000000"/>
        </w:rPr>
        <w:t xml:space="preserve"> represents </w:t>
      </w:r>
      <w:bookmarkStart w:id="1396" w:name="DBG1288"/>
      <w:bookmarkEnd w:id="1396"/>
      <w:r>
        <w:rPr>
          <w:rFonts w:ascii="Times New Roman" w:hAnsi="Times New Roman" w:cs="Times New Roman"/>
          <w:color w:val="000000"/>
        </w:rPr>
        <w:t>amounts invoiced durin</w:t>
      </w:r>
      <w:r>
        <w:rPr>
          <w:rFonts w:ascii="Times New Roman" w:hAnsi="Times New Roman" w:cs="Times New Roman"/>
          <w:color w:val="000000"/>
        </w:rPr>
        <w:t xml:space="preserve">g the </w:t>
      </w:r>
      <w:bookmarkStart w:id="1397" w:name="DBG1289"/>
      <w:bookmarkEnd w:id="1397"/>
      <w:r>
        <w:rPr>
          <w:rFonts w:ascii="Times New Roman" w:hAnsi="Times New Roman" w:cs="Times New Roman"/>
          <w:color w:val="000000"/>
        </w:rPr>
        <w:t>year</w:t>
      </w:r>
      <w:bookmarkStart w:id="1398" w:name="DBG1290"/>
      <w:bookmarkEnd w:id="1398"/>
      <w:r>
        <w:rPr>
          <w:rFonts w:ascii="Times New Roman" w:hAnsi="Times New Roman" w:cs="Times New Roman"/>
          <w:color w:val="000000"/>
        </w:rPr>
        <w:t>, exclusive of Value Added Tax</w:t>
      </w:r>
      <w:bookmarkStart w:id="1399" w:name="DBG1291"/>
      <w:bookmarkEnd w:id="1399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00" w:name="DBG1292"/>
      <w:bookmarkEnd w:id="1400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1401" w:name="DBG1293"/>
      <w:bookmarkEnd w:id="140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02" w:name="DBG1294"/>
      <w:bookmarkEnd w:id="1402"/>
      <w:r>
        <w:rPr>
          <w:rFonts w:ascii="Times New Roman" w:hAnsi="Times New Roman" w:cs="Times New Roman"/>
          <w:color w:val="000000"/>
        </w:rPr>
        <w:t>Amortisation is calculated so as to write off the cost of an asset</w:t>
      </w:r>
      <w:bookmarkStart w:id="1403" w:name="DBG1295"/>
      <w:bookmarkEnd w:id="1403"/>
      <w:r>
        <w:rPr>
          <w:rFonts w:ascii="Times New Roman" w:hAnsi="Times New Roman" w:cs="Times New Roman"/>
          <w:color w:val="000000"/>
        </w:rPr>
        <w:t xml:space="preserve">, less its estimated </w:t>
      </w:r>
      <w:bookmarkStart w:id="1404" w:name="DBG1296"/>
      <w:bookmarkEnd w:id="1404"/>
      <w:r>
        <w:rPr>
          <w:rFonts w:ascii="Times New Roman" w:hAnsi="Times New Roman" w:cs="Times New Roman"/>
          <w:color w:val="000000"/>
        </w:rPr>
        <w:t>residual value,</w:t>
      </w:r>
      <w:bookmarkStart w:id="1405" w:name="DBG1297"/>
      <w:bookmarkEnd w:id="1405"/>
      <w:r>
        <w:rPr>
          <w:rFonts w:ascii="Times New Roman" w:hAnsi="Times New Roman" w:cs="Times New Roman"/>
          <w:color w:val="000000"/>
        </w:rPr>
        <w:t xml:space="preserve"> over </w:t>
      </w:r>
      <w:bookmarkStart w:id="1406" w:name="DBG1298"/>
      <w:bookmarkEnd w:id="1406"/>
      <w:r>
        <w:rPr>
          <w:rFonts w:ascii="Times New Roman" w:hAnsi="Times New Roman" w:cs="Times New Roman"/>
          <w:color w:val="000000"/>
        </w:rPr>
        <w:t>the useful economic life of that asset as follows: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07" w:name="DBG1299"/>
      <w:bookmarkEnd w:id="1407"/>
      <w:r>
        <w:rPr>
          <w:rFonts w:ascii="Times New Roman" w:hAnsi="Times New Roman" w:cs="Times New Roman"/>
          <w:color w:val="000000"/>
        </w:rPr>
        <w:t>Goodwill</w:t>
      </w:r>
      <w:r>
        <w:rPr>
          <w:rFonts w:ascii="Times New Roman" w:hAnsi="Times New Roman" w:cs="Times New Roman"/>
          <w:color w:val="000000"/>
        </w:rPr>
        <w:tab/>
      </w:r>
      <w:bookmarkStart w:id="1408" w:name="DBG1300"/>
      <w:bookmarkEnd w:id="1408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409" w:name="DBG1301"/>
      <w:bookmarkEnd w:id="1409"/>
      <w:r>
        <w:rPr>
          <w:rFonts w:ascii="Times New Roman" w:hAnsi="Times New Roman" w:cs="Times New Roman"/>
          <w:color w:val="000000"/>
        </w:rPr>
        <w:t>(500 - 509)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0" w:name="DBG1302"/>
      <w:bookmarkEnd w:id="1410"/>
      <w:r>
        <w:rPr>
          <w:rFonts w:ascii="Times New Roman" w:hAnsi="Times New Roman" w:cs="Times New Roman"/>
          <w:b/>
          <w:bCs/>
          <w:color w:val="000000"/>
        </w:rPr>
        <w:t>Fixed assets</w:t>
      </w:r>
      <w:bookmarkStart w:id="1411" w:name="DBG1303"/>
      <w:bookmarkEnd w:id="141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2" w:name="DBG1304"/>
      <w:bookmarkEnd w:id="1412"/>
      <w:r>
        <w:rPr>
          <w:rFonts w:ascii="Times New Roman" w:hAnsi="Times New Roman" w:cs="Times New Roman"/>
          <w:color w:val="000000"/>
        </w:rPr>
        <w:t>All fixed assets are initially recorded at cost.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3" w:name="DBG1305"/>
      <w:bookmarkEnd w:id="1413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1414" w:name="DBG1306"/>
      <w:bookmarkEnd w:id="141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5" w:name="DBG1307"/>
      <w:bookmarkEnd w:id="1415"/>
      <w:r>
        <w:rPr>
          <w:rFonts w:ascii="Times New Roman" w:hAnsi="Times New Roman" w:cs="Times New Roman"/>
          <w:color w:val="000000"/>
        </w:rPr>
        <w:t>Depreciation is calculated so as to write off the cost</w:t>
      </w:r>
      <w:bookmarkStart w:id="1416" w:name="DBG1308"/>
      <w:bookmarkEnd w:id="1416"/>
      <w:r>
        <w:rPr>
          <w:rFonts w:ascii="Times New Roman" w:hAnsi="Times New Roman" w:cs="Times New Roman"/>
          <w:color w:val="000000"/>
        </w:rPr>
        <w:t xml:space="preserve"> of an asset</w:t>
      </w:r>
      <w:bookmarkStart w:id="1417" w:name="DBG1309"/>
      <w:bookmarkEnd w:id="1417"/>
      <w:r>
        <w:rPr>
          <w:rFonts w:ascii="Times New Roman" w:hAnsi="Times New Roman" w:cs="Times New Roman"/>
          <w:color w:val="000000"/>
        </w:rPr>
        <w:t xml:space="preserve">, less its estimated </w:t>
      </w:r>
      <w:bookmarkStart w:id="1418" w:name="DBG1310"/>
      <w:bookmarkEnd w:id="1418"/>
      <w:r>
        <w:rPr>
          <w:rFonts w:ascii="Times New Roman" w:hAnsi="Times New Roman" w:cs="Times New Roman"/>
          <w:color w:val="000000"/>
        </w:rPr>
        <w:t>residual value,</w:t>
      </w:r>
      <w:bookmarkStart w:id="1419" w:name="DBG1311"/>
      <w:bookmarkEnd w:id="1419"/>
      <w:r>
        <w:rPr>
          <w:rFonts w:ascii="Times New Roman" w:hAnsi="Times New Roman" w:cs="Times New Roman"/>
          <w:color w:val="000000"/>
        </w:rPr>
        <w:t xml:space="preserve"> over </w:t>
      </w:r>
      <w:bookmarkStart w:id="1420" w:name="DBG1312"/>
      <w:bookmarkEnd w:id="1420"/>
      <w:r>
        <w:rPr>
          <w:rFonts w:ascii="Times New Roman" w:hAnsi="Times New Roman" w:cs="Times New Roman"/>
          <w:color w:val="000000"/>
        </w:rPr>
        <w:t>the useful economic life of that asset as follows: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1" w:name="DBG1313"/>
      <w:bookmarkEnd w:id="1421"/>
      <w:r>
        <w:rPr>
          <w:rFonts w:ascii="Times New Roman" w:hAnsi="Times New Roman" w:cs="Times New Roman"/>
          <w:color w:val="000000"/>
        </w:rPr>
        <w:t>Freehold Property</w:t>
      </w:r>
      <w:r>
        <w:rPr>
          <w:rFonts w:ascii="Times New Roman" w:hAnsi="Times New Roman" w:cs="Times New Roman"/>
          <w:color w:val="000000"/>
        </w:rPr>
        <w:tab/>
      </w:r>
      <w:bookmarkStart w:id="1422" w:name="DBG1314"/>
      <w:bookmarkEnd w:id="1422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423" w:name="DBG1315"/>
      <w:bookmarkEnd w:id="1423"/>
      <w:r>
        <w:rPr>
          <w:rFonts w:ascii="Times New Roman" w:hAnsi="Times New Roman" w:cs="Times New Roman"/>
          <w:color w:val="000000"/>
        </w:rPr>
        <w:t>(520 - 529)</w:t>
      </w:r>
      <w:bookmarkStart w:id="1424" w:name="DBG1316"/>
      <w:bookmarkEnd w:id="1424"/>
    </w:p>
    <w:p w:rsidR="00000000" w:rsidRDefault="00C51B78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5" w:name="DBG1317"/>
      <w:bookmarkEnd w:id="1425"/>
      <w:r>
        <w:rPr>
          <w:rFonts w:ascii="Times New Roman" w:hAnsi="Times New Roman" w:cs="Times New Roman"/>
          <w:color w:val="000000"/>
        </w:rPr>
        <w:t>Fixtures &amp; Fittings</w:t>
      </w:r>
      <w:r>
        <w:rPr>
          <w:rFonts w:ascii="Times New Roman" w:hAnsi="Times New Roman" w:cs="Times New Roman"/>
          <w:color w:val="000000"/>
        </w:rPr>
        <w:tab/>
      </w:r>
      <w:bookmarkStart w:id="1426" w:name="DBG1318"/>
      <w:bookmarkEnd w:id="1426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427" w:name="DBG1319"/>
      <w:bookmarkEnd w:id="1427"/>
      <w:r>
        <w:rPr>
          <w:rFonts w:ascii="Times New Roman" w:hAnsi="Times New Roman" w:cs="Times New Roman"/>
          <w:color w:val="000000"/>
        </w:rPr>
        <w:t>(540 - 549)</w:t>
      </w:r>
      <w:bookmarkStart w:id="1428" w:name="DBG1320"/>
      <w:bookmarkEnd w:id="1428"/>
    </w:p>
    <w:p w:rsidR="00000000" w:rsidRDefault="00C51B78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9" w:name="DBG1321"/>
      <w:bookmarkEnd w:id="1429"/>
      <w:r>
        <w:rPr>
          <w:rFonts w:ascii="Times New Roman" w:hAnsi="Times New Roman" w:cs="Times New Roman"/>
          <w:color w:val="000000"/>
        </w:rPr>
        <w:t>Motor Vehicles</w:t>
      </w:r>
      <w:r>
        <w:rPr>
          <w:rFonts w:ascii="Times New Roman" w:hAnsi="Times New Roman" w:cs="Times New Roman"/>
          <w:color w:val="000000"/>
        </w:rPr>
        <w:tab/>
      </w:r>
      <w:bookmarkStart w:id="1430" w:name="DBG1322"/>
      <w:bookmarkEnd w:id="1430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431" w:name="DBG1323"/>
      <w:bookmarkEnd w:id="1431"/>
      <w:r>
        <w:rPr>
          <w:rFonts w:ascii="Times New Roman" w:hAnsi="Times New Roman" w:cs="Times New Roman"/>
          <w:color w:val="000000"/>
        </w:rPr>
        <w:t>(550 - 559)</w:t>
      </w:r>
      <w:bookmarkStart w:id="1432" w:name="DBG1324"/>
      <w:bookmarkEnd w:id="1432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3" w:name="DBG1325"/>
      <w:bookmarkEnd w:id="1433"/>
      <w:r>
        <w:rPr>
          <w:rFonts w:ascii="Times New Roman" w:hAnsi="Times New Roman" w:cs="Times New Roman"/>
          <w:b/>
          <w:bCs/>
          <w:color w:val="000000"/>
        </w:rPr>
        <w:t>Stocks</w:t>
      </w:r>
      <w:bookmarkStart w:id="1434" w:name="DBG1326"/>
      <w:bookmarkEnd w:id="143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5" w:name="DBG1327"/>
      <w:bookmarkEnd w:id="1435"/>
      <w:r>
        <w:rPr>
          <w:rFonts w:ascii="Times New Roman" w:hAnsi="Times New Roman" w:cs="Times New Roman"/>
          <w:color w:val="000000"/>
        </w:rPr>
        <w:t xml:space="preserve">Stocks are valued at the lower of cost and net realisable value, after making due </w:t>
      </w:r>
      <w:bookmarkStart w:id="1436" w:name="DBG1328"/>
      <w:bookmarkEnd w:id="1436"/>
      <w:r>
        <w:rPr>
          <w:rFonts w:ascii="Times New Roman" w:hAnsi="Times New Roman" w:cs="Times New Roman"/>
          <w:color w:val="000000"/>
        </w:rPr>
        <w:t xml:space="preserve">allowance </w:t>
      </w:r>
      <w:bookmarkStart w:id="1437" w:name="DBG1329"/>
      <w:bookmarkEnd w:id="1437"/>
      <w:r>
        <w:rPr>
          <w:rFonts w:ascii="Times New Roman" w:hAnsi="Times New Roman" w:cs="Times New Roman"/>
          <w:color w:val="000000"/>
        </w:rPr>
        <w:t>for obsolete and slow moving items.</w:t>
      </w:r>
      <w:bookmarkStart w:id="1438" w:name="DBG1330"/>
      <w:bookmarkEnd w:id="143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9" w:name="DBG1331"/>
      <w:bookmarkEnd w:id="1439"/>
      <w:r>
        <w:rPr>
          <w:rFonts w:ascii="Times New Roman" w:hAnsi="Times New Roman" w:cs="Times New Roman"/>
          <w:b/>
          <w:bCs/>
          <w:color w:val="000000"/>
        </w:rPr>
        <w:t>Work in progress</w:t>
      </w:r>
      <w:bookmarkStart w:id="1440" w:name="DBG1332"/>
      <w:bookmarkEnd w:id="144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41" w:name="DBG1333"/>
      <w:bookmarkEnd w:id="1441"/>
      <w:r>
        <w:rPr>
          <w:rFonts w:ascii="Times New Roman" w:hAnsi="Times New Roman" w:cs="Times New Roman"/>
          <w:color w:val="000000"/>
        </w:rPr>
        <w:t>Work in progress</w:t>
      </w:r>
      <w:bookmarkStart w:id="1442" w:name="DBG1334"/>
      <w:bookmarkEnd w:id="1442"/>
      <w:r>
        <w:rPr>
          <w:rFonts w:ascii="Times New Roman" w:hAnsi="Times New Roman" w:cs="Times New Roman"/>
          <w:color w:val="000000"/>
        </w:rPr>
        <w:t xml:space="preserve"> is valued on the basis of direct costs plus </w:t>
      </w:r>
      <w:proofErr w:type="gramStart"/>
      <w:r>
        <w:rPr>
          <w:rFonts w:ascii="Times New Roman" w:hAnsi="Times New Roman" w:cs="Times New Roman"/>
          <w:color w:val="000000"/>
        </w:rPr>
        <w:t>attributable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1443" w:name="DBG1335"/>
      <w:bookmarkEnd w:id="1443"/>
      <w:r>
        <w:rPr>
          <w:rFonts w:ascii="Times New Roman" w:hAnsi="Times New Roman" w:cs="Times New Roman"/>
          <w:color w:val="000000"/>
        </w:rPr>
        <w:t xml:space="preserve">overheads </w:t>
      </w:r>
      <w:bookmarkStart w:id="1444" w:name="DBG1336"/>
      <w:bookmarkEnd w:id="1444"/>
      <w:r>
        <w:rPr>
          <w:rFonts w:ascii="Times New Roman" w:hAnsi="Times New Roman" w:cs="Times New Roman"/>
          <w:color w:val="000000"/>
        </w:rPr>
        <w:t xml:space="preserve">based on normal level of activity. Provision is made for any </w:t>
      </w:r>
      <w:bookmarkStart w:id="1445" w:name="DBG1337"/>
      <w:bookmarkEnd w:id="1445"/>
      <w:r>
        <w:rPr>
          <w:rFonts w:ascii="Times New Roman" w:hAnsi="Times New Roman" w:cs="Times New Roman"/>
          <w:color w:val="000000"/>
        </w:rPr>
        <w:t xml:space="preserve">foreseeable losses where </w:t>
      </w:r>
      <w:bookmarkStart w:id="1446" w:name="DBG1338"/>
      <w:bookmarkEnd w:id="1446"/>
      <w:r>
        <w:rPr>
          <w:rFonts w:ascii="Times New Roman" w:hAnsi="Times New Roman" w:cs="Times New Roman"/>
          <w:color w:val="000000"/>
        </w:rPr>
        <w:t xml:space="preserve">appropriate. No element of profit is included in </w:t>
      </w:r>
      <w:bookmarkStart w:id="1447" w:name="DBG1339"/>
      <w:bookmarkEnd w:id="1447"/>
      <w:r>
        <w:rPr>
          <w:rFonts w:ascii="Times New Roman" w:hAnsi="Times New Roman" w:cs="Times New Roman"/>
          <w:color w:val="000000"/>
        </w:rPr>
        <w:t xml:space="preserve">the valuation of </w:t>
      </w:r>
      <w:bookmarkStart w:id="1448" w:name="DBG1340"/>
      <w:bookmarkEnd w:id="1448"/>
      <w:r>
        <w:rPr>
          <w:rFonts w:ascii="Times New Roman" w:hAnsi="Times New Roman" w:cs="Times New Roman"/>
          <w:color w:val="000000"/>
        </w:rPr>
        <w:t>work in progress</w:t>
      </w:r>
      <w:bookmarkStart w:id="1449" w:name="DBG1341"/>
      <w:bookmarkEnd w:id="1449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50" w:name="DBG1342"/>
      <w:bookmarkEnd w:id="1450"/>
      <w:r>
        <w:rPr>
          <w:rFonts w:ascii="Times New Roman" w:hAnsi="Times New Roman" w:cs="Times New Roman"/>
          <w:b/>
          <w:bCs/>
          <w:color w:val="000000"/>
        </w:rPr>
        <w:t>Hire purchase agreements</w:t>
      </w:r>
      <w:bookmarkStart w:id="1451" w:name="DBG1343"/>
      <w:bookmarkEnd w:id="145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52" w:name="DBG1344"/>
      <w:bookmarkEnd w:id="1452"/>
      <w:r>
        <w:rPr>
          <w:rFonts w:ascii="Times New Roman" w:hAnsi="Times New Roman" w:cs="Times New Roman"/>
          <w:color w:val="000000"/>
        </w:rPr>
        <w:t xml:space="preserve">Assets held under hire purchase agreements are capitalised and disclosed under tangible </w:t>
      </w:r>
      <w:bookmarkStart w:id="1453" w:name="DBG1345"/>
      <w:bookmarkEnd w:id="1453"/>
      <w:r>
        <w:rPr>
          <w:rFonts w:ascii="Times New Roman" w:hAnsi="Times New Roman" w:cs="Times New Roman"/>
          <w:color w:val="000000"/>
        </w:rPr>
        <w:t xml:space="preserve">fixed </w:t>
      </w:r>
      <w:bookmarkStart w:id="1454" w:name="DBG1346"/>
      <w:bookmarkEnd w:id="1454"/>
      <w:r>
        <w:rPr>
          <w:rFonts w:ascii="Times New Roman" w:hAnsi="Times New Roman" w:cs="Times New Roman"/>
          <w:color w:val="000000"/>
        </w:rPr>
        <w:t>assets at their fair value. The capital element of the future payments is treat</w:t>
      </w:r>
      <w:r>
        <w:rPr>
          <w:rFonts w:ascii="Times New Roman" w:hAnsi="Times New Roman" w:cs="Times New Roman"/>
          <w:color w:val="000000"/>
        </w:rPr>
        <w:t xml:space="preserve">ed </w:t>
      </w:r>
      <w:bookmarkStart w:id="1455" w:name="DBG1347"/>
      <w:bookmarkEnd w:id="1455"/>
      <w:r>
        <w:rPr>
          <w:rFonts w:ascii="Times New Roman" w:hAnsi="Times New Roman" w:cs="Times New Roman"/>
          <w:color w:val="000000"/>
        </w:rPr>
        <w:t xml:space="preserve">as a liability and </w:t>
      </w:r>
      <w:bookmarkStart w:id="1456" w:name="DBG1348"/>
      <w:bookmarkEnd w:id="1456"/>
      <w:r>
        <w:rPr>
          <w:rFonts w:ascii="Times New Roman" w:hAnsi="Times New Roman" w:cs="Times New Roman"/>
          <w:color w:val="000000"/>
        </w:rPr>
        <w:t xml:space="preserve">the interest is charged to the </w:t>
      </w:r>
      <w:bookmarkStart w:id="1457" w:name="DBG1349"/>
      <w:bookmarkEnd w:id="1457"/>
      <w:r>
        <w:rPr>
          <w:rFonts w:ascii="Times New Roman" w:hAnsi="Times New Roman" w:cs="Times New Roman"/>
          <w:color w:val="000000"/>
        </w:rPr>
        <w:t>profit and loss account</w:t>
      </w:r>
      <w:bookmarkStart w:id="1458" w:name="DBG1350"/>
      <w:bookmarkEnd w:id="1458"/>
      <w:r>
        <w:rPr>
          <w:rFonts w:ascii="Times New Roman" w:hAnsi="Times New Roman" w:cs="Times New Roman"/>
          <w:color w:val="000000"/>
        </w:rPr>
        <w:t xml:space="preserve"> </w:t>
      </w:r>
      <w:bookmarkStart w:id="1459" w:name="DBG1351"/>
      <w:bookmarkEnd w:id="1459"/>
      <w:r>
        <w:rPr>
          <w:rFonts w:ascii="Times New Roman" w:hAnsi="Times New Roman" w:cs="Times New Roman"/>
          <w:color w:val="000000"/>
        </w:rPr>
        <w:t xml:space="preserve">on a straight </w:t>
      </w:r>
      <w:bookmarkStart w:id="1460" w:name="DBG1352"/>
      <w:bookmarkEnd w:id="1460"/>
      <w:r>
        <w:rPr>
          <w:rFonts w:ascii="Times New Roman" w:hAnsi="Times New Roman" w:cs="Times New Roman"/>
          <w:color w:val="000000"/>
        </w:rPr>
        <w:t>line basis</w:t>
      </w:r>
      <w:bookmarkStart w:id="1461" w:name="DBG1353"/>
      <w:bookmarkEnd w:id="1461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7"/>
          <w:footerReference w:type="default" r:id="rId3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80" w:name="DBG1375"/>
      <w:bookmarkEnd w:id="1480"/>
      <w:r>
        <w:rPr>
          <w:rFonts w:ascii="Times New Roman" w:hAnsi="Times New Roman" w:cs="Times New Roman"/>
          <w:b/>
          <w:bCs/>
          <w:color w:val="000000"/>
        </w:rPr>
        <w:t>Finance lease agreements</w:t>
      </w:r>
      <w:bookmarkStart w:id="1481" w:name="DBG1376"/>
      <w:bookmarkEnd w:id="148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82" w:name="DBG1377"/>
      <w:bookmarkEnd w:id="1482"/>
      <w:r>
        <w:rPr>
          <w:rFonts w:ascii="Times New Roman" w:hAnsi="Times New Roman" w:cs="Times New Roman"/>
          <w:color w:val="000000"/>
        </w:rPr>
        <w:t xml:space="preserve">Where the </w:t>
      </w:r>
      <w:bookmarkStart w:id="1483" w:name="DBG1378"/>
      <w:bookmarkEnd w:id="1483"/>
      <w:r>
        <w:rPr>
          <w:rFonts w:ascii="Times New Roman" w:hAnsi="Times New Roman" w:cs="Times New Roman"/>
          <w:color w:val="000000"/>
        </w:rPr>
        <w:t>company</w:t>
      </w:r>
      <w:bookmarkStart w:id="1484" w:name="DBG1379"/>
      <w:bookmarkEnd w:id="1484"/>
      <w:r>
        <w:rPr>
          <w:rFonts w:ascii="Times New Roman" w:hAnsi="Times New Roman" w:cs="Times New Roman"/>
          <w:color w:val="000000"/>
        </w:rPr>
        <w:t xml:space="preserve"> enters into a lease which entails taking substantially all the risks </w:t>
      </w:r>
      <w:bookmarkStart w:id="1485" w:name="DBG1380"/>
      <w:bookmarkEnd w:id="1485"/>
      <w:r>
        <w:rPr>
          <w:rFonts w:ascii="Times New Roman" w:hAnsi="Times New Roman" w:cs="Times New Roman"/>
          <w:color w:val="000000"/>
        </w:rPr>
        <w:t xml:space="preserve">and rewards </w:t>
      </w:r>
      <w:bookmarkStart w:id="1486" w:name="DBG1381"/>
      <w:bookmarkEnd w:id="1486"/>
      <w:r>
        <w:rPr>
          <w:rFonts w:ascii="Times New Roman" w:hAnsi="Times New Roman" w:cs="Times New Roman"/>
          <w:color w:val="000000"/>
        </w:rPr>
        <w:t xml:space="preserve">of ownership of an asset, the lease is treated as a finance lease. The </w:t>
      </w:r>
      <w:bookmarkStart w:id="1487" w:name="DBG1382"/>
      <w:bookmarkEnd w:id="1487"/>
      <w:r>
        <w:rPr>
          <w:rFonts w:ascii="Times New Roman" w:hAnsi="Times New Roman" w:cs="Times New Roman"/>
          <w:color w:val="000000"/>
        </w:rPr>
        <w:t xml:space="preserve">asset is recorded in the </w:t>
      </w:r>
      <w:bookmarkStart w:id="1488" w:name="DBG1383"/>
      <w:bookmarkEnd w:id="1488"/>
      <w:r>
        <w:rPr>
          <w:rFonts w:ascii="Times New Roman" w:hAnsi="Times New Roman" w:cs="Times New Roman"/>
          <w:color w:val="000000"/>
        </w:rPr>
        <w:t xml:space="preserve">balance sheet as a tangible fixed asset and is depreciated in </w:t>
      </w:r>
      <w:bookmarkStart w:id="1489" w:name="DBG1384"/>
      <w:bookmarkEnd w:id="1489"/>
      <w:r>
        <w:rPr>
          <w:rFonts w:ascii="Times New Roman" w:hAnsi="Times New Roman" w:cs="Times New Roman"/>
          <w:color w:val="000000"/>
        </w:rPr>
        <w:t xml:space="preserve">accordance with the above </w:t>
      </w:r>
      <w:bookmarkStart w:id="1490" w:name="DBG1385"/>
      <w:bookmarkEnd w:id="1490"/>
      <w:r>
        <w:rPr>
          <w:rFonts w:ascii="Times New Roman" w:hAnsi="Times New Roman" w:cs="Times New Roman"/>
          <w:color w:val="000000"/>
        </w:rPr>
        <w:t xml:space="preserve">depreciation policies. Future instalments under such leases, </w:t>
      </w:r>
      <w:bookmarkStart w:id="1491" w:name="DBG1386"/>
      <w:bookmarkEnd w:id="1491"/>
      <w:r>
        <w:rPr>
          <w:rFonts w:ascii="Times New Roman" w:hAnsi="Times New Roman" w:cs="Times New Roman"/>
          <w:color w:val="000000"/>
        </w:rPr>
        <w:t>net of finance cha</w:t>
      </w:r>
      <w:r>
        <w:rPr>
          <w:rFonts w:ascii="Times New Roman" w:hAnsi="Times New Roman" w:cs="Times New Roman"/>
          <w:color w:val="000000"/>
        </w:rPr>
        <w:t>rges, are included within creditors</w:t>
      </w:r>
      <w:bookmarkStart w:id="1492" w:name="DBG1387"/>
      <w:bookmarkEnd w:id="1492"/>
      <w:r>
        <w:rPr>
          <w:rFonts w:ascii="Times New Roman" w:hAnsi="Times New Roman" w:cs="Times New Roman"/>
          <w:color w:val="000000"/>
        </w:rPr>
        <w:t xml:space="preserve">. </w:t>
      </w:r>
      <w:bookmarkStart w:id="1493" w:name="DBG1388"/>
      <w:bookmarkEnd w:id="1493"/>
      <w:r>
        <w:rPr>
          <w:rFonts w:ascii="Times New Roman" w:hAnsi="Times New Roman" w:cs="Times New Roman"/>
          <w:color w:val="000000"/>
        </w:rPr>
        <w:t>Rentals</w:t>
      </w:r>
      <w:bookmarkStart w:id="1494" w:name="DBG1389"/>
      <w:bookmarkEnd w:id="1494"/>
      <w:r>
        <w:rPr>
          <w:rFonts w:ascii="Times New Roman" w:hAnsi="Times New Roman" w:cs="Times New Roman"/>
          <w:color w:val="000000"/>
        </w:rPr>
        <w:t xml:space="preserve"> payable are apportioned </w:t>
      </w:r>
      <w:bookmarkStart w:id="1495" w:name="DBG1390"/>
      <w:bookmarkEnd w:id="1495"/>
      <w:r>
        <w:rPr>
          <w:rFonts w:ascii="Times New Roman" w:hAnsi="Times New Roman" w:cs="Times New Roman"/>
          <w:color w:val="000000"/>
        </w:rPr>
        <w:t xml:space="preserve">between the finance element, which is charged to </w:t>
      </w:r>
      <w:bookmarkStart w:id="1496" w:name="DBG1391"/>
      <w:bookmarkEnd w:id="1496"/>
      <w:r>
        <w:rPr>
          <w:rFonts w:ascii="Times New Roman" w:hAnsi="Times New Roman" w:cs="Times New Roman"/>
          <w:color w:val="000000"/>
        </w:rPr>
        <w:t xml:space="preserve">the </w:t>
      </w:r>
      <w:bookmarkStart w:id="1497" w:name="DBG1392"/>
      <w:bookmarkEnd w:id="1497"/>
      <w:r>
        <w:rPr>
          <w:rFonts w:ascii="Times New Roman" w:hAnsi="Times New Roman" w:cs="Times New Roman"/>
          <w:color w:val="000000"/>
        </w:rPr>
        <w:t>profit and loss account</w:t>
      </w:r>
      <w:bookmarkStart w:id="1498" w:name="DBG1393"/>
      <w:bookmarkEnd w:id="1498"/>
      <w:r>
        <w:rPr>
          <w:rFonts w:ascii="Times New Roman" w:hAnsi="Times New Roman" w:cs="Times New Roman"/>
          <w:color w:val="000000"/>
        </w:rPr>
        <w:t xml:space="preserve"> </w:t>
      </w:r>
      <w:bookmarkStart w:id="1499" w:name="DBG1394"/>
      <w:bookmarkEnd w:id="1499"/>
      <w:r>
        <w:rPr>
          <w:rFonts w:ascii="Times New Roman" w:hAnsi="Times New Roman" w:cs="Times New Roman"/>
          <w:color w:val="000000"/>
        </w:rPr>
        <w:t xml:space="preserve">on a </w:t>
      </w:r>
      <w:bookmarkStart w:id="1500" w:name="DBG1395"/>
      <w:bookmarkEnd w:id="1500"/>
      <w:r>
        <w:rPr>
          <w:rFonts w:ascii="Times New Roman" w:hAnsi="Times New Roman" w:cs="Times New Roman"/>
          <w:color w:val="000000"/>
        </w:rPr>
        <w:t>straight line basis</w:t>
      </w:r>
      <w:bookmarkStart w:id="1501" w:name="DBG1396"/>
      <w:bookmarkEnd w:id="1501"/>
      <w:r>
        <w:rPr>
          <w:rFonts w:ascii="Times New Roman" w:hAnsi="Times New Roman" w:cs="Times New Roman"/>
          <w:color w:val="000000"/>
        </w:rPr>
        <w:t xml:space="preserve">, and the capital element which reduces the outstanding obligation </w:t>
      </w:r>
      <w:bookmarkStart w:id="1502" w:name="DBG1397"/>
      <w:bookmarkEnd w:id="1502"/>
      <w:r>
        <w:rPr>
          <w:rFonts w:ascii="Times New Roman" w:hAnsi="Times New Roman" w:cs="Times New Roman"/>
          <w:color w:val="000000"/>
        </w:rPr>
        <w:t>for future instalments.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03" w:name="DBG1398"/>
      <w:bookmarkEnd w:id="1503"/>
      <w:r>
        <w:rPr>
          <w:rFonts w:ascii="Times New Roman" w:hAnsi="Times New Roman" w:cs="Times New Roman"/>
          <w:b/>
          <w:bCs/>
          <w:color w:val="000000"/>
        </w:rPr>
        <w:t>Operating lease agreements</w:t>
      </w:r>
      <w:bookmarkStart w:id="1504" w:name="DBG1399"/>
      <w:bookmarkEnd w:id="150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05" w:name="DBG1400"/>
      <w:bookmarkEnd w:id="1505"/>
      <w:r>
        <w:rPr>
          <w:rFonts w:ascii="Times New Roman" w:hAnsi="Times New Roman" w:cs="Times New Roman"/>
          <w:color w:val="000000"/>
        </w:rPr>
        <w:t>Rentals applicable to op</w:t>
      </w:r>
      <w:r>
        <w:rPr>
          <w:rFonts w:ascii="Times New Roman" w:hAnsi="Times New Roman" w:cs="Times New Roman"/>
          <w:color w:val="000000"/>
        </w:rPr>
        <w:t xml:space="preserve">erating leases where substantially all of the benefits and risks </w:t>
      </w:r>
      <w:bookmarkStart w:id="1506" w:name="DBG1401"/>
      <w:bookmarkEnd w:id="1506"/>
      <w:r>
        <w:rPr>
          <w:rFonts w:ascii="Times New Roman" w:hAnsi="Times New Roman" w:cs="Times New Roman"/>
          <w:color w:val="000000"/>
        </w:rPr>
        <w:t xml:space="preserve">of ownership remain </w:t>
      </w:r>
      <w:bookmarkStart w:id="1507" w:name="DBG1402"/>
      <w:bookmarkEnd w:id="1507"/>
      <w:r>
        <w:rPr>
          <w:rFonts w:ascii="Times New Roman" w:hAnsi="Times New Roman" w:cs="Times New Roman"/>
          <w:color w:val="000000"/>
        </w:rPr>
        <w:t xml:space="preserve">with the lessor are charged against </w:t>
      </w:r>
      <w:bookmarkStart w:id="1508" w:name="DBG1403"/>
      <w:bookmarkEnd w:id="1508"/>
      <w:r>
        <w:rPr>
          <w:rFonts w:ascii="Times New Roman" w:hAnsi="Times New Roman" w:cs="Times New Roman"/>
          <w:color w:val="000000"/>
        </w:rPr>
        <w:t>profits</w:t>
      </w:r>
      <w:bookmarkStart w:id="1509" w:name="DBG1404"/>
      <w:bookmarkEnd w:id="1509"/>
      <w:r>
        <w:rPr>
          <w:rFonts w:ascii="Times New Roman" w:hAnsi="Times New Roman" w:cs="Times New Roman"/>
          <w:color w:val="000000"/>
        </w:rPr>
        <w:t xml:space="preserve"> on a straight line </w:t>
      </w:r>
      <w:bookmarkStart w:id="1510" w:name="DBG1405"/>
      <w:bookmarkEnd w:id="1510"/>
      <w:r>
        <w:rPr>
          <w:rFonts w:ascii="Times New Roman" w:hAnsi="Times New Roman" w:cs="Times New Roman"/>
          <w:color w:val="000000"/>
        </w:rPr>
        <w:t>basis over the period of the lease.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11" w:name="DBG1406"/>
      <w:bookmarkEnd w:id="1511"/>
      <w:r>
        <w:rPr>
          <w:rFonts w:ascii="Times New Roman" w:hAnsi="Times New Roman" w:cs="Times New Roman"/>
          <w:b/>
          <w:bCs/>
          <w:color w:val="000000"/>
        </w:rPr>
        <w:t>Pension costs</w:t>
      </w:r>
      <w:bookmarkStart w:id="1512" w:name="DBG1407"/>
      <w:bookmarkEnd w:id="1512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13" w:name="DBG1408"/>
      <w:bookmarkEnd w:id="1513"/>
      <w:r>
        <w:rPr>
          <w:rFonts w:ascii="Times New Roman" w:hAnsi="Times New Roman" w:cs="Times New Roman"/>
          <w:color w:val="000000"/>
        </w:rPr>
        <w:t xml:space="preserve">The </w:t>
      </w:r>
      <w:bookmarkStart w:id="1514" w:name="DBG1409"/>
      <w:bookmarkEnd w:id="1514"/>
      <w:r>
        <w:rPr>
          <w:rFonts w:ascii="Times New Roman" w:hAnsi="Times New Roman" w:cs="Times New Roman"/>
          <w:color w:val="000000"/>
        </w:rPr>
        <w:t>company</w:t>
      </w:r>
      <w:bookmarkStart w:id="1515" w:name="DBG1410"/>
      <w:bookmarkEnd w:id="1515"/>
      <w:r>
        <w:rPr>
          <w:rFonts w:ascii="Times New Roman" w:hAnsi="Times New Roman" w:cs="Times New Roman"/>
          <w:color w:val="000000"/>
        </w:rPr>
        <w:t xml:space="preserve"> operates a defined contribution pension scheme for employees. </w:t>
      </w:r>
      <w:bookmarkStart w:id="1516" w:name="DBG1411"/>
      <w:bookmarkEnd w:id="1516"/>
      <w:r>
        <w:rPr>
          <w:rFonts w:ascii="Times New Roman" w:hAnsi="Times New Roman" w:cs="Times New Roman"/>
          <w:color w:val="000000"/>
        </w:rPr>
        <w:t xml:space="preserve">The assets of </w:t>
      </w:r>
      <w:bookmarkStart w:id="1517" w:name="DBG1412"/>
      <w:bookmarkEnd w:id="1517"/>
      <w:r>
        <w:rPr>
          <w:rFonts w:ascii="Times New Roman" w:hAnsi="Times New Roman" w:cs="Times New Roman"/>
          <w:color w:val="000000"/>
        </w:rPr>
        <w:t xml:space="preserve">the scheme are </w:t>
      </w:r>
      <w:bookmarkStart w:id="1518" w:name="DBG1413"/>
      <w:bookmarkEnd w:id="1518"/>
      <w:r>
        <w:rPr>
          <w:rFonts w:ascii="Times New Roman" w:hAnsi="Times New Roman" w:cs="Times New Roman"/>
          <w:color w:val="000000"/>
        </w:rPr>
        <w:t>held separately from thos</w:t>
      </w:r>
      <w:r>
        <w:rPr>
          <w:rFonts w:ascii="Times New Roman" w:hAnsi="Times New Roman" w:cs="Times New Roman"/>
          <w:color w:val="000000"/>
        </w:rPr>
        <w:t xml:space="preserve">e of the </w:t>
      </w:r>
      <w:bookmarkStart w:id="1519" w:name="DBG1414"/>
      <w:bookmarkEnd w:id="1519"/>
      <w:r>
        <w:rPr>
          <w:rFonts w:ascii="Times New Roman" w:hAnsi="Times New Roman" w:cs="Times New Roman"/>
          <w:color w:val="000000"/>
        </w:rPr>
        <w:t>company</w:t>
      </w:r>
      <w:bookmarkStart w:id="1520" w:name="DBG1415"/>
      <w:bookmarkEnd w:id="1520"/>
      <w:r>
        <w:rPr>
          <w:rFonts w:ascii="Times New Roman" w:hAnsi="Times New Roman" w:cs="Times New Roman"/>
          <w:color w:val="000000"/>
        </w:rPr>
        <w:t xml:space="preserve">. The annual contributions </w:t>
      </w:r>
      <w:bookmarkStart w:id="1521" w:name="DBG1416"/>
      <w:bookmarkEnd w:id="1521"/>
      <w:r>
        <w:rPr>
          <w:rFonts w:ascii="Times New Roman" w:hAnsi="Times New Roman" w:cs="Times New Roman"/>
          <w:color w:val="000000"/>
        </w:rPr>
        <w:t xml:space="preserve">payable are charged to the </w:t>
      </w:r>
      <w:bookmarkStart w:id="1522" w:name="DBG1417"/>
      <w:bookmarkEnd w:id="1522"/>
      <w:r>
        <w:rPr>
          <w:rFonts w:ascii="Times New Roman" w:hAnsi="Times New Roman" w:cs="Times New Roman"/>
          <w:color w:val="000000"/>
        </w:rPr>
        <w:t>profit and loss account</w:t>
      </w:r>
      <w:bookmarkStart w:id="1523" w:name="DBG1418"/>
      <w:bookmarkEnd w:id="1523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24" w:name="DBG1419"/>
      <w:bookmarkEnd w:id="1524"/>
      <w:r>
        <w:rPr>
          <w:rFonts w:ascii="Times New Roman" w:hAnsi="Times New Roman" w:cs="Times New Roman"/>
          <w:b/>
          <w:bCs/>
          <w:color w:val="000000"/>
        </w:rPr>
        <w:t>Deferred taxation</w:t>
      </w:r>
      <w:bookmarkStart w:id="1525" w:name="DBG1420"/>
      <w:bookmarkEnd w:id="1525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26" w:name="DBG1421"/>
      <w:bookmarkEnd w:id="1526"/>
      <w:r>
        <w:rPr>
          <w:rFonts w:ascii="Times New Roman" w:hAnsi="Times New Roman" w:cs="Times New Roman"/>
          <w:color w:val="000000"/>
        </w:rPr>
        <w:t xml:space="preserve">Deferred tax is recognised </w:t>
      </w:r>
      <w:r>
        <w:rPr>
          <w:rFonts w:ascii="Times New Roman" w:hAnsi="Times New Roman" w:cs="Times New Roman"/>
          <w:color w:val="000000"/>
        </w:rPr>
        <w:t xml:space="preserve">in respect of all timing differences that have originated but </w:t>
      </w:r>
      <w:bookmarkStart w:id="1527" w:name="DBG1422"/>
      <w:bookmarkEnd w:id="1527"/>
      <w:r>
        <w:rPr>
          <w:rFonts w:ascii="Times New Roman" w:hAnsi="Times New Roman" w:cs="Times New Roman"/>
          <w:color w:val="000000"/>
        </w:rPr>
        <w:t xml:space="preserve">not </w:t>
      </w:r>
      <w:bookmarkStart w:id="1528" w:name="DBG1423"/>
      <w:bookmarkEnd w:id="1528"/>
      <w:r>
        <w:rPr>
          <w:rFonts w:ascii="Times New Roman" w:hAnsi="Times New Roman" w:cs="Times New Roman"/>
          <w:color w:val="000000"/>
        </w:rPr>
        <w:t xml:space="preserve">reversed at the balance sheet date where transactions or events have occurred at </w:t>
      </w:r>
      <w:bookmarkStart w:id="1529" w:name="DBG1424"/>
      <w:bookmarkEnd w:id="1529"/>
      <w:r>
        <w:rPr>
          <w:rFonts w:ascii="Times New Roman" w:hAnsi="Times New Roman" w:cs="Times New Roman"/>
          <w:color w:val="000000"/>
        </w:rPr>
        <w:t xml:space="preserve">that date that </w:t>
      </w:r>
      <w:bookmarkStart w:id="1530" w:name="DBG1425"/>
      <w:bookmarkEnd w:id="1530"/>
      <w:r>
        <w:rPr>
          <w:rFonts w:ascii="Times New Roman" w:hAnsi="Times New Roman" w:cs="Times New Roman"/>
          <w:color w:val="000000"/>
        </w:rPr>
        <w:t>will result in an obligation to pay mo</w:t>
      </w:r>
      <w:r>
        <w:rPr>
          <w:rFonts w:ascii="Times New Roman" w:hAnsi="Times New Roman" w:cs="Times New Roman"/>
          <w:color w:val="000000"/>
        </w:rPr>
        <w:t xml:space="preserve">re, or a right to pay less or to </w:t>
      </w:r>
      <w:bookmarkStart w:id="1531" w:name="DBG1426"/>
      <w:bookmarkEnd w:id="1531"/>
      <w:r>
        <w:rPr>
          <w:rFonts w:ascii="Times New Roman" w:hAnsi="Times New Roman" w:cs="Times New Roman"/>
          <w:color w:val="000000"/>
        </w:rPr>
        <w:t xml:space="preserve">receive more tax, with </w:t>
      </w:r>
      <w:bookmarkStart w:id="1532" w:name="DBG1427"/>
      <w:bookmarkEnd w:id="1532"/>
      <w:r>
        <w:rPr>
          <w:rFonts w:ascii="Times New Roman" w:hAnsi="Times New Roman" w:cs="Times New Roman"/>
          <w:color w:val="000000"/>
        </w:rPr>
        <w:t>the following exceptions: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ind w:left="697" w:hanging="69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33" w:name="DBG1428"/>
      <w:bookmarkEnd w:id="1533"/>
      <w:r>
        <w:rPr>
          <w:rFonts w:ascii="Times New Roman" w:hAnsi="Times New Roman" w:cs="Times New Roman"/>
          <w:color w:val="000000"/>
        </w:rPr>
        <w:t xml:space="preserve">Provision is made for tax on gains arising from the revaluation (and similar fair </w:t>
      </w:r>
      <w:bookmarkStart w:id="1534" w:name="DBG1429"/>
      <w:bookmarkEnd w:id="1534"/>
      <w:r>
        <w:rPr>
          <w:rFonts w:ascii="Times New Roman" w:hAnsi="Times New Roman" w:cs="Times New Roman"/>
          <w:color w:val="000000"/>
        </w:rPr>
        <w:t xml:space="preserve">value adjustments) </w:t>
      </w:r>
      <w:bookmarkStart w:id="1535" w:name="DBG1430"/>
      <w:bookmarkEnd w:id="1535"/>
      <w:r>
        <w:rPr>
          <w:rFonts w:ascii="Times New Roman" w:hAnsi="Times New Roman" w:cs="Times New Roman"/>
          <w:color w:val="000000"/>
        </w:rPr>
        <w:t xml:space="preserve">of fixed assets, and gains on disposal of fixed assets that have </w:t>
      </w:r>
      <w:bookmarkStart w:id="1536" w:name="DBG1431"/>
      <w:bookmarkEnd w:id="1536"/>
      <w:r>
        <w:rPr>
          <w:rFonts w:ascii="Times New Roman" w:hAnsi="Times New Roman" w:cs="Times New Roman"/>
          <w:color w:val="000000"/>
        </w:rPr>
        <w:t xml:space="preserve">been rolled over into replacement </w:t>
      </w:r>
      <w:bookmarkStart w:id="1537" w:name="DBG1432"/>
      <w:bookmarkEnd w:id="1537"/>
      <w:r>
        <w:rPr>
          <w:rFonts w:ascii="Times New Roman" w:hAnsi="Times New Roman" w:cs="Times New Roman"/>
          <w:color w:val="000000"/>
        </w:rPr>
        <w:t xml:space="preserve">assets, only to the extent that, at the balance </w:t>
      </w:r>
      <w:bookmarkStart w:id="1538" w:name="DBG1433"/>
      <w:bookmarkEnd w:id="1538"/>
      <w:r>
        <w:rPr>
          <w:rFonts w:ascii="Times New Roman" w:hAnsi="Times New Roman" w:cs="Times New Roman"/>
          <w:color w:val="000000"/>
        </w:rPr>
        <w:t xml:space="preserve">sheet date, there is a binding agreement to dispose </w:t>
      </w:r>
      <w:bookmarkStart w:id="1539" w:name="DBG1434"/>
      <w:bookmarkEnd w:id="1539"/>
      <w:r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 xml:space="preserve">f the assets concerned. However, </w:t>
      </w:r>
      <w:bookmarkStart w:id="1540" w:name="DBG1435"/>
      <w:bookmarkEnd w:id="1540"/>
      <w:r>
        <w:rPr>
          <w:rFonts w:ascii="Times New Roman" w:hAnsi="Times New Roman" w:cs="Times New Roman"/>
          <w:color w:val="000000"/>
        </w:rPr>
        <w:t xml:space="preserve">no provision is made where, on the basis of all available </w:t>
      </w:r>
      <w:bookmarkStart w:id="1541" w:name="DBG1436"/>
      <w:bookmarkEnd w:id="1541"/>
      <w:r>
        <w:rPr>
          <w:rFonts w:ascii="Times New Roman" w:hAnsi="Times New Roman" w:cs="Times New Roman"/>
          <w:color w:val="000000"/>
        </w:rPr>
        <w:t xml:space="preserve">evidence at the balance </w:t>
      </w:r>
      <w:bookmarkStart w:id="1542" w:name="DBG1437"/>
      <w:bookmarkEnd w:id="1542"/>
      <w:r>
        <w:rPr>
          <w:rFonts w:ascii="Times New Roman" w:hAnsi="Times New Roman" w:cs="Times New Roman"/>
          <w:color w:val="000000"/>
        </w:rPr>
        <w:t xml:space="preserve">sheet date, it is more likely than not that the taxable gain will be rolled </w:t>
      </w:r>
      <w:bookmarkStart w:id="1543" w:name="DBG1438"/>
      <w:bookmarkEnd w:id="1543"/>
      <w:r>
        <w:rPr>
          <w:rFonts w:ascii="Times New Roman" w:hAnsi="Times New Roman" w:cs="Times New Roman"/>
          <w:color w:val="000000"/>
        </w:rPr>
        <w:t>over into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1544" w:name="DBG1439"/>
      <w:bookmarkEnd w:id="1544"/>
      <w:r>
        <w:rPr>
          <w:rFonts w:ascii="Times New Roman" w:hAnsi="Times New Roman" w:cs="Times New Roman"/>
          <w:color w:val="000000"/>
        </w:rPr>
        <w:t>replacement assets and charged to tax only where the replacement assets are sold.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ind w:left="697" w:hanging="69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45" w:name="DBG1440"/>
      <w:bookmarkEnd w:id="1545"/>
      <w:r>
        <w:rPr>
          <w:rFonts w:ascii="Times New Roman" w:hAnsi="Times New Roman" w:cs="Times New Roman"/>
          <w:color w:val="000000"/>
        </w:rPr>
        <w:t xml:space="preserve">Deferred tax assets are recognised only to the extent that the </w:t>
      </w:r>
      <w:bookmarkStart w:id="1546" w:name="DBG1441"/>
      <w:bookmarkEnd w:id="1546"/>
      <w:r>
        <w:rPr>
          <w:rFonts w:ascii="Times New Roman" w:hAnsi="Times New Roman" w:cs="Times New Roman"/>
          <w:color w:val="000000"/>
        </w:rPr>
        <w:t>directors</w:t>
      </w:r>
      <w:bookmarkStart w:id="1547" w:name="DBG1442"/>
      <w:bookmarkEnd w:id="1547"/>
      <w:r>
        <w:rPr>
          <w:rFonts w:ascii="Times New Roman" w:hAnsi="Times New Roman" w:cs="Times New Roman"/>
          <w:color w:val="000000"/>
        </w:rPr>
        <w:t xml:space="preserve"> consider</w:t>
      </w:r>
      <w:bookmarkStart w:id="1548" w:name="DBG1443"/>
      <w:bookmarkEnd w:id="1548"/>
      <w:r>
        <w:rPr>
          <w:rFonts w:ascii="Times New Roman" w:hAnsi="Times New Roman" w:cs="Times New Roman"/>
          <w:color w:val="000000"/>
        </w:rPr>
        <w:t xml:space="preserve"> that </w:t>
      </w:r>
      <w:bookmarkStart w:id="1549" w:name="DBG1444"/>
      <w:bookmarkEnd w:id="1549"/>
      <w:r>
        <w:rPr>
          <w:rFonts w:ascii="Times New Roman" w:hAnsi="Times New Roman" w:cs="Times New Roman"/>
          <w:color w:val="000000"/>
        </w:rPr>
        <w:t xml:space="preserve">it is more </w:t>
      </w:r>
      <w:bookmarkStart w:id="1550" w:name="DBG1445"/>
      <w:bookmarkEnd w:id="1550"/>
      <w:r>
        <w:rPr>
          <w:rFonts w:ascii="Times New Roman" w:hAnsi="Times New Roman" w:cs="Times New Roman"/>
          <w:color w:val="000000"/>
        </w:rPr>
        <w:t xml:space="preserve">likely than not that there will be suitable taxable profits from which the </w:t>
      </w:r>
      <w:bookmarkStart w:id="1551" w:name="DBG1446"/>
      <w:bookmarkEnd w:id="1551"/>
      <w:r>
        <w:rPr>
          <w:rFonts w:ascii="Times New Roman" w:hAnsi="Times New Roman" w:cs="Times New Roman"/>
          <w:color w:val="000000"/>
        </w:rPr>
        <w:t xml:space="preserve">future reversal of the </w:t>
      </w:r>
      <w:bookmarkStart w:id="1552" w:name="DBG1447"/>
      <w:bookmarkEnd w:id="1552"/>
      <w:r>
        <w:rPr>
          <w:rFonts w:ascii="Times New Roman" w:hAnsi="Times New Roman" w:cs="Times New Roman"/>
          <w:color w:val="000000"/>
        </w:rPr>
        <w:t>underlying timing differences can be deducted.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53" w:name="DBG1448"/>
      <w:bookmarkEnd w:id="1553"/>
      <w:r>
        <w:rPr>
          <w:rFonts w:ascii="Times New Roman" w:hAnsi="Times New Roman" w:cs="Times New Roman"/>
          <w:color w:val="000000"/>
        </w:rPr>
        <w:t xml:space="preserve">Deferred tax is measured on </w:t>
      </w:r>
      <w:bookmarkStart w:id="1554" w:name="DBG1449"/>
      <w:bookmarkEnd w:id="1554"/>
      <w:r>
        <w:rPr>
          <w:rFonts w:ascii="Times New Roman" w:hAnsi="Times New Roman" w:cs="Times New Roman"/>
          <w:color w:val="000000"/>
        </w:rPr>
        <w:t>an undiscounted</w:t>
      </w:r>
      <w:bookmarkStart w:id="1555" w:name="DBG1450"/>
      <w:bookmarkEnd w:id="1555"/>
      <w:r>
        <w:rPr>
          <w:rFonts w:ascii="Times New Roman" w:hAnsi="Times New Roman" w:cs="Times New Roman"/>
          <w:color w:val="000000"/>
        </w:rPr>
        <w:t xml:space="preserve"> basis at the tax rates that are expected</w:t>
      </w:r>
      <w:bookmarkStart w:id="1556" w:name="DBG1451"/>
      <w:bookmarkEnd w:id="1556"/>
      <w:r>
        <w:rPr>
          <w:rFonts w:ascii="Times New Roman" w:hAnsi="Times New Roman" w:cs="Times New Roman"/>
          <w:color w:val="000000"/>
        </w:rPr>
        <w:t xml:space="preserve"> to apply in the periods in which timing differences reverse, based on tax rates and laws </w:t>
      </w:r>
      <w:bookmarkStart w:id="1557" w:name="DBG1452"/>
      <w:bookmarkEnd w:id="1557"/>
      <w:r>
        <w:rPr>
          <w:rFonts w:ascii="Times New Roman" w:hAnsi="Times New Roman" w:cs="Times New Roman"/>
          <w:color w:val="000000"/>
        </w:rPr>
        <w:t xml:space="preserve">enacted or </w:t>
      </w:r>
      <w:bookmarkStart w:id="1558" w:name="DBG1453"/>
      <w:bookmarkEnd w:id="1558"/>
      <w:r>
        <w:rPr>
          <w:rFonts w:ascii="Times New Roman" w:hAnsi="Times New Roman" w:cs="Times New Roman"/>
          <w:color w:val="000000"/>
        </w:rPr>
        <w:t xml:space="preserve">substantively enacted at the balance sheet </w:t>
      </w:r>
      <w:r>
        <w:rPr>
          <w:rFonts w:ascii="Times New Roman" w:hAnsi="Times New Roman" w:cs="Times New Roman"/>
          <w:color w:val="000000"/>
        </w:rPr>
        <w:t>date.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9"/>
          <w:footerReference w:type="default" r:id="rId4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80" w:name="DBG1475"/>
      <w:bookmarkEnd w:id="1580"/>
      <w:r>
        <w:rPr>
          <w:rFonts w:ascii="Times New Roman" w:hAnsi="Times New Roman" w:cs="Times New Roman"/>
          <w:b/>
          <w:bCs/>
          <w:color w:val="000000"/>
        </w:rPr>
        <w:t>Financial instruments</w:t>
      </w:r>
      <w:bookmarkStart w:id="1581" w:name="DBG1476"/>
      <w:bookmarkEnd w:id="158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82" w:name="DBG1477"/>
      <w:bookmarkEnd w:id="1582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guide,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FRS25_26R as </w:t>
      </w:r>
      <w:bookmarkStart w:id="1583" w:name="DBG1478"/>
      <w:bookmarkEnd w:id="1583"/>
      <w:r>
        <w:rPr>
          <w:rFonts w:ascii="Times New Roman" w:hAnsi="Times New Roman" w:cs="Times New Roman"/>
          <w:b/>
          <w:bCs/>
          <w:color w:val="0000FF"/>
        </w:rPr>
        <w:t>appropriate</w:t>
      </w:r>
      <w:proofErr w:type="gramStart"/>
      <w:r>
        <w:rPr>
          <w:rFonts w:ascii="Times New Roman" w:hAnsi="Times New Roman" w:cs="Times New Roman"/>
          <w:b/>
          <w:bCs/>
          <w:color w:val="0000FF"/>
        </w:rPr>
        <w:t>.*</w:t>
      </w:r>
      <w:proofErr w:type="gramEnd"/>
      <w:r>
        <w:rPr>
          <w:rFonts w:ascii="Times New Roman" w:hAnsi="Times New Roman" w:cs="Times New Roman"/>
          <w:b/>
          <w:bCs/>
          <w:color w:val="0000FF"/>
        </w:rPr>
        <w:t>**</w:t>
      </w:r>
      <w:bookmarkStart w:id="1584" w:name="DBG1479"/>
      <w:bookmarkEnd w:id="158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85" w:name="DBG1480"/>
      <w:bookmarkEnd w:id="1585"/>
      <w:r>
        <w:rPr>
          <w:rFonts w:ascii="Times New Roman" w:hAnsi="Times New Roman" w:cs="Times New Roman"/>
          <w:color w:val="000000"/>
        </w:rPr>
        <w:t>Financial instruments are cl</w:t>
      </w:r>
      <w:r>
        <w:rPr>
          <w:rFonts w:ascii="Times New Roman" w:hAnsi="Times New Roman" w:cs="Times New Roman"/>
          <w:color w:val="000000"/>
        </w:rPr>
        <w:t xml:space="preserve">assified and accounted for, according to the substance of </w:t>
      </w:r>
      <w:bookmarkStart w:id="1586" w:name="DBG1481"/>
      <w:bookmarkEnd w:id="1586"/>
      <w:r>
        <w:rPr>
          <w:rFonts w:ascii="Times New Roman" w:hAnsi="Times New Roman" w:cs="Times New Roman"/>
          <w:color w:val="000000"/>
        </w:rPr>
        <w:t xml:space="preserve">the contractual arrangement, as </w:t>
      </w:r>
      <w:proofErr w:type="gramStart"/>
      <w:r>
        <w:rPr>
          <w:rFonts w:ascii="Times New Roman" w:hAnsi="Times New Roman" w:cs="Times New Roman"/>
          <w:color w:val="000000"/>
        </w:rPr>
        <w:t>either financial</w:t>
      </w:r>
      <w:proofErr w:type="gramEnd"/>
      <w:r>
        <w:rPr>
          <w:rFonts w:ascii="Times New Roman" w:hAnsi="Times New Roman" w:cs="Times New Roman"/>
          <w:color w:val="000000"/>
        </w:rPr>
        <w:t xml:space="preserve"> assets, financial liabilities or </w:t>
      </w:r>
      <w:bookmarkStart w:id="1587" w:name="DBG1482"/>
      <w:bookmarkEnd w:id="1587"/>
      <w:r>
        <w:rPr>
          <w:rFonts w:ascii="Times New Roman" w:hAnsi="Times New Roman" w:cs="Times New Roman"/>
          <w:color w:val="000000"/>
        </w:rPr>
        <w:t xml:space="preserve">equity instruments. An equity instrument is any contract that evidences a residual </w:t>
      </w:r>
      <w:bookmarkStart w:id="1588" w:name="DBG1483"/>
      <w:bookmarkEnd w:id="1588"/>
      <w:r>
        <w:rPr>
          <w:rFonts w:ascii="Times New Roman" w:hAnsi="Times New Roman" w:cs="Times New Roman"/>
          <w:color w:val="000000"/>
        </w:rPr>
        <w:t>interest in the assets of the company after deducting all of its liabilities.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89" w:name="DBG1484"/>
      <w:bookmarkEnd w:id="1589"/>
      <w:r>
        <w:rPr>
          <w:rFonts w:ascii="Times New Roman" w:hAnsi="Times New Roman" w:cs="Times New Roman"/>
          <w:i/>
          <w:iCs/>
          <w:color w:val="000000"/>
        </w:rPr>
        <w:t>Investments</w:t>
      </w:r>
      <w:bookmarkStart w:id="1590" w:name="DBG1485"/>
      <w:bookmarkEnd w:id="159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91" w:name="DBG1486"/>
      <w:bookmarkEnd w:id="1591"/>
      <w:r>
        <w:rPr>
          <w:rFonts w:ascii="Times New Roman" w:hAnsi="Times New Roman" w:cs="Times New Roman"/>
          <w:color w:val="000000"/>
        </w:rPr>
        <w:t xml:space="preserve">All investments are initially recorded at cost, being the fair value of the </w:t>
      </w:r>
      <w:bookmarkStart w:id="1592" w:name="DBG1487"/>
      <w:bookmarkEnd w:id="1592"/>
      <w:r>
        <w:rPr>
          <w:rFonts w:ascii="Times New Roman" w:hAnsi="Times New Roman" w:cs="Times New Roman"/>
          <w:color w:val="000000"/>
        </w:rPr>
        <w:t>consideration given a</w:t>
      </w:r>
      <w:r>
        <w:rPr>
          <w:rFonts w:ascii="Times New Roman" w:hAnsi="Times New Roman" w:cs="Times New Roman"/>
          <w:color w:val="000000"/>
        </w:rPr>
        <w:t xml:space="preserve">nd including acquisition costs associated with the investment. All </w:t>
      </w:r>
      <w:bookmarkStart w:id="1593" w:name="DBG1488"/>
      <w:bookmarkEnd w:id="1593"/>
      <w:r>
        <w:rPr>
          <w:rFonts w:ascii="Times New Roman" w:hAnsi="Times New Roman" w:cs="Times New Roman"/>
          <w:color w:val="000000"/>
        </w:rPr>
        <w:t>purchases and sales of investments are recognised using trade date accounting.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94" w:name="DBG1489"/>
      <w:bookmarkEnd w:id="1594"/>
      <w:r>
        <w:rPr>
          <w:rFonts w:ascii="Times New Roman" w:hAnsi="Times New Roman" w:cs="Times New Roman"/>
          <w:color w:val="000000"/>
        </w:rPr>
        <w:t>After initial recognition, investments, which are classified as held for trading</w:t>
      </w:r>
      <w:r>
        <w:rPr>
          <w:rFonts w:ascii="Times New Roman" w:hAnsi="Times New Roman" w:cs="Times New Roman"/>
          <w:color w:val="000000"/>
        </w:rPr>
        <w:t xml:space="preserve"> and </w:t>
      </w:r>
      <w:bookmarkStart w:id="1595" w:name="DBG1490"/>
      <w:bookmarkEnd w:id="1595"/>
      <w:r>
        <w:rPr>
          <w:rFonts w:ascii="Times New Roman" w:hAnsi="Times New Roman" w:cs="Times New Roman"/>
          <w:color w:val="000000"/>
        </w:rPr>
        <w:t xml:space="preserve">available-for-sale, are measured at fair value. Gains or losses on investments held for </w:t>
      </w:r>
      <w:bookmarkStart w:id="1596" w:name="DBG1491"/>
      <w:bookmarkEnd w:id="1596"/>
      <w:r>
        <w:rPr>
          <w:rFonts w:ascii="Times New Roman" w:hAnsi="Times New Roman" w:cs="Times New Roman"/>
          <w:color w:val="000000"/>
        </w:rPr>
        <w:t xml:space="preserve">trading are recognised in the profit and loss account. Gains or losses on </w:t>
      </w:r>
      <w:bookmarkStart w:id="1597" w:name="DBG1492"/>
      <w:bookmarkEnd w:id="1597"/>
      <w:r>
        <w:rPr>
          <w:rFonts w:ascii="Times New Roman" w:hAnsi="Times New Roman" w:cs="Times New Roman"/>
          <w:color w:val="000000"/>
        </w:rPr>
        <w:t>available-for-sale investments are recognised a</w:t>
      </w:r>
      <w:r>
        <w:rPr>
          <w:rFonts w:ascii="Times New Roman" w:hAnsi="Times New Roman" w:cs="Times New Roman"/>
          <w:color w:val="000000"/>
        </w:rPr>
        <w:t xml:space="preserve">s a separate component of equity until </w:t>
      </w:r>
      <w:bookmarkStart w:id="1598" w:name="DBG1493"/>
      <w:bookmarkEnd w:id="1598"/>
      <w:r>
        <w:rPr>
          <w:rFonts w:ascii="Times New Roman" w:hAnsi="Times New Roman" w:cs="Times New Roman"/>
          <w:color w:val="000000"/>
        </w:rPr>
        <w:t xml:space="preserve">the investment is disposed of or </w:t>
      </w:r>
      <w:bookmarkStart w:id="1599" w:name="DBG1494"/>
      <w:bookmarkEnd w:id="1599"/>
      <w:r>
        <w:rPr>
          <w:rFonts w:ascii="Times New Roman" w:hAnsi="Times New Roman" w:cs="Times New Roman"/>
          <w:color w:val="000000"/>
        </w:rPr>
        <w:t xml:space="preserve">until its value is impaired, at which time the </w:t>
      </w:r>
      <w:bookmarkStart w:id="1600" w:name="DBG1495"/>
      <w:bookmarkEnd w:id="1600"/>
      <w:r>
        <w:rPr>
          <w:rFonts w:ascii="Times New Roman" w:hAnsi="Times New Roman" w:cs="Times New Roman"/>
          <w:color w:val="000000"/>
        </w:rPr>
        <w:t xml:space="preserve">cumulative gain or loss previously reported in equity is included in the profit and </w:t>
      </w:r>
      <w:bookmarkStart w:id="1601" w:name="DBG1496"/>
      <w:bookmarkEnd w:id="1601"/>
      <w:r>
        <w:rPr>
          <w:rFonts w:ascii="Times New Roman" w:hAnsi="Times New Roman" w:cs="Times New Roman"/>
          <w:color w:val="000000"/>
        </w:rPr>
        <w:t>loss account.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02" w:name="DBG1497"/>
      <w:bookmarkEnd w:id="1602"/>
      <w:r>
        <w:rPr>
          <w:rFonts w:ascii="Times New Roman" w:hAnsi="Times New Roman" w:cs="Times New Roman"/>
          <w:color w:val="000000"/>
        </w:rPr>
        <w:t xml:space="preserve">Investments classified as held-to-maturity are subsequently measured at amortised cost </w:t>
      </w:r>
      <w:bookmarkStart w:id="1603" w:name="DBG1498"/>
      <w:bookmarkEnd w:id="1603"/>
      <w:r>
        <w:rPr>
          <w:rFonts w:ascii="Times New Roman" w:hAnsi="Times New Roman" w:cs="Times New Roman"/>
          <w:color w:val="000000"/>
        </w:rPr>
        <w:t xml:space="preserve">using the effective interest method. Gains and losses are recognised in the profit and </w:t>
      </w:r>
      <w:bookmarkStart w:id="1604" w:name="DBG1499"/>
      <w:bookmarkEnd w:id="1604"/>
      <w:r>
        <w:rPr>
          <w:rFonts w:ascii="Times New Roman" w:hAnsi="Times New Roman" w:cs="Times New Roman"/>
          <w:color w:val="000000"/>
        </w:rPr>
        <w:t xml:space="preserve">loss account when the investment in derecognised, or impaired, as well as through the </w:t>
      </w:r>
      <w:bookmarkStart w:id="1605" w:name="DBG1500"/>
      <w:bookmarkEnd w:id="1605"/>
      <w:r>
        <w:rPr>
          <w:rFonts w:ascii="Times New Roman" w:hAnsi="Times New Roman" w:cs="Times New Roman"/>
          <w:color w:val="000000"/>
        </w:rPr>
        <w:t>amortisation process.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06" w:name="DBG1501"/>
      <w:bookmarkEnd w:id="1606"/>
      <w:r>
        <w:rPr>
          <w:rFonts w:ascii="Times New Roman" w:hAnsi="Times New Roman" w:cs="Times New Roman"/>
          <w:color w:val="000000"/>
        </w:rPr>
        <w:t xml:space="preserve">Investments are fair valued using quoted market prices, independent appraisals, </w:t>
      </w:r>
      <w:bookmarkStart w:id="1607" w:name="DBG1502"/>
      <w:bookmarkEnd w:id="1607"/>
      <w:r>
        <w:rPr>
          <w:rFonts w:ascii="Times New Roman" w:hAnsi="Times New Roman" w:cs="Times New Roman"/>
          <w:color w:val="000000"/>
        </w:rPr>
        <w:t>discounted cash flow ana</w:t>
      </w:r>
      <w:r>
        <w:rPr>
          <w:rFonts w:ascii="Times New Roman" w:hAnsi="Times New Roman" w:cs="Times New Roman"/>
          <w:color w:val="000000"/>
        </w:rPr>
        <w:t xml:space="preserve">lysis or other appropriate valuation models at the balance </w:t>
      </w:r>
      <w:bookmarkStart w:id="1608" w:name="DBG1503"/>
      <w:bookmarkEnd w:id="1608"/>
      <w:r>
        <w:rPr>
          <w:rFonts w:ascii="Times New Roman" w:hAnsi="Times New Roman" w:cs="Times New Roman"/>
          <w:color w:val="000000"/>
        </w:rPr>
        <w:t>sheet date.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09" w:name="DBG1504"/>
      <w:bookmarkEnd w:id="1609"/>
      <w:r>
        <w:rPr>
          <w:rFonts w:ascii="Times New Roman" w:hAnsi="Times New Roman" w:cs="Times New Roman"/>
          <w:i/>
          <w:iCs/>
          <w:color w:val="000000"/>
        </w:rPr>
        <w:t>Trade and other debtors</w:t>
      </w:r>
      <w:bookmarkStart w:id="1610" w:name="DBG1505"/>
      <w:bookmarkEnd w:id="161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11" w:name="DBG1506"/>
      <w:bookmarkEnd w:id="1611"/>
      <w:r>
        <w:rPr>
          <w:rFonts w:ascii="Times New Roman" w:hAnsi="Times New Roman" w:cs="Times New Roman"/>
          <w:color w:val="000000"/>
        </w:rPr>
        <w:t xml:space="preserve">Trade and other debtors are recognised and carried forward at invoices amounts less </w:t>
      </w:r>
      <w:bookmarkStart w:id="1612" w:name="DBG1507"/>
      <w:bookmarkEnd w:id="1612"/>
      <w:r>
        <w:rPr>
          <w:rFonts w:ascii="Times New Roman" w:hAnsi="Times New Roman" w:cs="Times New Roman"/>
          <w:color w:val="000000"/>
        </w:rPr>
        <w:t>pro</w:t>
      </w:r>
      <w:r>
        <w:rPr>
          <w:rFonts w:ascii="Times New Roman" w:hAnsi="Times New Roman" w:cs="Times New Roman"/>
          <w:color w:val="000000"/>
        </w:rPr>
        <w:t>visions for any doubtful debts. Bad debts are written off when identified.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13" w:name="DBG1508"/>
      <w:bookmarkEnd w:id="1613"/>
      <w:r>
        <w:rPr>
          <w:rFonts w:ascii="Times New Roman" w:hAnsi="Times New Roman" w:cs="Times New Roman"/>
          <w:i/>
          <w:iCs/>
          <w:color w:val="000000"/>
        </w:rPr>
        <w:t>Interest-bearing loans and borrowings</w:t>
      </w:r>
      <w:bookmarkStart w:id="1614" w:name="DBG1509"/>
      <w:bookmarkEnd w:id="161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15" w:name="DBG1510"/>
      <w:bookmarkEnd w:id="1615"/>
      <w:r>
        <w:rPr>
          <w:rFonts w:ascii="Times New Roman" w:hAnsi="Times New Roman" w:cs="Times New Roman"/>
          <w:color w:val="000000"/>
        </w:rPr>
        <w:t xml:space="preserve">All loans and borrowings are recognised initially at cost, which is the fair value of </w:t>
      </w:r>
      <w:bookmarkStart w:id="1616" w:name="DBG1511"/>
      <w:bookmarkEnd w:id="1616"/>
      <w:r>
        <w:rPr>
          <w:rFonts w:ascii="Times New Roman" w:hAnsi="Times New Roman" w:cs="Times New Roman"/>
          <w:color w:val="000000"/>
        </w:rPr>
        <w:t>the consideration received, net of issue costs associated with the borrowing.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17" w:name="DBG1512"/>
      <w:bookmarkEnd w:id="1617"/>
      <w:r>
        <w:rPr>
          <w:rFonts w:ascii="Times New Roman" w:hAnsi="Times New Roman" w:cs="Times New Roman"/>
          <w:color w:val="000000"/>
        </w:rPr>
        <w:t xml:space="preserve">After initial recognition, interest-bearing loans and borrowings are measured at </w:t>
      </w:r>
      <w:bookmarkStart w:id="1618" w:name="DBG1513"/>
      <w:bookmarkEnd w:id="1618"/>
      <w:r>
        <w:rPr>
          <w:rFonts w:ascii="Times New Roman" w:hAnsi="Times New Roman" w:cs="Times New Roman"/>
          <w:color w:val="000000"/>
        </w:rPr>
        <w:t>amortised cost using the effective interest method. Gains or los</w:t>
      </w:r>
      <w:r>
        <w:rPr>
          <w:rFonts w:ascii="Times New Roman" w:hAnsi="Times New Roman" w:cs="Times New Roman"/>
          <w:color w:val="000000"/>
        </w:rPr>
        <w:t xml:space="preserve">ses are recognised in </w:t>
      </w:r>
      <w:bookmarkStart w:id="1619" w:name="DBG1514"/>
      <w:bookmarkEnd w:id="1619"/>
      <w:r>
        <w:rPr>
          <w:rFonts w:ascii="Times New Roman" w:hAnsi="Times New Roman" w:cs="Times New Roman"/>
          <w:color w:val="000000"/>
        </w:rPr>
        <w:t xml:space="preserve">the profit and loss account when liabilities are derecognised or impaired, as well as </w:t>
      </w:r>
      <w:bookmarkStart w:id="1620" w:name="DBG1515"/>
      <w:bookmarkEnd w:id="1620"/>
      <w:r>
        <w:rPr>
          <w:rFonts w:ascii="Times New Roman" w:hAnsi="Times New Roman" w:cs="Times New Roman"/>
          <w:color w:val="000000"/>
        </w:rPr>
        <w:t>through the amortisation process.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41"/>
          <w:footerReference w:type="default" r:id="rId4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42" w:name="DBG1537"/>
      <w:bookmarkEnd w:id="1642"/>
      <w:r>
        <w:rPr>
          <w:rFonts w:ascii="Times New Roman" w:hAnsi="Times New Roman" w:cs="Times New Roman"/>
          <w:i/>
          <w:iCs/>
          <w:color w:val="000000"/>
        </w:rPr>
        <w:t>Derivative financial instruments</w:t>
      </w:r>
      <w:bookmarkStart w:id="1643" w:name="DBG1538"/>
      <w:bookmarkEnd w:id="1643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44" w:name="DBG1539"/>
      <w:bookmarkEnd w:id="1644"/>
      <w:r>
        <w:rPr>
          <w:rFonts w:ascii="Times New Roman" w:hAnsi="Times New Roman" w:cs="Times New Roman"/>
          <w:color w:val="000000"/>
        </w:rPr>
        <w:t xml:space="preserve">The company uses a number of derivative financial instruments such as foreign currency </w:t>
      </w:r>
      <w:bookmarkStart w:id="1645" w:name="DBG1540"/>
      <w:bookmarkEnd w:id="1645"/>
      <w:r>
        <w:rPr>
          <w:rFonts w:ascii="Times New Roman" w:hAnsi="Times New Roman" w:cs="Times New Roman"/>
          <w:color w:val="000000"/>
        </w:rPr>
        <w:t xml:space="preserve">contracts and interest rate swaps to hedge its risks associated with interest rate and </w:t>
      </w:r>
      <w:bookmarkStart w:id="1646" w:name="DBG1541"/>
      <w:bookmarkEnd w:id="1646"/>
      <w:r>
        <w:rPr>
          <w:rFonts w:ascii="Times New Roman" w:hAnsi="Times New Roman" w:cs="Times New Roman"/>
          <w:color w:val="000000"/>
        </w:rPr>
        <w:t>currency fluctuation risk. Suc</w:t>
      </w:r>
      <w:r>
        <w:rPr>
          <w:rFonts w:ascii="Times New Roman" w:hAnsi="Times New Roman" w:cs="Times New Roman"/>
          <w:color w:val="000000"/>
        </w:rPr>
        <w:t xml:space="preserve">h derivative financial instruments are always stated at </w:t>
      </w:r>
      <w:bookmarkStart w:id="1647" w:name="DBG1542"/>
      <w:bookmarkEnd w:id="1647"/>
      <w:r>
        <w:rPr>
          <w:rFonts w:ascii="Times New Roman" w:hAnsi="Times New Roman" w:cs="Times New Roman"/>
          <w:color w:val="000000"/>
        </w:rPr>
        <w:t>their fair value.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48" w:name="DBG1543"/>
      <w:bookmarkEnd w:id="1648"/>
      <w:r>
        <w:rPr>
          <w:rFonts w:ascii="Times New Roman" w:hAnsi="Times New Roman" w:cs="Times New Roman"/>
          <w:color w:val="000000"/>
        </w:rPr>
        <w:t xml:space="preserve">For derivatives that do not qualify for hedge accounting (see below), any gains or </w:t>
      </w:r>
      <w:bookmarkStart w:id="1649" w:name="DBG1544"/>
      <w:bookmarkEnd w:id="1649"/>
      <w:r>
        <w:rPr>
          <w:rFonts w:ascii="Times New Roman" w:hAnsi="Times New Roman" w:cs="Times New Roman"/>
          <w:color w:val="000000"/>
        </w:rPr>
        <w:t>losses arising from changes in fair value are taken dir</w:t>
      </w:r>
      <w:r>
        <w:rPr>
          <w:rFonts w:ascii="Times New Roman" w:hAnsi="Times New Roman" w:cs="Times New Roman"/>
          <w:color w:val="000000"/>
        </w:rPr>
        <w:t xml:space="preserve">ectly to the profit and loss </w:t>
      </w:r>
      <w:bookmarkStart w:id="1650" w:name="DBG1545"/>
      <w:bookmarkEnd w:id="1650"/>
      <w:r>
        <w:rPr>
          <w:rFonts w:ascii="Times New Roman" w:hAnsi="Times New Roman" w:cs="Times New Roman"/>
          <w:color w:val="000000"/>
        </w:rPr>
        <w:t>account.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1" w:name="DBG1546"/>
      <w:bookmarkEnd w:id="1651"/>
      <w:r>
        <w:rPr>
          <w:rFonts w:ascii="Times New Roman" w:hAnsi="Times New Roman" w:cs="Times New Roman"/>
          <w:color w:val="000000"/>
        </w:rPr>
        <w:t xml:space="preserve">Embedded derivatives are separated from their host contract and are recorded immediately </w:t>
      </w:r>
      <w:bookmarkStart w:id="1652" w:name="DBG1547"/>
      <w:bookmarkEnd w:id="1652"/>
      <w:r>
        <w:rPr>
          <w:rFonts w:ascii="Times New Roman" w:hAnsi="Times New Roman" w:cs="Times New Roman"/>
          <w:color w:val="000000"/>
        </w:rPr>
        <w:t xml:space="preserve">in the profit and loss account when their economic characteristics and risks are not </w:t>
      </w:r>
      <w:bookmarkStart w:id="1653" w:name="DBG1548"/>
      <w:bookmarkEnd w:id="1653"/>
      <w:r>
        <w:rPr>
          <w:rFonts w:ascii="Times New Roman" w:hAnsi="Times New Roman" w:cs="Times New Roman"/>
          <w:color w:val="000000"/>
        </w:rPr>
        <w:t xml:space="preserve">closely related to the host contract and the hybrid instrument itself is not measured </w:t>
      </w:r>
      <w:bookmarkStart w:id="1654" w:name="DBG1549"/>
      <w:bookmarkEnd w:id="1654"/>
      <w:r>
        <w:rPr>
          <w:rFonts w:ascii="Times New Roman" w:hAnsi="Times New Roman" w:cs="Times New Roman"/>
          <w:color w:val="000000"/>
        </w:rPr>
        <w:t>at fair value.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5" w:name="DBG1550"/>
      <w:bookmarkEnd w:id="1655"/>
      <w:r>
        <w:rPr>
          <w:rFonts w:ascii="Times New Roman" w:hAnsi="Times New Roman" w:cs="Times New Roman"/>
          <w:i/>
          <w:iCs/>
          <w:color w:val="000000"/>
        </w:rPr>
        <w:t>Hedging</w:t>
      </w:r>
      <w:bookmarkStart w:id="1656" w:name="DBG1551"/>
      <w:bookmarkEnd w:id="1656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7" w:name="DBG1552"/>
      <w:bookmarkEnd w:id="1657"/>
      <w:r>
        <w:rPr>
          <w:rFonts w:ascii="Times New Roman" w:hAnsi="Times New Roman" w:cs="Times New Roman"/>
          <w:color w:val="000000"/>
        </w:rPr>
        <w:t>The company designates certain risks being hedged into three types: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8" w:name="DBG1553"/>
      <w:bookmarkEnd w:id="1658"/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fair</w:t>
      </w:r>
      <w:proofErr w:type="gramEnd"/>
      <w:r>
        <w:rPr>
          <w:rFonts w:ascii="Times New Roman" w:hAnsi="Times New Roman" w:cs="Times New Roman"/>
          <w:color w:val="000000"/>
        </w:rPr>
        <w:t xml:space="preserve"> value hedges;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9" w:name="DBG1554"/>
      <w:bookmarkEnd w:id="1659"/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cash</w:t>
      </w:r>
      <w:proofErr w:type="gramEnd"/>
      <w:r>
        <w:rPr>
          <w:rFonts w:ascii="Times New Roman" w:hAnsi="Times New Roman" w:cs="Times New Roman"/>
          <w:color w:val="000000"/>
        </w:rPr>
        <w:t xml:space="preserve"> flow hedges; and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0" w:name="DBG1555"/>
      <w:bookmarkEnd w:id="1660"/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hedge</w:t>
      </w:r>
      <w:proofErr w:type="gramEnd"/>
      <w:r>
        <w:rPr>
          <w:rFonts w:ascii="Times New Roman" w:hAnsi="Times New Roman" w:cs="Times New Roman"/>
          <w:color w:val="000000"/>
        </w:rPr>
        <w:t xml:space="preserve"> of a net investment in a foreign entity.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1" w:name="DBG1556"/>
      <w:bookmarkEnd w:id="1661"/>
      <w:r>
        <w:rPr>
          <w:rFonts w:ascii="Times New Roman" w:hAnsi="Times New Roman" w:cs="Times New Roman"/>
          <w:color w:val="000000"/>
        </w:rPr>
        <w:t xml:space="preserve">In relation to fair value hedges, which meet the conditions for special hedge </w:t>
      </w:r>
      <w:bookmarkStart w:id="1662" w:name="DBG1557"/>
      <w:bookmarkEnd w:id="1662"/>
      <w:r>
        <w:rPr>
          <w:rFonts w:ascii="Times New Roman" w:hAnsi="Times New Roman" w:cs="Times New Roman"/>
          <w:color w:val="000000"/>
        </w:rPr>
        <w:t>accounti</w:t>
      </w:r>
      <w:r>
        <w:rPr>
          <w:rFonts w:ascii="Times New Roman" w:hAnsi="Times New Roman" w:cs="Times New Roman"/>
          <w:color w:val="000000"/>
        </w:rPr>
        <w:t xml:space="preserve">ng, any gain or loss from re-measuring the hedging instrument at fair value is </w:t>
      </w:r>
      <w:bookmarkStart w:id="1663" w:name="DBG1558"/>
      <w:bookmarkEnd w:id="1663"/>
      <w:r>
        <w:rPr>
          <w:rFonts w:ascii="Times New Roman" w:hAnsi="Times New Roman" w:cs="Times New Roman"/>
          <w:color w:val="000000"/>
        </w:rPr>
        <w:t>recognised immediately in the profit and loss account.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4" w:name="DBG1559"/>
      <w:bookmarkEnd w:id="1664"/>
      <w:r>
        <w:rPr>
          <w:rFonts w:ascii="Times New Roman" w:hAnsi="Times New Roman" w:cs="Times New Roman"/>
          <w:color w:val="000000"/>
        </w:rPr>
        <w:t xml:space="preserve">In relation to cash flow hedges, designed to hedge the exposure to variability in future </w:t>
      </w:r>
      <w:bookmarkStart w:id="1665" w:name="DBG1560"/>
      <w:bookmarkEnd w:id="1665"/>
      <w:r>
        <w:rPr>
          <w:rFonts w:ascii="Times New Roman" w:hAnsi="Times New Roman" w:cs="Times New Roman"/>
          <w:color w:val="000000"/>
        </w:rPr>
        <w:t xml:space="preserve">cash flows relating to firm commitments or highly probable forecasted transactions, the </w:t>
      </w:r>
      <w:bookmarkStart w:id="1666" w:name="DBG1561"/>
      <w:bookmarkEnd w:id="1666"/>
      <w:r>
        <w:rPr>
          <w:rFonts w:ascii="Times New Roman" w:hAnsi="Times New Roman" w:cs="Times New Roman"/>
          <w:color w:val="000000"/>
        </w:rPr>
        <w:t xml:space="preserve">portion of the gain or loss on the hedging instrument, which meets the conditions for </w:t>
      </w:r>
      <w:bookmarkStart w:id="1667" w:name="DBG1562"/>
      <w:bookmarkEnd w:id="1667"/>
      <w:r>
        <w:rPr>
          <w:rFonts w:ascii="Times New Roman" w:hAnsi="Times New Roman" w:cs="Times New Roman"/>
          <w:color w:val="000000"/>
        </w:rPr>
        <w:t xml:space="preserve">special hedge </w:t>
      </w:r>
      <w:bookmarkStart w:id="1668" w:name="DBG1563"/>
      <w:bookmarkEnd w:id="1668"/>
      <w:r>
        <w:rPr>
          <w:rFonts w:ascii="Times New Roman" w:hAnsi="Times New Roman" w:cs="Times New Roman"/>
          <w:color w:val="000000"/>
        </w:rPr>
        <w:t xml:space="preserve">accounting, is </w:t>
      </w:r>
      <w:r>
        <w:rPr>
          <w:rFonts w:ascii="Times New Roman" w:hAnsi="Times New Roman" w:cs="Times New Roman"/>
          <w:color w:val="000000"/>
        </w:rPr>
        <w:t xml:space="preserve">recognised directly in equity. Deferred gains and losses </w:t>
      </w:r>
      <w:bookmarkStart w:id="1669" w:name="DBG1564"/>
      <w:bookmarkEnd w:id="1669"/>
      <w:r>
        <w:rPr>
          <w:rFonts w:ascii="Times New Roman" w:hAnsi="Times New Roman" w:cs="Times New Roman"/>
          <w:color w:val="000000"/>
        </w:rPr>
        <w:t>are released to the profit and loss account when the forecasted transactions occur.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70" w:name="DBG1565"/>
      <w:bookmarkEnd w:id="1670"/>
      <w:r>
        <w:rPr>
          <w:rFonts w:ascii="Times New Roman" w:hAnsi="Times New Roman" w:cs="Times New Roman"/>
          <w:color w:val="000000"/>
        </w:rPr>
        <w:t>An ineffective portion of the hedge is always recognised immediately in the profit an</w:t>
      </w:r>
      <w:r>
        <w:rPr>
          <w:rFonts w:ascii="Times New Roman" w:hAnsi="Times New Roman" w:cs="Times New Roman"/>
          <w:color w:val="000000"/>
        </w:rPr>
        <w:t xml:space="preserve">d </w:t>
      </w:r>
      <w:bookmarkStart w:id="1671" w:name="DBG1566"/>
      <w:bookmarkEnd w:id="1671"/>
      <w:r>
        <w:rPr>
          <w:rFonts w:ascii="Times New Roman" w:hAnsi="Times New Roman" w:cs="Times New Roman"/>
          <w:color w:val="000000"/>
        </w:rPr>
        <w:t>loss account.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72" w:name="DBG1567"/>
      <w:bookmarkEnd w:id="1672"/>
      <w:r>
        <w:rPr>
          <w:rFonts w:ascii="Times New Roman" w:hAnsi="Times New Roman" w:cs="Times New Roman"/>
          <w:color w:val="000000"/>
        </w:rPr>
        <w:t xml:space="preserve">The hedge of a net investment in a foreign entity is accounted for as a cash flow hedge </w:t>
      </w:r>
      <w:bookmarkStart w:id="1673" w:name="DBG1568"/>
      <w:bookmarkEnd w:id="1673"/>
      <w:r>
        <w:rPr>
          <w:rFonts w:ascii="Times New Roman" w:hAnsi="Times New Roman" w:cs="Times New Roman"/>
          <w:color w:val="000000"/>
        </w:rPr>
        <w:t>with foreign exchange differences recognised directly in equity.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74" w:name="DBG1569"/>
      <w:bookmarkEnd w:id="1674"/>
      <w:r>
        <w:rPr>
          <w:rFonts w:ascii="Times New Roman" w:hAnsi="Times New Roman" w:cs="Times New Roman"/>
          <w:color w:val="000000"/>
        </w:rPr>
        <w:t>Hedge accounting is discont</w:t>
      </w:r>
      <w:r>
        <w:rPr>
          <w:rFonts w:ascii="Times New Roman" w:hAnsi="Times New Roman" w:cs="Times New Roman"/>
          <w:color w:val="000000"/>
        </w:rPr>
        <w:t xml:space="preserve">inued when the hedging instrument expires or is sold, </w:t>
      </w:r>
      <w:bookmarkStart w:id="1675" w:name="DBG1570"/>
      <w:bookmarkEnd w:id="1675"/>
      <w:r>
        <w:rPr>
          <w:rFonts w:ascii="Times New Roman" w:hAnsi="Times New Roman" w:cs="Times New Roman"/>
          <w:color w:val="000000"/>
        </w:rPr>
        <w:t xml:space="preserve">terminated or exercised, or no longer qualifies for hedge accounting. At that point in </w:t>
      </w:r>
      <w:bookmarkStart w:id="1676" w:name="DBG1571"/>
      <w:bookmarkEnd w:id="1676"/>
      <w:r>
        <w:rPr>
          <w:rFonts w:ascii="Times New Roman" w:hAnsi="Times New Roman" w:cs="Times New Roman"/>
          <w:color w:val="000000"/>
        </w:rPr>
        <w:t xml:space="preserve">time, any cumulative gain or loss on the hedging instrument recognised in equity is </w:t>
      </w:r>
      <w:bookmarkStart w:id="1677" w:name="DBG1572"/>
      <w:bookmarkEnd w:id="1677"/>
      <w:r>
        <w:rPr>
          <w:rFonts w:ascii="Times New Roman" w:hAnsi="Times New Roman" w:cs="Times New Roman"/>
          <w:color w:val="000000"/>
        </w:rPr>
        <w:t xml:space="preserve">kept in equity until the </w:t>
      </w:r>
      <w:bookmarkStart w:id="1678" w:name="DBG1573"/>
      <w:bookmarkEnd w:id="1678"/>
      <w:r>
        <w:rPr>
          <w:rFonts w:ascii="Times New Roman" w:hAnsi="Times New Roman" w:cs="Times New Roman"/>
          <w:color w:val="000000"/>
        </w:rPr>
        <w:t xml:space="preserve">forecasted transaction occurs. If a forecasted transaction is </w:t>
      </w:r>
      <w:bookmarkStart w:id="1679" w:name="DBG1574"/>
      <w:bookmarkEnd w:id="1679"/>
      <w:r>
        <w:rPr>
          <w:rFonts w:ascii="Times New Roman" w:hAnsi="Times New Roman" w:cs="Times New Roman"/>
          <w:color w:val="000000"/>
        </w:rPr>
        <w:t xml:space="preserve">no longer expected to occur, the net cumulative gain or loss recognised in equity is </w:t>
      </w:r>
      <w:bookmarkStart w:id="1680" w:name="DBG1575"/>
      <w:bookmarkEnd w:id="1680"/>
      <w:r>
        <w:rPr>
          <w:rFonts w:ascii="Times New Roman" w:hAnsi="Times New Roman" w:cs="Times New Roman"/>
          <w:color w:val="000000"/>
        </w:rPr>
        <w:t>transferred to the profit and l</w:t>
      </w:r>
      <w:r>
        <w:rPr>
          <w:rFonts w:ascii="Times New Roman" w:hAnsi="Times New Roman" w:cs="Times New Roman"/>
          <w:color w:val="000000"/>
        </w:rPr>
        <w:t>oss account.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681" w:name="Fpage013"/>
      <w:bookmarkEnd w:id="168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43"/>
          <w:footerReference w:type="default" r:id="rId4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03" w:name="DBG1594"/>
      <w:bookmarkEnd w:id="1703"/>
      <w:r>
        <w:rPr>
          <w:rFonts w:ascii="Arial" w:hAnsi="Arial" w:cs="Arial"/>
          <w:b/>
          <w:bCs/>
          <w:color w:val="000000"/>
        </w:rPr>
        <w:t>2.</w:t>
      </w:r>
      <w:r>
        <w:rPr>
          <w:rFonts w:ascii="Times New Roman" w:hAnsi="Times New Roman" w:cs="Times New Roman"/>
          <w:color w:val="000000"/>
        </w:rPr>
        <w:tab/>
      </w:r>
      <w:bookmarkStart w:id="1704" w:name="DBG1595"/>
      <w:bookmarkEnd w:id="1704"/>
      <w:r>
        <w:rPr>
          <w:rFonts w:ascii="Times New Roman" w:hAnsi="Times New Roman" w:cs="Times New Roman"/>
          <w:b/>
          <w:bCs/>
          <w:color w:val="000000"/>
        </w:rPr>
        <w:t>TURNOVER</w:t>
      </w:r>
      <w:bookmarkStart w:id="1705" w:name="DBG1596"/>
      <w:bookmarkEnd w:id="1705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06" w:name="DBG1597"/>
      <w:bookmarkEnd w:id="1706"/>
      <w:r>
        <w:rPr>
          <w:rFonts w:ascii="Times New Roman" w:hAnsi="Times New Roman" w:cs="Times New Roman"/>
          <w:color w:val="000000"/>
        </w:rPr>
        <w:t xml:space="preserve">The </w:t>
      </w:r>
      <w:bookmarkStart w:id="1707" w:name="DBG1598"/>
      <w:bookmarkEnd w:id="1707"/>
      <w:r>
        <w:rPr>
          <w:rFonts w:ascii="Times New Roman" w:hAnsi="Times New Roman" w:cs="Times New Roman"/>
          <w:color w:val="000000"/>
        </w:rPr>
        <w:t>turnover</w:t>
      </w:r>
      <w:bookmarkStart w:id="1708" w:name="DBG1599"/>
      <w:bookmarkEnd w:id="1708"/>
      <w:r>
        <w:rPr>
          <w:rFonts w:ascii="Times New Roman" w:hAnsi="Times New Roman" w:cs="Times New Roman"/>
          <w:color w:val="000000"/>
        </w:rPr>
        <w:t xml:space="preserve"> and </w:t>
      </w:r>
      <w:bookmarkStart w:id="1709" w:name="DBG1600"/>
      <w:bookmarkEnd w:id="1709"/>
      <w:r>
        <w:rPr>
          <w:rFonts w:ascii="Times New Roman" w:hAnsi="Times New Roman" w:cs="Times New Roman"/>
          <w:color w:val="000000"/>
        </w:rPr>
        <w:t>profit</w:t>
      </w:r>
      <w:bookmarkStart w:id="1710" w:name="DBG1601"/>
      <w:bookmarkEnd w:id="1710"/>
      <w:r>
        <w:rPr>
          <w:rFonts w:ascii="Times New Roman" w:hAnsi="Times New Roman" w:cs="Times New Roman"/>
          <w:color w:val="000000"/>
        </w:rPr>
        <w:t xml:space="preserve"> </w:t>
      </w:r>
      <w:bookmarkStart w:id="1711" w:name="DBG1602"/>
      <w:bookmarkEnd w:id="1711"/>
      <w:r>
        <w:rPr>
          <w:rFonts w:ascii="Times New Roman" w:hAnsi="Times New Roman" w:cs="Times New Roman"/>
          <w:color w:val="000000"/>
        </w:rPr>
        <w:t>before tax are attributable to the one principal</w:t>
      </w:r>
      <w:bookmarkStart w:id="1712" w:name="DBG1603"/>
      <w:bookmarkEnd w:id="1712"/>
      <w:r>
        <w:rPr>
          <w:rFonts w:ascii="Times New Roman" w:hAnsi="Times New Roman" w:cs="Times New Roman"/>
          <w:color w:val="000000"/>
        </w:rPr>
        <w:t xml:space="preserve"> activity of the </w:t>
      </w:r>
      <w:bookmarkStart w:id="1713" w:name="DBG1604"/>
      <w:bookmarkEnd w:id="1713"/>
      <w:r>
        <w:rPr>
          <w:rFonts w:ascii="Times New Roman" w:hAnsi="Times New Roman" w:cs="Times New Roman"/>
          <w:color w:val="000000"/>
        </w:rPr>
        <w:t>company</w:t>
      </w:r>
      <w:bookmarkStart w:id="1714" w:name="DBG1605"/>
      <w:bookmarkEnd w:id="1714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15" w:name="DBG1606"/>
      <w:bookmarkEnd w:id="1715"/>
      <w:r>
        <w:rPr>
          <w:rFonts w:ascii="Times New Roman" w:hAnsi="Times New Roman" w:cs="Times New Roman"/>
          <w:color w:val="000000"/>
        </w:rPr>
        <w:t xml:space="preserve">An analysis of </w:t>
      </w:r>
      <w:bookmarkStart w:id="1716" w:name="DBG1607"/>
      <w:bookmarkEnd w:id="1716"/>
      <w:r>
        <w:rPr>
          <w:rFonts w:ascii="Times New Roman" w:hAnsi="Times New Roman" w:cs="Times New Roman"/>
          <w:color w:val="000000"/>
        </w:rPr>
        <w:t>turnover</w:t>
      </w:r>
      <w:bookmarkStart w:id="1717" w:name="DBG1608"/>
      <w:bookmarkEnd w:id="1717"/>
      <w:r>
        <w:rPr>
          <w:rFonts w:ascii="Times New Roman" w:hAnsi="Times New Roman" w:cs="Times New Roman"/>
          <w:color w:val="000000"/>
        </w:rPr>
        <w:t xml:space="preserve"> </w:t>
      </w:r>
      <w:bookmarkStart w:id="1718" w:name="DBG1609"/>
      <w:bookmarkEnd w:id="1718"/>
      <w:r>
        <w:rPr>
          <w:rFonts w:ascii="Times New Roman" w:hAnsi="Times New Roman" w:cs="Times New Roman"/>
          <w:color w:val="000000"/>
        </w:rPr>
        <w:t>is given below: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9" w:name="DBG1610"/>
            <w:bookmarkStart w:id="1720" w:name="DBG1611"/>
            <w:bookmarkEnd w:id="1719"/>
            <w:bookmarkEnd w:id="172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21" w:name="DBG1612"/>
            <w:bookmarkEnd w:id="172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22" w:name="DBG1613"/>
            <w:bookmarkEnd w:id="172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23" w:name="DBG1614"/>
            <w:bookmarkEnd w:id="172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24" w:name="DBG1615"/>
            <w:bookmarkEnd w:id="172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725" w:name="DBG1616"/>
            <w:bookmarkEnd w:id="172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6" w:name="DBG1617"/>
            <w:bookmarkStart w:id="1727" w:name="DBG1618"/>
            <w:bookmarkEnd w:id="1726"/>
            <w:bookmarkEnd w:id="1727"/>
            <w:r>
              <w:rPr>
                <w:rFonts w:ascii="Times New Roman" w:hAnsi="Times New Roman" w:cs="Times New Roman"/>
                <w:color w:val="000000"/>
              </w:rPr>
              <w:t>United Kingdom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28" w:name="DBG1619"/>
            <w:bookmarkStart w:id="1729" w:name="DD105"/>
            <w:bookmarkEnd w:id="1728"/>
            <w:bookmarkEnd w:id="17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18,012,026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0" w:name="DBG1620"/>
            <w:bookmarkStart w:id="1731" w:name="DD106"/>
            <w:bookmarkEnd w:id="1730"/>
            <w:bookmarkEnd w:id="173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2" w:name="DBG1621"/>
            <w:bookmarkStart w:id="1733" w:name="DBG1622"/>
            <w:bookmarkEnd w:id="1732"/>
            <w:bookmarkEnd w:id="1733"/>
            <w:r>
              <w:rPr>
                <w:rFonts w:ascii="Times New Roman" w:hAnsi="Times New Roman" w:cs="Times New Roman"/>
                <w:color w:val="000000"/>
              </w:rPr>
              <w:t>Overseas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34" w:name="DBG1623"/>
            <w:bookmarkStart w:id="1735" w:name="DD107"/>
            <w:bookmarkEnd w:id="1734"/>
            <w:bookmarkEnd w:id="17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1,182,987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6" w:name="DBG1624"/>
            <w:bookmarkStart w:id="1737" w:name="DD108"/>
            <w:bookmarkEnd w:id="1736"/>
            <w:bookmarkEnd w:id="173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8" w:name="DBG1625"/>
            <w:bookmarkEnd w:id="17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39" w:name="DBG1626"/>
            <w:bookmarkStart w:id="1740" w:name="DD109"/>
            <w:bookmarkEnd w:id="1739"/>
            <w:bookmarkEnd w:id="17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19,195,013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1" w:name="DBG1627"/>
            <w:bookmarkStart w:id="1742" w:name="DD110"/>
            <w:bookmarkEnd w:id="1741"/>
            <w:bookmarkEnd w:id="174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43" w:name="DBG1628"/>
      <w:bookmarkEnd w:id="1743"/>
      <w:r>
        <w:rPr>
          <w:rFonts w:ascii="Arial" w:hAnsi="Arial" w:cs="Arial"/>
          <w:b/>
          <w:bCs/>
          <w:color w:val="000000"/>
        </w:rPr>
        <w:t>3.</w:t>
      </w:r>
      <w:r>
        <w:rPr>
          <w:rFonts w:ascii="Times New Roman" w:hAnsi="Times New Roman" w:cs="Times New Roman"/>
          <w:color w:val="000000"/>
        </w:rPr>
        <w:tab/>
      </w:r>
      <w:bookmarkStart w:id="1744" w:name="DBG1629"/>
      <w:bookmarkEnd w:id="1744"/>
      <w:r>
        <w:rPr>
          <w:rFonts w:ascii="Times New Roman" w:hAnsi="Times New Roman" w:cs="Times New Roman"/>
          <w:b/>
          <w:bCs/>
          <w:color w:val="000000"/>
        </w:rPr>
        <w:t>OPERATING PROFIT</w:t>
      </w:r>
      <w:bookmarkStart w:id="1745" w:name="DBG1630"/>
      <w:bookmarkEnd w:id="1745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46" w:name="DBG1631"/>
      <w:bookmarkEnd w:id="1746"/>
      <w:r>
        <w:rPr>
          <w:rFonts w:ascii="Times New Roman" w:hAnsi="Times New Roman" w:cs="Times New Roman"/>
          <w:color w:val="000000"/>
        </w:rPr>
        <w:t xml:space="preserve">Operating </w:t>
      </w:r>
      <w:bookmarkStart w:id="1747" w:name="DBG1632"/>
      <w:bookmarkEnd w:id="1747"/>
      <w:r>
        <w:rPr>
          <w:rFonts w:ascii="Times New Roman" w:hAnsi="Times New Roman" w:cs="Times New Roman"/>
          <w:color w:val="000000"/>
        </w:rPr>
        <w:t>profit</w:t>
      </w:r>
      <w:bookmarkStart w:id="1748" w:name="DBG1633"/>
      <w:bookmarkEnd w:id="1748"/>
      <w:r>
        <w:rPr>
          <w:rFonts w:ascii="Times New Roman" w:hAnsi="Times New Roman" w:cs="Times New Roman"/>
          <w:color w:val="000000"/>
        </w:rPr>
        <w:t xml:space="preserve"> is stated after </w:t>
      </w:r>
      <w:bookmarkStart w:id="1749" w:name="DBG1634"/>
      <w:bookmarkEnd w:id="1749"/>
      <w:r>
        <w:rPr>
          <w:rFonts w:ascii="Times New Roman" w:hAnsi="Times New Roman" w:cs="Times New Roman"/>
          <w:color w:val="000000"/>
        </w:rPr>
        <w:t>charging</w:t>
      </w:r>
      <w:proofErr w:type="gramStart"/>
      <w:r>
        <w:rPr>
          <w:rFonts w:ascii="Times New Roman" w:hAnsi="Times New Roman" w:cs="Times New Roman"/>
          <w:color w:val="000000"/>
        </w:rPr>
        <w:t>/(</w:t>
      </w:r>
      <w:proofErr w:type="gramEnd"/>
      <w:r>
        <w:rPr>
          <w:rFonts w:ascii="Times New Roman" w:hAnsi="Times New Roman" w:cs="Times New Roman"/>
          <w:color w:val="000000"/>
        </w:rPr>
        <w:t>crediting):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0" w:name="DBG1635"/>
            <w:bookmarkStart w:id="1751" w:name="DBG1636"/>
            <w:bookmarkEnd w:id="1750"/>
            <w:bookmarkEnd w:id="175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52" w:name="DBG1637"/>
            <w:bookmarkEnd w:id="17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53" w:name="DBG1638"/>
            <w:bookmarkEnd w:id="1753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54" w:name="DBG1639"/>
            <w:bookmarkEnd w:id="175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55" w:name="DBG1640"/>
            <w:bookmarkEnd w:id="175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756" w:name="DBG1641"/>
            <w:bookmarkEnd w:id="175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7" w:name="DBG1642"/>
            <w:bookmarkStart w:id="1758" w:name="DBG1643"/>
            <w:bookmarkEnd w:id="1757"/>
            <w:bookmarkEnd w:id="1758"/>
            <w:r>
              <w:rPr>
                <w:rFonts w:ascii="Times New Roman" w:hAnsi="Times New Roman" w:cs="Times New Roman"/>
                <w:color w:val="000000"/>
              </w:rPr>
              <w:t xml:space="preserve">Amortisation of intangible assets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59" w:name="DBG1644"/>
            <w:bookmarkStart w:id="1760" w:name="DD111"/>
            <w:bookmarkEnd w:id="1759"/>
            <w:bookmarkEnd w:id="17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61" w:name="DBG1645"/>
            <w:bookmarkStart w:id="1762" w:name="DD112"/>
            <w:bookmarkEnd w:id="1761"/>
            <w:bookmarkEnd w:id="176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3" w:name="DBG1646"/>
            <w:bookmarkStart w:id="1764" w:name="DBG1647"/>
            <w:bookmarkEnd w:id="1763"/>
            <w:bookmarkEnd w:id="1764"/>
            <w:r>
              <w:rPr>
                <w:rFonts w:ascii="Times New Roman" w:hAnsi="Times New Roman" w:cs="Times New Roman"/>
                <w:color w:val="000000"/>
              </w:rPr>
              <w:t>Depreciation of owned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65" w:name="DBG1648"/>
            <w:bookmarkStart w:id="1766" w:name="DD113"/>
            <w:bookmarkEnd w:id="1765"/>
            <w:bookmarkEnd w:id="17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241,176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67" w:name="DBG1649"/>
            <w:bookmarkStart w:id="1768" w:name="DD114"/>
            <w:bookmarkEnd w:id="1767"/>
            <w:bookmarkEnd w:id="176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9" w:name="DBG1650"/>
            <w:bookmarkStart w:id="1770" w:name="DBG1651"/>
            <w:bookmarkEnd w:id="1769"/>
            <w:bookmarkEnd w:id="1770"/>
            <w:r>
              <w:rPr>
                <w:rFonts w:ascii="Times New Roman" w:hAnsi="Times New Roman" w:cs="Times New Roman"/>
                <w:color w:val="000000"/>
              </w:rPr>
              <w:t>Depreciation of assets held under 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71" w:name="DBG1652"/>
            <w:bookmarkStart w:id="1772" w:name="DD115"/>
            <w:bookmarkEnd w:id="1771"/>
            <w:bookmarkEnd w:id="17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202,824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73" w:name="DBG1653"/>
            <w:bookmarkStart w:id="1774" w:name="DD116"/>
            <w:bookmarkEnd w:id="1773"/>
            <w:bookmarkEnd w:id="177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5" w:name="DBG1654"/>
            <w:bookmarkStart w:id="1776" w:name="DBG1655"/>
            <w:bookmarkEnd w:id="1775"/>
            <w:bookmarkEnd w:id="1776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77" w:name="DBG1656"/>
            <w:bookmarkStart w:id="1778" w:name="DD117"/>
            <w:bookmarkEnd w:id="1777"/>
            <w:bookmarkEnd w:id="17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(2,108)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79" w:name="DBG1657"/>
            <w:bookmarkStart w:id="1780" w:name="DD118"/>
            <w:bookmarkEnd w:id="1779"/>
            <w:bookmarkEnd w:id="178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81" w:name="DBG1658"/>
      <w:bookmarkEnd w:id="1781"/>
      <w:r>
        <w:rPr>
          <w:rFonts w:ascii="Times New Roman" w:hAnsi="Times New Roman" w:cs="Times New Roman"/>
          <w:color w:val="000000"/>
        </w:rPr>
        <w:t>Auditor's remuneration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2" w:name="DBG1659"/>
            <w:bookmarkStart w:id="1783" w:name="DBG1660"/>
            <w:bookmarkEnd w:id="1782"/>
            <w:bookmarkEnd w:id="1783"/>
            <w:r>
              <w:rPr>
                <w:rFonts w:ascii="Times New Roman" w:hAnsi="Times New Roman" w:cs="Times New Roman"/>
                <w:color w:val="000000"/>
              </w:rPr>
              <w:t xml:space="preserve">  - as auditor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84" w:name="DBG1661"/>
            <w:bookmarkStart w:id="1785" w:name="DD119"/>
            <w:bookmarkEnd w:id="1784"/>
            <w:bookmarkEnd w:id="17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86" w:name="DBG1662"/>
            <w:bookmarkStart w:id="1787" w:name="DD120"/>
            <w:bookmarkEnd w:id="1786"/>
            <w:bookmarkEnd w:id="178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88" w:name="DBG1663"/>
      <w:bookmarkEnd w:id="1788"/>
      <w:r>
        <w:rPr>
          <w:rFonts w:ascii="Times New Roman" w:hAnsi="Times New Roman" w:cs="Times New Roman"/>
          <w:color w:val="000000"/>
        </w:rPr>
        <w:t>Operating lease costs:</w:t>
      </w:r>
      <w:bookmarkStart w:id="1789" w:name="DBG1664"/>
      <w:bookmarkEnd w:id="1789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0" w:name="DBG1665"/>
            <w:bookmarkStart w:id="1791" w:name="DBG1666"/>
            <w:bookmarkEnd w:id="1790"/>
            <w:bookmarkEnd w:id="1791"/>
            <w:r>
              <w:rPr>
                <w:rFonts w:ascii="Times New Roman" w:hAnsi="Times New Roman" w:cs="Times New Roman"/>
                <w:color w:val="000000"/>
              </w:rPr>
              <w:t xml:space="preserve">  - Plant and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92" w:name="DBG1667"/>
            <w:bookmarkStart w:id="1793" w:name="DD121"/>
            <w:bookmarkEnd w:id="1792"/>
            <w:bookmarkEnd w:id="17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10,445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94" w:name="DBG1668"/>
            <w:bookmarkStart w:id="1795" w:name="DD122"/>
            <w:bookmarkEnd w:id="1794"/>
            <w:bookmarkEnd w:id="179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</w:t>
            </w: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96" w:name="DBG1669"/>
      <w:bookmarkEnd w:id="1796"/>
      <w:r>
        <w:rPr>
          <w:rFonts w:ascii="Arial" w:hAnsi="Arial" w:cs="Arial"/>
          <w:b/>
          <w:bCs/>
          <w:color w:val="000000"/>
        </w:rPr>
        <w:t>4.</w:t>
      </w:r>
      <w:r>
        <w:rPr>
          <w:rFonts w:ascii="Times New Roman" w:hAnsi="Times New Roman" w:cs="Times New Roman"/>
          <w:color w:val="000000"/>
        </w:rPr>
        <w:tab/>
      </w:r>
      <w:bookmarkStart w:id="1797" w:name="DBG1670"/>
      <w:bookmarkEnd w:id="1797"/>
      <w:r>
        <w:rPr>
          <w:rFonts w:ascii="Times New Roman" w:hAnsi="Times New Roman" w:cs="Times New Roman"/>
          <w:b/>
          <w:bCs/>
          <w:color w:val="000000"/>
        </w:rPr>
        <w:t>PARTICULARS OF EMPLOYEES</w:t>
      </w:r>
      <w:bookmarkStart w:id="1798" w:name="DBG1671"/>
      <w:bookmarkEnd w:id="179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99" w:name="DBG1672"/>
      <w:bookmarkEnd w:id="1799"/>
      <w:r>
        <w:rPr>
          <w:rFonts w:ascii="Times New Roman" w:hAnsi="Times New Roman" w:cs="Times New Roman"/>
          <w:color w:val="000000"/>
        </w:rPr>
        <w:t xml:space="preserve">The average number of staff employed by the </w:t>
      </w:r>
      <w:bookmarkStart w:id="1800" w:name="DBG1673"/>
      <w:bookmarkEnd w:id="1800"/>
      <w:r>
        <w:rPr>
          <w:rFonts w:ascii="Times New Roman" w:hAnsi="Times New Roman" w:cs="Times New Roman"/>
          <w:color w:val="000000"/>
        </w:rPr>
        <w:t>company</w:t>
      </w:r>
      <w:bookmarkStart w:id="1801" w:name="DBG1674"/>
      <w:bookmarkEnd w:id="1801"/>
      <w:r>
        <w:rPr>
          <w:rFonts w:ascii="Times New Roman" w:hAnsi="Times New Roman" w:cs="Times New Roman"/>
          <w:color w:val="000000"/>
        </w:rPr>
        <w:t xml:space="preserve"> during the financial</w:t>
      </w:r>
      <w:bookmarkStart w:id="1802" w:name="DBG1675"/>
      <w:bookmarkEnd w:id="1802"/>
      <w:r>
        <w:rPr>
          <w:rFonts w:ascii="Times New Roman" w:hAnsi="Times New Roman" w:cs="Times New Roman"/>
          <w:color w:val="000000"/>
        </w:rPr>
        <w:t xml:space="preserve"> year </w:t>
      </w:r>
      <w:bookmarkStart w:id="1803" w:name="DBG1676"/>
      <w:bookmarkEnd w:id="1803"/>
      <w:r>
        <w:rPr>
          <w:rFonts w:ascii="Times New Roman" w:hAnsi="Times New Roman" w:cs="Times New Roman"/>
          <w:color w:val="000000"/>
        </w:rPr>
        <w:t>amounted to: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4" w:name="DBG1677"/>
            <w:bookmarkStart w:id="1805" w:name="DBG1678"/>
            <w:bookmarkEnd w:id="1804"/>
            <w:bookmarkEnd w:id="180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06" w:name="DBG1679"/>
            <w:bookmarkEnd w:id="18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07" w:name="DBG1680"/>
            <w:bookmarkEnd w:id="1807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8" w:name="DBG1681"/>
            <w:bookmarkEnd w:id="180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809" w:name="DBG1682"/>
            <w:bookmarkEnd w:id="180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810" w:name="DBG1683"/>
            <w:bookmarkEnd w:id="181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1" w:name="DBG1684"/>
            <w:bookmarkStart w:id="1812" w:name="DBG1685"/>
            <w:bookmarkEnd w:id="1811"/>
            <w:bookmarkEnd w:id="1812"/>
            <w:r>
              <w:rPr>
                <w:rFonts w:ascii="Times New Roman" w:hAnsi="Times New Roman" w:cs="Times New Roman"/>
                <w:color w:val="000000"/>
              </w:rPr>
              <w:t>Number of production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13" w:name="DBG1686"/>
            <w:bookmarkStart w:id="1814" w:name="DD123"/>
            <w:bookmarkEnd w:id="1813"/>
            <w:bookmarkEnd w:id="18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155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15" w:name="DBG1687"/>
            <w:bookmarkStart w:id="1816" w:name="DD124"/>
            <w:bookmarkEnd w:id="1815"/>
            <w:bookmarkEnd w:id="181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Number of distribution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17" w:name="DD125"/>
            <w:bookmarkEnd w:id="18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18" w:name="DD126"/>
            <w:bookmarkEnd w:id="181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9" w:name="DBG1688"/>
            <w:bookmarkEnd w:id="1819"/>
            <w:r>
              <w:rPr>
                <w:rFonts w:ascii="Times New Roman" w:hAnsi="Times New Roman" w:cs="Times New Roman"/>
                <w:color w:val="000000"/>
              </w:rPr>
              <w:t>Number of administrative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20" w:name="DD127"/>
            <w:bookmarkEnd w:id="18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21" w:name="DD128"/>
            <w:bookmarkEnd w:id="182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22" w:name="DBG1689"/>
            <w:bookmarkEnd w:id="182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23" w:name="DBG1690"/>
            <w:bookmarkStart w:id="1824" w:name="DD129"/>
            <w:bookmarkEnd w:id="1823"/>
            <w:bookmarkEnd w:id="18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25" w:name="DBG1691"/>
            <w:bookmarkStart w:id="1826" w:name="DD130"/>
            <w:bookmarkEnd w:id="1825"/>
            <w:bookmarkEnd w:id="182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27" w:name="DBG1692"/>
      <w:bookmarkEnd w:id="1827"/>
      <w:r>
        <w:rPr>
          <w:rFonts w:ascii="Times New Roman" w:hAnsi="Times New Roman" w:cs="Times New Roman"/>
          <w:color w:val="000000"/>
        </w:rPr>
        <w:t>The aggregate payroll costs of the above were:</w:t>
      </w:r>
      <w:bookmarkStart w:id="1828" w:name="DBG1693"/>
      <w:bookmarkEnd w:id="182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9" w:name="DBG1694"/>
            <w:bookmarkStart w:id="1830" w:name="DBG1695"/>
            <w:bookmarkEnd w:id="1829"/>
            <w:bookmarkEnd w:id="183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31" w:name="DBG1696"/>
            <w:bookmarkEnd w:id="18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32" w:name="DBG1697"/>
            <w:bookmarkEnd w:id="183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33" w:name="DBG1698"/>
            <w:bookmarkEnd w:id="183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834" w:name="DBG1699"/>
            <w:bookmarkEnd w:id="183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835" w:name="DBG1700"/>
            <w:bookmarkEnd w:id="183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6" w:name="DBG1701"/>
            <w:bookmarkStart w:id="1837" w:name="DBG1702"/>
            <w:bookmarkEnd w:id="1836"/>
            <w:bookmarkEnd w:id="1837"/>
            <w:r>
              <w:rPr>
                <w:rFonts w:ascii="Times New Roman" w:hAnsi="Times New Roman" w:cs="Times New Roman"/>
                <w:color w:val="000000"/>
              </w:rPr>
              <w:t xml:space="preserve">Wages and salaries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38" w:name="DBG1703"/>
            <w:bookmarkStart w:id="1839" w:name="DD131"/>
            <w:bookmarkEnd w:id="1838"/>
            <w:bookmarkEnd w:id="18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4,444,139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40" w:name="DBG1704"/>
            <w:bookmarkStart w:id="1841" w:name="DD132"/>
            <w:bookmarkEnd w:id="1840"/>
            <w:bookmarkEnd w:id="184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2" w:name="DBG1705"/>
            <w:bookmarkStart w:id="1843" w:name="DBG1706"/>
            <w:bookmarkEnd w:id="1842"/>
            <w:bookmarkEnd w:id="1843"/>
            <w:r>
              <w:rPr>
                <w:rFonts w:ascii="Times New Roman" w:hAnsi="Times New Roman" w:cs="Times New Roman"/>
                <w:color w:val="000000"/>
              </w:rPr>
              <w:t>Social security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44" w:name="DBG1707"/>
            <w:bookmarkStart w:id="1845" w:name="DD133"/>
            <w:bookmarkEnd w:id="1844"/>
            <w:bookmarkEnd w:id="18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442,516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46" w:name="DBG1708"/>
            <w:bookmarkStart w:id="1847" w:name="DD134"/>
            <w:bookmarkEnd w:id="1846"/>
            <w:bookmarkEnd w:id="184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8" w:name="DBG1709"/>
            <w:bookmarkStart w:id="1849" w:name="DBG1710"/>
            <w:bookmarkEnd w:id="1848"/>
            <w:bookmarkEnd w:id="1849"/>
            <w:r>
              <w:rPr>
                <w:rFonts w:ascii="Times New Roman" w:hAnsi="Times New Roman" w:cs="Times New Roman"/>
                <w:color w:val="000000"/>
              </w:rPr>
              <w:t>Other pension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50" w:name="DBG1711"/>
            <w:bookmarkStart w:id="1851" w:name="DD135"/>
            <w:bookmarkEnd w:id="1850"/>
            <w:bookmarkEnd w:id="18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235,313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52" w:name="DBG1712"/>
            <w:bookmarkStart w:id="1853" w:name="DD136"/>
            <w:bookmarkEnd w:id="1852"/>
            <w:bookmarkEnd w:id="185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54" w:name="DBG1713"/>
            <w:bookmarkEnd w:id="185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55" w:name="DBG1714"/>
            <w:bookmarkStart w:id="1856" w:name="DD137"/>
            <w:bookmarkEnd w:id="1855"/>
            <w:bookmarkEnd w:id="18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5,121,968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57" w:name="DBG1715"/>
            <w:bookmarkStart w:id="1858" w:name="DD138"/>
            <w:bookmarkEnd w:id="1857"/>
            <w:bookmarkEnd w:id="185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5"/>
          <w:footerReference w:type="default" r:id="rId4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877" w:name="DBG1734"/>
      <w:bookmarkEnd w:id="1877"/>
      <w:r>
        <w:rPr>
          <w:rFonts w:ascii="Arial" w:hAnsi="Arial" w:cs="Arial"/>
          <w:b/>
          <w:bCs/>
          <w:color w:val="000000"/>
        </w:rPr>
        <w:t>5.</w:t>
      </w:r>
      <w:r>
        <w:rPr>
          <w:rFonts w:ascii="Times New Roman" w:hAnsi="Times New Roman" w:cs="Times New Roman"/>
          <w:color w:val="000000"/>
        </w:rPr>
        <w:tab/>
      </w:r>
      <w:bookmarkStart w:id="1878" w:name="DBG1735"/>
      <w:bookmarkEnd w:id="1878"/>
      <w:r>
        <w:rPr>
          <w:rFonts w:ascii="Times New Roman" w:hAnsi="Times New Roman" w:cs="Times New Roman"/>
          <w:b/>
          <w:bCs/>
          <w:color w:val="000000"/>
        </w:rPr>
        <w:t>DIRECTORS' EMOLUMENTS</w:t>
      </w:r>
      <w:bookmarkStart w:id="1879" w:name="DBG1736"/>
      <w:bookmarkEnd w:id="1879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80" w:name="DBG1737"/>
      <w:bookmarkEnd w:id="1880"/>
      <w:r>
        <w:rPr>
          <w:rFonts w:ascii="Times New Roman" w:hAnsi="Times New Roman" w:cs="Times New Roman"/>
          <w:color w:val="000000"/>
        </w:rPr>
        <w:t xml:space="preserve">The </w:t>
      </w:r>
      <w:bookmarkStart w:id="1881" w:name="DBG1738"/>
      <w:bookmarkEnd w:id="1881"/>
      <w:r>
        <w:rPr>
          <w:rFonts w:ascii="Times New Roman" w:hAnsi="Times New Roman" w:cs="Times New Roman"/>
          <w:color w:val="000000"/>
        </w:rPr>
        <w:t>directors'</w:t>
      </w:r>
      <w:bookmarkStart w:id="1882" w:name="DBG1739"/>
      <w:bookmarkEnd w:id="1882"/>
      <w:r>
        <w:rPr>
          <w:rFonts w:ascii="Times New Roman" w:hAnsi="Times New Roman" w:cs="Times New Roman"/>
          <w:color w:val="000000"/>
        </w:rPr>
        <w:t xml:space="preserve"> aggregate </w:t>
      </w:r>
      <w:bookmarkStart w:id="1883" w:name="DBG1740"/>
      <w:bookmarkEnd w:id="1883"/>
      <w:r>
        <w:rPr>
          <w:rFonts w:ascii="Times New Roman" w:hAnsi="Times New Roman" w:cs="Times New Roman"/>
          <w:color w:val="000000"/>
        </w:rPr>
        <w:t>emoluments</w:t>
      </w:r>
      <w:bookmarkStart w:id="1884" w:name="DBG1741"/>
      <w:bookmarkEnd w:id="1884"/>
      <w:r>
        <w:rPr>
          <w:rFonts w:ascii="Times New Roman" w:hAnsi="Times New Roman" w:cs="Times New Roman"/>
          <w:color w:val="000000"/>
        </w:rPr>
        <w:t xml:space="preserve"> in respect of qualifying services were: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5" w:name="DBG1742"/>
            <w:bookmarkStart w:id="1886" w:name="DBG1743"/>
            <w:bookmarkEnd w:id="1885"/>
            <w:bookmarkEnd w:id="188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87" w:name="DBG1744"/>
            <w:bookmarkEnd w:id="18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88" w:name="DBG1745"/>
            <w:bookmarkEnd w:id="1888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89" w:name="DBG1746"/>
            <w:bookmarkEnd w:id="188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890" w:name="DBG1747"/>
            <w:bookmarkEnd w:id="189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891" w:name="DBG1748"/>
            <w:bookmarkEnd w:id="189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92" w:name="DBG1749"/>
            <w:bookmarkStart w:id="1893" w:name="DBG1750"/>
            <w:bookmarkEnd w:id="1892"/>
            <w:bookmarkEnd w:id="1893"/>
            <w:r>
              <w:rPr>
                <w:rFonts w:ascii="Times New Roman" w:hAnsi="Times New Roman" w:cs="Times New Roman"/>
                <w:color w:val="000000"/>
              </w:rPr>
              <w:t>Emoluments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94" w:name="DBG1751"/>
            <w:bookmarkStart w:id="1895" w:name="DD139"/>
            <w:bookmarkEnd w:id="1894"/>
            <w:bookmarkEnd w:id="18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267,040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96" w:name="DBG1752"/>
            <w:bookmarkStart w:id="1897" w:name="DD140"/>
            <w:bookmarkEnd w:id="1896"/>
            <w:bookmarkEnd w:id="189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98" w:name="DBG1753"/>
            <w:bookmarkStart w:id="1899" w:name="DBG1754"/>
            <w:bookmarkEnd w:id="1898"/>
            <w:bookmarkEnd w:id="1899"/>
            <w:r>
              <w:rPr>
                <w:rFonts w:ascii="Times New Roman" w:hAnsi="Times New Roman" w:cs="Times New Roman"/>
                <w:color w:val="000000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00" w:name="DBG1755"/>
            <w:bookmarkStart w:id="1901" w:name="DD141"/>
            <w:bookmarkEnd w:id="1900"/>
            <w:bookmarkEnd w:id="19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79,600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02" w:name="DBG1756"/>
            <w:bookmarkStart w:id="1903" w:name="DD142"/>
            <w:bookmarkEnd w:id="1902"/>
            <w:bookmarkEnd w:id="190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04" w:name="DBG1757"/>
            <w:bookmarkEnd w:id="190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05" w:name="DBG1758"/>
            <w:bookmarkStart w:id="1906" w:name="DD143"/>
            <w:bookmarkEnd w:id="1905"/>
            <w:bookmarkEnd w:id="19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346,640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07" w:name="DBG1759"/>
            <w:bookmarkStart w:id="1908" w:name="DD144"/>
            <w:bookmarkEnd w:id="1907"/>
            <w:bookmarkEnd w:id="190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09" w:name="DBG1760"/>
      <w:bookmarkEnd w:id="1909"/>
      <w:r>
        <w:rPr>
          <w:rFonts w:ascii="Times New Roman" w:hAnsi="Times New Roman" w:cs="Times New Roman"/>
          <w:b/>
          <w:bCs/>
          <w:color w:val="000000"/>
        </w:rPr>
        <w:t xml:space="preserve">Emoluments </w:t>
      </w:r>
      <w:bookmarkStart w:id="1910" w:name="DBG1761"/>
      <w:bookmarkEnd w:id="1910"/>
      <w:r>
        <w:rPr>
          <w:rFonts w:ascii="Times New Roman" w:hAnsi="Times New Roman" w:cs="Times New Roman"/>
          <w:b/>
          <w:bCs/>
          <w:color w:val="000000"/>
        </w:rPr>
        <w:t xml:space="preserve">of highest paid </w:t>
      </w:r>
      <w:bookmarkStart w:id="1911" w:name="DBG1762"/>
      <w:bookmarkEnd w:id="1911"/>
      <w:r>
        <w:rPr>
          <w:rFonts w:ascii="Times New Roman" w:hAnsi="Times New Roman" w:cs="Times New Roman"/>
          <w:b/>
          <w:bCs/>
          <w:color w:val="000000"/>
        </w:rPr>
        <w:t>director</w:t>
      </w:r>
      <w:bookmarkStart w:id="1912" w:name="DBG1763"/>
      <w:bookmarkEnd w:id="1912"/>
      <w:r>
        <w:rPr>
          <w:rFonts w:ascii="Times New Roman" w:hAnsi="Times New Roman" w:cs="Times New Roman"/>
          <w:b/>
          <w:bCs/>
          <w:color w:val="000000"/>
        </w:rPr>
        <w:t>:</w:t>
      </w:r>
      <w:bookmarkStart w:id="1913" w:name="DBG1764"/>
      <w:bookmarkEnd w:id="1913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14" w:name="DBG1765"/>
            <w:bookmarkStart w:id="1915" w:name="DBG1766"/>
            <w:bookmarkEnd w:id="1914"/>
            <w:bookmarkEnd w:id="191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16" w:name="DBG1767"/>
            <w:bookmarkEnd w:id="19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17" w:name="DBG1768"/>
            <w:bookmarkEnd w:id="1917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18" w:name="DBG1769"/>
            <w:bookmarkEnd w:id="191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19" w:name="DBG1770"/>
            <w:bookmarkEnd w:id="191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920" w:name="DBG1771"/>
            <w:bookmarkEnd w:id="192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21" w:name="DBG1772"/>
            <w:bookmarkStart w:id="1922" w:name="DBG1773"/>
            <w:bookmarkEnd w:id="1921"/>
            <w:bookmarkEnd w:id="1922"/>
            <w:r>
              <w:rPr>
                <w:rFonts w:ascii="Times New Roman" w:hAnsi="Times New Roman" w:cs="Times New Roman"/>
                <w:color w:val="000000"/>
              </w:rPr>
              <w:t>Total emoluments (excluding pension contributions)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23" w:name="DBG1774"/>
            <w:bookmarkStart w:id="1924" w:name="DD145"/>
            <w:bookmarkEnd w:id="1923"/>
            <w:bookmarkEnd w:id="19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113,226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25" w:name="DBG1775"/>
            <w:bookmarkStart w:id="1926" w:name="DD146"/>
            <w:bookmarkEnd w:id="1925"/>
            <w:bookmarkEnd w:id="192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27" w:name="DBG1776"/>
            <w:bookmarkStart w:id="1928" w:name="DBG1777"/>
            <w:bookmarkEnd w:id="1927"/>
            <w:bookmarkEnd w:id="1928"/>
            <w:r>
              <w:rPr>
                <w:rFonts w:ascii="Times New Roman" w:hAnsi="Times New Roman" w:cs="Times New Roman"/>
                <w:color w:val="000000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29" w:name="DBG1778"/>
            <w:bookmarkStart w:id="1930" w:name="DD147"/>
            <w:bookmarkEnd w:id="1929"/>
            <w:bookmarkEnd w:id="19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62,813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31" w:name="DBG1779"/>
            <w:bookmarkStart w:id="1932" w:name="DD148"/>
            <w:bookmarkEnd w:id="1931"/>
            <w:bookmarkEnd w:id="193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33" w:name="DBG1780"/>
            <w:bookmarkEnd w:id="193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34" w:name="DBG1781"/>
            <w:bookmarkStart w:id="1935" w:name="DD149"/>
            <w:bookmarkEnd w:id="1934"/>
            <w:bookmarkEnd w:id="19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176,039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36" w:name="DBG1782"/>
            <w:bookmarkStart w:id="1937" w:name="DD150"/>
            <w:bookmarkEnd w:id="1936"/>
            <w:bookmarkEnd w:id="193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38" w:name="DBG1783"/>
      <w:bookmarkEnd w:id="1938"/>
      <w:r>
        <w:rPr>
          <w:rFonts w:ascii="Times New Roman" w:hAnsi="Times New Roman" w:cs="Times New Roman"/>
          <w:color w:val="000000"/>
        </w:rPr>
        <w:t xml:space="preserve">The number of </w:t>
      </w:r>
      <w:bookmarkStart w:id="1939" w:name="DBG1784"/>
      <w:bookmarkEnd w:id="1939"/>
      <w:r>
        <w:rPr>
          <w:rFonts w:ascii="Times New Roman" w:hAnsi="Times New Roman" w:cs="Times New Roman"/>
          <w:color w:val="000000"/>
        </w:rPr>
        <w:t>directors</w:t>
      </w:r>
      <w:bookmarkStart w:id="1940" w:name="DBG1785"/>
      <w:bookmarkEnd w:id="1940"/>
      <w:r>
        <w:rPr>
          <w:rFonts w:ascii="Times New Roman" w:hAnsi="Times New Roman" w:cs="Times New Roman"/>
          <w:color w:val="000000"/>
        </w:rPr>
        <w:t xml:space="preserve"> who accrued benefits under </w:t>
      </w:r>
      <w:bookmarkStart w:id="1941" w:name="DBG1786"/>
      <w:bookmarkEnd w:id="1941"/>
      <w:r>
        <w:rPr>
          <w:rFonts w:ascii="Times New Roman" w:hAnsi="Times New Roman" w:cs="Times New Roman"/>
          <w:color w:val="000000"/>
        </w:rPr>
        <w:t>company</w:t>
      </w:r>
      <w:bookmarkStart w:id="1942" w:name="DBG1787"/>
      <w:bookmarkEnd w:id="1942"/>
      <w:r>
        <w:rPr>
          <w:rFonts w:ascii="Times New Roman" w:hAnsi="Times New Roman" w:cs="Times New Roman"/>
          <w:color w:val="000000"/>
        </w:rPr>
        <w:t xml:space="preserve"> pen</w:t>
      </w:r>
      <w:r>
        <w:rPr>
          <w:rFonts w:ascii="Times New Roman" w:hAnsi="Times New Roman" w:cs="Times New Roman"/>
          <w:color w:val="000000"/>
        </w:rPr>
        <w:t>sion schemes was as follows: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43" w:name="DBG1788"/>
            <w:bookmarkStart w:id="1944" w:name="DBG1789"/>
            <w:bookmarkEnd w:id="1943"/>
            <w:bookmarkEnd w:id="194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45" w:name="DBG1790"/>
            <w:bookmarkEnd w:id="19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46" w:name="DBG1791"/>
            <w:bookmarkEnd w:id="1946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47" w:name="DBG1792"/>
            <w:bookmarkEnd w:id="194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48" w:name="DBG1793"/>
            <w:bookmarkEnd w:id="1948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949" w:name="DBG1794"/>
            <w:bookmarkEnd w:id="194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0" w:name="DBG1795"/>
            <w:bookmarkStart w:id="1951" w:name="DBG1796"/>
            <w:bookmarkEnd w:id="1950"/>
            <w:bookmarkEnd w:id="1951"/>
            <w:r>
              <w:rPr>
                <w:rFonts w:ascii="Times New Roman" w:hAnsi="Times New Roman" w:cs="Times New Roman"/>
                <w:color w:val="000000"/>
              </w:rPr>
              <w:t xml:space="preserve">Money purchase schemes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52" w:name="DBG1797"/>
            <w:bookmarkStart w:id="1953" w:name="DD151"/>
            <w:bookmarkEnd w:id="1952"/>
            <w:bookmarkEnd w:id="19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4" w:name="DBG1798"/>
            <w:bookmarkStart w:id="1955" w:name="DD152"/>
            <w:bookmarkEnd w:id="1954"/>
            <w:bookmarkEnd w:id="195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56" w:name="DBG1799"/>
      <w:bookmarkEnd w:id="1956"/>
      <w:r>
        <w:rPr>
          <w:rFonts w:ascii="Arial" w:hAnsi="Arial" w:cs="Arial"/>
          <w:b/>
          <w:bCs/>
          <w:color w:val="000000"/>
        </w:rPr>
        <w:t>6.</w:t>
      </w:r>
      <w:r>
        <w:rPr>
          <w:rFonts w:ascii="Times New Roman" w:hAnsi="Times New Roman" w:cs="Times New Roman"/>
          <w:color w:val="000000"/>
        </w:rPr>
        <w:tab/>
      </w:r>
      <w:bookmarkStart w:id="1957" w:name="DBG1800"/>
      <w:bookmarkEnd w:id="1957"/>
      <w:r>
        <w:rPr>
          <w:rFonts w:ascii="Times New Roman" w:hAnsi="Times New Roman" w:cs="Times New Roman"/>
          <w:b/>
          <w:bCs/>
          <w:color w:val="000000"/>
        </w:rPr>
        <w:t>INTEREST PAYABLE AND SIMILAR CHARGES</w:t>
      </w:r>
      <w:bookmarkStart w:id="1958" w:name="DBG1801"/>
      <w:bookmarkEnd w:id="195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9" w:name="DBG1802"/>
            <w:bookmarkStart w:id="1960" w:name="DBG1803"/>
            <w:bookmarkEnd w:id="1959"/>
            <w:bookmarkEnd w:id="196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61" w:name="DBG1804"/>
            <w:bookmarkEnd w:id="19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62" w:name="DBG1805"/>
            <w:bookmarkEnd w:id="196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63" w:name="DBG1806"/>
            <w:bookmarkEnd w:id="196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64" w:name="DBG1807"/>
            <w:bookmarkEnd w:id="196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965" w:name="DBG1808"/>
            <w:bookmarkEnd w:id="196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66" w:name="DBG1809"/>
            <w:bookmarkStart w:id="1967" w:name="DBG1810"/>
            <w:bookmarkEnd w:id="1966"/>
            <w:bookmarkEnd w:id="1967"/>
            <w:r>
              <w:rPr>
                <w:rFonts w:ascii="Times New Roman" w:hAnsi="Times New Roman" w:cs="Times New Roman"/>
                <w:color w:val="000000"/>
              </w:rPr>
              <w:t xml:space="preserve">Interest payable on bank borrowing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68" w:name="DBG1811"/>
            <w:bookmarkStart w:id="1969" w:name="DD153"/>
            <w:bookmarkEnd w:id="1968"/>
            <w:bookmarkEnd w:id="19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49,178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70" w:name="DBG1812"/>
            <w:bookmarkStart w:id="1971" w:name="DD154"/>
            <w:bookmarkEnd w:id="1970"/>
            <w:bookmarkEnd w:id="197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72" w:name="DBG1813"/>
            <w:bookmarkStart w:id="1973" w:name="DBG1814"/>
            <w:bookmarkEnd w:id="1972"/>
            <w:bookmarkEnd w:id="1973"/>
            <w:r>
              <w:rPr>
                <w:rFonts w:ascii="Times New Roman" w:hAnsi="Times New Roman" w:cs="Times New Roman"/>
                <w:color w:val="000000"/>
              </w:rPr>
              <w:t>Finance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4" w:name="DBG1815"/>
            <w:bookmarkStart w:id="1975" w:name="DD155"/>
            <w:bookmarkEnd w:id="1974"/>
            <w:bookmarkEnd w:id="19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67,998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76" w:name="DBG1816"/>
            <w:bookmarkStart w:id="1977" w:name="DD156"/>
            <w:bookmarkEnd w:id="1976"/>
            <w:bookmarkEnd w:id="197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78" w:name="DBG1817"/>
            <w:bookmarkEnd w:id="197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9" w:name="DBG1818"/>
            <w:bookmarkStart w:id="1980" w:name="DD157"/>
            <w:bookmarkEnd w:id="1979"/>
            <w:bookmarkEnd w:id="19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117,176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81" w:name="DBG1819"/>
            <w:bookmarkStart w:id="1982" w:name="DD158"/>
            <w:bookmarkEnd w:id="1981"/>
            <w:bookmarkEnd w:id="198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7"/>
          <w:footerReference w:type="default" r:id="rId4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01" w:name="DBG1838"/>
      <w:bookmarkEnd w:id="2001"/>
      <w:r>
        <w:rPr>
          <w:rFonts w:ascii="Arial" w:hAnsi="Arial" w:cs="Arial"/>
          <w:b/>
          <w:bCs/>
          <w:color w:val="000000"/>
        </w:rPr>
        <w:t>7.</w:t>
      </w:r>
      <w:r>
        <w:rPr>
          <w:rFonts w:ascii="Times New Roman" w:hAnsi="Times New Roman" w:cs="Times New Roman"/>
          <w:color w:val="000000"/>
        </w:rPr>
        <w:tab/>
      </w:r>
      <w:bookmarkStart w:id="2002" w:name="DBG1839"/>
      <w:bookmarkEnd w:id="2002"/>
      <w:r>
        <w:rPr>
          <w:rFonts w:ascii="Times New Roman" w:hAnsi="Times New Roman" w:cs="Times New Roman"/>
          <w:b/>
          <w:bCs/>
          <w:color w:val="000000"/>
        </w:rPr>
        <w:t>TAXATION ON ORDINARY ACTIVITIES</w:t>
      </w:r>
      <w:bookmarkStart w:id="2003" w:name="DBG1840"/>
      <w:bookmarkEnd w:id="2003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04" w:name="DBG1841"/>
      <w:bookmarkEnd w:id="2004"/>
      <w:r>
        <w:rPr>
          <w:rFonts w:ascii="Times New Roman" w:hAnsi="Times New Roman" w:cs="Times New Roman"/>
          <w:b/>
          <w:bCs/>
          <w:color w:val="000000"/>
        </w:rPr>
        <w:t>(a)</w:t>
      </w:r>
      <w:bookmarkStart w:id="2005" w:name="DBG1842"/>
      <w:bookmarkEnd w:id="2005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2006" w:name="DBG1843"/>
      <w:bookmarkEnd w:id="2006"/>
      <w:r>
        <w:rPr>
          <w:rFonts w:ascii="Times New Roman" w:hAnsi="Times New Roman" w:cs="Times New Roman"/>
          <w:b/>
          <w:bCs/>
          <w:color w:val="000000"/>
        </w:rPr>
        <w:t>Analysis of charge in the year</w:t>
      </w:r>
      <w:bookmarkStart w:id="2007" w:name="DBG1844"/>
      <w:bookmarkEnd w:id="2007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08" w:name="DBG1845"/>
            <w:bookmarkStart w:id="2009" w:name="DBG1846"/>
            <w:bookmarkEnd w:id="2008"/>
            <w:bookmarkEnd w:id="200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010" w:name="DBG1847"/>
            <w:bookmarkEnd w:id="20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011" w:name="DBG1848"/>
            <w:bookmarkEnd w:id="2011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12" w:name="DBG1849"/>
            <w:bookmarkEnd w:id="201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13" w:name="DBG1850"/>
            <w:bookmarkEnd w:id="201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014" w:name="DBG1851"/>
            <w:bookmarkEnd w:id="201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15" w:name="DBG1852"/>
      <w:bookmarkEnd w:id="2015"/>
      <w:r>
        <w:rPr>
          <w:rFonts w:ascii="Times New Roman" w:hAnsi="Times New Roman" w:cs="Times New Roman"/>
          <w:color w:val="000000"/>
        </w:rPr>
        <w:t>Current tax:</w:t>
      </w:r>
      <w:bookmarkStart w:id="2016" w:name="DBG1853"/>
      <w:bookmarkEnd w:id="2016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17"/>
        <w:gridCol w:w="5951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17" w:name="DBG1854"/>
            <w:bookmarkStart w:id="2018" w:name="DBG1855"/>
            <w:bookmarkEnd w:id="2017"/>
            <w:bookmarkEnd w:id="2018"/>
            <w:r>
              <w:rPr>
                <w:rFonts w:ascii="Times New Roman" w:hAnsi="Times New Roman" w:cs="Times New Roman"/>
                <w:color w:val="000000"/>
              </w:rPr>
              <w:t xml:space="preserve">UK Corporation tax based on the results for the year at 28% (2007 -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–%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19" w:name="DBG1856"/>
            <w:bookmarkStart w:id="2020" w:name="DD159"/>
            <w:bookmarkEnd w:id="2019"/>
            <w:bookmarkEnd w:id="20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104,037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21" w:name="DBG1857"/>
            <w:bookmarkStart w:id="2022" w:name="DD160"/>
            <w:bookmarkEnd w:id="2021"/>
            <w:bookmarkEnd w:id="202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23" w:name="DBG1858"/>
            <w:bookmarkStart w:id="2024" w:name="DBG1859"/>
            <w:bookmarkEnd w:id="2023"/>
            <w:bookmarkEnd w:id="2024"/>
            <w:r>
              <w:rPr>
                <w:rFonts w:ascii="Times New Roman" w:hAnsi="Times New Roman" w:cs="Times New Roman"/>
                <w:color w:val="000000"/>
              </w:rPr>
              <w:t>Over/under provision in prior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25" w:name="DBG1860"/>
            <w:bookmarkStart w:id="2026" w:name="DD161"/>
            <w:bookmarkEnd w:id="2025"/>
            <w:bookmarkEnd w:id="20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30,830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27" w:name="DBG1861"/>
            <w:bookmarkStart w:id="2028" w:name="DD162"/>
            <w:bookmarkEnd w:id="2027"/>
            <w:bookmarkEnd w:id="202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29" w:name="DBG1862"/>
            <w:bookmarkEnd w:id="202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30" w:name="DBG1863"/>
            <w:bookmarkStart w:id="2031" w:name="DD163"/>
            <w:bookmarkEnd w:id="2030"/>
            <w:bookmarkEnd w:id="20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134,867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32" w:name="DBG1864"/>
            <w:bookmarkStart w:id="2033" w:name="DD164"/>
            <w:bookmarkEnd w:id="2032"/>
            <w:bookmarkEnd w:id="203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34" w:name="DBG1865"/>
            <w:bookmarkStart w:id="2035" w:name="DBG1866"/>
            <w:bookmarkEnd w:id="2034"/>
            <w:bookmarkEnd w:id="2035"/>
            <w:r>
              <w:rPr>
                <w:rFonts w:ascii="Times New Roman" w:hAnsi="Times New Roman" w:cs="Times New Roman"/>
                <w:color w:val="000000"/>
              </w:rPr>
              <w:t>Double taxation relief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36" w:name="DBG1867"/>
            <w:bookmarkStart w:id="2037" w:name="DD165"/>
            <w:bookmarkEnd w:id="2036"/>
            <w:bookmarkEnd w:id="20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249,611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38" w:name="DBG1868"/>
            <w:bookmarkStart w:id="2039" w:name="DD166"/>
            <w:bookmarkEnd w:id="2038"/>
            <w:bookmarkEnd w:id="203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0" w:name="DBG1869"/>
            <w:bookmarkStart w:id="2041" w:name="DBG1870"/>
            <w:bookmarkEnd w:id="2040"/>
            <w:bookmarkEnd w:id="2041"/>
            <w:r>
              <w:rPr>
                <w:rFonts w:ascii="Times New Roman" w:hAnsi="Times New Roman" w:cs="Times New Roman"/>
                <w:color w:val="000000"/>
              </w:rPr>
              <w:t xml:space="preserve">Total current tax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42" w:name="DBG1871"/>
            <w:bookmarkStart w:id="2043" w:name="DD167"/>
            <w:bookmarkEnd w:id="2042"/>
            <w:bookmarkEnd w:id="20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384,478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4" w:name="DBG1872"/>
            <w:bookmarkStart w:id="2045" w:name="DD168"/>
            <w:bookmarkEnd w:id="2044"/>
            <w:bookmarkEnd w:id="204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2046" w:name="DBG1873"/>
      <w:bookmarkEnd w:id="2046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47" w:name="DBG1874"/>
      <w:bookmarkEnd w:id="2047"/>
      <w:r>
        <w:rPr>
          <w:rFonts w:ascii="Times New Roman" w:hAnsi="Times New Roman" w:cs="Times New Roman"/>
          <w:color w:val="000000"/>
        </w:rPr>
        <w:t>Deferred tax:</w:t>
      </w:r>
      <w:bookmarkStart w:id="2048" w:name="DBG1875"/>
      <w:bookmarkEnd w:id="204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17"/>
        <w:gridCol w:w="5951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9" w:name="DBG1876"/>
            <w:bookmarkStart w:id="2050" w:name="DBG1877"/>
            <w:bookmarkEnd w:id="2049"/>
            <w:bookmarkEnd w:id="2050"/>
            <w:r>
              <w:rPr>
                <w:rFonts w:ascii="Times New Roman" w:hAnsi="Times New Roman" w:cs="Times New Roman"/>
                <w:color w:val="000000"/>
              </w:rPr>
              <w:t>Origination and reversal of timing differences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1" w:name="DBG1878"/>
            <w:bookmarkStart w:id="2052" w:name="DD169"/>
            <w:bookmarkEnd w:id="2051"/>
            <w:bookmarkEnd w:id="20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(47,305)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53" w:name="DBG1879"/>
            <w:bookmarkStart w:id="2054" w:name="DD170"/>
            <w:bookmarkEnd w:id="2053"/>
            <w:bookmarkEnd w:id="205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55" w:name="DBG1880"/>
            <w:bookmarkStart w:id="2056" w:name="DBG1881"/>
            <w:bookmarkEnd w:id="2055"/>
            <w:bookmarkEnd w:id="2056"/>
            <w:r>
              <w:rPr>
                <w:rFonts w:ascii="Times New Roman" w:hAnsi="Times New Roman" w:cs="Times New Roman"/>
                <w:color w:val="000000"/>
              </w:rPr>
              <w:t>Tax on 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7" w:name="DBG1882"/>
            <w:bookmarkStart w:id="2058" w:name="DD171"/>
            <w:bookmarkEnd w:id="2057"/>
            <w:bookmarkEnd w:id="20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337,173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59" w:name="DBG1883"/>
            <w:bookmarkStart w:id="2060" w:name="DD172"/>
            <w:bookmarkEnd w:id="2059"/>
            <w:bookmarkEnd w:id="206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61" w:name="DBG1884"/>
      <w:bookmarkEnd w:id="2061"/>
      <w:r>
        <w:rPr>
          <w:rFonts w:ascii="Times New Roman" w:hAnsi="Times New Roman" w:cs="Times New Roman"/>
          <w:b/>
          <w:bCs/>
          <w:color w:val="000000"/>
        </w:rPr>
        <w:t>(b)</w:t>
      </w:r>
      <w:bookmarkStart w:id="2062" w:name="DBG1885"/>
      <w:bookmarkEnd w:id="2062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2063" w:name="DBG1886"/>
      <w:bookmarkEnd w:id="2063"/>
      <w:r>
        <w:rPr>
          <w:rFonts w:ascii="Times New Roman" w:hAnsi="Times New Roman" w:cs="Times New Roman"/>
          <w:b/>
          <w:bCs/>
          <w:color w:val="000000"/>
        </w:rPr>
        <w:t>Factors affecting current tax charge</w:t>
      </w:r>
      <w:bookmarkStart w:id="2064" w:name="DBG1887"/>
      <w:bookmarkEnd w:id="206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65" w:name="DBG1888"/>
      <w:bookmarkEnd w:id="2065"/>
      <w:r>
        <w:rPr>
          <w:rFonts w:ascii="Times New Roman" w:hAnsi="Times New Roman" w:cs="Times New Roman"/>
          <w:color w:val="000000"/>
        </w:rPr>
        <w:t xml:space="preserve">The tax assessed on the </w:t>
      </w:r>
      <w:bookmarkStart w:id="2066" w:name="DBG1889"/>
      <w:bookmarkEnd w:id="2066"/>
      <w:r>
        <w:rPr>
          <w:rFonts w:ascii="Times New Roman" w:hAnsi="Times New Roman" w:cs="Times New Roman"/>
          <w:color w:val="000000"/>
        </w:rPr>
        <w:t>profit</w:t>
      </w:r>
      <w:bookmarkStart w:id="2067" w:name="DBG1890"/>
      <w:bookmarkEnd w:id="2067"/>
      <w:r>
        <w:rPr>
          <w:rFonts w:ascii="Times New Roman" w:hAnsi="Times New Roman" w:cs="Times New Roman"/>
          <w:color w:val="000000"/>
        </w:rPr>
        <w:t xml:space="preserve"> </w:t>
      </w:r>
      <w:bookmarkStart w:id="2068" w:name="DBG1891"/>
      <w:bookmarkEnd w:id="2068"/>
      <w:r>
        <w:rPr>
          <w:rFonts w:ascii="Times New Roman" w:hAnsi="Times New Roman" w:cs="Times New Roman"/>
          <w:color w:val="000000"/>
        </w:rPr>
        <w:t xml:space="preserve">on ordinary activities for the </w:t>
      </w:r>
      <w:bookmarkStart w:id="2069" w:name="DBG1892"/>
      <w:bookmarkEnd w:id="2069"/>
      <w:r>
        <w:rPr>
          <w:rFonts w:ascii="Times New Roman" w:hAnsi="Times New Roman" w:cs="Times New Roman"/>
          <w:color w:val="000000"/>
        </w:rPr>
        <w:t>year</w:t>
      </w:r>
      <w:bookmarkStart w:id="2070" w:name="DBG1893"/>
      <w:bookmarkEnd w:id="2070"/>
      <w:r>
        <w:rPr>
          <w:rFonts w:ascii="Times New Roman" w:hAnsi="Times New Roman" w:cs="Times New Roman"/>
          <w:color w:val="000000"/>
        </w:rPr>
        <w:t xml:space="preserve"> is </w:t>
      </w:r>
      <w:bookmarkStart w:id="2071" w:name="DBG1894"/>
      <w:bookmarkEnd w:id="2071"/>
      <w:r>
        <w:rPr>
          <w:rFonts w:ascii="Times New Roman" w:hAnsi="Times New Roman" w:cs="Times New Roman"/>
          <w:color w:val="000000"/>
        </w:rPr>
        <w:t>higher than</w:t>
      </w:r>
      <w:bookmarkStart w:id="2072" w:name="DBG1895"/>
      <w:bookmarkEnd w:id="2072"/>
      <w:r>
        <w:rPr>
          <w:rFonts w:ascii="Times New Roman" w:hAnsi="Times New Roman" w:cs="Times New Roman"/>
          <w:color w:val="000000"/>
        </w:rPr>
        <w:t xml:space="preserve"> the </w:t>
      </w:r>
      <w:bookmarkStart w:id="2073" w:name="DBG1896"/>
      <w:bookmarkEnd w:id="2073"/>
      <w:r>
        <w:rPr>
          <w:rFonts w:ascii="Times New Roman" w:hAnsi="Times New Roman" w:cs="Times New Roman"/>
          <w:color w:val="000000"/>
        </w:rPr>
        <w:t xml:space="preserve">standard rate of corporation tax </w:t>
      </w:r>
      <w:bookmarkStart w:id="2074" w:name="DBG1897"/>
      <w:bookmarkEnd w:id="2074"/>
      <w:r>
        <w:rPr>
          <w:rFonts w:ascii="Times New Roman" w:hAnsi="Times New Roman" w:cs="Times New Roman"/>
          <w:color w:val="000000"/>
        </w:rPr>
        <w:t xml:space="preserve">in </w:t>
      </w:r>
      <w:bookmarkStart w:id="2075" w:name="DBG1898"/>
      <w:bookmarkEnd w:id="2075"/>
      <w:r>
        <w:rPr>
          <w:rFonts w:ascii="Times New Roman" w:hAnsi="Times New Roman" w:cs="Times New Roman"/>
          <w:color w:val="000000"/>
        </w:rPr>
        <w:t xml:space="preserve">the UK </w:t>
      </w:r>
      <w:bookmarkStart w:id="2076" w:name="DBG1899"/>
      <w:bookmarkEnd w:id="2076"/>
      <w:r>
        <w:rPr>
          <w:rFonts w:ascii="Times New Roman" w:hAnsi="Times New Roman" w:cs="Times New Roman"/>
          <w:color w:val="000000"/>
        </w:rPr>
        <w:t xml:space="preserve">of </w:t>
      </w:r>
      <w:bookmarkStart w:id="2077" w:name="DBG1900"/>
      <w:bookmarkEnd w:id="2077"/>
      <w:r>
        <w:rPr>
          <w:rFonts w:ascii="Times New Roman" w:hAnsi="Times New Roman" w:cs="Times New Roman"/>
          <w:color w:val="000000"/>
        </w:rPr>
        <w:t>28</w:t>
      </w:r>
      <w:bookmarkStart w:id="2078" w:name="DBG1901"/>
      <w:bookmarkEnd w:id="2078"/>
      <w:r>
        <w:rPr>
          <w:rFonts w:ascii="Times New Roman" w:hAnsi="Times New Roman" w:cs="Times New Roman"/>
          <w:color w:val="000000"/>
        </w:rPr>
        <w:t>%</w:t>
      </w:r>
      <w:bookmarkStart w:id="2079" w:name="DBG1902"/>
      <w:bookmarkEnd w:id="2079"/>
      <w:r>
        <w:rPr>
          <w:rFonts w:ascii="Times New Roman" w:hAnsi="Times New Roman" w:cs="Times New Roman"/>
          <w:color w:val="000000"/>
        </w:rPr>
        <w:t xml:space="preserve"> </w:t>
      </w:r>
      <w:bookmarkStart w:id="2080" w:name="DBG1903"/>
      <w:bookmarkEnd w:id="2080"/>
      <w:r>
        <w:rPr>
          <w:rFonts w:ascii="Times New Roman" w:hAnsi="Times New Roman" w:cs="Times New Roman"/>
          <w:color w:val="000000"/>
        </w:rPr>
        <w:t>(</w:t>
      </w:r>
      <w:bookmarkStart w:id="2081" w:name="DBG1904"/>
      <w:bookmarkEnd w:id="2081"/>
      <w:r>
        <w:rPr>
          <w:rFonts w:ascii="Times New Roman" w:hAnsi="Times New Roman" w:cs="Times New Roman"/>
          <w:color w:val="000000"/>
        </w:rPr>
        <w:t>2007</w:t>
      </w:r>
      <w:bookmarkStart w:id="2082" w:name="DBG1905"/>
      <w:bookmarkEnd w:id="2082"/>
      <w:r>
        <w:rPr>
          <w:rFonts w:ascii="Times New Roman" w:hAnsi="Times New Roman" w:cs="Times New Roman"/>
          <w:color w:val="000000"/>
        </w:rPr>
        <w:t xml:space="preserve"> - </w:t>
      </w:r>
      <w:bookmarkStart w:id="2083" w:name="DBG1906"/>
      <w:bookmarkEnd w:id="2083"/>
      <w:proofErr w:type="gramStart"/>
      <w:r>
        <w:rPr>
          <w:rFonts w:ascii="Times New Roman" w:hAnsi="Times New Roman" w:cs="Times New Roman"/>
          <w:color w:val="000000"/>
        </w:rPr>
        <w:t>–%</w:t>
      </w:r>
      <w:bookmarkStart w:id="2084" w:name="DBG1907"/>
      <w:bookmarkEnd w:id="2084"/>
      <w:proofErr w:type="gramEnd"/>
      <w:r>
        <w:rPr>
          <w:rFonts w:ascii="Times New Roman" w:hAnsi="Times New Roman" w:cs="Times New Roman"/>
          <w:color w:val="000000"/>
        </w:rPr>
        <w:t>)</w:t>
      </w:r>
      <w:bookmarkStart w:id="2085" w:name="DBG1908"/>
      <w:bookmarkEnd w:id="2085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86" w:name="DBG1909"/>
            <w:bookmarkStart w:id="2087" w:name="DBG1910"/>
            <w:bookmarkEnd w:id="2086"/>
            <w:bookmarkEnd w:id="208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088" w:name="DBG1911"/>
            <w:bookmarkEnd w:id="20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089" w:name="DBG1912"/>
            <w:bookmarkEnd w:id="2089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90" w:name="DBG1913"/>
            <w:bookmarkEnd w:id="209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91" w:name="DBG1914"/>
            <w:bookmarkEnd w:id="209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092" w:name="DBG1915"/>
            <w:bookmarkEnd w:id="209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93" w:name="DBG1916"/>
            <w:bookmarkStart w:id="2094" w:name="DBG1917"/>
            <w:bookmarkEnd w:id="2093"/>
            <w:bookmarkEnd w:id="2094"/>
            <w:r>
              <w:rPr>
                <w:rFonts w:ascii="Times New Roman" w:hAnsi="Times New Roman" w:cs="Times New Roman"/>
                <w:color w:val="000000"/>
              </w:rPr>
              <w:t>Profit on ordinary activities before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95" w:name="DBG1918"/>
            <w:bookmarkStart w:id="2096" w:name="DD173"/>
            <w:bookmarkEnd w:id="2095"/>
            <w:bookmarkEnd w:id="20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1,236,758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97" w:name="DBG1919"/>
            <w:bookmarkStart w:id="2098" w:name="DD174"/>
            <w:bookmarkEnd w:id="2097"/>
            <w:bookmarkEnd w:id="209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99" w:name="DBG1920"/>
      <w:bookmarkEnd w:id="2099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00" w:name="DBG1921"/>
            <w:bookmarkStart w:id="2101" w:name="DBG1922"/>
            <w:bookmarkEnd w:id="2100"/>
            <w:bookmarkEnd w:id="2101"/>
            <w:r>
              <w:rPr>
                <w:rFonts w:ascii="Times New Roman" w:hAnsi="Times New Roman" w:cs="Times New Roman"/>
                <w:color w:val="000000"/>
              </w:rPr>
              <w:t>Profit on ordinary activities by rate of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02" w:name="DBG1923"/>
            <w:bookmarkStart w:id="2103" w:name="DD175"/>
            <w:bookmarkEnd w:id="2102"/>
            <w:bookmarkEnd w:id="21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346,292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04" w:name="DBG1924"/>
            <w:bookmarkStart w:id="2105" w:name="DD176"/>
            <w:bookmarkEnd w:id="2104"/>
            <w:bookmarkEnd w:id="210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06" w:name="DBG1925"/>
            <w:bookmarkStart w:id="2107" w:name="DBG1926"/>
            <w:bookmarkEnd w:id="2106"/>
            <w:bookmarkEnd w:id="2107"/>
            <w:r>
              <w:rPr>
                <w:rFonts w:ascii="Times New Roman" w:hAnsi="Times New Roman" w:cs="Times New Roman"/>
                <w:color w:val="000000"/>
              </w:rPr>
              <w:t>Capital allowances for period in excess of 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08" w:name="DBG1927"/>
            <w:bookmarkStart w:id="2109" w:name="DD177"/>
            <w:bookmarkEnd w:id="2108"/>
            <w:bookmarkEnd w:id="21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70,228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10" w:name="DBG1928"/>
            <w:bookmarkStart w:id="2111" w:name="DD178"/>
            <w:bookmarkEnd w:id="2110"/>
            <w:bookmarkEnd w:id="211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12" w:name="DBG1929"/>
            <w:bookmarkStart w:id="2113" w:name="DBG1930"/>
            <w:bookmarkEnd w:id="2112"/>
            <w:bookmarkEnd w:id="2113"/>
            <w:r>
              <w:rPr>
                <w:rFonts w:ascii="Times New Roman" w:hAnsi="Times New Roman" w:cs="Times New Roman"/>
                <w:color w:val="000000"/>
              </w:rPr>
              <w:t>Total current tax (note 7(a))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14" w:name="DBG1931"/>
            <w:bookmarkStart w:id="2115" w:name="DD179"/>
            <w:bookmarkEnd w:id="2114"/>
            <w:bookmarkEnd w:id="21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416,520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16" w:name="DBG1932"/>
            <w:bookmarkStart w:id="2117" w:name="DD180"/>
            <w:bookmarkEnd w:id="2116"/>
            <w:bookmarkEnd w:id="211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18" w:name="DBG1933"/>
      <w:bookmarkEnd w:id="2118"/>
    </w:p>
    <w:p w:rsidR="00000000" w:rsidRDefault="00C51B7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19" w:name="DBG1934"/>
      <w:bookmarkEnd w:id="2119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120" w:name="DBG1935"/>
      <w:bookmarkEnd w:id="2120"/>
    </w:p>
    <w:p w:rsidR="00000000" w:rsidRDefault="00C51B78">
      <w:pPr>
        <w:widowControl w:val="0"/>
        <w:tabs>
          <w:tab w:val="left" w:pos="1162"/>
          <w:tab w:val="left" w:pos="2091"/>
          <w:tab w:val="righ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21" w:name="DBG1936"/>
      <w:bookmarkEnd w:id="2121"/>
      <w:r>
        <w:rPr>
          <w:rFonts w:ascii="Times New Roman" w:hAnsi="Times New Roman" w:cs="Times New Roman"/>
          <w:b/>
          <w:bCs/>
          <w:color w:val="000000"/>
        </w:rPr>
        <w:t>******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122" w:name="DBG1937"/>
      <w:bookmarkEnd w:id="2122"/>
      <w:r>
        <w:rPr>
          <w:rFonts w:ascii="Times New Roman" w:hAnsi="Times New Roman" w:cs="Times New Roman"/>
          <w:b/>
          <w:bCs/>
          <w:color w:val="000000"/>
        </w:rPr>
        <w:t>THERE IS AN ERROR IN BALANCES WITHIN THIS NOTE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123" w:name="DBG1938"/>
      <w:bookmarkEnd w:id="2123"/>
      <w:r>
        <w:rPr>
          <w:rFonts w:ascii="Times New Roman" w:hAnsi="Times New Roman" w:cs="Times New Roman"/>
          <w:b/>
          <w:bCs/>
          <w:color w:val="000000"/>
        </w:rPr>
        <w:t>******</w:t>
      </w:r>
      <w:bookmarkStart w:id="2124" w:name="DBG1939"/>
      <w:bookmarkEnd w:id="212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370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25" w:name="DBG1940"/>
            <w:bookmarkStart w:id="2126" w:name="DBG1941"/>
            <w:bookmarkEnd w:id="2125"/>
            <w:bookmarkEnd w:id="21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tax c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harge in Tax on ordinary activities for current tax above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27" w:name="DBG1942"/>
            <w:bookmarkStart w:id="2128" w:name="DD181"/>
            <w:bookmarkEnd w:id="2127"/>
            <w:bookmarkEnd w:id="21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(384,478)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29" w:name="DBG1943"/>
            <w:bookmarkStart w:id="2130" w:name="DD182"/>
            <w:bookmarkEnd w:id="2129"/>
            <w:bookmarkEnd w:id="213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31" w:name="DBG1944"/>
            <w:bookmarkStart w:id="2132" w:name="DBG1945"/>
            <w:bookmarkEnd w:id="2131"/>
            <w:bookmarkEnd w:id="21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current tax charge in the "factors affecting" section immediately above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33" w:name="DBG1946"/>
            <w:bookmarkStart w:id="2134" w:name="DD183"/>
            <w:bookmarkEnd w:id="2133"/>
            <w:bookmarkEnd w:id="213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416,52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35" w:name="DBG1947"/>
            <w:bookmarkStart w:id="2136" w:name="DD184"/>
            <w:bookmarkEnd w:id="2135"/>
            <w:bookmarkEnd w:id="213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37" w:name="DBG1948"/>
            <w:bookmarkStart w:id="2138" w:name="DBG1949"/>
            <w:bookmarkEnd w:id="2137"/>
            <w:bookmarkEnd w:id="21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39" w:name="DBG1950"/>
            <w:bookmarkStart w:id="2140" w:name="DD185"/>
            <w:bookmarkEnd w:id="2139"/>
            <w:bookmarkEnd w:id="21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32,042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1" w:name="DBG1951"/>
            <w:bookmarkStart w:id="2142" w:name="DD186"/>
            <w:bookmarkEnd w:id="2141"/>
            <w:bookmarkEnd w:id="214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43" w:name="DBG1952"/>
      <w:bookmarkEnd w:id="2143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144" w:name="DBG1953"/>
      <w:bookmarkEnd w:id="214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49"/>
          <w:footerReference w:type="default" r:id="rId5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63" w:name="DBG1972"/>
      <w:bookmarkEnd w:id="2163"/>
      <w:r>
        <w:rPr>
          <w:rFonts w:ascii="Arial" w:hAnsi="Arial" w:cs="Arial"/>
          <w:b/>
          <w:bCs/>
          <w:color w:val="000000"/>
        </w:rPr>
        <w:t>8.</w:t>
      </w:r>
      <w:r>
        <w:rPr>
          <w:rFonts w:ascii="Times New Roman" w:hAnsi="Times New Roman" w:cs="Times New Roman"/>
          <w:color w:val="000000"/>
        </w:rPr>
        <w:tab/>
      </w:r>
      <w:bookmarkStart w:id="2164" w:name="DBG1973"/>
      <w:bookmarkEnd w:id="2164"/>
      <w:r>
        <w:rPr>
          <w:rFonts w:ascii="Times New Roman" w:hAnsi="Times New Roman" w:cs="Times New Roman"/>
          <w:b/>
          <w:bCs/>
          <w:color w:val="000000"/>
        </w:rPr>
        <w:t>DIVIDENDS</w:t>
      </w:r>
      <w:bookmarkStart w:id="2165" w:name="DBG1974"/>
      <w:bookmarkEnd w:id="2165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66" w:name="DBG1975"/>
      <w:bookmarkEnd w:id="2166"/>
      <w:r>
        <w:rPr>
          <w:rFonts w:ascii="Times New Roman" w:hAnsi="Times New Roman" w:cs="Times New Roman"/>
          <w:b/>
          <w:bCs/>
          <w:color w:val="000000"/>
        </w:rPr>
        <w:t>Equity dividends</w:t>
      </w:r>
      <w:bookmarkStart w:id="2167" w:name="DBG1976"/>
      <w:bookmarkEnd w:id="2167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68" w:name="DBG1977"/>
            <w:bookmarkStart w:id="2169" w:name="DBG1978"/>
            <w:bookmarkEnd w:id="2168"/>
            <w:bookmarkEnd w:id="216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70" w:name="DBG1979"/>
            <w:bookmarkEnd w:id="21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71" w:name="DBG1980"/>
            <w:bookmarkEnd w:id="2171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72" w:name="DBG1981"/>
            <w:bookmarkEnd w:id="217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173" w:name="DBG1982"/>
            <w:bookmarkEnd w:id="217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174" w:name="DBG1983"/>
            <w:bookmarkEnd w:id="217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75" w:name="DBG1984"/>
      <w:bookmarkEnd w:id="2175"/>
      <w:r>
        <w:rPr>
          <w:rFonts w:ascii="Times New Roman" w:hAnsi="Times New Roman" w:cs="Times New Roman"/>
          <w:color w:val="000000"/>
        </w:rPr>
        <w:t>Paid during the year: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76" w:name="DBG1985"/>
            <w:bookmarkStart w:id="2177" w:name="DBG1986"/>
            <w:bookmarkEnd w:id="2176"/>
            <w:bookmarkEnd w:id="2177"/>
            <w:r>
              <w:rPr>
                <w:rFonts w:ascii="Times New Roman" w:hAnsi="Times New Roman" w:cs="Times New Roman"/>
                <w:color w:val="000000"/>
              </w:rPr>
              <w:t>Dividends on equity shares type 1 (code 4075)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78" w:name="DBG1987"/>
            <w:bookmarkStart w:id="2179" w:name="DD187"/>
            <w:bookmarkEnd w:id="2178"/>
            <w:bookmarkEnd w:id="217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1,000,000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80" w:name="DBG1988"/>
            <w:bookmarkStart w:id="2181" w:name="DD188"/>
            <w:bookmarkEnd w:id="2180"/>
            <w:bookmarkEnd w:id="218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82" w:name="DBG1989"/>
      <w:bookmarkEnd w:id="2182"/>
      <w:r>
        <w:rPr>
          <w:rFonts w:ascii="Arial" w:hAnsi="Arial" w:cs="Arial"/>
          <w:b/>
          <w:bCs/>
          <w:color w:val="000000"/>
        </w:rPr>
        <w:t>9.</w:t>
      </w:r>
      <w:r>
        <w:rPr>
          <w:rFonts w:ascii="Times New Roman" w:hAnsi="Times New Roman" w:cs="Times New Roman"/>
          <w:color w:val="000000"/>
        </w:rPr>
        <w:tab/>
      </w:r>
      <w:bookmarkStart w:id="2183" w:name="DBG1990"/>
      <w:bookmarkEnd w:id="2183"/>
      <w:r>
        <w:rPr>
          <w:rFonts w:ascii="Times New Roman" w:hAnsi="Times New Roman" w:cs="Times New Roman"/>
          <w:b/>
          <w:bCs/>
          <w:color w:val="000000"/>
        </w:rPr>
        <w:t>INTANGIBLE FIXED ASSETS</w:t>
      </w:r>
      <w:bookmarkStart w:id="2184" w:name="DBG1991"/>
      <w:bookmarkEnd w:id="218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85" w:name="DBG1992"/>
            <w:bookmarkStart w:id="2186" w:name="DBG1993"/>
            <w:bookmarkEnd w:id="2185"/>
            <w:bookmarkEnd w:id="2186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87" w:name="DBG1994"/>
            <w:bookmarkEnd w:id="21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Goodwill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88" w:name="DBG1995"/>
            <w:bookmarkEnd w:id="2188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189" w:name="DBG1996"/>
            <w:bookmarkEnd w:id="218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90" w:name="DBG1997"/>
      <w:bookmarkEnd w:id="2190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2191" w:name="DBG1998"/>
      <w:bookmarkEnd w:id="219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92" w:name="DBG1999"/>
            <w:bookmarkStart w:id="2193" w:name="DBG2000"/>
            <w:bookmarkEnd w:id="2192"/>
            <w:bookmarkEnd w:id="21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1 January 2008 and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94" w:name="DBG2001"/>
            <w:bookmarkStart w:id="2195" w:name="DD189"/>
            <w:bookmarkEnd w:id="2194"/>
            <w:bookmarkEnd w:id="21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415,682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96" w:name="DBG2002"/>
      <w:bookmarkEnd w:id="2196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97" w:name="DBG2003"/>
      <w:bookmarkEnd w:id="2197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2198" w:name="DBG2004"/>
      <w:bookmarkEnd w:id="2198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9" w:name="DBG2005"/>
            <w:bookmarkStart w:id="2200" w:name="DBG2006"/>
            <w:bookmarkEnd w:id="2199"/>
            <w:bookmarkEnd w:id="2200"/>
            <w:r>
              <w:rPr>
                <w:rFonts w:ascii="Times New Roman" w:hAnsi="Times New Roman" w:cs="Times New Roman"/>
                <w:color w:val="000000"/>
              </w:rPr>
              <w:t xml:space="preserve">At 1 January 2008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01" w:name="DBG2007"/>
            <w:bookmarkStart w:id="2202" w:name="DD190"/>
            <w:bookmarkEnd w:id="2201"/>
            <w:bookmarkEnd w:id="22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11,724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03" w:name="DBG2008"/>
            <w:bookmarkStart w:id="2204" w:name="DBG2009"/>
            <w:bookmarkEnd w:id="2203"/>
            <w:bookmarkEnd w:id="2204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05" w:name="DBG2010"/>
            <w:bookmarkStart w:id="2206" w:name="DD191"/>
            <w:bookmarkEnd w:id="2205"/>
            <w:bookmarkEnd w:id="22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07" w:name="DBG2011"/>
            <w:bookmarkStart w:id="2208" w:name="DBG2012"/>
            <w:bookmarkEnd w:id="2207"/>
            <w:bookmarkEnd w:id="22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09" w:name="DBG2013"/>
            <w:bookmarkStart w:id="2210" w:name="DD192"/>
            <w:bookmarkEnd w:id="2209"/>
            <w:bookmarkEnd w:id="22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51,724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211" w:name="DBG2014"/>
      <w:bookmarkEnd w:id="2211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12" w:name="DBG2015"/>
      <w:bookmarkEnd w:id="2212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2213" w:name="DBG2016"/>
      <w:bookmarkEnd w:id="2213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14" w:name="DBG2017"/>
            <w:bookmarkStart w:id="2215" w:name="DBG2018"/>
            <w:bookmarkEnd w:id="2214"/>
            <w:bookmarkEnd w:id="22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16" w:name="DBG2019"/>
            <w:bookmarkStart w:id="2217" w:name="DD193"/>
            <w:bookmarkEnd w:id="2216"/>
            <w:bookmarkEnd w:id="22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363,958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18" w:name="DBG2020"/>
            <w:bookmarkStart w:id="2219" w:name="DBG2021"/>
            <w:bookmarkEnd w:id="2218"/>
            <w:bookmarkEnd w:id="2219"/>
            <w:r>
              <w:rPr>
                <w:rFonts w:ascii="Times New Roman" w:hAnsi="Times New Roman" w:cs="Times New Roman"/>
                <w:color w:val="000000"/>
              </w:rPr>
              <w:t>At 31 December 2007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20" w:name="DBG2022"/>
            <w:bookmarkStart w:id="2221" w:name="DD194"/>
            <w:bookmarkEnd w:id="2220"/>
            <w:bookmarkEnd w:id="2221"/>
            <w:r>
              <w:rPr>
                <w:rFonts w:ascii="Times New Roman" w:hAnsi="Times New Roman" w:cs="Times New Roman"/>
                <w:color w:val="000000"/>
              </w:rPr>
              <w:t>403,958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1"/>
          <w:footerReference w:type="default" r:id="rId5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240" w:name="DBG2041"/>
      <w:bookmarkEnd w:id="2240"/>
      <w:r>
        <w:rPr>
          <w:rFonts w:ascii="Arial" w:hAnsi="Arial" w:cs="Arial"/>
          <w:b/>
          <w:bCs/>
          <w:color w:val="000000"/>
        </w:rPr>
        <w:t>10.</w:t>
      </w:r>
      <w:r>
        <w:rPr>
          <w:rFonts w:ascii="Times New Roman" w:hAnsi="Times New Roman" w:cs="Times New Roman"/>
          <w:color w:val="000000"/>
        </w:rPr>
        <w:tab/>
      </w:r>
      <w:bookmarkStart w:id="2241" w:name="DBG2042"/>
      <w:bookmarkEnd w:id="2241"/>
      <w:r>
        <w:rPr>
          <w:rFonts w:ascii="Times New Roman" w:hAnsi="Times New Roman" w:cs="Times New Roman"/>
          <w:b/>
          <w:bCs/>
          <w:color w:val="000000"/>
        </w:rPr>
        <w:t>TANGIBLE FIXED ASSETS</w:t>
      </w:r>
      <w:bookmarkStart w:id="2242" w:name="DBG2043"/>
      <w:bookmarkEnd w:id="2242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43" w:name="DBG2044"/>
            <w:bookmarkStart w:id="2244" w:name="DBG2045"/>
            <w:bookmarkEnd w:id="2243"/>
            <w:bookmarkEnd w:id="2244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5" w:name="DBG2046"/>
            <w:bookmarkEnd w:id="22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Freehold Property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6" w:name="DBG2047"/>
            <w:bookmarkEnd w:id="22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Fixtures &amp; Fittings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7" w:name="DBG2048"/>
            <w:bookmarkEnd w:id="22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Motor Vehicles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8" w:name="DBG2049"/>
            <w:bookmarkEnd w:id="22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49" w:name="DBG2050"/>
            <w:bookmarkEnd w:id="2249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50" w:name="DBG2051"/>
            <w:bookmarkEnd w:id="225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51" w:name="DBG2052"/>
            <w:bookmarkEnd w:id="225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52" w:name="DBG2053"/>
            <w:bookmarkEnd w:id="225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53" w:name="DBG2054"/>
            <w:bookmarkEnd w:id="225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54" w:name="DBG2055"/>
      <w:bookmarkEnd w:id="2254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2255" w:name="DBG2056"/>
      <w:bookmarkEnd w:id="225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56" w:name="DBG2057"/>
            <w:bookmarkStart w:id="2257" w:name="DBG2058"/>
            <w:bookmarkEnd w:id="2256"/>
            <w:bookmarkEnd w:id="22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1 January 2008 and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58" w:name="DBG2059"/>
            <w:bookmarkStart w:id="2259" w:name="DD195"/>
            <w:bookmarkEnd w:id="2258"/>
            <w:bookmarkEnd w:id="22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60" w:name="DBG2060"/>
            <w:bookmarkStart w:id="2261" w:name="DD196"/>
            <w:bookmarkEnd w:id="2260"/>
            <w:bookmarkEnd w:id="22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927,564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62" w:name="DBG2061"/>
            <w:bookmarkStart w:id="2263" w:name="DD197"/>
            <w:bookmarkEnd w:id="2262"/>
            <w:bookmarkEnd w:id="22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9,374,695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64" w:name="DBG2062"/>
            <w:bookmarkStart w:id="2265" w:name="DD198"/>
            <w:bookmarkEnd w:id="2264"/>
            <w:bookmarkEnd w:id="22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12,369,803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266" w:name="DBG2063"/>
      <w:bookmarkEnd w:id="2266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67" w:name="DBG2064"/>
      <w:bookmarkEnd w:id="2267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2268" w:name="DBG2065"/>
      <w:bookmarkEnd w:id="2268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69" w:name="DBG2066"/>
            <w:bookmarkStart w:id="2270" w:name="DBG2067"/>
            <w:bookmarkEnd w:id="2269"/>
            <w:bookmarkEnd w:id="2270"/>
            <w:r>
              <w:rPr>
                <w:rFonts w:ascii="Times New Roman" w:hAnsi="Times New Roman" w:cs="Times New Roman"/>
                <w:color w:val="000000"/>
              </w:rPr>
              <w:t xml:space="preserve">At 1 January 2008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1" w:name="DBG2068"/>
            <w:bookmarkStart w:id="2272" w:name="DD199"/>
            <w:bookmarkEnd w:id="2271"/>
            <w:bookmarkEnd w:id="22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49,887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3" w:name="DBG2069"/>
            <w:bookmarkStart w:id="2274" w:name="DD200"/>
            <w:bookmarkEnd w:id="2273"/>
            <w:bookmarkEnd w:id="22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781,476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5" w:name="DBG2070"/>
            <w:bookmarkStart w:id="2276" w:name="DD201"/>
            <w:bookmarkEnd w:id="2275"/>
            <w:bookmarkEnd w:id="22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7,302,365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7" w:name="DBG2071"/>
            <w:bookmarkStart w:id="2278" w:name="DD202"/>
            <w:bookmarkEnd w:id="2277"/>
            <w:bookmarkEnd w:id="22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8,133,728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79" w:name="DBG2072"/>
            <w:bookmarkStart w:id="2280" w:name="DBG2073"/>
            <w:bookmarkEnd w:id="2279"/>
            <w:bookmarkEnd w:id="2280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1" w:name="DBG2074"/>
            <w:bookmarkStart w:id="2282" w:name="DD203"/>
            <w:bookmarkEnd w:id="2281"/>
            <w:bookmarkEnd w:id="22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3" w:name="DBG2075"/>
            <w:bookmarkStart w:id="2284" w:name="DD204"/>
            <w:bookmarkEnd w:id="2283"/>
            <w:bookmarkEnd w:id="22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45,000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5" w:name="DBG2076"/>
            <w:bookmarkStart w:id="2286" w:name="DD205"/>
            <w:bookmarkEnd w:id="2285"/>
            <w:bookmarkEnd w:id="22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376,000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7" w:name="DBG2077"/>
            <w:bookmarkStart w:id="2288" w:name="DD206"/>
            <w:bookmarkEnd w:id="2287"/>
            <w:bookmarkEnd w:id="22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444,000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9" w:name="DBG2078"/>
            <w:bookmarkStart w:id="2290" w:name="DBG2079"/>
            <w:bookmarkEnd w:id="2289"/>
            <w:bookmarkEnd w:id="22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91" w:name="DBG2080"/>
            <w:bookmarkStart w:id="2292" w:name="DD207"/>
            <w:bookmarkEnd w:id="2291"/>
            <w:bookmarkEnd w:id="22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72,887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93" w:name="DBG2081"/>
            <w:bookmarkStart w:id="2294" w:name="DD208"/>
            <w:bookmarkEnd w:id="2293"/>
            <w:bookmarkEnd w:id="22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826,476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95" w:name="DBG2082"/>
            <w:bookmarkStart w:id="2296" w:name="DD209"/>
            <w:bookmarkEnd w:id="2295"/>
            <w:bookmarkEnd w:id="22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7,678,365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97" w:name="DBG2083"/>
            <w:bookmarkStart w:id="2298" w:name="DD210"/>
            <w:bookmarkEnd w:id="2297"/>
            <w:bookmarkEnd w:id="22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8,577,728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299" w:name="DBG2084"/>
      <w:bookmarkEnd w:id="2299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00" w:name="DBG2085"/>
      <w:bookmarkEnd w:id="2300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2301" w:name="DBG2086"/>
      <w:bookmarkEnd w:id="230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2" w:name="DBG2087"/>
            <w:bookmarkStart w:id="2303" w:name="DBG2088"/>
            <w:bookmarkEnd w:id="2302"/>
            <w:bookmarkEnd w:id="23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4" w:name="DBG2089"/>
            <w:bookmarkStart w:id="2305" w:name="DD211"/>
            <w:bookmarkEnd w:id="2304"/>
            <w:bookmarkEnd w:id="23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1,994,657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6" w:name="DBG2090"/>
            <w:bookmarkStart w:id="2307" w:name="DD212"/>
            <w:bookmarkEnd w:id="2306"/>
            <w:bookmarkEnd w:id="23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101,088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8" w:name="DBG2091"/>
            <w:bookmarkStart w:id="2309" w:name="DD213"/>
            <w:bookmarkEnd w:id="2308"/>
            <w:bookmarkEnd w:id="23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1,696,330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10" w:name="DBG2092"/>
            <w:bookmarkStart w:id="2311" w:name="DD214"/>
            <w:bookmarkEnd w:id="2310"/>
            <w:bookmarkEnd w:id="23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3,792,075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</w:t>
            </w: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2" w:name="DBG2093"/>
            <w:bookmarkStart w:id="2313" w:name="DBG2094"/>
            <w:bookmarkEnd w:id="2312"/>
            <w:bookmarkEnd w:id="2313"/>
            <w:r>
              <w:rPr>
                <w:rFonts w:ascii="Times New Roman" w:hAnsi="Times New Roman" w:cs="Times New Roman"/>
                <w:color w:val="000000"/>
              </w:rPr>
              <w:t>At 31 December 2007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4" w:name="DBG2095"/>
            <w:bookmarkStart w:id="2315" w:name="DD215"/>
            <w:bookmarkEnd w:id="2314"/>
            <w:bookmarkEnd w:id="2315"/>
            <w:r>
              <w:rPr>
                <w:rFonts w:ascii="Times New Roman" w:hAnsi="Times New Roman" w:cs="Times New Roman"/>
                <w:color w:val="000000"/>
              </w:rPr>
              <w:t>2,017,657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6" w:name="DBG2096"/>
            <w:bookmarkStart w:id="2317" w:name="DD216"/>
            <w:bookmarkEnd w:id="2316"/>
            <w:bookmarkEnd w:id="2317"/>
            <w:r>
              <w:rPr>
                <w:rFonts w:ascii="Times New Roman" w:hAnsi="Times New Roman" w:cs="Times New Roman"/>
                <w:color w:val="000000"/>
              </w:rPr>
              <w:t>146,088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8" w:name="DBG2097"/>
            <w:bookmarkStart w:id="2319" w:name="DD217"/>
            <w:bookmarkEnd w:id="2318"/>
            <w:bookmarkEnd w:id="2319"/>
            <w:r>
              <w:rPr>
                <w:rFonts w:ascii="Times New Roman" w:hAnsi="Times New Roman" w:cs="Times New Roman"/>
                <w:color w:val="000000"/>
              </w:rPr>
              <w:t>2,072,330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20" w:name="DBG2098"/>
            <w:bookmarkStart w:id="2321" w:name="DD218"/>
            <w:bookmarkEnd w:id="2320"/>
            <w:bookmarkEnd w:id="2321"/>
            <w:r>
              <w:rPr>
                <w:rFonts w:ascii="Times New Roman" w:hAnsi="Times New Roman" w:cs="Times New Roman"/>
                <w:color w:val="000000"/>
              </w:rPr>
              <w:t>4,236,075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322" w:name="DBG2099"/>
      <w:bookmarkEnd w:id="2322"/>
    </w:p>
    <w:p w:rsidR="00000000" w:rsidRDefault="00C51B7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23" w:name="DBG2100"/>
      <w:bookmarkEnd w:id="2323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324" w:name="DBG2101"/>
      <w:bookmarkEnd w:id="2324"/>
    </w:p>
    <w:p w:rsidR="00000000" w:rsidRDefault="00C51B78">
      <w:pPr>
        <w:widowControl w:val="0"/>
        <w:tabs>
          <w:tab w:val="left" w:pos="1162"/>
          <w:tab w:val="left" w:pos="2091"/>
          <w:tab w:val="right" w:pos="70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25" w:name="DBG2102"/>
      <w:bookmarkEnd w:id="2325"/>
      <w:r>
        <w:rPr>
          <w:rFonts w:ascii="Times New Roman" w:hAnsi="Times New Roman" w:cs="Times New Roman"/>
          <w:b/>
          <w:bCs/>
          <w:color w:val="000000"/>
        </w:rPr>
        <w:t>******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326" w:name="DBG2103"/>
      <w:bookmarkEnd w:id="2326"/>
      <w:r>
        <w:rPr>
          <w:rFonts w:ascii="Times New Roman" w:hAnsi="Times New Roman" w:cs="Times New Roman"/>
          <w:b/>
          <w:bCs/>
          <w:color w:val="000000"/>
        </w:rPr>
        <w:t>THERE IS AN ERROR IN THE NOTE TOTAL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327" w:name="DBG2104"/>
      <w:bookmarkEnd w:id="2327"/>
      <w:r>
        <w:rPr>
          <w:rFonts w:ascii="Times New Roman" w:hAnsi="Times New Roman" w:cs="Times New Roman"/>
          <w:b/>
          <w:bCs/>
          <w:color w:val="000000"/>
        </w:rPr>
        <w:t>******</w:t>
      </w:r>
      <w:bookmarkStart w:id="2328" w:name="DBG2105"/>
      <w:bookmarkEnd w:id="232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092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29" w:name="DBG2106"/>
            <w:bookmarkStart w:id="2330" w:name="DBG2107"/>
            <w:bookmarkEnd w:id="2329"/>
            <w:bookmarkEnd w:id="23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value of tangible fixed assets in the balance sheet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1" w:name="DBG2108"/>
            <w:bookmarkStart w:id="2332" w:name="DD219"/>
            <w:bookmarkEnd w:id="2331"/>
            <w:bookmarkEnd w:id="23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3,792,075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33" w:name="DBG2109"/>
            <w:bookmarkStart w:id="2334" w:name="DD220"/>
            <w:bookmarkEnd w:id="2333"/>
            <w:bookmarkEnd w:id="233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5" w:name="DBG2110"/>
            <w:bookmarkStart w:id="2336" w:name="DBG2111"/>
            <w:bookmarkEnd w:id="2335"/>
            <w:bookmarkEnd w:id="23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The value in the note is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7" w:name="DBG2112"/>
            <w:bookmarkStart w:id="2338" w:name="DD221"/>
            <w:bookmarkEnd w:id="2337"/>
            <w:bookmarkEnd w:id="23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3,792,075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39" w:name="DBG2113"/>
            <w:bookmarkStart w:id="2340" w:name="DD222"/>
            <w:bookmarkEnd w:id="2339"/>
            <w:bookmarkEnd w:id="2340"/>
            <w:r>
              <w:rPr>
                <w:rFonts w:ascii="Times New Roman" w:hAnsi="Times New Roman" w:cs="Times New Roman"/>
                <w:color w:val="000000"/>
              </w:rPr>
              <w:t>4,236,075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41" w:name="DBG2114"/>
            <w:bookmarkStart w:id="2342" w:name="DBG2115"/>
            <w:bookmarkEnd w:id="2341"/>
            <w:bookmarkEnd w:id="23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43" w:name="DBG2116"/>
            <w:bookmarkStart w:id="2344" w:name="DD223"/>
            <w:bookmarkEnd w:id="2343"/>
            <w:bookmarkEnd w:id="23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45" w:name="DBG2117"/>
            <w:bookmarkStart w:id="2346" w:name="DD224"/>
            <w:bookmarkEnd w:id="2345"/>
            <w:bookmarkEnd w:id="2346"/>
            <w:r>
              <w:rPr>
                <w:rFonts w:ascii="Times New Roman" w:hAnsi="Times New Roman" w:cs="Times New Roman"/>
                <w:color w:val="000000"/>
              </w:rPr>
              <w:t>4,236,075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47" w:name="DBG2118"/>
      <w:bookmarkEnd w:id="2347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348" w:name="DBG2119"/>
      <w:bookmarkEnd w:id="234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49" w:name="DBG2120"/>
      <w:bookmarkEnd w:id="2349"/>
      <w:r>
        <w:rPr>
          <w:rFonts w:ascii="Times New Roman" w:hAnsi="Times New Roman" w:cs="Times New Roman"/>
          <w:b/>
          <w:bCs/>
          <w:color w:val="000000"/>
        </w:rPr>
        <w:t>Finance lease agreements</w:t>
      </w:r>
      <w:bookmarkStart w:id="2350" w:name="DBG2121"/>
      <w:bookmarkEnd w:id="235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51" w:name="DBG2122"/>
      <w:bookmarkEnd w:id="2351"/>
      <w:r>
        <w:rPr>
          <w:rFonts w:ascii="Times New Roman" w:hAnsi="Times New Roman" w:cs="Times New Roman"/>
          <w:color w:val="000000"/>
        </w:rPr>
        <w:t xml:space="preserve">Included within the net book value of </w:t>
      </w:r>
      <w:bookmarkStart w:id="2352" w:name="DBG2123"/>
      <w:bookmarkEnd w:id="2352"/>
      <w:r>
        <w:rPr>
          <w:rFonts w:ascii="Times New Roman" w:hAnsi="Times New Roman" w:cs="Times New Roman"/>
          <w:color w:val="000000"/>
        </w:rPr>
        <w:t>£</w:t>
      </w:r>
      <w:bookmarkStart w:id="2353" w:name="DBG2124"/>
      <w:bookmarkEnd w:id="2353"/>
      <w:r>
        <w:rPr>
          <w:rFonts w:ascii="Times New Roman" w:hAnsi="Times New Roman" w:cs="Times New Roman"/>
          <w:color w:val="000000"/>
        </w:rPr>
        <w:t>3,792,075</w:t>
      </w:r>
      <w:bookmarkStart w:id="2354" w:name="DBG2125"/>
      <w:bookmarkEnd w:id="2354"/>
      <w:r>
        <w:rPr>
          <w:rFonts w:ascii="Times New Roman" w:hAnsi="Times New Roman" w:cs="Times New Roman"/>
          <w:color w:val="000000"/>
        </w:rPr>
        <w:t xml:space="preserve"> is </w:t>
      </w:r>
      <w:bookmarkStart w:id="2355" w:name="DBG2126"/>
      <w:bookmarkEnd w:id="2355"/>
      <w:r>
        <w:rPr>
          <w:rFonts w:ascii="Times New Roman" w:hAnsi="Times New Roman" w:cs="Times New Roman"/>
          <w:color w:val="000000"/>
        </w:rPr>
        <w:t>£Nil</w:t>
      </w:r>
      <w:bookmarkStart w:id="2356" w:name="DBG2127"/>
      <w:bookmarkEnd w:id="2356"/>
      <w:r>
        <w:rPr>
          <w:rFonts w:ascii="Times New Roman" w:hAnsi="Times New Roman" w:cs="Times New Roman"/>
          <w:color w:val="000000"/>
        </w:rPr>
        <w:t xml:space="preserve"> </w:t>
      </w:r>
      <w:bookmarkStart w:id="2357" w:name="DBG2128"/>
      <w:bookmarkEnd w:id="2357"/>
      <w:r>
        <w:rPr>
          <w:rFonts w:ascii="Times New Roman" w:hAnsi="Times New Roman" w:cs="Times New Roman"/>
          <w:color w:val="000000"/>
        </w:rPr>
        <w:t>(</w:t>
      </w:r>
      <w:bookmarkStart w:id="2358" w:name="DBG2129"/>
      <w:bookmarkEnd w:id="2358"/>
      <w:r>
        <w:rPr>
          <w:rFonts w:ascii="Times New Roman" w:hAnsi="Times New Roman" w:cs="Times New Roman"/>
          <w:color w:val="000000"/>
        </w:rPr>
        <w:t>2007</w:t>
      </w:r>
      <w:bookmarkStart w:id="2359" w:name="DBG2130"/>
      <w:bookmarkEnd w:id="2359"/>
      <w:r>
        <w:rPr>
          <w:rFonts w:ascii="Times New Roman" w:hAnsi="Times New Roman" w:cs="Times New Roman"/>
          <w:color w:val="000000"/>
        </w:rPr>
        <w:t xml:space="preserve"> - </w:t>
      </w:r>
      <w:bookmarkStart w:id="2360" w:name="DBG2131"/>
      <w:bookmarkEnd w:id="2360"/>
      <w:r>
        <w:rPr>
          <w:rFonts w:ascii="Times New Roman" w:hAnsi="Times New Roman" w:cs="Times New Roman"/>
          <w:color w:val="000000"/>
        </w:rPr>
        <w:t>£Nil</w:t>
      </w:r>
      <w:bookmarkStart w:id="2361" w:name="DBG2132"/>
      <w:bookmarkEnd w:id="2361"/>
      <w:r>
        <w:rPr>
          <w:rFonts w:ascii="Times New Roman" w:hAnsi="Times New Roman" w:cs="Times New Roman"/>
          <w:color w:val="000000"/>
        </w:rPr>
        <w:t>)</w:t>
      </w:r>
      <w:bookmarkStart w:id="2362" w:name="DBG2133"/>
      <w:bookmarkEnd w:id="2362"/>
      <w:r>
        <w:rPr>
          <w:rFonts w:ascii="Times New Roman" w:hAnsi="Times New Roman" w:cs="Times New Roman"/>
          <w:color w:val="000000"/>
        </w:rPr>
        <w:t xml:space="preserve"> </w:t>
      </w:r>
      <w:bookmarkStart w:id="2363" w:name="DBG2134"/>
      <w:bookmarkEnd w:id="2363"/>
      <w:r>
        <w:rPr>
          <w:rFonts w:ascii="Times New Roman" w:hAnsi="Times New Roman" w:cs="Times New Roman"/>
          <w:color w:val="000000"/>
        </w:rPr>
        <w:t xml:space="preserve">relating to </w:t>
      </w:r>
      <w:bookmarkStart w:id="2364" w:name="DBG2135"/>
      <w:bookmarkEnd w:id="2364"/>
      <w:r>
        <w:rPr>
          <w:rFonts w:ascii="Times New Roman" w:hAnsi="Times New Roman" w:cs="Times New Roman"/>
          <w:color w:val="000000"/>
        </w:rPr>
        <w:t>assets</w:t>
      </w:r>
      <w:bookmarkStart w:id="2365" w:name="DBG2136"/>
      <w:bookmarkEnd w:id="2365"/>
      <w:r>
        <w:rPr>
          <w:rFonts w:ascii="Times New Roman" w:hAnsi="Times New Roman" w:cs="Times New Roman"/>
          <w:color w:val="000000"/>
        </w:rPr>
        <w:t xml:space="preserve"> held under </w:t>
      </w:r>
      <w:bookmarkStart w:id="2366" w:name="DBG2137"/>
      <w:bookmarkEnd w:id="2366"/>
      <w:r>
        <w:rPr>
          <w:rFonts w:ascii="Times New Roman" w:hAnsi="Times New Roman" w:cs="Times New Roman"/>
          <w:color w:val="000000"/>
        </w:rPr>
        <w:t>finance lease agreements</w:t>
      </w:r>
      <w:bookmarkStart w:id="2367" w:name="DBG2138"/>
      <w:bookmarkEnd w:id="2367"/>
      <w:r>
        <w:rPr>
          <w:rFonts w:ascii="Times New Roman" w:hAnsi="Times New Roman" w:cs="Times New Roman"/>
          <w:color w:val="000000"/>
        </w:rPr>
        <w:t xml:space="preserve">. The </w:t>
      </w:r>
      <w:bookmarkStart w:id="2368" w:name="DBG2139"/>
      <w:bookmarkEnd w:id="2368"/>
      <w:r>
        <w:rPr>
          <w:rFonts w:ascii="Times New Roman" w:hAnsi="Times New Roman" w:cs="Times New Roman"/>
          <w:color w:val="000000"/>
        </w:rPr>
        <w:t xml:space="preserve">depreciation charged to the </w:t>
      </w:r>
      <w:bookmarkStart w:id="2369" w:name="DBG2140"/>
      <w:bookmarkEnd w:id="2369"/>
      <w:r>
        <w:rPr>
          <w:rFonts w:ascii="Times New Roman" w:hAnsi="Times New Roman" w:cs="Times New Roman"/>
          <w:color w:val="000000"/>
        </w:rPr>
        <w:t xml:space="preserve">financial </w:t>
      </w:r>
      <w:bookmarkStart w:id="2370" w:name="DBG2141"/>
      <w:bookmarkEnd w:id="2370"/>
      <w:r>
        <w:rPr>
          <w:rFonts w:ascii="Times New Roman" w:hAnsi="Times New Roman" w:cs="Times New Roman"/>
          <w:color w:val="000000"/>
        </w:rPr>
        <w:t>statements</w:t>
      </w:r>
      <w:bookmarkStart w:id="2371" w:name="DBG2142"/>
      <w:bookmarkEnd w:id="2371"/>
      <w:r>
        <w:rPr>
          <w:rFonts w:ascii="Times New Roman" w:hAnsi="Times New Roman" w:cs="Times New Roman"/>
          <w:color w:val="000000"/>
        </w:rPr>
        <w:t xml:space="preserve"> in the </w:t>
      </w:r>
      <w:bookmarkStart w:id="2372" w:name="DBG2143"/>
      <w:bookmarkEnd w:id="2372"/>
      <w:r>
        <w:rPr>
          <w:rFonts w:ascii="Times New Roman" w:hAnsi="Times New Roman" w:cs="Times New Roman"/>
          <w:color w:val="000000"/>
        </w:rPr>
        <w:t>year</w:t>
      </w:r>
      <w:bookmarkStart w:id="2373" w:name="DBG2144"/>
      <w:bookmarkEnd w:id="2373"/>
      <w:r>
        <w:rPr>
          <w:rFonts w:ascii="Times New Roman" w:hAnsi="Times New Roman" w:cs="Times New Roman"/>
          <w:color w:val="000000"/>
        </w:rPr>
        <w:t xml:space="preserve"> in respect of </w:t>
      </w:r>
      <w:bookmarkStart w:id="2374" w:name="DBG2145"/>
      <w:bookmarkEnd w:id="2374"/>
      <w:r>
        <w:rPr>
          <w:rFonts w:ascii="Times New Roman" w:hAnsi="Times New Roman" w:cs="Times New Roman"/>
          <w:color w:val="000000"/>
        </w:rPr>
        <w:t xml:space="preserve">such assets amounted to </w:t>
      </w:r>
      <w:bookmarkStart w:id="2375" w:name="DBG2146"/>
      <w:bookmarkEnd w:id="2375"/>
      <w:r>
        <w:rPr>
          <w:rFonts w:ascii="Times New Roman" w:hAnsi="Times New Roman" w:cs="Times New Roman"/>
          <w:color w:val="000000"/>
        </w:rPr>
        <w:t>£</w:t>
      </w:r>
      <w:bookmarkStart w:id="2376" w:name="DBG2147"/>
      <w:bookmarkEnd w:id="2376"/>
      <w:r>
        <w:rPr>
          <w:rFonts w:ascii="Times New Roman" w:hAnsi="Times New Roman" w:cs="Times New Roman"/>
          <w:color w:val="000000"/>
        </w:rPr>
        <w:t>202,824</w:t>
      </w:r>
      <w:bookmarkStart w:id="2377" w:name="DBG2148"/>
      <w:bookmarkEnd w:id="2377"/>
      <w:r>
        <w:rPr>
          <w:rFonts w:ascii="Times New Roman" w:hAnsi="Times New Roman" w:cs="Times New Roman"/>
          <w:color w:val="000000"/>
        </w:rPr>
        <w:t xml:space="preserve"> </w:t>
      </w:r>
      <w:bookmarkStart w:id="2378" w:name="DBG2149"/>
      <w:bookmarkEnd w:id="2378"/>
      <w:r>
        <w:rPr>
          <w:rFonts w:ascii="Times New Roman" w:hAnsi="Times New Roman" w:cs="Times New Roman"/>
          <w:color w:val="000000"/>
        </w:rPr>
        <w:t>(</w:t>
      </w:r>
      <w:bookmarkStart w:id="2379" w:name="DBG2150"/>
      <w:bookmarkEnd w:id="2379"/>
      <w:r>
        <w:rPr>
          <w:rFonts w:ascii="Times New Roman" w:hAnsi="Times New Roman" w:cs="Times New Roman"/>
          <w:color w:val="000000"/>
        </w:rPr>
        <w:t>2007</w:t>
      </w:r>
      <w:bookmarkStart w:id="2380" w:name="DBG2151"/>
      <w:bookmarkEnd w:id="2380"/>
      <w:r>
        <w:rPr>
          <w:rFonts w:ascii="Times New Roman" w:hAnsi="Times New Roman" w:cs="Times New Roman"/>
          <w:color w:val="000000"/>
        </w:rPr>
        <w:t xml:space="preserve"> - </w:t>
      </w:r>
      <w:bookmarkStart w:id="2381" w:name="DBG2152"/>
      <w:bookmarkEnd w:id="2381"/>
      <w:r>
        <w:rPr>
          <w:rFonts w:ascii="Times New Roman" w:hAnsi="Times New Roman" w:cs="Times New Roman"/>
          <w:color w:val="000000"/>
        </w:rPr>
        <w:t>£Nil</w:t>
      </w:r>
      <w:bookmarkStart w:id="2382" w:name="DBG2153"/>
      <w:bookmarkEnd w:id="2382"/>
      <w:r>
        <w:rPr>
          <w:rFonts w:ascii="Times New Roman" w:hAnsi="Times New Roman" w:cs="Times New Roman"/>
          <w:color w:val="000000"/>
        </w:rPr>
        <w:t>)</w:t>
      </w:r>
      <w:bookmarkStart w:id="2383" w:name="DBG2154"/>
      <w:bookmarkEnd w:id="2383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384" w:name="DBG2155"/>
      <w:bookmarkEnd w:id="2384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385" w:name="DBG2156"/>
      <w:bookmarkEnd w:id="2385"/>
      <w:r>
        <w:rPr>
          <w:rFonts w:ascii="Arial" w:hAnsi="Arial" w:cs="Arial"/>
          <w:b/>
          <w:bCs/>
          <w:color w:val="000000"/>
        </w:rPr>
        <w:t>11.</w:t>
      </w:r>
      <w:r>
        <w:rPr>
          <w:rFonts w:ascii="Times New Roman" w:hAnsi="Times New Roman" w:cs="Times New Roman"/>
          <w:color w:val="000000"/>
        </w:rPr>
        <w:tab/>
      </w:r>
      <w:bookmarkStart w:id="2386" w:name="DBG2157"/>
      <w:bookmarkEnd w:id="2386"/>
      <w:r>
        <w:rPr>
          <w:rFonts w:ascii="Times New Roman" w:hAnsi="Times New Roman" w:cs="Times New Roman"/>
          <w:b/>
          <w:bCs/>
          <w:color w:val="000000"/>
        </w:rPr>
        <w:t>STOCKS</w:t>
      </w:r>
      <w:bookmarkStart w:id="2387" w:name="DBG2158"/>
      <w:bookmarkEnd w:id="2387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88" w:name="DBG2159"/>
            <w:bookmarkStart w:id="2389" w:name="DBG2160"/>
            <w:bookmarkEnd w:id="2388"/>
            <w:bookmarkEnd w:id="238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90" w:name="DBG2161"/>
            <w:bookmarkEnd w:id="23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91" w:name="DBG2162"/>
            <w:bookmarkEnd w:id="2391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92" w:name="DBG2163"/>
            <w:bookmarkEnd w:id="239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393" w:name="DBG2164"/>
            <w:bookmarkEnd w:id="239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394" w:name="DBG2165"/>
            <w:bookmarkEnd w:id="239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95" w:name="DBG2166"/>
            <w:bookmarkStart w:id="2396" w:name="DBG2167"/>
            <w:bookmarkEnd w:id="2395"/>
            <w:bookmarkEnd w:id="2396"/>
            <w:r>
              <w:rPr>
                <w:rFonts w:ascii="Times New Roman" w:hAnsi="Times New Roman" w:cs="Times New Roman"/>
                <w:color w:val="000000"/>
              </w:rPr>
              <w:t xml:space="preserve">Raw materials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97" w:name="DBG2168"/>
            <w:bookmarkStart w:id="2398" w:name="DD225"/>
            <w:bookmarkEnd w:id="2397"/>
            <w:bookmarkEnd w:id="23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182,290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99" w:name="DBG2169"/>
            <w:bookmarkStart w:id="2400" w:name="DD226"/>
            <w:bookmarkEnd w:id="2399"/>
            <w:bookmarkEnd w:id="240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01" w:name="DBG2170"/>
            <w:bookmarkStart w:id="2402" w:name="DBG2171"/>
            <w:bookmarkEnd w:id="2401"/>
            <w:bookmarkEnd w:id="2402"/>
            <w:r>
              <w:rPr>
                <w:rFonts w:ascii="Times New Roman" w:hAnsi="Times New Roman" w:cs="Times New Roman"/>
                <w:color w:val="000000"/>
              </w:rPr>
              <w:t xml:space="preserve">Work in progress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03" w:name="DBG2172"/>
            <w:bookmarkStart w:id="2404" w:name="DD227"/>
            <w:bookmarkEnd w:id="2403"/>
            <w:bookmarkEnd w:id="24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2,227,691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05" w:name="DBG2173"/>
            <w:bookmarkStart w:id="2406" w:name="DD228"/>
            <w:bookmarkEnd w:id="2405"/>
            <w:bookmarkEnd w:id="240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07" w:name="DBG2174"/>
            <w:bookmarkStart w:id="2408" w:name="DBG2175"/>
            <w:bookmarkEnd w:id="2407"/>
            <w:bookmarkEnd w:id="2408"/>
            <w:r>
              <w:rPr>
                <w:rFonts w:ascii="Times New Roman" w:hAnsi="Times New Roman" w:cs="Times New Roman"/>
                <w:color w:val="000000"/>
              </w:rPr>
              <w:t xml:space="preserve">Finished goods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09" w:name="DBG2176"/>
            <w:bookmarkStart w:id="2410" w:name="DD229"/>
            <w:bookmarkEnd w:id="2409"/>
            <w:bookmarkEnd w:id="24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836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11" w:name="DBG2177"/>
            <w:bookmarkStart w:id="2412" w:name="DD230"/>
            <w:bookmarkEnd w:id="2411"/>
            <w:bookmarkEnd w:id="241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13" w:name="DBG2178"/>
            <w:bookmarkEnd w:id="241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14" w:name="DBG2179"/>
            <w:bookmarkStart w:id="2415" w:name="DD231"/>
            <w:bookmarkEnd w:id="2414"/>
            <w:bookmarkEnd w:id="24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2,410,817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16" w:name="DBG2180"/>
            <w:bookmarkStart w:id="2417" w:name="DD232"/>
            <w:bookmarkEnd w:id="2416"/>
            <w:bookmarkEnd w:id="241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3"/>
          <w:footerReference w:type="default" r:id="rId5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36" w:name="DBG2199"/>
      <w:bookmarkEnd w:id="2436"/>
      <w:r>
        <w:rPr>
          <w:rFonts w:ascii="Arial" w:hAnsi="Arial" w:cs="Arial"/>
          <w:b/>
          <w:bCs/>
          <w:color w:val="000000"/>
        </w:rPr>
        <w:t>12.</w:t>
      </w:r>
      <w:r>
        <w:rPr>
          <w:rFonts w:ascii="Times New Roman" w:hAnsi="Times New Roman" w:cs="Times New Roman"/>
          <w:color w:val="000000"/>
        </w:rPr>
        <w:tab/>
      </w:r>
      <w:bookmarkStart w:id="2437" w:name="DBG2200"/>
      <w:bookmarkEnd w:id="2437"/>
      <w:r>
        <w:rPr>
          <w:rFonts w:ascii="Times New Roman" w:hAnsi="Times New Roman" w:cs="Times New Roman"/>
          <w:b/>
          <w:bCs/>
          <w:color w:val="000000"/>
        </w:rPr>
        <w:t>DEBTORS</w:t>
      </w:r>
      <w:bookmarkStart w:id="2438" w:name="DBG2201"/>
      <w:bookmarkEnd w:id="243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39" w:name="DBG2202"/>
            <w:bookmarkStart w:id="2440" w:name="DBG2203"/>
            <w:bookmarkEnd w:id="2439"/>
            <w:bookmarkEnd w:id="244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41" w:name="DBG2204"/>
            <w:bookmarkEnd w:id="24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42" w:name="DBG2205"/>
            <w:bookmarkEnd w:id="244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43" w:name="DBG2206"/>
            <w:bookmarkEnd w:id="244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444" w:name="DBG2207"/>
            <w:bookmarkEnd w:id="244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445" w:name="DBG2208"/>
            <w:bookmarkEnd w:id="244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46" w:name="DBG2209"/>
            <w:bookmarkStart w:id="2447" w:name="DBG2210"/>
            <w:bookmarkEnd w:id="2446"/>
            <w:bookmarkEnd w:id="2447"/>
            <w:r>
              <w:rPr>
                <w:rFonts w:ascii="Times New Roman" w:hAnsi="Times New Roman" w:cs="Times New Roman"/>
                <w:color w:val="000000"/>
              </w:rPr>
              <w:t xml:space="preserve">Trade debtors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48" w:name="DBG2211"/>
            <w:bookmarkStart w:id="2449" w:name="DD233"/>
            <w:bookmarkEnd w:id="2448"/>
            <w:bookmarkEnd w:id="24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2,231,517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50" w:name="DBG2212"/>
            <w:bookmarkStart w:id="2451" w:name="DD234"/>
            <w:bookmarkEnd w:id="2450"/>
            <w:bookmarkEnd w:id="245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52" w:name="DBG2213"/>
            <w:bookmarkStart w:id="2453" w:name="DBG2214"/>
            <w:bookmarkEnd w:id="2452"/>
            <w:bookmarkEnd w:id="2453"/>
            <w:r>
              <w:rPr>
                <w:rFonts w:ascii="Times New Roman" w:hAnsi="Times New Roman" w:cs="Times New Roman"/>
                <w:color w:val="000000"/>
              </w:rPr>
              <w:t>Amounts owed by group undertakings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54" w:name="DBG2215"/>
            <w:bookmarkStart w:id="2455" w:name="DD235"/>
            <w:bookmarkEnd w:id="2454"/>
            <w:bookmarkEnd w:id="24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822,706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56" w:name="DBG2216"/>
            <w:bookmarkStart w:id="2457" w:name="DD236"/>
            <w:bookmarkEnd w:id="2456"/>
            <w:bookmarkEnd w:id="245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58" w:name="DBG2217"/>
            <w:bookmarkStart w:id="2459" w:name="DBG2218"/>
            <w:bookmarkEnd w:id="2458"/>
            <w:bookmarkEnd w:id="2459"/>
            <w:r>
              <w:rPr>
                <w:rFonts w:ascii="Times New Roman" w:hAnsi="Times New Roman" w:cs="Times New Roman"/>
                <w:color w:val="000000"/>
              </w:rPr>
              <w:t>Other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60" w:name="DBG2219"/>
            <w:bookmarkStart w:id="2461" w:name="DD237"/>
            <w:bookmarkEnd w:id="2460"/>
            <w:bookmarkEnd w:id="24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2,650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62" w:name="DBG2220"/>
            <w:bookmarkStart w:id="2463" w:name="DD238"/>
            <w:bookmarkEnd w:id="2462"/>
            <w:bookmarkEnd w:id="246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64" w:name="DBG2221"/>
            <w:bookmarkStart w:id="2465" w:name="DBG2222"/>
            <w:bookmarkEnd w:id="2464"/>
            <w:bookmarkEnd w:id="2465"/>
            <w:r>
              <w:rPr>
                <w:rFonts w:ascii="Times New Roman" w:hAnsi="Times New Roman" w:cs="Times New Roman"/>
                <w:color w:val="000000"/>
              </w:rPr>
              <w:t>Prepayments and accrued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66" w:name="DBG2223"/>
            <w:bookmarkStart w:id="2467" w:name="DD239"/>
            <w:bookmarkEnd w:id="2466"/>
            <w:bookmarkEnd w:id="24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328,380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68" w:name="DBG2224"/>
            <w:bookmarkStart w:id="2469" w:name="DD240"/>
            <w:bookmarkEnd w:id="2468"/>
            <w:bookmarkEnd w:id="246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70" w:name="DBG2225"/>
            <w:bookmarkEnd w:id="247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71" w:name="DBG2226"/>
            <w:bookmarkStart w:id="2472" w:name="DD241"/>
            <w:bookmarkEnd w:id="2471"/>
            <w:bookmarkEnd w:id="24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3,385,253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73" w:name="DBG2227"/>
            <w:bookmarkStart w:id="2474" w:name="DD242"/>
            <w:bookmarkEnd w:id="2473"/>
            <w:bookmarkEnd w:id="247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75" w:name="DBG2228"/>
      <w:bookmarkEnd w:id="2475"/>
      <w:r>
        <w:rPr>
          <w:rFonts w:ascii="Arial" w:hAnsi="Arial" w:cs="Arial"/>
          <w:b/>
          <w:bCs/>
          <w:color w:val="000000"/>
        </w:rPr>
        <w:t>13.</w:t>
      </w:r>
      <w:r>
        <w:rPr>
          <w:rFonts w:ascii="Times New Roman" w:hAnsi="Times New Roman" w:cs="Times New Roman"/>
          <w:color w:val="000000"/>
        </w:rPr>
        <w:tab/>
      </w:r>
      <w:bookmarkStart w:id="2476" w:name="DBG2229"/>
      <w:bookmarkEnd w:id="2476"/>
      <w:r>
        <w:rPr>
          <w:rFonts w:ascii="Times New Roman" w:hAnsi="Times New Roman" w:cs="Times New Roman"/>
          <w:b/>
          <w:bCs/>
          <w:color w:val="000000"/>
        </w:rPr>
        <w:t>CREDITORS:</w:t>
      </w:r>
      <w:bookmarkStart w:id="2477" w:name="DBG2230"/>
      <w:bookmarkEnd w:id="2477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Amounts falling due within one year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78" w:name="DBG2231"/>
            <w:bookmarkStart w:id="2479" w:name="DBG2232"/>
            <w:bookmarkEnd w:id="2478"/>
            <w:bookmarkEnd w:id="247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80" w:name="DBG2233"/>
            <w:bookmarkEnd w:id="24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81" w:name="DBG2234"/>
            <w:bookmarkEnd w:id="2481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82" w:name="DBG2235"/>
            <w:bookmarkEnd w:id="248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483" w:name="DBG2236"/>
            <w:bookmarkEnd w:id="248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484" w:name="DBG2237"/>
            <w:bookmarkEnd w:id="248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85" w:name="DBG2238"/>
            <w:bookmarkStart w:id="2486" w:name="DBG2239"/>
            <w:bookmarkEnd w:id="2485"/>
            <w:bookmarkEnd w:id="2486"/>
            <w:r>
              <w:rPr>
                <w:rFonts w:ascii="Times New Roman" w:hAnsi="Times New Roman" w:cs="Times New Roman"/>
                <w:color w:val="000000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87" w:name="DBG2240"/>
            <w:bookmarkStart w:id="2488" w:name="DD243"/>
            <w:bookmarkEnd w:id="2487"/>
            <w:bookmarkEnd w:id="24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206,733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89" w:name="DBG2241"/>
            <w:bookmarkStart w:id="2490" w:name="DD244"/>
            <w:bookmarkEnd w:id="2489"/>
            <w:bookmarkEnd w:id="2490"/>
            <w:r>
              <w:rPr>
                <w:rFonts w:ascii="Times New Roman" w:hAnsi="Times New Roman" w:cs="Times New Roman"/>
                <w:color w:val="000000"/>
              </w:rPr>
              <w:t>55,379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91" w:name="DBG2242"/>
            <w:bookmarkStart w:id="2492" w:name="DBG2243"/>
            <w:bookmarkEnd w:id="2491"/>
            <w:bookmarkEnd w:id="2492"/>
            <w:r>
              <w:rPr>
                <w:rFonts w:ascii="Times New Roman" w:hAnsi="Times New Roman" w:cs="Times New Roman"/>
                <w:color w:val="000000"/>
              </w:rPr>
              <w:t>Trade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93" w:name="DBG2244"/>
            <w:bookmarkStart w:id="2494" w:name="DD245"/>
            <w:bookmarkEnd w:id="2493"/>
            <w:bookmarkEnd w:id="24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2,782,060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95" w:name="DBG2245"/>
            <w:bookmarkStart w:id="2496" w:name="DD246"/>
            <w:bookmarkEnd w:id="2495"/>
            <w:bookmarkEnd w:id="249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97" w:name="DBG2246"/>
      <w:bookmarkEnd w:id="2497"/>
      <w:r>
        <w:rPr>
          <w:rFonts w:ascii="Times New Roman" w:hAnsi="Times New Roman" w:cs="Times New Roman"/>
          <w:color w:val="000000"/>
        </w:rPr>
        <w:t>Other creditors</w:t>
      </w:r>
      <w:bookmarkStart w:id="2498" w:name="DBG2247"/>
      <w:bookmarkEnd w:id="2498"/>
      <w:r>
        <w:rPr>
          <w:rFonts w:ascii="Times New Roman" w:hAnsi="Times New Roman" w:cs="Times New Roman"/>
          <w:color w:val="000000"/>
        </w:rPr>
        <w:t xml:space="preserve"> including taxation</w:t>
      </w:r>
      <w:bookmarkStart w:id="2499" w:name="DBG2248"/>
      <w:bookmarkEnd w:id="2499"/>
      <w:r>
        <w:rPr>
          <w:rFonts w:ascii="Times New Roman" w:hAnsi="Times New Roman" w:cs="Times New Roman"/>
          <w:color w:val="000000"/>
        </w:rPr>
        <w:t>:</w:t>
      </w:r>
      <w:bookmarkStart w:id="2500" w:name="DBG2249"/>
      <w:bookmarkEnd w:id="250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01" w:name="DBG2250"/>
            <w:bookmarkStart w:id="2502" w:name="DBG2251"/>
            <w:bookmarkEnd w:id="2501"/>
            <w:bookmarkEnd w:id="2502"/>
            <w:r>
              <w:rPr>
                <w:rFonts w:ascii="Times New Roman" w:hAnsi="Times New Roman" w:cs="Times New Roman"/>
                <w:color w:val="000000"/>
              </w:rPr>
              <w:t xml:space="preserve">Corporation tax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03" w:name="DBG2252"/>
            <w:bookmarkStart w:id="2504" w:name="DD247"/>
            <w:bookmarkEnd w:id="2503"/>
            <w:bookmarkEnd w:id="25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134,978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05" w:name="DBG2253"/>
            <w:bookmarkStart w:id="2506" w:name="DD248"/>
            <w:bookmarkEnd w:id="2505"/>
            <w:bookmarkEnd w:id="250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07" w:name="DBG2254"/>
            <w:bookmarkStart w:id="2508" w:name="DBG2255"/>
            <w:bookmarkEnd w:id="2507"/>
            <w:bookmarkEnd w:id="2508"/>
            <w:r>
              <w:rPr>
                <w:rFonts w:ascii="Times New Roman" w:hAnsi="Times New Roman" w:cs="Times New Roman"/>
                <w:color w:val="000000"/>
              </w:rPr>
              <w:t>Other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09" w:name="DBG2256"/>
            <w:bookmarkStart w:id="2510" w:name="DD249"/>
            <w:bookmarkEnd w:id="2509"/>
            <w:bookmarkEnd w:id="25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423,600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11" w:name="DBG2257"/>
            <w:bookmarkStart w:id="2512" w:name="DD250"/>
            <w:bookmarkEnd w:id="2511"/>
            <w:bookmarkEnd w:id="251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13" w:name="DBG2258"/>
            <w:bookmarkStart w:id="2514" w:name="DBG2259"/>
            <w:bookmarkEnd w:id="2513"/>
            <w:bookmarkEnd w:id="2514"/>
            <w:r>
              <w:rPr>
                <w:rFonts w:ascii="Times New Roman" w:hAnsi="Times New Roman" w:cs="Times New Roman"/>
                <w:color w:val="000000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15" w:name="DBG2260"/>
            <w:bookmarkStart w:id="2516" w:name="DD251"/>
            <w:bookmarkEnd w:id="2515"/>
            <w:bookmarkEnd w:id="25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429,504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17" w:name="DBG2261"/>
            <w:bookmarkStart w:id="2518" w:name="DD252"/>
            <w:bookmarkEnd w:id="2517"/>
            <w:bookmarkEnd w:id="251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19" w:name="DBG2262"/>
            <w:bookmarkStart w:id="2520" w:name="DBG2263"/>
            <w:bookmarkEnd w:id="2519"/>
            <w:bookmarkEnd w:id="2520"/>
            <w:r>
              <w:rPr>
                <w:rFonts w:ascii="Times New Roman" w:hAnsi="Times New Roman" w:cs="Times New Roman"/>
                <w:color w:val="000000"/>
              </w:rPr>
              <w:t xml:space="preserve">Other creditors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21" w:name="DBG2264"/>
            <w:bookmarkStart w:id="2522" w:name="DD253"/>
            <w:bookmarkEnd w:id="2521"/>
            <w:bookmarkEnd w:id="25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415,262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23" w:name="DBG2265"/>
            <w:bookmarkStart w:id="2524" w:name="DD254"/>
            <w:bookmarkEnd w:id="2523"/>
            <w:bookmarkEnd w:id="252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25" w:name="DBG2266"/>
            <w:bookmarkStart w:id="2526" w:name="DBG2267"/>
            <w:bookmarkEnd w:id="2525"/>
            <w:bookmarkEnd w:id="2526"/>
            <w:r>
              <w:rPr>
                <w:rFonts w:ascii="Times New Roman" w:hAnsi="Times New Roman" w:cs="Times New Roman"/>
                <w:color w:val="000000"/>
              </w:rPr>
              <w:t>Accruals and deferred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27" w:name="DBG2268"/>
            <w:bookmarkStart w:id="2528" w:name="DD255"/>
            <w:bookmarkEnd w:id="2527"/>
            <w:bookmarkEnd w:id="25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163,472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29" w:name="DBG2269"/>
            <w:bookmarkStart w:id="2530" w:name="DD256"/>
            <w:bookmarkEnd w:id="2529"/>
            <w:bookmarkEnd w:id="253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31" w:name="DBG2270"/>
            <w:bookmarkEnd w:id="253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32" w:name="DBG2271"/>
            <w:bookmarkStart w:id="2533" w:name="DD257"/>
            <w:bookmarkEnd w:id="2532"/>
            <w:bookmarkEnd w:id="25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4,555,609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4" w:name="DBG2272"/>
            <w:bookmarkStart w:id="2535" w:name="DD258"/>
            <w:bookmarkEnd w:id="2534"/>
            <w:bookmarkEnd w:id="2535"/>
            <w:r>
              <w:rPr>
                <w:rFonts w:ascii="Times New Roman" w:hAnsi="Times New Roman" w:cs="Times New Roman"/>
                <w:color w:val="000000"/>
              </w:rPr>
              <w:t>55,379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536" w:name="DBG2273"/>
      <w:bookmarkEnd w:id="2536"/>
      <w:r>
        <w:rPr>
          <w:rFonts w:ascii="Arial" w:hAnsi="Arial" w:cs="Arial"/>
          <w:b/>
          <w:bCs/>
          <w:color w:val="000000"/>
        </w:rPr>
        <w:t>14.</w:t>
      </w:r>
      <w:r>
        <w:rPr>
          <w:rFonts w:ascii="Times New Roman" w:hAnsi="Times New Roman" w:cs="Times New Roman"/>
          <w:color w:val="000000"/>
        </w:rPr>
        <w:tab/>
      </w:r>
      <w:bookmarkStart w:id="2537" w:name="DBG2274"/>
      <w:bookmarkEnd w:id="2537"/>
      <w:r>
        <w:rPr>
          <w:rFonts w:ascii="Times New Roman" w:hAnsi="Times New Roman" w:cs="Times New Roman"/>
          <w:b/>
          <w:bCs/>
          <w:color w:val="000000"/>
        </w:rPr>
        <w:t>CREDITORS:</w:t>
      </w:r>
      <w:bookmarkStart w:id="2538" w:name="DBG2275"/>
      <w:bookmarkEnd w:id="2538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Amounts falling due after more than one year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9" w:name="DBG2276"/>
            <w:bookmarkStart w:id="2540" w:name="DBG2277"/>
            <w:bookmarkEnd w:id="2539"/>
            <w:bookmarkEnd w:id="254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41" w:name="DBG2278"/>
            <w:bookmarkEnd w:id="25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42" w:name="DBG2279"/>
            <w:bookmarkEnd w:id="254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43" w:name="DBG2280"/>
            <w:bookmarkEnd w:id="254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544" w:name="DBG2281"/>
            <w:bookmarkEnd w:id="254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545" w:name="DBG2282"/>
            <w:bookmarkEnd w:id="254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46" w:name="DBG2283"/>
      <w:bookmarkEnd w:id="2546"/>
      <w:r>
        <w:rPr>
          <w:rFonts w:ascii="Times New Roman" w:hAnsi="Times New Roman" w:cs="Times New Roman"/>
          <w:color w:val="000000"/>
        </w:rPr>
        <w:t>Other creditors</w:t>
      </w:r>
      <w:bookmarkStart w:id="2547" w:name="DBG2284"/>
      <w:bookmarkEnd w:id="2547"/>
      <w:r>
        <w:rPr>
          <w:rFonts w:ascii="Times New Roman" w:hAnsi="Times New Roman" w:cs="Times New Roman"/>
          <w:color w:val="000000"/>
        </w:rPr>
        <w:t>:</w:t>
      </w:r>
      <w:bookmarkStart w:id="2548" w:name="DBG2285"/>
      <w:bookmarkEnd w:id="2548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49" w:name="DBG2286"/>
            <w:bookmarkStart w:id="2550" w:name="DBG2287"/>
            <w:bookmarkEnd w:id="2549"/>
            <w:bookmarkEnd w:id="2550"/>
            <w:r>
              <w:rPr>
                <w:rFonts w:ascii="Times New Roman" w:hAnsi="Times New Roman" w:cs="Times New Roman"/>
                <w:color w:val="000000"/>
              </w:rPr>
              <w:t xml:space="preserve">Finance lease agreements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51" w:name="DBG2288"/>
            <w:bookmarkStart w:id="2552" w:name="DD259"/>
            <w:bookmarkEnd w:id="2551"/>
            <w:bookmarkEnd w:id="25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959,560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53" w:name="DBG2289"/>
            <w:bookmarkStart w:id="2554" w:name="DD260"/>
            <w:bookmarkEnd w:id="2553"/>
            <w:bookmarkEnd w:id="255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555" w:name="DBG2290"/>
      <w:bookmarkEnd w:id="2555"/>
      <w:r>
        <w:rPr>
          <w:rFonts w:ascii="Arial" w:hAnsi="Arial" w:cs="Arial"/>
          <w:b/>
          <w:bCs/>
          <w:color w:val="000000"/>
        </w:rPr>
        <w:t>15.</w:t>
      </w:r>
      <w:r>
        <w:rPr>
          <w:rFonts w:ascii="Times New Roman" w:hAnsi="Times New Roman" w:cs="Times New Roman"/>
          <w:color w:val="000000"/>
        </w:rPr>
        <w:tab/>
      </w:r>
      <w:bookmarkStart w:id="2556" w:name="DBG2291"/>
      <w:bookmarkEnd w:id="2556"/>
      <w:r>
        <w:rPr>
          <w:rFonts w:ascii="Times New Roman" w:hAnsi="Times New Roman" w:cs="Times New Roman"/>
          <w:b/>
          <w:bCs/>
          <w:color w:val="000000"/>
        </w:rPr>
        <w:t>COMMITMENTS UNDER FINANCE LEASE AGREEMENTS</w:t>
      </w:r>
      <w:bookmarkStart w:id="2557" w:name="DBG2292"/>
      <w:bookmarkEnd w:id="2557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58" w:name="DBG2293"/>
      <w:bookmarkEnd w:id="2558"/>
      <w:r>
        <w:rPr>
          <w:rFonts w:ascii="Times New Roman" w:hAnsi="Times New Roman" w:cs="Times New Roman"/>
          <w:color w:val="000000"/>
        </w:rPr>
        <w:t xml:space="preserve">Future commitments under </w:t>
      </w:r>
      <w:bookmarkStart w:id="2559" w:name="DBG2294"/>
      <w:bookmarkEnd w:id="2559"/>
      <w:r>
        <w:rPr>
          <w:rFonts w:ascii="Times New Roman" w:hAnsi="Times New Roman" w:cs="Times New Roman"/>
          <w:color w:val="000000"/>
        </w:rPr>
        <w:t>finance lease agreements</w:t>
      </w:r>
      <w:bookmarkStart w:id="2560" w:name="DBG2295"/>
      <w:bookmarkEnd w:id="2560"/>
      <w:r>
        <w:rPr>
          <w:rFonts w:ascii="Times New Roman" w:hAnsi="Times New Roman" w:cs="Times New Roman"/>
          <w:color w:val="000000"/>
        </w:rPr>
        <w:t xml:space="preserve"> are as follows: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61" w:name="DBG2296"/>
            <w:bookmarkStart w:id="2562" w:name="DBG2297"/>
            <w:bookmarkEnd w:id="2561"/>
            <w:bookmarkEnd w:id="256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63" w:name="DBG2298"/>
            <w:bookmarkEnd w:id="25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64" w:name="DBG2299"/>
            <w:bookmarkEnd w:id="2564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65" w:name="DBG2300"/>
            <w:bookmarkEnd w:id="256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566" w:name="DBG2301"/>
            <w:bookmarkEnd w:id="256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567" w:name="DBG2302"/>
            <w:bookmarkEnd w:id="256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68" w:name="DBG2303"/>
            <w:bookmarkStart w:id="2569" w:name="DBG2304"/>
            <w:bookmarkEnd w:id="2568"/>
            <w:bookmarkEnd w:id="2569"/>
            <w:r>
              <w:rPr>
                <w:rFonts w:ascii="Times New Roman" w:hAnsi="Times New Roman" w:cs="Times New Roman"/>
                <w:color w:val="000000"/>
              </w:rPr>
              <w:t>Amounts payable within 1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70" w:name="DBG2305"/>
            <w:bookmarkStart w:id="2571" w:name="DD261"/>
            <w:bookmarkEnd w:id="2570"/>
            <w:bookmarkEnd w:id="25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429,504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72" w:name="DBG2306"/>
            <w:bookmarkStart w:id="2573" w:name="DD262"/>
            <w:bookmarkEnd w:id="2572"/>
            <w:bookmarkEnd w:id="257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74" w:name="DBG2307"/>
            <w:bookmarkStart w:id="2575" w:name="DBG2308"/>
            <w:bookmarkEnd w:id="2574"/>
            <w:bookmarkEnd w:id="2575"/>
            <w:r>
              <w:rPr>
                <w:rFonts w:ascii="Times New Roman" w:hAnsi="Times New Roman" w:cs="Times New Roman"/>
                <w:color w:val="000000"/>
              </w:rPr>
              <w:t>Amounts payable between 1 and 2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76" w:name="DBG2309"/>
            <w:bookmarkStart w:id="2577" w:name="DD263"/>
            <w:bookmarkEnd w:id="2576"/>
            <w:bookmarkEnd w:id="25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429,504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78" w:name="DBG2310"/>
            <w:bookmarkStart w:id="2579" w:name="DD264"/>
            <w:bookmarkEnd w:id="2578"/>
            <w:bookmarkEnd w:id="257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80" w:name="DBG2311"/>
            <w:bookmarkStart w:id="2581" w:name="DBG2312"/>
            <w:bookmarkEnd w:id="2580"/>
            <w:bookmarkEnd w:id="2581"/>
            <w:r>
              <w:rPr>
                <w:rFonts w:ascii="Times New Roman" w:hAnsi="Times New Roman" w:cs="Times New Roman"/>
                <w:color w:val="000000"/>
              </w:rPr>
              <w:t>Amounts payable between 3 and 5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82" w:name="DBG2313"/>
            <w:bookmarkStart w:id="2583" w:name="DD265"/>
            <w:bookmarkEnd w:id="2582"/>
            <w:bookmarkEnd w:id="25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530,056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84" w:name="DBG2314"/>
            <w:bookmarkStart w:id="2585" w:name="DD266"/>
            <w:bookmarkEnd w:id="2584"/>
            <w:bookmarkEnd w:id="258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86" w:name="DBG2315"/>
            <w:bookmarkEnd w:id="258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87" w:name="DBG2316"/>
            <w:bookmarkStart w:id="2588" w:name="DD267"/>
            <w:bookmarkEnd w:id="2587"/>
            <w:bookmarkEnd w:id="25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1,389,064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89" w:name="DBG2317"/>
            <w:bookmarkStart w:id="2590" w:name="DD268"/>
            <w:bookmarkEnd w:id="2589"/>
            <w:bookmarkEnd w:id="259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5"/>
          <w:footerReference w:type="default" r:id="rId5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09" w:name="DBG2336"/>
      <w:bookmarkEnd w:id="2609"/>
      <w:r>
        <w:rPr>
          <w:rFonts w:ascii="Arial" w:hAnsi="Arial" w:cs="Arial"/>
          <w:b/>
          <w:bCs/>
          <w:color w:val="000000"/>
        </w:rPr>
        <w:t>16.</w:t>
      </w:r>
      <w:r>
        <w:rPr>
          <w:rFonts w:ascii="Times New Roman" w:hAnsi="Times New Roman" w:cs="Times New Roman"/>
          <w:color w:val="000000"/>
        </w:rPr>
        <w:tab/>
      </w:r>
      <w:bookmarkStart w:id="2610" w:name="DBG2337"/>
      <w:bookmarkEnd w:id="2610"/>
      <w:r>
        <w:rPr>
          <w:rFonts w:ascii="Times New Roman" w:hAnsi="Times New Roman" w:cs="Times New Roman"/>
          <w:b/>
          <w:bCs/>
          <w:color w:val="000000"/>
        </w:rPr>
        <w:t>DEFERRED TAXATION</w:t>
      </w:r>
      <w:bookmarkStart w:id="2611" w:name="DBG2338"/>
      <w:bookmarkEnd w:id="261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12" w:name="DBG2339"/>
      <w:bookmarkEnd w:id="2612"/>
      <w:r>
        <w:rPr>
          <w:rFonts w:ascii="Times New Roman" w:hAnsi="Times New Roman" w:cs="Times New Roman"/>
          <w:color w:val="000000"/>
        </w:rPr>
        <w:t>The movement in the deferred ta</w:t>
      </w:r>
      <w:r>
        <w:rPr>
          <w:rFonts w:ascii="Times New Roman" w:hAnsi="Times New Roman" w:cs="Times New Roman"/>
          <w:color w:val="000000"/>
        </w:rPr>
        <w:t xml:space="preserve">xation </w:t>
      </w:r>
      <w:bookmarkStart w:id="2613" w:name="DBG2340"/>
      <w:bookmarkEnd w:id="2613"/>
      <w:r>
        <w:rPr>
          <w:rFonts w:ascii="Times New Roman" w:hAnsi="Times New Roman" w:cs="Times New Roman"/>
          <w:color w:val="000000"/>
        </w:rPr>
        <w:t>provision</w:t>
      </w:r>
      <w:bookmarkStart w:id="2614" w:name="DBG2341"/>
      <w:bookmarkEnd w:id="2614"/>
      <w:r>
        <w:rPr>
          <w:rFonts w:ascii="Times New Roman" w:hAnsi="Times New Roman" w:cs="Times New Roman"/>
          <w:color w:val="000000"/>
        </w:rPr>
        <w:t xml:space="preserve"> during the </w:t>
      </w:r>
      <w:bookmarkStart w:id="2615" w:name="DBG2342"/>
      <w:bookmarkEnd w:id="2615"/>
      <w:r>
        <w:rPr>
          <w:rFonts w:ascii="Times New Roman" w:hAnsi="Times New Roman" w:cs="Times New Roman"/>
          <w:color w:val="000000"/>
        </w:rPr>
        <w:t>year</w:t>
      </w:r>
      <w:bookmarkStart w:id="2616" w:name="DBG2343"/>
      <w:bookmarkEnd w:id="2616"/>
      <w:r>
        <w:rPr>
          <w:rFonts w:ascii="Times New Roman" w:hAnsi="Times New Roman" w:cs="Times New Roman"/>
          <w:color w:val="000000"/>
        </w:rPr>
        <w:t xml:space="preserve"> was: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17" w:name="DBG2344"/>
            <w:bookmarkStart w:id="2618" w:name="DBG2345"/>
            <w:bookmarkEnd w:id="2617"/>
            <w:bookmarkEnd w:id="261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19" w:name="DBG2346"/>
            <w:bookmarkEnd w:id="26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20" w:name="DBG2347"/>
            <w:bookmarkEnd w:id="2620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21" w:name="DBG2348"/>
            <w:bookmarkEnd w:id="262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22" w:name="DBG2349"/>
            <w:bookmarkEnd w:id="262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23" w:name="DBG2350"/>
            <w:bookmarkEnd w:id="2623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24" w:name="DBG2351"/>
            <w:bookmarkStart w:id="2625" w:name="DBG2352"/>
            <w:bookmarkEnd w:id="2624"/>
            <w:bookmarkEnd w:id="2625"/>
            <w:r>
              <w:rPr>
                <w:rFonts w:ascii="Times New Roman" w:hAnsi="Times New Roman" w:cs="Times New Roman"/>
                <w:color w:val="000000"/>
              </w:rPr>
              <w:t>Provision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26" w:name="DBG2353"/>
            <w:bookmarkStart w:id="2627" w:name="DD269"/>
            <w:bookmarkEnd w:id="2626"/>
            <w:bookmarkEnd w:id="26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212,507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28" w:name="DBG2354"/>
            <w:bookmarkStart w:id="2629" w:name="DD270"/>
            <w:bookmarkEnd w:id="2628"/>
            <w:bookmarkEnd w:id="262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0" w:name="DBG2355"/>
            <w:bookmarkStart w:id="2631" w:name="DBG2356"/>
            <w:bookmarkEnd w:id="2630"/>
            <w:bookmarkEnd w:id="2631"/>
            <w:r>
              <w:rPr>
                <w:rFonts w:ascii="Times New Roman" w:hAnsi="Times New Roman" w:cs="Times New Roman"/>
                <w:color w:val="000000"/>
              </w:rPr>
              <w:t>Profit and loss account movement arising during the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32" w:name="DBG2357"/>
            <w:bookmarkStart w:id="2633" w:name="DD271"/>
            <w:bookmarkEnd w:id="2632"/>
            <w:bookmarkEnd w:id="26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(47,305)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4" w:name="DBG2358"/>
            <w:bookmarkStart w:id="2635" w:name="DD272"/>
            <w:bookmarkEnd w:id="2634"/>
            <w:bookmarkEnd w:id="263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6" w:name="DBG2359"/>
            <w:bookmarkStart w:id="2637" w:name="DBG2360"/>
            <w:bookmarkEnd w:id="2636"/>
            <w:bookmarkEnd w:id="2637"/>
            <w:r>
              <w:rPr>
                <w:rFonts w:ascii="Times New Roman" w:hAnsi="Times New Roman" w:cs="Times New Roman"/>
                <w:color w:val="000000"/>
              </w:rPr>
              <w:t>Provision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38" w:name="DBG2361"/>
            <w:bookmarkStart w:id="2639" w:name="DD273"/>
            <w:bookmarkEnd w:id="2638"/>
            <w:bookmarkEnd w:id="26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40" w:name="DBG2362"/>
            <w:bookmarkStart w:id="2641" w:name="DD274"/>
            <w:bookmarkEnd w:id="2640"/>
            <w:bookmarkEnd w:id="264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642" w:name="DBG2363"/>
      <w:bookmarkEnd w:id="2642"/>
    </w:p>
    <w:p w:rsidR="00000000" w:rsidRDefault="00C51B78">
      <w:pPr>
        <w:widowControl w:val="0"/>
        <w:tabs>
          <w:tab w:val="left" w:pos="58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43" w:name="DBG2364"/>
      <w:bookmarkEnd w:id="2643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644" w:name="DBG2365"/>
      <w:bookmarkEnd w:id="2644"/>
    </w:p>
    <w:p w:rsidR="00000000" w:rsidRDefault="00C51B78">
      <w:pPr>
        <w:widowControl w:val="0"/>
        <w:tabs>
          <w:tab w:val="left" w:pos="58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45" w:name="DBG2366"/>
      <w:bookmarkEnd w:id="2645"/>
      <w:r>
        <w:rPr>
          <w:rFonts w:ascii="Times New Roman" w:hAnsi="Times New Roman" w:cs="Times New Roman"/>
          <w:b/>
          <w:bCs/>
          <w:color w:val="000000"/>
        </w:rPr>
        <w:t>******* THERE IS AN ERROR IN THE NOTE TOTAL *******</w:t>
      </w:r>
      <w:bookmarkStart w:id="2646" w:name="DBG2367"/>
      <w:bookmarkEnd w:id="2646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581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951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47" w:name="DBG2368"/>
            <w:bookmarkStart w:id="2648" w:name="DBG2369"/>
            <w:bookmarkEnd w:id="2647"/>
            <w:bookmarkEnd w:id="26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value of Deferred Tax Provision in the Balance Sheet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49" w:name="DBG2370"/>
            <w:bookmarkStart w:id="2650" w:name="DD275"/>
            <w:bookmarkEnd w:id="2649"/>
            <w:bookmarkEnd w:id="26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1" w:name="DBG2371"/>
            <w:bookmarkStart w:id="2652" w:name="DD276"/>
            <w:bookmarkEnd w:id="2651"/>
            <w:bookmarkEnd w:id="2652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53" w:name="DBG2372"/>
            <w:bookmarkStart w:id="2654" w:name="DBG2373"/>
            <w:bookmarkEnd w:id="2653"/>
            <w:bookmarkEnd w:id="26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value of Deferred Tax Debtor in the Balance Sheet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55" w:name="DBG2374"/>
            <w:bookmarkStart w:id="2656" w:name="DD277"/>
            <w:bookmarkEnd w:id="2655"/>
            <w:bookmarkEnd w:id="26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7" w:name="DBG2375"/>
            <w:bookmarkStart w:id="2658" w:name="DD278"/>
            <w:bookmarkEnd w:id="2657"/>
            <w:bookmarkEnd w:id="26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59" w:name="DBG2376"/>
            <w:bookmarkStart w:id="2660" w:name="DBG2377"/>
            <w:bookmarkEnd w:id="2659"/>
            <w:bookmarkEnd w:id="26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The value in the note is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61" w:name="DBG2378"/>
            <w:bookmarkStart w:id="2662" w:name="DD279"/>
            <w:bookmarkEnd w:id="2661"/>
            <w:bookmarkEnd w:id="26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(165,202)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3" w:name="DBG2379"/>
            <w:bookmarkStart w:id="2664" w:name="DD280"/>
            <w:bookmarkEnd w:id="2663"/>
            <w:bookmarkEnd w:id="26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65" w:name="DBG2380"/>
            <w:bookmarkStart w:id="2666" w:name="DBG2381"/>
            <w:bookmarkEnd w:id="2665"/>
            <w:bookmarkEnd w:id="26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67" w:name="DBG2382"/>
            <w:bookmarkStart w:id="2668" w:name="DD281"/>
            <w:bookmarkEnd w:id="2667"/>
            <w:bookmarkEnd w:id="26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9" w:name="DBG2383"/>
            <w:bookmarkStart w:id="2670" w:name="DD282"/>
            <w:bookmarkEnd w:id="2669"/>
            <w:bookmarkEnd w:id="2670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58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71" w:name="DBG2384"/>
      <w:bookmarkEnd w:id="2671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672" w:name="DBG2385"/>
      <w:bookmarkEnd w:id="2672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73" w:name="DBG2386"/>
      <w:bookmarkEnd w:id="2673"/>
      <w:r>
        <w:rPr>
          <w:rFonts w:ascii="Times New Roman" w:hAnsi="Times New Roman" w:cs="Times New Roman"/>
          <w:color w:val="000000"/>
        </w:rPr>
        <w:t xml:space="preserve">The </w:t>
      </w:r>
      <w:bookmarkStart w:id="2674" w:name="DBG2387"/>
      <w:bookmarkEnd w:id="2674"/>
      <w:r>
        <w:rPr>
          <w:rFonts w:ascii="Times New Roman" w:hAnsi="Times New Roman" w:cs="Times New Roman"/>
          <w:color w:val="000000"/>
        </w:rPr>
        <w:t>provision for</w:t>
      </w:r>
      <w:bookmarkStart w:id="2675" w:name="DBG2388"/>
      <w:bookmarkEnd w:id="2675"/>
      <w:r>
        <w:rPr>
          <w:rFonts w:ascii="Times New Roman" w:hAnsi="Times New Roman" w:cs="Times New Roman"/>
          <w:color w:val="000000"/>
        </w:rPr>
        <w:t xml:space="preserve"> deferred taxation</w:t>
      </w:r>
      <w:bookmarkStart w:id="2676" w:name="DBG2389"/>
      <w:bookmarkEnd w:id="2676"/>
      <w:r>
        <w:rPr>
          <w:rFonts w:ascii="Times New Roman" w:hAnsi="Times New Roman" w:cs="Times New Roman"/>
          <w:color w:val="000000"/>
        </w:rPr>
        <w:t xml:space="preserve"> </w:t>
      </w:r>
      <w:bookmarkStart w:id="2677" w:name="DBG2390"/>
      <w:bookmarkEnd w:id="2677"/>
      <w:r>
        <w:rPr>
          <w:rFonts w:ascii="Times New Roman" w:hAnsi="Times New Roman" w:cs="Times New Roman"/>
          <w:color w:val="000000"/>
        </w:rPr>
        <w:t xml:space="preserve">consists of the tax effect of timing differences in </w:t>
      </w:r>
      <w:bookmarkStart w:id="2678" w:name="DBG2391"/>
      <w:bookmarkEnd w:id="2678"/>
      <w:r>
        <w:rPr>
          <w:rFonts w:ascii="Times New Roman" w:hAnsi="Times New Roman" w:cs="Times New Roman"/>
          <w:color w:val="000000"/>
        </w:rPr>
        <w:t>respect of: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79" w:name="DBG2392"/>
            <w:bookmarkStart w:id="2680" w:name="DBG2393"/>
            <w:bookmarkEnd w:id="2679"/>
            <w:bookmarkEnd w:id="268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81" w:name="DBG2394"/>
            <w:bookmarkEnd w:id="26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82" w:name="DBG2395"/>
            <w:bookmarkEnd w:id="268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83" w:name="DBG2396"/>
            <w:bookmarkEnd w:id="268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84" w:name="DBG2397"/>
            <w:bookmarkEnd w:id="268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85" w:name="DBG2398"/>
            <w:bookmarkEnd w:id="268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6" w:name="DBG2399"/>
            <w:bookmarkStart w:id="2687" w:name="DBG2400"/>
            <w:bookmarkEnd w:id="2686"/>
            <w:bookmarkEnd w:id="2687"/>
            <w:r>
              <w:rPr>
                <w:rFonts w:ascii="Times New Roman" w:hAnsi="Times New Roman" w:cs="Times New Roman"/>
                <w:color w:val="000000"/>
              </w:rPr>
              <w:t>Excess of taxation allowances over depreciation on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88" w:name="DBG2401"/>
            <w:bookmarkStart w:id="2689" w:name="DD283"/>
            <w:bookmarkEnd w:id="2688"/>
            <w:bookmarkEnd w:id="26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90" w:name="DBG2402"/>
            <w:bookmarkStart w:id="2691" w:name="DD284"/>
            <w:bookmarkEnd w:id="2690"/>
            <w:bookmarkEnd w:id="2691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92" w:name="DBG2403"/>
            <w:bookmarkStart w:id="2693" w:name="DBG2404"/>
            <w:bookmarkEnd w:id="2692"/>
            <w:bookmarkEnd w:id="2693"/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94" w:name="DBG2405"/>
            <w:bookmarkStart w:id="2695" w:name="DD285"/>
            <w:bookmarkEnd w:id="2694"/>
            <w:bookmarkEnd w:id="26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96" w:name="DBG2406"/>
            <w:bookmarkStart w:id="2697" w:name="DD286"/>
            <w:bookmarkEnd w:id="2696"/>
            <w:bookmarkEnd w:id="2697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98" w:name="DBG2407"/>
      <w:bookmarkEnd w:id="2698"/>
      <w:r>
        <w:rPr>
          <w:rFonts w:ascii="Arial" w:hAnsi="Arial" w:cs="Arial"/>
          <w:b/>
          <w:bCs/>
          <w:color w:val="000000"/>
        </w:rPr>
        <w:t>17.</w:t>
      </w:r>
      <w:r>
        <w:rPr>
          <w:rFonts w:ascii="Times New Roman" w:hAnsi="Times New Roman" w:cs="Times New Roman"/>
          <w:color w:val="000000"/>
        </w:rPr>
        <w:tab/>
      </w:r>
      <w:bookmarkStart w:id="2699" w:name="DBG2408"/>
      <w:bookmarkEnd w:id="2699"/>
      <w:r>
        <w:rPr>
          <w:rFonts w:ascii="Times New Roman" w:hAnsi="Times New Roman" w:cs="Times New Roman"/>
          <w:b/>
          <w:bCs/>
          <w:color w:val="000000"/>
        </w:rPr>
        <w:t>FINANCIAL RISK MANAGEMENT OBJECTIVES AND POLICIES</w:t>
      </w:r>
      <w:bookmarkStart w:id="2700" w:name="DBG2409"/>
      <w:bookmarkEnd w:id="270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01" w:name="DBG2410"/>
      <w:bookmarkEnd w:id="2701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bookmarkStart w:id="2702" w:name="DBG2411"/>
      <w:bookmarkEnd w:id="2702"/>
      <w:proofErr w:type="spellStart"/>
      <w:r>
        <w:rPr>
          <w:rFonts w:ascii="Times New Roman" w:hAnsi="Times New Roman" w:cs="Times New Roman"/>
          <w:b/>
          <w:bCs/>
          <w:color w:val="0000FF"/>
        </w:rPr>
        <w:t>FinancialRiskManagementR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appropriate</w:t>
      </w:r>
      <w:bookmarkStart w:id="2703" w:name="DBG2412"/>
      <w:bookmarkEnd w:id="2703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04" w:name="DBG2413"/>
      <w:bookmarkEnd w:id="2704"/>
      <w:r>
        <w:rPr>
          <w:rFonts w:ascii="Times New Roman" w:hAnsi="Times New Roman" w:cs="Times New Roman"/>
          <w:color w:val="000000"/>
        </w:rPr>
        <w:t xml:space="preserve">The company holds or issues financial instruments in order to achieve three main </w:t>
      </w:r>
      <w:bookmarkStart w:id="2705" w:name="DBG2414"/>
      <w:bookmarkEnd w:id="2705"/>
      <w:r>
        <w:rPr>
          <w:rFonts w:ascii="Times New Roman" w:hAnsi="Times New Roman" w:cs="Times New Roman"/>
          <w:color w:val="000000"/>
        </w:rPr>
        <w:t>objectives, being: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06" w:name="DBG2415"/>
      <w:bookmarkEnd w:id="2706"/>
      <w:r>
        <w:rPr>
          <w:rFonts w:ascii="Times New Roman" w:hAnsi="Times New Roman" w:cs="Times New Roman"/>
          <w:color w:val="000000"/>
        </w:rPr>
        <w:t xml:space="preserve">(a) </w:t>
      </w: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finance its operations;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07" w:name="DBG2416"/>
      <w:bookmarkEnd w:id="2707"/>
      <w:r>
        <w:rPr>
          <w:rFonts w:ascii="Times New Roman" w:hAnsi="Times New Roman" w:cs="Times New Roman"/>
          <w:color w:val="000000"/>
        </w:rPr>
        <w:t xml:space="preserve">(b) </w:t>
      </w: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manage its exposure to interest and currency risks arising from its operations </w:t>
      </w:r>
      <w:bookmarkStart w:id="2708" w:name="DBG2417"/>
      <w:bookmarkEnd w:id="2708"/>
      <w:r>
        <w:rPr>
          <w:rFonts w:ascii="Times New Roman" w:hAnsi="Times New Roman" w:cs="Times New Roman"/>
          <w:color w:val="000000"/>
        </w:rPr>
        <w:t>and from its sources of finance; and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09" w:name="DBG2418"/>
      <w:bookmarkEnd w:id="2709"/>
      <w:r>
        <w:rPr>
          <w:rFonts w:ascii="Times New Roman" w:hAnsi="Times New Roman" w:cs="Times New Roman"/>
          <w:color w:val="000000"/>
        </w:rPr>
        <w:t xml:space="preserve">(c) </w:t>
      </w:r>
      <w:proofErr w:type="gramStart"/>
      <w:r>
        <w:rPr>
          <w:rFonts w:ascii="Times New Roman" w:hAnsi="Times New Roman" w:cs="Times New Roman"/>
          <w:color w:val="000000"/>
        </w:rPr>
        <w:t>for</w:t>
      </w:r>
      <w:proofErr w:type="gramEnd"/>
      <w:r>
        <w:rPr>
          <w:rFonts w:ascii="Times New Roman" w:hAnsi="Times New Roman" w:cs="Times New Roman"/>
          <w:color w:val="000000"/>
        </w:rPr>
        <w:t xml:space="preserve"> trading purposes.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10" w:name="DBG2419"/>
      <w:bookmarkEnd w:id="2710"/>
      <w:r>
        <w:rPr>
          <w:rFonts w:ascii="Times New Roman" w:hAnsi="Times New Roman" w:cs="Times New Roman"/>
          <w:color w:val="000000"/>
        </w:rPr>
        <w:t xml:space="preserve">In addition, various financial instruments (e.g. trade debtors, trade creditors, </w:t>
      </w:r>
      <w:bookmarkStart w:id="2711" w:name="DBG2420"/>
      <w:bookmarkEnd w:id="2711"/>
      <w:r>
        <w:rPr>
          <w:rFonts w:ascii="Times New Roman" w:hAnsi="Times New Roman" w:cs="Times New Roman"/>
          <w:color w:val="000000"/>
        </w:rPr>
        <w:t>accruals and prepayments) arise directly from the company's operations.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12" w:name="DBG2421"/>
      <w:bookmarkEnd w:id="2712"/>
      <w:r>
        <w:rPr>
          <w:rFonts w:ascii="Times New Roman" w:hAnsi="Times New Roman" w:cs="Times New Roman"/>
          <w:color w:val="000000"/>
        </w:rPr>
        <w:t>Transactions in financial instr</w:t>
      </w:r>
      <w:r>
        <w:rPr>
          <w:rFonts w:ascii="Times New Roman" w:hAnsi="Times New Roman" w:cs="Times New Roman"/>
          <w:color w:val="000000"/>
        </w:rPr>
        <w:t xml:space="preserve">uments result in the company assuming or transferring to </w:t>
      </w:r>
      <w:bookmarkStart w:id="2713" w:name="DBG2422"/>
      <w:bookmarkEnd w:id="2713"/>
      <w:r>
        <w:rPr>
          <w:rFonts w:ascii="Times New Roman" w:hAnsi="Times New Roman" w:cs="Times New Roman"/>
          <w:color w:val="000000"/>
        </w:rPr>
        <w:t>another party one or more of the financial risks described below.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57"/>
          <w:footerReference w:type="default" r:id="rId5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32" w:name="DBG2446"/>
      <w:bookmarkEnd w:id="2732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Interest rate risk</w:t>
      </w:r>
      <w:bookmarkStart w:id="2733" w:name="DBG2447"/>
      <w:bookmarkEnd w:id="2733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34" w:name="DBG2448"/>
      <w:bookmarkEnd w:id="2734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bookmarkStart w:id="2735" w:name="DBG2449"/>
      <w:bookmarkEnd w:id="2735"/>
      <w:proofErr w:type="spellStart"/>
      <w:r>
        <w:rPr>
          <w:rFonts w:ascii="Times New Roman" w:hAnsi="Times New Roman" w:cs="Times New Roman"/>
          <w:b/>
          <w:bCs/>
          <w:color w:val="0000FF"/>
        </w:rPr>
        <w:t>InterestRateRiskR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appropriate</w:t>
      </w:r>
      <w:bookmarkStart w:id="2736" w:name="DBG2450"/>
      <w:bookmarkEnd w:id="2736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37" w:name="DBG2451"/>
      <w:bookmarkEnd w:id="2737"/>
      <w:r>
        <w:rPr>
          <w:rFonts w:ascii="Times New Roman" w:hAnsi="Times New Roman" w:cs="Times New Roman"/>
          <w:color w:val="000000"/>
        </w:rPr>
        <w:t xml:space="preserve">The following table sets out the carrying amounts by </w:t>
      </w:r>
      <w:proofErr w:type="spellStart"/>
      <w:r>
        <w:rPr>
          <w:rFonts w:ascii="Times New Roman" w:hAnsi="Times New Roman" w:cs="Times New Roman"/>
          <w:color w:val="000000"/>
        </w:rPr>
        <w:t>repricing</w:t>
      </w:r>
      <w:proofErr w:type="spellEnd"/>
      <w:r>
        <w:rPr>
          <w:rFonts w:ascii="Times New Roman" w:hAnsi="Times New Roman" w:cs="Times New Roman"/>
          <w:color w:val="000000"/>
        </w:rPr>
        <w:t xml:space="preserve">/maturity dates and </w:t>
      </w:r>
      <w:bookmarkStart w:id="2738" w:name="DBG2452"/>
      <w:bookmarkEnd w:id="2738"/>
      <w:r>
        <w:rPr>
          <w:rFonts w:ascii="Times New Roman" w:hAnsi="Times New Roman" w:cs="Times New Roman"/>
          <w:color w:val="000000"/>
        </w:rPr>
        <w:t xml:space="preserve">effective interest rates (when applicable) of the company's financial instruments that </w:t>
      </w:r>
      <w:bookmarkStart w:id="2739" w:name="DBG2453"/>
      <w:bookmarkEnd w:id="2739"/>
      <w:r>
        <w:rPr>
          <w:rFonts w:ascii="Times New Roman" w:hAnsi="Times New Roman" w:cs="Times New Roman"/>
          <w:color w:val="000000"/>
        </w:rPr>
        <w:t>are exposed to interest rate risk: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40" w:name="DBG2454"/>
      <w:bookmarkEnd w:id="2740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Credit risk</w:t>
      </w:r>
      <w:bookmarkStart w:id="2741" w:name="DBG2455"/>
      <w:bookmarkEnd w:id="2741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42" w:name="DBG2456"/>
      <w:bookmarkEnd w:id="2742"/>
      <w:r>
        <w:rPr>
          <w:rFonts w:ascii="Times New Roman" w:hAnsi="Times New Roman" w:cs="Times New Roman"/>
          <w:b/>
          <w:bCs/>
          <w:color w:val="0000FF"/>
        </w:rPr>
        <w:t>***The following text should be used as a guide. Please amen</w:t>
      </w:r>
      <w:r>
        <w:rPr>
          <w:rFonts w:ascii="Times New Roman" w:hAnsi="Times New Roman" w:cs="Times New Roman"/>
          <w:b/>
          <w:bCs/>
          <w:color w:val="0000FF"/>
        </w:rPr>
        <w:t xml:space="preserve">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CreditRiskR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</w:t>
      </w:r>
      <w:bookmarkStart w:id="2743" w:name="DBG2457"/>
      <w:bookmarkEnd w:id="2743"/>
      <w:r>
        <w:rPr>
          <w:rFonts w:ascii="Times New Roman" w:hAnsi="Times New Roman" w:cs="Times New Roman"/>
          <w:b/>
          <w:bCs/>
          <w:color w:val="0000FF"/>
        </w:rPr>
        <w:t>appropriate</w:t>
      </w:r>
      <w:bookmarkStart w:id="2744" w:name="DBG2458"/>
      <w:bookmarkEnd w:id="274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45" w:name="DBG2459"/>
      <w:bookmarkEnd w:id="2745"/>
      <w:r>
        <w:rPr>
          <w:rFonts w:ascii="Times New Roman" w:hAnsi="Times New Roman" w:cs="Times New Roman"/>
          <w:color w:val="000000"/>
        </w:rPr>
        <w:t xml:space="preserve">The company monitors credit risk closely and considers that </w:t>
      </w:r>
      <w:proofErr w:type="gramStart"/>
      <w:r>
        <w:rPr>
          <w:rFonts w:ascii="Times New Roman" w:hAnsi="Times New Roman" w:cs="Times New Roman"/>
          <w:color w:val="000000"/>
        </w:rPr>
        <w:t xml:space="preserve">its current policies of </w:t>
      </w:r>
      <w:bookmarkStart w:id="2746" w:name="DBG2460"/>
      <w:bookmarkEnd w:id="2746"/>
      <w:r>
        <w:rPr>
          <w:rFonts w:ascii="Times New Roman" w:hAnsi="Times New Roman" w:cs="Times New Roman"/>
          <w:color w:val="000000"/>
        </w:rPr>
        <w:t>credit checks meets</w:t>
      </w:r>
      <w:proofErr w:type="gramEnd"/>
      <w:r>
        <w:rPr>
          <w:rFonts w:ascii="Times New Roman" w:hAnsi="Times New Roman" w:cs="Times New Roman"/>
          <w:color w:val="000000"/>
        </w:rPr>
        <w:t xml:space="preserve"> its objectives of managing exposure to credit risk.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47" w:name="DBG2461"/>
      <w:bookmarkEnd w:id="2747"/>
      <w:r>
        <w:rPr>
          <w:rFonts w:ascii="Times New Roman" w:hAnsi="Times New Roman" w:cs="Times New Roman"/>
          <w:color w:val="000000"/>
        </w:rPr>
        <w:t xml:space="preserve">The company has no significant concentrations of credit risk. Amounts shown in the </w:t>
      </w:r>
      <w:bookmarkStart w:id="2748" w:name="DBG2462"/>
      <w:bookmarkEnd w:id="2748"/>
      <w:r>
        <w:rPr>
          <w:rFonts w:ascii="Times New Roman" w:hAnsi="Times New Roman" w:cs="Times New Roman"/>
          <w:color w:val="000000"/>
        </w:rPr>
        <w:t xml:space="preserve">balance sheet best represent the maximum credit risk exposure in the event other </w:t>
      </w:r>
      <w:bookmarkStart w:id="2749" w:name="DBG2463"/>
      <w:bookmarkEnd w:id="2749"/>
      <w:r>
        <w:rPr>
          <w:rFonts w:ascii="Times New Roman" w:hAnsi="Times New Roman" w:cs="Times New Roman"/>
          <w:color w:val="000000"/>
        </w:rPr>
        <w:t>parties fail to perform their obligations under fin</w:t>
      </w:r>
      <w:r>
        <w:rPr>
          <w:rFonts w:ascii="Times New Roman" w:hAnsi="Times New Roman" w:cs="Times New Roman"/>
          <w:color w:val="000000"/>
        </w:rPr>
        <w:t>ancial instruments.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50" w:name="DBG2464"/>
      <w:bookmarkEnd w:id="2750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Liquidity risk</w:t>
      </w:r>
      <w:bookmarkStart w:id="2751" w:name="DBG2465"/>
      <w:bookmarkEnd w:id="2751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color w:val="000000"/>
        </w:rPr>
        <w:tab/>
      </w:r>
      <w:bookmarkStart w:id="2752" w:name="DBG2466"/>
      <w:bookmarkEnd w:id="2752"/>
      <w:r>
        <w:rPr>
          <w:rFonts w:ascii="Times New Roman" w:hAnsi="Times New Roman" w:cs="Times New Roman"/>
          <w:b/>
          <w:bCs/>
          <w:color w:val="0000FF"/>
        </w:rPr>
        <w:t xml:space="preserve">***Insert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LiquidityRiskR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describe the company's policy in relation </w:t>
      </w:r>
      <w:bookmarkStart w:id="2753" w:name="DBG2467"/>
      <w:bookmarkEnd w:id="2753"/>
      <w:r>
        <w:rPr>
          <w:rFonts w:ascii="Times New Roman" w:hAnsi="Times New Roman" w:cs="Times New Roman"/>
          <w:b/>
          <w:bCs/>
          <w:color w:val="0000FF"/>
        </w:rPr>
        <w:t>to liquidity risk</w:t>
      </w:r>
      <w:proofErr w:type="gramStart"/>
      <w:r>
        <w:rPr>
          <w:rFonts w:ascii="Times New Roman" w:hAnsi="Times New Roman" w:cs="Times New Roman"/>
          <w:b/>
          <w:bCs/>
          <w:color w:val="0000FF"/>
        </w:rPr>
        <w:t>.*</w:t>
      </w:r>
      <w:proofErr w:type="gramEnd"/>
      <w:r>
        <w:rPr>
          <w:rFonts w:ascii="Times New Roman" w:hAnsi="Times New Roman" w:cs="Times New Roman"/>
          <w:b/>
          <w:bCs/>
          <w:color w:val="0000FF"/>
        </w:rPr>
        <w:t>**</w:t>
      </w:r>
      <w:bookmarkStart w:id="2754" w:name="DBG2468"/>
      <w:bookmarkEnd w:id="2754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FF"/>
        </w:rPr>
        <w:tab/>
      </w:r>
      <w:bookmarkStart w:id="2755" w:name="DBG2469"/>
      <w:bookmarkEnd w:id="2755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Currency risk</w:t>
      </w:r>
      <w:bookmarkStart w:id="2756" w:name="DBG2470"/>
      <w:bookmarkEnd w:id="2756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57" w:name="DBG2471"/>
      <w:bookmarkEnd w:id="2757"/>
      <w:r>
        <w:rPr>
          <w:rFonts w:ascii="Times New Roman" w:hAnsi="Times New Roman" w:cs="Times New Roman"/>
          <w:b/>
          <w:bCs/>
          <w:color w:val="0000FF"/>
        </w:rPr>
        <w:t xml:space="preserve">***Insert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CurrencyRiskR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describe the company's policy in relation </w:t>
      </w:r>
      <w:bookmarkStart w:id="2758" w:name="DBG2472"/>
      <w:bookmarkEnd w:id="2758"/>
      <w:r>
        <w:rPr>
          <w:rFonts w:ascii="Times New Roman" w:hAnsi="Times New Roman" w:cs="Times New Roman"/>
          <w:b/>
          <w:bCs/>
          <w:color w:val="0000FF"/>
        </w:rPr>
        <w:t>to currency risk.</w:t>
      </w:r>
      <w:bookmarkStart w:id="2759" w:name="DBG2473"/>
      <w:bookmarkEnd w:id="2759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60" w:name="DBG2474"/>
      <w:bookmarkEnd w:id="2760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Fair values of financial assets and liabilities</w:t>
      </w:r>
      <w:bookmarkStart w:id="2761" w:name="DBG2475"/>
      <w:bookmarkEnd w:id="276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62" w:name="DBG2476"/>
      <w:bookmarkEnd w:id="2762"/>
      <w:r>
        <w:rPr>
          <w:rFonts w:ascii="Times New Roman" w:hAnsi="Times New Roman" w:cs="Times New Roman"/>
          <w:color w:val="000000"/>
        </w:rPr>
        <w:t>Set ou</w:t>
      </w:r>
      <w:r>
        <w:rPr>
          <w:rFonts w:ascii="Times New Roman" w:hAnsi="Times New Roman" w:cs="Times New Roman"/>
          <w:color w:val="000000"/>
        </w:rPr>
        <w:t xml:space="preserve">t below is a comparison by category of carrying amounts and fair values of all of </w:t>
      </w:r>
      <w:bookmarkStart w:id="2763" w:name="DBG2477"/>
      <w:bookmarkEnd w:id="2763"/>
      <w:r>
        <w:rPr>
          <w:rFonts w:ascii="Times New Roman" w:hAnsi="Times New Roman" w:cs="Times New Roman"/>
          <w:color w:val="000000"/>
        </w:rPr>
        <w:t xml:space="preserve">the company's financial instruments that are carried in the financial statements at </w:t>
      </w:r>
      <w:bookmarkStart w:id="2764" w:name="DBG2478"/>
      <w:bookmarkEnd w:id="2764"/>
      <w:r>
        <w:rPr>
          <w:rFonts w:ascii="Times New Roman" w:hAnsi="Times New Roman" w:cs="Times New Roman"/>
          <w:color w:val="000000"/>
        </w:rPr>
        <w:t>other than fair values: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65" w:name="DBG2479"/>
      <w:bookmarkEnd w:id="2765"/>
      <w:r>
        <w:rPr>
          <w:rFonts w:ascii="Times New Roman" w:hAnsi="Times New Roman" w:cs="Times New Roman"/>
          <w:color w:val="000000"/>
        </w:rPr>
        <w:t xml:space="preserve">Insert text in </w:t>
      </w:r>
      <w:proofErr w:type="spellStart"/>
      <w:r>
        <w:rPr>
          <w:rFonts w:ascii="Times New Roman" w:hAnsi="Times New Roman" w:cs="Times New Roman"/>
          <w:color w:val="000000"/>
        </w:rPr>
        <w:t>reportp</w:t>
      </w:r>
      <w:r>
        <w:rPr>
          <w:rFonts w:ascii="Times New Roman" w:hAnsi="Times New Roman" w:cs="Times New Roman"/>
          <w:color w:val="000000"/>
        </w:rPr>
        <w:t>ad</w:t>
      </w:r>
      <w:proofErr w:type="spellEnd"/>
      <w:r>
        <w:rPr>
          <w:rFonts w:ascii="Times New Roman" w:hAnsi="Times New Roman" w:cs="Times New Roman"/>
          <w:color w:val="000000"/>
        </w:rPr>
        <w:t xml:space="preserve"> FinancialInstrumentFairValue2R on the methods and assumptions </w:t>
      </w:r>
      <w:bookmarkStart w:id="2766" w:name="DBG2480"/>
      <w:bookmarkEnd w:id="2766"/>
      <w:r>
        <w:rPr>
          <w:rFonts w:ascii="Times New Roman" w:hAnsi="Times New Roman" w:cs="Times New Roman"/>
          <w:color w:val="000000"/>
        </w:rPr>
        <w:t xml:space="preserve">used by the company in estimating the fair values of financial instruments included in </w:t>
      </w:r>
      <w:bookmarkStart w:id="2767" w:name="DBG2481"/>
      <w:bookmarkEnd w:id="2767"/>
      <w:r>
        <w:rPr>
          <w:rFonts w:ascii="Times New Roman" w:hAnsi="Times New Roman" w:cs="Times New Roman"/>
          <w:color w:val="000000"/>
        </w:rPr>
        <w:t>the above table.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59"/>
          <w:footerReference w:type="default" r:id="rId6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91" w:name="DBG2505"/>
      <w:bookmarkEnd w:id="2791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Hedging activities</w:t>
      </w:r>
      <w:bookmarkStart w:id="2792" w:name="DBG2506"/>
      <w:bookmarkEnd w:id="2792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93" w:name="DBG2507"/>
      <w:bookmarkEnd w:id="2793"/>
      <w:r>
        <w:rPr>
          <w:rFonts w:ascii="Times New Roman" w:hAnsi="Times New Roman" w:cs="Times New Roman"/>
          <w:b/>
          <w:bCs/>
          <w:color w:val="0000FF"/>
        </w:rPr>
        <w:t xml:space="preserve">Insert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HedgingActivitiesR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disclose the following information for </w:t>
      </w:r>
      <w:bookmarkStart w:id="2794" w:name="DBG2508"/>
      <w:bookmarkEnd w:id="2794"/>
      <w:r>
        <w:rPr>
          <w:rFonts w:ascii="Times New Roman" w:hAnsi="Times New Roman" w:cs="Times New Roman"/>
          <w:b/>
          <w:bCs/>
          <w:color w:val="0000FF"/>
        </w:rPr>
        <w:t>each of:</w:t>
      </w:r>
      <w:bookmarkStart w:id="2795" w:name="DBG2509"/>
      <w:bookmarkEnd w:id="2795"/>
      <w:r>
        <w:rPr>
          <w:rFonts w:ascii="Times New Roman" w:hAnsi="Times New Roman" w:cs="Times New Roman"/>
          <w:color w:val="000000"/>
        </w:rPr>
        <w:t xml:space="preserve"> </w:t>
      </w:r>
      <w:bookmarkStart w:id="2796" w:name="DBG2510"/>
      <w:bookmarkEnd w:id="2796"/>
      <w:r>
        <w:rPr>
          <w:rFonts w:ascii="Times New Roman" w:hAnsi="Times New Roman" w:cs="Times New Roman"/>
          <w:b/>
          <w:bCs/>
          <w:color w:val="0000FF"/>
        </w:rPr>
        <w:t>fair value hedges, cash flow hedges and</w:t>
      </w:r>
      <w:r>
        <w:rPr>
          <w:rFonts w:ascii="Times New Roman" w:hAnsi="Times New Roman" w:cs="Times New Roman"/>
          <w:b/>
          <w:bCs/>
          <w:color w:val="0000FF"/>
        </w:rPr>
        <w:t xml:space="preserve"> hedges of a net investment in a </w:t>
      </w:r>
      <w:bookmarkStart w:id="2797" w:name="DBG2511"/>
      <w:bookmarkEnd w:id="2797"/>
      <w:r>
        <w:rPr>
          <w:rFonts w:ascii="Times New Roman" w:hAnsi="Times New Roman" w:cs="Times New Roman"/>
          <w:b/>
          <w:bCs/>
          <w:color w:val="0000FF"/>
        </w:rPr>
        <w:t>foreign entity;</w:t>
      </w:r>
      <w:bookmarkStart w:id="2798" w:name="DBG2512"/>
      <w:bookmarkEnd w:id="279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99" w:name="DBG2513"/>
      <w:bookmarkEnd w:id="2799"/>
      <w:r>
        <w:rPr>
          <w:rFonts w:ascii="Times New Roman" w:hAnsi="Times New Roman" w:cs="Times New Roman"/>
          <w:color w:val="000000"/>
        </w:rPr>
        <w:t>(a) A description of the hedge;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00" w:name="DBG2514"/>
      <w:bookmarkEnd w:id="2800"/>
      <w:r>
        <w:rPr>
          <w:rFonts w:ascii="Times New Roman" w:hAnsi="Times New Roman" w:cs="Times New Roman"/>
          <w:color w:val="000000"/>
        </w:rPr>
        <w:t xml:space="preserve">(b) A description of the financial instruments designated as hedging instruments and </w:t>
      </w:r>
      <w:bookmarkStart w:id="2801" w:name="DBG2515"/>
      <w:bookmarkEnd w:id="2801"/>
      <w:r>
        <w:rPr>
          <w:rFonts w:ascii="Times New Roman" w:hAnsi="Times New Roman" w:cs="Times New Roman"/>
          <w:color w:val="000000"/>
        </w:rPr>
        <w:t>their fair value</w:t>
      </w:r>
      <w:r>
        <w:rPr>
          <w:rFonts w:ascii="Times New Roman" w:hAnsi="Times New Roman" w:cs="Times New Roman"/>
          <w:color w:val="000000"/>
        </w:rPr>
        <w:t>s at the balance sheet date;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02" w:name="DBG2516"/>
      <w:bookmarkEnd w:id="2802"/>
      <w:r>
        <w:rPr>
          <w:rFonts w:ascii="Times New Roman" w:hAnsi="Times New Roman" w:cs="Times New Roman"/>
          <w:color w:val="000000"/>
        </w:rPr>
        <w:t>(c) The nature of the risks being hedged; and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03" w:name="DBG2517"/>
      <w:bookmarkEnd w:id="2803"/>
      <w:r>
        <w:rPr>
          <w:rFonts w:ascii="Times New Roman" w:hAnsi="Times New Roman" w:cs="Times New Roman"/>
          <w:color w:val="000000"/>
        </w:rPr>
        <w:t xml:space="preserve">(d) For cash flow hedges, the periods in which the cash flows are expected to occur, </w:t>
      </w:r>
      <w:bookmarkStart w:id="2804" w:name="DBG2518"/>
      <w:bookmarkEnd w:id="2804"/>
      <w:r>
        <w:rPr>
          <w:rFonts w:ascii="Times New Roman" w:hAnsi="Times New Roman" w:cs="Times New Roman"/>
          <w:color w:val="000000"/>
        </w:rPr>
        <w:t>when they are expected to affect the profit and lo</w:t>
      </w:r>
      <w:r>
        <w:rPr>
          <w:rFonts w:ascii="Times New Roman" w:hAnsi="Times New Roman" w:cs="Times New Roman"/>
          <w:color w:val="000000"/>
        </w:rPr>
        <w:t xml:space="preserve">ss account, and a description of any </w:t>
      </w:r>
      <w:bookmarkStart w:id="2805" w:name="DBG2519"/>
      <w:bookmarkEnd w:id="2805"/>
      <w:r>
        <w:rPr>
          <w:rFonts w:ascii="Times New Roman" w:hAnsi="Times New Roman" w:cs="Times New Roman"/>
          <w:color w:val="000000"/>
        </w:rPr>
        <w:t xml:space="preserve">forecasted transaction for which hedge accounting had been previously used, but which </w:t>
      </w:r>
      <w:bookmarkStart w:id="2806" w:name="DBG2520"/>
      <w:bookmarkEnd w:id="2806"/>
      <w:r>
        <w:rPr>
          <w:rFonts w:ascii="Times New Roman" w:hAnsi="Times New Roman" w:cs="Times New Roman"/>
          <w:color w:val="000000"/>
        </w:rPr>
        <w:t>is no longer expected to occur.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07" w:name="DBG2521"/>
      <w:bookmarkEnd w:id="2807"/>
      <w:r>
        <w:rPr>
          <w:rFonts w:ascii="Arial" w:hAnsi="Arial" w:cs="Arial"/>
          <w:b/>
          <w:bCs/>
          <w:color w:val="000000"/>
        </w:rPr>
        <w:t>18.</w:t>
      </w:r>
      <w:r>
        <w:rPr>
          <w:rFonts w:ascii="Times New Roman" w:hAnsi="Times New Roman" w:cs="Times New Roman"/>
          <w:color w:val="000000"/>
        </w:rPr>
        <w:tab/>
      </w:r>
      <w:bookmarkStart w:id="2808" w:name="DBG2522"/>
      <w:bookmarkEnd w:id="2808"/>
      <w:r>
        <w:rPr>
          <w:rFonts w:ascii="Times New Roman" w:hAnsi="Times New Roman" w:cs="Times New Roman"/>
          <w:b/>
          <w:bCs/>
          <w:color w:val="000000"/>
        </w:rPr>
        <w:t>RELATED PARTY TRANSACTIONS</w:t>
      </w:r>
      <w:bookmarkStart w:id="2809" w:name="DBG2523"/>
      <w:bookmarkEnd w:id="2809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10" w:name="DBG2524"/>
      <w:bookmarkEnd w:id="2810"/>
      <w:r>
        <w:rPr>
          <w:rFonts w:ascii="Times New Roman" w:hAnsi="Times New Roman" w:cs="Times New Roman"/>
          <w:b/>
          <w:bCs/>
          <w:color w:val="0000FF"/>
        </w:rPr>
        <w:t xml:space="preserve">***** Amend text in REPORTPAD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relparties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*****</w:t>
      </w:r>
      <w:bookmarkStart w:id="2811" w:name="DBG2525"/>
      <w:bookmarkEnd w:id="2811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12" w:name="DBG2526"/>
      <w:bookmarkEnd w:id="2812"/>
      <w:r>
        <w:rPr>
          <w:rFonts w:ascii="Times New Roman" w:hAnsi="Times New Roman" w:cs="Times New Roman"/>
          <w:color w:val="000000"/>
        </w:rPr>
        <w:t>The company was under the control of Mr ******** throughout the current</w:t>
      </w:r>
      <w:bookmarkStart w:id="2813" w:name="DBG2527"/>
      <w:bookmarkEnd w:id="2813"/>
      <w:r>
        <w:rPr>
          <w:rFonts w:ascii="Times New Roman" w:hAnsi="Times New Roman" w:cs="Times New Roman"/>
          <w:color w:val="000000"/>
        </w:rPr>
        <w:t xml:space="preserve"> and previous year. Mr ********* is the managing director and majority</w:t>
      </w:r>
      <w:bookmarkStart w:id="2814" w:name="DBG2528"/>
      <w:bookmarkEnd w:id="2814"/>
      <w:r>
        <w:rPr>
          <w:rFonts w:ascii="Times New Roman" w:hAnsi="Times New Roman" w:cs="Times New Roman"/>
          <w:color w:val="000000"/>
        </w:rPr>
        <w:t xml:space="preserve"> shareholder.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15" w:name="DBG2529"/>
      <w:bookmarkEnd w:id="2815"/>
      <w:r>
        <w:rPr>
          <w:rFonts w:ascii="Times New Roman" w:hAnsi="Times New Roman" w:cs="Times New Roman"/>
          <w:color w:val="000000"/>
        </w:rPr>
        <w:t>No transactions with related parties were undertaken such as are required</w:t>
      </w:r>
      <w:bookmarkStart w:id="2816" w:name="DBG2530"/>
      <w:bookmarkEnd w:id="2816"/>
      <w:r>
        <w:rPr>
          <w:rFonts w:ascii="Times New Roman" w:hAnsi="Times New Roman" w:cs="Times New Roman"/>
          <w:color w:val="000000"/>
        </w:rPr>
        <w:t xml:space="preserve"> to be disclosed under Financial Reporting Standard 8. (** Change FRS8 to FRSSE if </w:t>
      </w:r>
      <w:bookmarkStart w:id="2817" w:name="DBG2531"/>
      <w:bookmarkEnd w:id="2817"/>
      <w:r>
        <w:rPr>
          <w:rFonts w:ascii="Times New Roman" w:hAnsi="Times New Roman" w:cs="Times New Roman"/>
          <w:color w:val="000000"/>
        </w:rPr>
        <w:t>applicable **)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1"/>
          <w:footerReference w:type="default" r:id="rId6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41" w:name="DBG2550"/>
      <w:bookmarkEnd w:id="2841"/>
      <w:r>
        <w:rPr>
          <w:rFonts w:ascii="Arial" w:hAnsi="Arial" w:cs="Arial"/>
          <w:b/>
          <w:bCs/>
          <w:color w:val="000000"/>
        </w:rPr>
        <w:t>19.</w:t>
      </w:r>
      <w:r>
        <w:rPr>
          <w:rFonts w:ascii="Times New Roman" w:hAnsi="Times New Roman" w:cs="Times New Roman"/>
          <w:color w:val="000000"/>
        </w:rPr>
        <w:tab/>
      </w:r>
      <w:bookmarkStart w:id="2842" w:name="DBG2551"/>
      <w:bookmarkEnd w:id="2842"/>
      <w:r>
        <w:rPr>
          <w:rFonts w:ascii="Times New Roman" w:hAnsi="Times New Roman" w:cs="Times New Roman"/>
          <w:b/>
          <w:bCs/>
          <w:color w:val="000000"/>
        </w:rPr>
        <w:t>SHARE CAPITAL</w:t>
      </w:r>
      <w:bookmarkStart w:id="2843" w:name="DBG2552"/>
      <w:bookmarkEnd w:id="2843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44" w:name="DBG2553"/>
      <w:bookmarkEnd w:id="2844"/>
      <w:r>
        <w:rPr>
          <w:rFonts w:ascii="Times New Roman" w:hAnsi="Times New Roman" w:cs="Times New Roman"/>
          <w:b/>
          <w:bCs/>
          <w:color w:val="000000"/>
        </w:rPr>
        <w:t>Authorised share capital:</w:t>
      </w:r>
      <w:bookmarkStart w:id="2845" w:name="DBG2554"/>
      <w:bookmarkEnd w:id="2845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46" w:name="DBG2555"/>
            <w:bookmarkStart w:id="2847" w:name="DBG2556"/>
            <w:bookmarkEnd w:id="2846"/>
            <w:bookmarkEnd w:id="284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48" w:name="DBG2557"/>
            <w:bookmarkEnd w:id="28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49" w:name="DBG2558"/>
            <w:bookmarkEnd w:id="2849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50" w:name="DBG2559"/>
            <w:bookmarkEnd w:id="285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51" w:name="DBG2560"/>
            <w:bookmarkEnd w:id="285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52" w:name="DBG2561"/>
            <w:bookmarkEnd w:id="285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53" w:name="DBG2562"/>
            <w:bookmarkStart w:id="2854" w:name="DBG2563"/>
            <w:bookmarkEnd w:id="2853"/>
            <w:bookmarkEnd w:id="2854"/>
            <w:r>
              <w:rPr>
                <w:rFonts w:ascii="Times New Roman" w:hAnsi="Times New Roman" w:cs="Times New Roman"/>
                <w:color w:val="000000"/>
              </w:rPr>
              <w:t>3,981,190 Ordinary shares of £1 each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55" w:name="DBG2564"/>
            <w:bookmarkStart w:id="2856" w:name="DD287"/>
            <w:bookmarkEnd w:id="2855"/>
            <w:bookmarkEnd w:id="28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57" w:name="DBG2565"/>
            <w:bookmarkStart w:id="2858" w:name="DD288"/>
            <w:bookmarkEnd w:id="2857"/>
            <w:bookmarkEnd w:id="2858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59" w:name="DBG2566"/>
      <w:bookmarkEnd w:id="2859"/>
      <w:r>
        <w:rPr>
          <w:rFonts w:ascii="Times New Roman" w:hAnsi="Times New Roman" w:cs="Times New Roman"/>
          <w:b/>
          <w:bCs/>
          <w:color w:val="000000"/>
        </w:rPr>
        <w:t>Allotted and called up:</w:t>
      </w:r>
      <w:bookmarkStart w:id="2860" w:name="DBG2567"/>
      <w:bookmarkEnd w:id="286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61" w:name="DBG2568"/>
            <w:bookmarkEnd w:id="2861"/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2862" w:name="DBG2569"/>
            <w:bookmarkEnd w:id="28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2863" w:name="DBG2570"/>
            <w:bookmarkEnd w:id="2863"/>
            <w:r>
              <w:rPr>
                <w:rFonts w:ascii="Times New Roman" w:hAnsi="Times New Roman" w:cs="Times New Roman"/>
                <w:color w:val="000000"/>
              </w:rPr>
              <w:t xml:space="preserve">2007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64" w:name="DBG2571"/>
            <w:bookmarkEnd w:id="2864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65" w:name="DBG2572"/>
            <w:bookmarkEnd w:id="286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66" w:name="DBG2573"/>
            <w:bookmarkEnd w:id="286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67" w:name="DBG2574"/>
            <w:bookmarkEnd w:id="286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68" w:name="DBG2575"/>
            <w:bookmarkEnd w:id="286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69" w:name="DBG2576"/>
            <w:bookmarkStart w:id="2870" w:name="DBG2577"/>
            <w:bookmarkEnd w:id="2869"/>
            <w:bookmarkEnd w:id="2870"/>
            <w:r>
              <w:rPr>
                <w:rFonts w:ascii="Times New Roman" w:hAnsi="Times New Roman" w:cs="Times New Roman"/>
                <w:color w:val="000000"/>
              </w:rPr>
              <w:t>3,981,190 Ordinary shares of £1 each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71" w:name="DBG2578"/>
            <w:bookmarkStart w:id="2872" w:name="DD289"/>
            <w:bookmarkEnd w:id="2871"/>
            <w:bookmarkEnd w:id="28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73" w:name="DBG2579"/>
            <w:bookmarkStart w:id="2874" w:name="DD290"/>
            <w:bookmarkEnd w:id="2873"/>
            <w:bookmarkEnd w:id="28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75" w:name="DBG2580"/>
            <w:bookmarkStart w:id="2876" w:name="DD291"/>
            <w:bookmarkEnd w:id="2875"/>
            <w:bookmarkEnd w:id="2876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77" w:name="DBG2581"/>
            <w:bookmarkStart w:id="2878" w:name="DD292"/>
            <w:bookmarkEnd w:id="2877"/>
            <w:bookmarkEnd w:id="2878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879" w:name="DBG2582"/>
      <w:bookmarkEnd w:id="2879"/>
    </w:p>
    <w:p w:rsidR="00000000" w:rsidRDefault="00C51B7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80" w:name="DBG2583"/>
      <w:bookmarkEnd w:id="2880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881" w:name="DBG2584"/>
      <w:bookmarkEnd w:id="2881"/>
    </w:p>
    <w:p w:rsidR="00000000" w:rsidRDefault="00C51B78">
      <w:pPr>
        <w:widowControl w:val="0"/>
        <w:tabs>
          <w:tab w:val="left" w:pos="1162"/>
          <w:tab w:val="left" w:pos="2091"/>
          <w:tab w:val="right" w:pos="70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82" w:name="DBG2585"/>
      <w:bookmarkEnd w:id="2882"/>
      <w:r>
        <w:rPr>
          <w:rFonts w:ascii="Times New Roman" w:hAnsi="Times New Roman" w:cs="Times New Roman"/>
          <w:b/>
          <w:bCs/>
          <w:color w:val="000000"/>
        </w:rPr>
        <w:t>******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883" w:name="DBG2586"/>
      <w:bookmarkEnd w:id="2883"/>
      <w:r>
        <w:rPr>
          <w:rFonts w:ascii="Times New Roman" w:hAnsi="Times New Roman" w:cs="Times New Roman"/>
          <w:b/>
          <w:bCs/>
          <w:color w:val="000000"/>
        </w:rPr>
        <w:t>THERE IS AN ERROR IN THE NOTE TOTAL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884" w:name="DBG2587"/>
      <w:bookmarkEnd w:id="2884"/>
      <w:r>
        <w:rPr>
          <w:rFonts w:ascii="Times New Roman" w:hAnsi="Times New Roman" w:cs="Times New Roman"/>
          <w:b/>
          <w:bCs/>
          <w:color w:val="000000"/>
        </w:rPr>
        <w:t>******</w:t>
      </w:r>
      <w:bookmarkStart w:id="2885" w:name="DBG2588"/>
      <w:bookmarkEnd w:id="2885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2813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86" w:name="DBG2589"/>
            <w:bookmarkStart w:id="2887" w:name="DBG2590"/>
            <w:bookmarkEnd w:id="2886"/>
            <w:bookmarkEnd w:id="28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value of issued equity share capital in the balance sheet is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88" w:name="DBG2591"/>
            <w:bookmarkStart w:id="2889" w:name="DD293"/>
            <w:bookmarkEnd w:id="2888"/>
            <w:bookmarkEnd w:id="28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90" w:name="DBG2592"/>
            <w:bookmarkStart w:id="2891" w:name="DD294"/>
            <w:bookmarkEnd w:id="2890"/>
            <w:bookmarkEnd w:id="289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92" w:name="DBG2593"/>
            <w:bookmarkStart w:id="2893" w:name="DBG2594"/>
            <w:bookmarkEnd w:id="2892"/>
            <w:bookmarkEnd w:id="28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value in the note is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94" w:name="DBG2595"/>
            <w:bookmarkStart w:id="2895" w:name="DD295"/>
            <w:bookmarkEnd w:id="2894"/>
            <w:bookmarkEnd w:id="28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96" w:name="DBG2596"/>
            <w:bookmarkStart w:id="2897" w:name="DD296"/>
            <w:bookmarkEnd w:id="2896"/>
            <w:bookmarkEnd w:id="2897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98" w:name="DBG2597"/>
            <w:bookmarkStart w:id="2899" w:name="DBG2598"/>
            <w:bookmarkEnd w:id="2898"/>
            <w:bookmarkEnd w:id="28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00" w:name="DBG2599"/>
            <w:bookmarkStart w:id="2901" w:name="DD297"/>
            <w:bookmarkEnd w:id="2900"/>
            <w:bookmarkEnd w:id="29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02" w:name="DBG2600"/>
            <w:bookmarkStart w:id="2903" w:name="DD298"/>
            <w:bookmarkEnd w:id="2902"/>
            <w:bookmarkEnd w:id="2903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</w:t>
            </w: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04" w:name="DBG2601"/>
      <w:bookmarkEnd w:id="2904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905" w:name="DBG2602"/>
      <w:bookmarkEnd w:id="2905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906" w:name="DBG2603"/>
      <w:bookmarkEnd w:id="2906"/>
      <w:r>
        <w:rPr>
          <w:rFonts w:ascii="Arial" w:hAnsi="Arial" w:cs="Arial"/>
          <w:b/>
          <w:bCs/>
          <w:color w:val="000000"/>
        </w:rPr>
        <w:t>20.</w:t>
      </w:r>
      <w:r>
        <w:rPr>
          <w:rFonts w:ascii="Times New Roman" w:hAnsi="Times New Roman" w:cs="Times New Roman"/>
          <w:color w:val="000000"/>
        </w:rPr>
        <w:tab/>
      </w:r>
      <w:bookmarkStart w:id="2907" w:name="DBG2604"/>
      <w:bookmarkEnd w:id="2907"/>
      <w:r>
        <w:rPr>
          <w:rFonts w:ascii="Times New Roman" w:hAnsi="Times New Roman" w:cs="Times New Roman"/>
          <w:b/>
          <w:bCs/>
          <w:color w:val="000000"/>
        </w:rPr>
        <w:t>PROFIT AND LOSS ACCOUNT</w:t>
      </w:r>
      <w:bookmarkStart w:id="2908" w:name="DBG2605"/>
      <w:bookmarkEnd w:id="290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09" w:name="DBG2606"/>
            <w:bookmarkStart w:id="2910" w:name="DBG2607"/>
            <w:bookmarkEnd w:id="2909"/>
            <w:bookmarkEnd w:id="291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11" w:name="DBG2608"/>
            <w:bookmarkEnd w:id="29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12" w:name="DBG2609"/>
            <w:bookmarkEnd w:id="291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13" w:name="DBG2610"/>
            <w:bookmarkEnd w:id="291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14" w:name="DBG2611"/>
            <w:bookmarkEnd w:id="291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915" w:name="DBG2612"/>
            <w:bookmarkEnd w:id="291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16" w:name="DBG2613"/>
            <w:bookmarkStart w:id="2917" w:name="DBG2614"/>
            <w:bookmarkEnd w:id="2916"/>
            <w:bookmarkEnd w:id="2917"/>
            <w:r>
              <w:rPr>
                <w:rFonts w:ascii="Times New Roman" w:hAnsi="Times New Roman" w:cs="Times New Roman"/>
                <w:color w:val="000000"/>
              </w:rPr>
              <w:t>Balance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18" w:name="DBG2615"/>
            <w:bookmarkStart w:id="2919" w:name="DD299"/>
            <w:bookmarkEnd w:id="2918"/>
            <w:bookmarkEnd w:id="29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390,957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20" w:name="DBG2616"/>
            <w:bookmarkStart w:id="2921" w:name="DD300"/>
            <w:bookmarkEnd w:id="2920"/>
            <w:bookmarkEnd w:id="292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22" w:name="DBG2617"/>
            <w:bookmarkStart w:id="2923" w:name="DBG2618"/>
            <w:bookmarkEnd w:id="2922"/>
            <w:bookmarkEnd w:id="2923"/>
            <w:r>
              <w:rPr>
                <w:rFonts w:ascii="Times New Roman" w:hAnsi="Times New Roman" w:cs="Times New Roman"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24" w:name="DBG2619"/>
            <w:bookmarkStart w:id="2925" w:name="DD301"/>
            <w:bookmarkEnd w:id="2924"/>
            <w:bookmarkEnd w:id="292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899,585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26" w:name="DBG2620"/>
            <w:bookmarkStart w:id="2927" w:name="DD302"/>
            <w:bookmarkEnd w:id="2926"/>
            <w:bookmarkEnd w:id="292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28" w:name="DBG2621"/>
            <w:bookmarkStart w:id="2929" w:name="DBG2622"/>
            <w:bookmarkEnd w:id="2928"/>
            <w:bookmarkEnd w:id="2929"/>
            <w:r>
              <w:rPr>
                <w:rFonts w:ascii="Times New Roman" w:hAnsi="Times New Roman" w:cs="Times New Roman"/>
                <w:color w:val="000000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30" w:name="DBG2623"/>
            <w:bookmarkStart w:id="2931" w:name="DD303"/>
            <w:bookmarkEnd w:id="2930"/>
            <w:bookmarkEnd w:id="29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(1,000,000)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32" w:name="DBG2624"/>
            <w:bookmarkStart w:id="2933" w:name="DD304"/>
            <w:bookmarkEnd w:id="2932"/>
            <w:bookmarkEnd w:id="293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34" w:name="DBG2625"/>
            <w:bookmarkStart w:id="2935" w:name="DBG2626"/>
            <w:bookmarkEnd w:id="2934"/>
            <w:bookmarkEnd w:id="2935"/>
            <w:r>
              <w:rPr>
                <w:rFonts w:ascii="Times New Roman" w:hAnsi="Times New Roman" w:cs="Times New Roman"/>
                <w:color w:val="000000"/>
              </w:rPr>
              <w:t>Balance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36" w:name="DBG2627"/>
            <w:bookmarkStart w:id="2937" w:name="DD305"/>
            <w:bookmarkEnd w:id="2936"/>
            <w:bookmarkEnd w:id="29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290,542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38" w:name="DBG2628"/>
            <w:bookmarkStart w:id="2939" w:name="DD306"/>
            <w:bookmarkEnd w:id="2938"/>
            <w:bookmarkEnd w:id="293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940" w:name="DBG2629"/>
      <w:bookmarkEnd w:id="2940"/>
    </w:p>
    <w:p w:rsidR="00000000" w:rsidRDefault="00C51B7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41" w:name="DBG2630"/>
      <w:bookmarkEnd w:id="2941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942" w:name="DBG2631"/>
      <w:bookmarkEnd w:id="2942"/>
    </w:p>
    <w:p w:rsidR="00000000" w:rsidRDefault="00C51B78">
      <w:pPr>
        <w:widowControl w:val="0"/>
        <w:tabs>
          <w:tab w:val="left" w:pos="1162"/>
          <w:tab w:val="left" w:pos="2091"/>
          <w:tab w:val="right" w:pos="70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43" w:name="DBG2632"/>
      <w:bookmarkEnd w:id="2943"/>
      <w:r>
        <w:rPr>
          <w:rFonts w:ascii="Times New Roman" w:hAnsi="Times New Roman" w:cs="Times New Roman"/>
          <w:b/>
          <w:bCs/>
          <w:color w:val="000000"/>
        </w:rPr>
        <w:t>******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944" w:name="DBG2633"/>
      <w:bookmarkEnd w:id="2944"/>
      <w:r>
        <w:rPr>
          <w:rFonts w:ascii="Times New Roman" w:hAnsi="Times New Roman" w:cs="Times New Roman"/>
          <w:b/>
          <w:bCs/>
          <w:color w:val="000000"/>
        </w:rPr>
        <w:t>THERE IS AN ERROR IN THE NOTE TOTAL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945" w:name="DBG2634"/>
      <w:bookmarkEnd w:id="2945"/>
      <w:r>
        <w:rPr>
          <w:rFonts w:ascii="Times New Roman" w:hAnsi="Times New Roman" w:cs="Times New Roman"/>
          <w:b/>
          <w:bCs/>
          <w:color w:val="000000"/>
        </w:rPr>
        <w:t>******</w:t>
      </w:r>
      <w:bookmarkStart w:id="2946" w:name="DBG2635"/>
      <w:bookmarkEnd w:id="2946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370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47" w:name="DBG2636"/>
            <w:bookmarkStart w:id="2948" w:name="DBG2637"/>
            <w:bookmarkEnd w:id="2947"/>
            <w:bookmarkEnd w:id="29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opening balance in the current year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49" w:name="DBG2638"/>
            <w:bookmarkStart w:id="2950" w:name="DD307"/>
            <w:bookmarkEnd w:id="2949"/>
            <w:bookmarkEnd w:id="2950"/>
            <w:r>
              <w:rPr>
                <w:rFonts w:ascii="Times New Roman" w:hAnsi="Times New Roman" w:cs="Times New Roman"/>
                <w:color w:val="000000"/>
              </w:rPr>
              <w:t>390,957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51" w:name="DBG2639"/>
            <w:bookmarkStart w:id="2952" w:name="DBG2640"/>
            <w:bookmarkEnd w:id="2951"/>
            <w:bookmarkEnd w:id="29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The closing balance in the comparative year is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53" w:name="DBG2641"/>
            <w:bookmarkStart w:id="2954" w:name="DD308"/>
            <w:bookmarkEnd w:id="2953"/>
            <w:bookmarkEnd w:id="295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55" w:name="DBG2642"/>
            <w:bookmarkStart w:id="2956" w:name="DBG2643"/>
            <w:bookmarkEnd w:id="2955"/>
            <w:bookmarkEnd w:id="29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57" w:name="DBG2644"/>
            <w:bookmarkStart w:id="2958" w:name="DD309"/>
            <w:bookmarkEnd w:id="2957"/>
            <w:bookmarkEnd w:id="2958"/>
            <w:r>
              <w:rPr>
                <w:rFonts w:ascii="Times New Roman" w:hAnsi="Times New Roman" w:cs="Times New Roman"/>
                <w:color w:val="000000"/>
              </w:rPr>
              <w:t>390,957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59" w:name="DBG2645"/>
      <w:bookmarkEnd w:id="2959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960" w:name="DBG2646"/>
      <w:bookmarkEnd w:id="296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3"/>
          <w:footerReference w:type="default" r:id="rId6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979" w:name="DBG2665"/>
      <w:bookmarkEnd w:id="2979"/>
      <w:r>
        <w:rPr>
          <w:rFonts w:ascii="Arial" w:hAnsi="Arial" w:cs="Arial"/>
          <w:b/>
          <w:bCs/>
          <w:color w:val="000000"/>
        </w:rPr>
        <w:t>21.</w:t>
      </w:r>
      <w:r>
        <w:rPr>
          <w:rFonts w:ascii="Times New Roman" w:hAnsi="Times New Roman" w:cs="Times New Roman"/>
          <w:color w:val="000000"/>
        </w:rPr>
        <w:tab/>
      </w:r>
      <w:bookmarkStart w:id="2980" w:name="DBG2666"/>
      <w:bookmarkEnd w:id="2980"/>
      <w:r>
        <w:rPr>
          <w:rFonts w:ascii="Times New Roman" w:hAnsi="Times New Roman" w:cs="Times New Roman"/>
          <w:b/>
          <w:bCs/>
          <w:color w:val="000000"/>
        </w:rPr>
        <w:t>RECONCILIATION OF MOVEMENTS IN SHAREHOLDERS' FUNDS</w:t>
      </w:r>
      <w:bookmarkStart w:id="2981" w:name="DBG2667"/>
      <w:bookmarkEnd w:id="298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82" w:name="DBG2668"/>
            <w:bookmarkStart w:id="2983" w:name="DBG2669"/>
            <w:bookmarkEnd w:id="2982"/>
            <w:bookmarkEnd w:id="298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84" w:name="DBG2670"/>
            <w:bookmarkEnd w:id="29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85" w:name="DBG2671"/>
            <w:bookmarkEnd w:id="2985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86" w:name="DBG2672"/>
            <w:bookmarkEnd w:id="298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87" w:name="DBG2673"/>
            <w:bookmarkEnd w:id="298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988" w:name="DBG2674"/>
            <w:bookmarkEnd w:id="298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89" w:name="DBG2675"/>
            <w:bookmarkStart w:id="2990" w:name="DBG2676"/>
            <w:bookmarkEnd w:id="2989"/>
            <w:bookmarkEnd w:id="2990"/>
            <w:r>
              <w:rPr>
                <w:rFonts w:ascii="Times New Roman" w:hAnsi="Times New Roman" w:cs="Times New Roman"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91" w:name="DBG2677"/>
            <w:bookmarkStart w:id="2992" w:name="DD310"/>
            <w:bookmarkEnd w:id="2991"/>
            <w:bookmarkEnd w:id="29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899,585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93" w:name="DBG2678"/>
            <w:bookmarkStart w:id="2994" w:name="DD311"/>
            <w:bookmarkEnd w:id="2993"/>
            <w:bookmarkEnd w:id="299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95" w:name="DBG2679"/>
            <w:bookmarkStart w:id="2996" w:name="DBG2680"/>
            <w:bookmarkEnd w:id="2995"/>
            <w:bookmarkEnd w:id="2996"/>
            <w:r>
              <w:rPr>
                <w:rFonts w:ascii="Times New Roman" w:hAnsi="Times New Roman" w:cs="Times New Roman"/>
                <w:color w:val="000000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97" w:name="DBG2681"/>
            <w:bookmarkStart w:id="2998" w:name="DD312"/>
            <w:bookmarkEnd w:id="2997"/>
            <w:bookmarkEnd w:id="29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(1,000,000)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99" w:name="DBG2682"/>
            <w:bookmarkStart w:id="3000" w:name="DD313"/>
            <w:bookmarkEnd w:id="2999"/>
            <w:bookmarkEnd w:id="300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01" w:name="DBG2683"/>
            <w:bookmarkStart w:id="3002" w:name="DBG2684"/>
            <w:bookmarkEnd w:id="3001"/>
            <w:bookmarkEnd w:id="3002"/>
            <w:r>
              <w:rPr>
                <w:rFonts w:ascii="Times New Roman" w:hAnsi="Times New Roman" w:cs="Times New Roman"/>
                <w:color w:val="000000"/>
              </w:rPr>
              <w:t>Net reduction to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03" w:name="DBG2685"/>
            <w:bookmarkStart w:id="3004" w:name="DD314"/>
            <w:bookmarkEnd w:id="3003"/>
            <w:bookmarkEnd w:id="30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(100,415)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05" w:name="DBG2686"/>
            <w:bookmarkStart w:id="3006" w:name="DD315"/>
            <w:bookmarkEnd w:id="3005"/>
            <w:bookmarkEnd w:id="300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07" w:name="DBG2687"/>
            <w:bookmarkStart w:id="3008" w:name="DBG2688"/>
            <w:bookmarkEnd w:id="3007"/>
            <w:bookmarkEnd w:id="3008"/>
            <w:r>
              <w:rPr>
                <w:rFonts w:ascii="Times New Roman" w:hAnsi="Times New Roman" w:cs="Times New Roman"/>
                <w:color w:val="000000"/>
              </w:rPr>
              <w:t>Opening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09" w:name="DBG2689"/>
            <w:bookmarkStart w:id="3010" w:name="DD316"/>
            <w:bookmarkEnd w:id="3009"/>
            <w:bookmarkEnd w:id="30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4,372,147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11" w:name="DBG2690"/>
            <w:bookmarkStart w:id="3012" w:name="DD317"/>
            <w:bookmarkEnd w:id="3011"/>
            <w:bookmarkEnd w:id="301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13" w:name="DBG2691"/>
            <w:bookmarkStart w:id="3014" w:name="DBG2692"/>
            <w:bookmarkEnd w:id="3013"/>
            <w:bookmarkEnd w:id="3014"/>
            <w:r>
              <w:rPr>
                <w:rFonts w:ascii="Times New Roman" w:hAnsi="Times New Roman" w:cs="Times New Roman"/>
                <w:color w:val="000000"/>
              </w:rPr>
              <w:t>Closing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15" w:name="DBG2693"/>
            <w:bookmarkStart w:id="3016" w:name="DD318"/>
            <w:bookmarkEnd w:id="3015"/>
            <w:bookmarkEnd w:id="30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17" w:name="DBG2694"/>
            <w:bookmarkStart w:id="3018" w:name="DD319"/>
            <w:bookmarkEnd w:id="3017"/>
            <w:bookmarkEnd w:id="301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019" w:name="DBG2695"/>
      <w:bookmarkEnd w:id="3019"/>
      <w:r>
        <w:rPr>
          <w:rFonts w:ascii="Arial" w:hAnsi="Arial" w:cs="Arial"/>
          <w:b/>
          <w:bCs/>
          <w:color w:val="000000"/>
        </w:rPr>
        <w:t>22.</w:t>
      </w:r>
      <w:r>
        <w:rPr>
          <w:rFonts w:ascii="Times New Roman" w:hAnsi="Times New Roman" w:cs="Times New Roman"/>
          <w:color w:val="000000"/>
        </w:rPr>
        <w:tab/>
      </w:r>
      <w:bookmarkStart w:id="3020" w:name="DBG2696"/>
      <w:bookmarkEnd w:id="3020"/>
      <w:r>
        <w:rPr>
          <w:rFonts w:ascii="Times New Roman" w:hAnsi="Times New Roman" w:cs="Times New Roman"/>
          <w:b/>
          <w:bCs/>
          <w:color w:val="000000"/>
        </w:rPr>
        <w:t>NOTES TO THE CASH FLOW STATEMENT</w:t>
      </w:r>
      <w:bookmarkStart w:id="3021" w:name="DBG2697"/>
      <w:bookmarkEnd w:id="3021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22" w:name="DBG2698"/>
      <w:bookmarkEnd w:id="3022"/>
      <w:r>
        <w:rPr>
          <w:rFonts w:ascii="Times New Roman" w:hAnsi="Times New Roman" w:cs="Times New Roman"/>
          <w:b/>
          <w:bCs/>
          <w:color w:val="000000"/>
        </w:rPr>
        <w:t>RECONCILIATION OF OPERATING PROFIT TO NET CASH OUTFLOW FROM</w:t>
      </w:r>
      <w:bookmarkStart w:id="3023" w:name="DBG2699"/>
      <w:bookmarkEnd w:id="3023"/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24" w:name="DBG2700"/>
      <w:bookmarkEnd w:id="3024"/>
      <w:r>
        <w:rPr>
          <w:rFonts w:ascii="Times New Roman" w:hAnsi="Times New Roman" w:cs="Times New Roman"/>
          <w:b/>
          <w:bCs/>
          <w:color w:val="000000"/>
        </w:rPr>
        <w:t>OPERATING ACTIVITIES</w:t>
      </w:r>
      <w:bookmarkStart w:id="3025" w:name="DBG2701"/>
      <w:bookmarkEnd w:id="3025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26" w:name="DBG2702"/>
            <w:bookmarkStart w:id="3027" w:name="DBG2703"/>
            <w:bookmarkEnd w:id="3026"/>
            <w:bookmarkEnd w:id="302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28" w:name="DBG2704"/>
            <w:bookmarkEnd w:id="30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29" w:name="DBG2705"/>
            <w:bookmarkEnd w:id="3029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30" w:name="DBG2706"/>
            <w:bookmarkEnd w:id="303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031" w:name="DBG2707"/>
            <w:bookmarkEnd w:id="303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032" w:name="DBG2708"/>
            <w:bookmarkEnd w:id="303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33" w:name="DBG2709"/>
            <w:bookmarkStart w:id="3034" w:name="DBG2710"/>
            <w:bookmarkEnd w:id="3033"/>
            <w:bookmarkEnd w:id="3034"/>
            <w:r>
              <w:rPr>
                <w:rFonts w:ascii="Times New Roman" w:hAnsi="Times New Roman" w:cs="Times New Roman"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35" w:name="DBG2711"/>
            <w:bookmarkStart w:id="3036" w:name="DD320"/>
            <w:bookmarkEnd w:id="3035"/>
            <w:bookmarkEnd w:id="30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1,352,058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37" w:name="DBG2712"/>
            <w:bookmarkStart w:id="3038" w:name="DD321"/>
            <w:bookmarkEnd w:id="3037"/>
            <w:bookmarkEnd w:id="303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39" w:name="DBG2713"/>
            <w:bookmarkStart w:id="3040" w:name="DBG2714"/>
            <w:bookmarkEnd w:id="3039"/>
            <w:bookmarkEnd w:id="3040"/>
            <w:r>
              <w:rPr>
                <w:rFonts w:ascii="Times New Roman" w:hAnsi="Times New Roman" w:cs="Times New Roman"/>
                <w:color w:val="000000"/>
              </w:rPr>
              <w:t>Amortisation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41" w:name="DBG2715"/>
            <w:bookmarkStart w:id="3042" w:name="DD322"/>
            <w:bookmarkEnd w:id="3041"/>
            <w:bookmarkEnd w:id="30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43" w:name="DBG2716"/>
            <w:bookmarkStart w:id="3044" w:name="DD323"/>
            <w:bookmarkEnd w:id="3043"/>
            <w:bookmarkEnd w:id="304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45" w:name="DBG2717"/>
            <w:bookmarkStart w:id="3046" w:name="DBG2718"/>
            <w:bookmarkEnd w:id="3045"/>
            <w:bookmarkEnd w:id="3046"/>
            <w:r>
              <w:rPr>
                <w:rFonts w:ascii="Times New Roman" w:hAnsi="Times New Roman" w:cs="Times New Roman"/>
                <w:color w:val="000000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47" w:name="DBG2719"/>
            <w:bookmarkStart w:id="3048" w:name="DD324"/>
            <w:bookmarkEnd w:id="3047"/>
            <w:bookmarkEnd w:id="30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444,000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49" w:name="DBG2720"/>
            <w:bookmarkStart w:id="3050" w:name="DD325"/>
            <w:bookmarkEnd w:id="3049"/>
            <w:bookmarkEnd w:id="305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51" w:name="DBG2721"/>
            <w:bookmarkStart w:id="3052" w:name="DBG2722"/>
            <w:bookmarkEnd w:id="3051"/>
            <w:bookmarkEnd w:id="3052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53" w:name="DBG2723"/>
            <w:bookmarkStart w:id="3054" w:name="DD326"/>
            <w:bookmarkEnd w:id="3053"/>
            <w:bookmarkEnd w:id="30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(2,108)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55" w:name="DBG2724"/>
            <w:bookmarkStart w:id="3056" w:name="DD327"/>
            <w:bookmarkEnd w:id="3055"/>
            <w:bookmarkEnd w:id="305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57" w:name="DBG2725"/>
            <w:bookmarkStart w:id="3058" w:name="DBG2726"/>
            <w:bookmarkEnd w:id="3057"/>
            <w:bookmarkEnd w:id="3058"/>
            <w:r>
              <w:rPr>
                <w:rFonts w:ascii="Times New Roman" w:hAnsi="Times New Roman" w:cs="Times New Roman"/>
                <w:color w:val="000000"/>
              </w:rPr>
              <w:t>Increase in stocks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59" w:name="DBG2727"/>
            <w:bookmarkStart w:id="3060" w:name="DD328"/>
            <w:bookmarkEnd w:id="3059"/>
            <w:bookmarkEnd w:id="30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(2,410,817)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61" w:name="DBG2728"/>
            <w:bookmarkStart w:id="3062" w:name="DD329"/>
            <w:bookmarkEnd w:id="3061"/>
            <w:bookmarkEnd w:id="306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63" w:name="DBG2729"/>
            <w:bookmarkStart w:id="3064" w:name="DBG2730"/>
            <w:bookmarkEnd w:id="3063"/>
            <w:bookmarkEnd w:id="3064"/>
            <w:r>
              <w:rPr>
                <w:rFonts w:ascii="Times New Roman" w:hAnsi="Times New Roman" w:cs="Times New Roman"/>
                <w:color w:val="000000"/>
              </w:rPr>
              <w:t>Increase in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65" w:name="DBG2731"/>
            <w:bookmarkStart w:id="3066" w:name="DD330"/>
            <w:bookmarkEnd w:id="3065"/>
            <w:bookmarkEnd w:id="30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(3,385,253)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67" w:name="DBG2732"/>
            <w:bookmarkStart w:id="3068" w:name="DD331"/>
            <w:bookmarkEnd w:id="3067"/>
            <w:bookmarkEnd w:id="306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69" w:name="DBG2733"/>
            <w:bookmarkStart w:id="3070" w:name="DBG2734"/>
            <w:bookmarkEnd w:id="3069"/>
            <w:bookmarkEnd w:id="3070"/>
            <w:r>
              <w:rPr>
                <w:rFonts w:ascii="Times New Roman" w:hAnsi="Times New Roman" w:cs="Times New Roman"/>
                <w:color w:val="000000"/>
              </w:rPr>
              <w:t>Increase in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1" w:name="DBG2735"/>
            <w:bookmarkStart w:id="3072" w:name="DD332"/>
            <w:bookmarkEnd w:id="3071"/>
            <w:bookmarkEnd w:id="30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3,784,394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73" w:name="DBG2736"/>
            <w:bookmarkStart w:id="3074" w:name="DD333"/>
            <w:bookmarkEnd w:id="3073"/>
            <w:bookmarkEnd w:id="307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5" w:name="DBG2737"/>
            <w:bookmarkStart w:id="3076" w:name="DBG2738"/>
            <w:bookmarkEnd w:id="3075"/>
            <w:bookmarkEnd w:id="3076"/>
            <w:r>
              <w:rPr>
                <w:rFonts w:ascii="Times New Roman" w:hAnsi="Times New Roman" w:cs="Times New Roman"/>
                <w:color w:val="000000"/>
              </w:rPr>
              <w:t>Net cash outflow from operating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7" w:name="DBG2739"/>
            <w:bookmarkStart w:id="3078" w:name="DD334"/>
            <w:bookmarkEnd w:id="3077"/>
            <w:bookmarkEnd w:id="30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(177,726)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79" w:name="DBG2740"/>
            <w:bookmarkStart w:id="3080" w:name="DD335"/>
            <w:bookmarkEnd w:id="3079"/>
            <w:bookmarkEnd w:id="308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81" w:name="DBG2741"/>
      <w:bookmarkEnd w:id="3081"/>
      <w:r>
        <w:rPr>
          <w:rFonts w:ascii="Times New Roman" w:hAnsi="Times New Roman" w:cs="Times New Roman"/>
          <w:b/>
          <w:bCs/>
          <w:color w:val="000000"/>
        </w:rPr>
        <w:t>RETURNS ON INVESTMENTS AND SERVICING OF FINANCE</w:t>
      </w:r>
      <w:bookmarkStart w:id="3082" w:name="DBG2742"/>
      <w:bookmarkEnd w:id="3082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3" w:name="DBG2743"/>
            <w:bookmarkStart w:id="3084" w:name="DBG2744"/>
            <w:bookmarkEnd w:id="3083"/>
            <w:bookmarkEnd w:id="308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85" w:name="DBG2745"/>
            <w:bookmarkEnd w:id="30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86" w:name="DBG2746"/>
            <w:bookmarkEnd w:id="3086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87" w:name="DBG2747"/>
            <w:bookmarkEnd w:id="308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088" w:name="DBG2748"/>
            <w:bookmarkEnd w:id="3088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089" w:name="DBG2749"/>
            <w:bookmarkEnd w:id="308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0" w:name="DBG2750"/>
            <w:bookmarkStart w:id="3091" w:name="DBG2751"/>
            <w:bookmarkEnd w:id="3090"/>
            <w:bookmarkEnd w:id="3091"/>
            <w:r>
              <w:rPr>
                <w:rFonts w:ascii="Times New Roman" w:hAnsi="Times New Roman" w:cs="Times New Roman"/>
                <w:color w:val="000000"/>
              </w:rPr>
              <w:t>Interest received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2" w:name="DBG2752"/>
            <w:bookmarkStart w:id="3093" w:name="DD336"/>
            <w:bookmarkEnd w:id="3092"/>
            <w:bookmarkEnd w:id="30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1,876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94" w:name="DBG2753"/>
            <w:bookmarkStart w:id="3095" w:name="DD337"/>
            <w:bookmarkEnd w:id="3094"/>
            <w:bookmarkEnd w:id="309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6" w:name="DBG2754"/>
            <w:bookmarkStart w:id="3097" w:name="DBG2755"/>
            <w:bookmarkEnd w:id="3096"/>
            <w:bookmarkEnd w:id="3097"/>
            <w:r>
              <w:rPr>
                <w:rFonts w:ascii="Times New Roman" w:hAnsi="Times New Roman" w:cs="Times New Roman"/>
                <w:color w:val="000000"/>
              </w:rPr>
              <w:t>Interest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8" w:name="DBG2756"/>
            <w:bookmarkStart w:id="3099" w:name="DD338"/>
            <w:bookmarkEnd w:id="3098"/>
            <w:bookmarkEnd w:id="30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(49,178)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00" w:name="DBG2757"/>
            <w:bookmarkStart w:id="3101" w:name="DD339"/>
            <w:bookmarkEnd w:id="3100"/>
            <w:bookmarkEnd w:id="310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02" w:name="DBG2758"/>
            <w:bookmarkStart w:id="3103" w:name="DBG2759"/>
            <w:bookmarkEnd w:id="3102"/>
            <w:bookmarkEnd w:id="3103"/>
            <w:r>
              <w:rPr>
                <w:rFonts w:ascii="Times New Roman" w:hAnsi="Times New Roman" w:cs="Times New Roman"/>
                <w:color w:val="000000"/>
              </w:rPr>
              <w:t>Interest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04" w:name="DBG2760"/>
            <w:bookmarkStart w:id="3105" w:name="DD340"/>
            <w:bookmarkEnd w:id="3104"/>
            <w:bookmarkEnd w:id="31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(67,998)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06" w:name="DBG2761"/>
            <w:bookmarkStart w:id="3107" w:name="DD341"/>
            <w:bookmarkEnd w:id="3106"/>
            <w:bookmarkEnd w:id="310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08" w:name="DBG2762"/>
            <w:bookmarkStart w:id="3109" w:name="DBG2763"/>
            <w:bookmarkEnd w:id="3108"/>
            <w:bookmarkEnd w:id="3109"/>
            <w:r>
              <w:rPr>
                <w:rFonts w:ascii="Times New Roman" w:hAnsi="Times New Roman" w:cs="Times New Roman"/>
                <w:color w:val="000000"/>
              </w:rPr>
              <w:t>Net cash outflow from returns on investments and servicing of finance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10" w:name="DBG2764"/>
            <w:bookmarkStart w:id="3111" w:name="DD342"/>
            <w:bookmarkEnd w:id="3110"/>
            <w:bookmarkEnd w:id="31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(115,300)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12" w:name="DBG2765"/>
            <w:bookmarkStart w:id="3113" w:name="DD343"/>
            <w:bookmarkEnd w:id="3112"/>
            <w:bookmarkEnd w:id="311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14" w:name="DBG2766"/>
      <w:bookmarkEnd w:id="3114"/>
      <w:r>
        <w:rPr>
          <w:rFonts w:ascii="Times New Roman" w:hAnsi="Times New Roman" w:cs="Times New Roman"/>
          <w:b/>
          <w:bCs/>
          <w:color w:val="000000"/>
        </w:rPr>
        <w:t>TAXATION</w:t>
      </w:r>
      <w:bookmarkStart w:id="3115" w:name="DBG2767"/>
      <w:bookmarkEnd w:id="3115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16" w:name="DBG2768"/>
            <w:bookmarkStart w:id="3117" w:name="DBG2769"/>
            <w:bookmarkEnd w:id="3116"/>
            <w:bookmarkEnd w:id="311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18" w:name="DBG2770"/>
            <w:bookmarkEnd w:id="31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19" w:name="DBG2771"/>
            <w:bookmarkEnd w:id="3119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20" w:name="DBG2772"/>
            <w:bookmarkEnd w:id="312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21" w:name="DBG2773"/>
            <w:bookmarkEnd w:id="312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122" w:name="DBG2774"/>
            <w:bookmarkEnd w:id="312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23" w:name="DBG2775"/>
            <w:bookmarkStart w:id="3124" w:name="DBG2776"/>
            <w:bookmarkEnd w:id="3123"/>
            <w:bookmarkEnd w:id="3124"/>
            <w:r>
              <w:rPr>
                <w:rFonts w:ascii="Times New Roman" w:hAnsi="Times New Roman" w:cs="Times New Roman"/>
                <w:color w:val="000000"/>
              </w:rPr>
              <w:t>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25" w:name="DBG2777"/>
            <w:bookmarkStart w:id="3126" w:name="DD344"/>
            <w:bookmarkEnd w:id="3125"/>
            <w:bookmarkEnd w:id="31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(249,500)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27" w:name="DBG2778"/>
            <w:bookmarkStart w:id="3128" w:name="DD345"/>
            <w:bookmarkEnd w:id="3127"/>
            <w:bookmarkEnd w:id="3128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65"/>
          <w:footerReference w:type="default" r:id="rId6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47" w:name="DBG2800"/>
      <w:bookmarkEnd w:id="3147"/>
      <w:r>
        <w:rPr>
          <w:rFonts w:ascii="Times New Roman" w:hAnsi="Times New Roman" w:cs="Times New Roman"/>
          <w:b/>
          <w:bCs/>
          <w:color w:val="000000"/>
        </w:rPr>
        <w:t>FINANCING</w:t>
      </w:r>
      <w:bookmarkStart w:id="3148" w:name="DBG2801"/>
      <w:bookmarkEnd w:id="3148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49" w:name="DBG2802"/>
            <w:bookmarkStart w:id="3150" w:name="DBG2803"/>
            <w:bookmarkEnd w:id="3149"/>
            <w:bookmarkEnd w:id="315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51" w:name="DBG2804"/>
            <w:bookmarkEnd w:id="31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52" w:name="DBG2805"/>
            <w:bookmarkEnd w:id="315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53" w:name="DBG2806"/>
            <w:bookmarkEnd w:id="315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54" w:name="DBG2807"/>
            <w:bookmarkEnd w:id="315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155" w:name="DBG2808"/>
            <w:bookmarkEnd w:id="315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56" w:name="DBG2809"/>
            <w:bookmarkStart w:id="3157" w:name="DBG2810"/>
            <w:bookmarkEnd w:id="3156"/>
            <w:bookmarkEnd w:id="3157"/>
            <w:r>
              <w:rPr>
                <w:rFonts w:ascii="Times New Roman" w:hAnsi="Times New Roman" w:cs="Times New Roman"/>
                <w:color w:val="000000"/>
              </w:rPr>
              <w:t>Capital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58" w:name="DBG2811"/>
            <w:bookmarkStart w:id="3159" w:name="DD346"/>
            <w:bookmarkEnd w:id="3158"/>
            <w:bookmarkEnd w:id="31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1,389,064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60" w:name="DBG2812"/>
            <w:bookmarkStart w:id="3161" w:name="DD347"/>
            <w:bookmarkEnd w:id="3160"/>
            <w:bookmarkEnd w:id="316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62" w:name="DBG2813"/>
            <w:bookmarkStart w:id="3163" w:name="DBG2814"/>
            <w:bookmarkEnd w:id="3162"/>
            <w:bookmarkEnd w:id="3163"/>
            <w:r>
              <w:rPr>
                <w:rFonts w:ascii="Times New Roman" w:hAnsi="Times New Roman" w:cs="Times New Roman"/>
                <w:color w:val="000000"/>
              </w:rPr>
              <w:t>Net cash inflow from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64" w:name="DBG2815"/>
            <w:bookmarkStart w:id="3165" w:name="DD348"/>
            <w:bookmarkEnd w:id="3164"/>
            <w:bookmarkEnd w:id="31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1,389,064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66" w:name="DBG2816"/>
            <w:bookmarkStart w:id="3167" w:name="DD349"/>
            <w:bookmarkEnd w:id="3166"/>
            <w:bookmarkEnd w:id="316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68" w:name="DBG2817"/>
      <w:bookmarkEnd w:id="3168"/>
      <w:r>
        <w:rPr>
          <w:rFonts w:ascii="Times New Roman" w:hAnsi="Times New Roman" w:cs="Times New Roman"/>
          <w:b/>
          <w:bCs/>
          <w:color w:val="000000"/>
        </w:rPr>
        <w:t xml:space="preserve">RECONCILIATION OF NET CASH FLOW TO MOVEMENT IN NET </w:t>
      </w:r>
      <w:bookmarkStart w:id="3169" w:name="DBG2818"/>
      <w:bookmarkEnd w:id="3169"/>
      <w:r>
        <w:rPr>
          <w:rFonts w:ascii="Times New Roman" w:hAnsi="Times New Roman" w:cs="Times New Roman"/>
          <w:b/>
          <w:bCs/>
          <w:color w:val="000000"/>
        </w:rPr>
        <w:t>DEBT</w:t>
      </w:r>
      <w:bookmarkStart w:id="3170" w:name="DBG2819"/>
      <w:bookmarkEnd w:id="317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71" w:name="DBG2820"/>
            <w:bookmarkEnd w:id="3171"/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3172" w:name="DBG2821"/>
            <w:bookmarkEnd w:id="31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73" w:name="DBG2822"/>
            <w:bookmarkEnd w:id="3173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74" w:name="DBG2823"/>
            <w:bookmarkEnd w:id="317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75" w:name="DBG2824"/>
            <w:bookmarkEnd w:id="317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76" w:name="DBG2825"/>
            <w:bookmarkEnd w:id="317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177" w:name="DBG2826"/>
            <w:bookmarkEnd w:id="317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78" w:name="DBG2827"/>
            <w:bookmarkStart w:id="3179" w:name="DBG2828"/>
            <w:bookmarkEnd w:id="3178"/>
            <w:bookmarkEnd w:id="3179"/>
            <w:r>
              <w:rPr>
                <w:rFonts w:ascii="Times New Roman" w:hAnsi="Times New Roman" w:cs="Times New Roman"/>
                <w:color w:val="000000"/>
              </w:rPr>
              <w:t>(Decrease)/increase in cash in the period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80" w:name="DBG2829"/>
            <w:bookmarkStart w:id="3181" w:name="DD350"/>
            <w:bookmarkEnd w:id="3180"/>
            <w:bookmarkEnd w:id="31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(153,462)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82" w:name="DBG2830"/>
            <w:bookmarkStart w:id="3183" w:name="DD351"/>
            <w:bookmarkEnd w:id="3182"/>
            <w:bookmarkEnd w:id="3183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84" w:name="DBG2831"/>
            <w:bookmarkStart w:id="3185" w:name="DBG2832"/>
            <w:bookmarkEnd w:id="3184"/>
            <w:bookmarkEnd w:id="3185"/>
            <w:r>
              <w:rPr>
                <w:rFonts w:ascii="Times New Roman" w:hAnsi="Times New Roman" w:cs="Times New Roman"/>
                <w:color w:val="000000"/>
              </w:rPr>
              <w:t>Cash outflow in respect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86" w:name="DBG2833"/>
            <w:bookmarkStart w:id="3187" w:name="DD352"/>
            <w:bookmarkEnd w:id="3186"/>
            <w:bookmarkEnd w:id="31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(1,389,064)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88" w:name="DBG2834"/>
            <w:bookmarkStart w:id="3189" w:name="DD353"/>
            <w:bookmarkEnd w:id="3188"/>
            <w:bookmarkEnd w:id="318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90" w:name="DBG2835"/>
            <w:bookmarkEnd w:id="319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1" w:name="DBG2836"/>
            <w:bookmarkStart w:id="3192" w:name="DD354"/>
            <w:bookmarkEnd w:id="3191"/>
            <w:bookmarkEnd w:id="31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(1,542,526)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3" w:name="DBG2837"/>
            <w:bookmarkStart w:id="3194" w:name="DD355"/>
            <w:bookmarkEnd w:id="3193"/>
            <w:bookmarkEnd w:id="3194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5" w:name="DBG2838"/>
            <w:bookmarkStart w:id="3196" w:name="DBG2839"/>
            <w:bookmarkEnd w:id="3195"/>
            <w:bookmarkEnd w:id="3196"/>
            <w:r>
              <w:rPr>
                <w:rFonts w:ascii="Times New Roman" w:hAnsi="Times New Roman" w:cs="Times New Roman"/>
                <w:color w:val="000000"/>
              </w:rPr>
              <w:t>Change in 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7" w:name="DBG2840"/>
            <w:bookmarkStart w:id="3198" w:name="DD356"/>
            <w:bookmarkEnd w:id="3197"/>
            <w:bookmarkEnd w:id="31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(1,542,526)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9" w:name="DBG2841"/>
            <w:bookmarkStart w:id="3200" w:name="DD357"/>
            <w:bookmarkEnd w:id="3199"/>
            <w:bookmarkEnd w:id="3200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3201" w:name="DBG2842"/>
      <w:bookmarkEnd w:id="320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02" w:name="DBG2843"/>
            <w:bookmarkStart w:id="3203" w:name="DBG2844"/>
            <w:bookmarkEnd w:id="3202"/>
            <w:bookmarkEnd w:id="3203"/>
            <w:r>
              <w:rPr>
                <w:rFonts w:ascii="Times New Roman" w:hAnsi="Times New Roman" w:cs="Times New Roman"/>
                <w:color w:val="000000"/>
              </w:rPr>
              <w:t>Net debt at 1 January 2008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04" w:name="DBG2845"/>
            <w:bookmarkStart w:id="3205" w:name="DD358"/>
            <w:bookmarkEnd w:id="3204"/>
            <w:bookmarkEnd w:id="32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(55,379)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206" w:name="DBG2846"/>
            <w:bookmarkStart w:id="3207" w:name="DD359"/>
            <w:bookmarkEnd w:id="3206"/>
            <w:bookmarkEnd w:id="320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08" w:name="DBG2847"/>
            <w:bookmarkStart w:id="3209" w:name="DBG2848"/>
            <w:bookmarkEnd w:id="3208"/>
            <w:bookmarkEnd w:id="3209"/>
            <w:r>
              <w:rPr>
                <w:rFonts w:ascii="Times New Roman" w:hAnsi="Times New Roman" w:cs="Times New Roman"/>
                <w:color w:val="000000"/>
              </w:rPr>
              <w:t>Net debt at 31 December 2008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10" w:name="DBG2849"/>
            <w:bookmarkStart w:id="3211" w:name="DD360"/>
            <w:bookmarkEnd w:id="3210"/>
            <w:bookmarkEnd w:id="32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12" w:name="DBG2850"/>
            <w:bookmarkStart w:id="3213" w:name="DD361"/>
            <w:bookmarkEnd w:id="3212"/>
            <w:bookmarkEnd w:id="3213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14" w:name="DBG2851"/>
      <w:bookmarkEnd w:id="3214"/>
      <w:r>
        <w:rPr>
          <w:rFonts w:ascii="Times New Roman" w:hAnsi="Times New Roman" w:cs="Times New Roman"/>
          <w:b/>
          <w:bCs/>
          <w:color w:val="000000"/>
        </w:rPr>
        <w:t xml:space="preserve">ANALYSIS OF CHANGES IN NET </w:t>
      </w:r>
      <w:bookmarkStart w:id="3215" w:name="DBG2852"/>
      <w:bookmarkEnd w:id="3215"/>
      <w:r>
        <w:rPr>
          <w:rFonts w:ascii="Times New Roman" w:hAnsi="Times New Roman" w:cs="Times New Roman"/>
          <w:b/>
          <w:bCs/>
          <w:color w:val="000000"/>
        </w:rPr>
        <w:t>DEBT</w:t>
      </w:r>
      <w:bookmarkStart w:id="3216" w:name="DBG2853"/>
      <w:bookmarkEnd w:id="3216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17" w:name="DBG2854"/>
            <w:bookmarkEnd w:id="321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1 Jan 2008 (restated)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18" w:name="DBG2855"/>
            <w:bookmarkEnd w:id="32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Cash flows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19" w:name="DBG2856"/>
            <w:bookmarkEnd w:id="32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31 Dec 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20" w:name="DBG2857"/>
            <w:bookmarkEnd w:id="322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21" w:name="DBG2858"/>
            <w:bookmarkEnd w:id="322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22" w:name="DBG2859"/>
            <w:bookmarkEnd w:id="322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23" w:name="DBG2860"/>
            <w:bookmarkEnd w:id="322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24" w:name="DBG2861"/>
      <w:bookmarkEnd w:id="3224"/>
      <w:r>
        <w:rPr>
          <w:rFonts w:ascii="Times New Roman" w:hAnsi="Times New Roman" w:cs="Times New Roman"/>
          <w:color w:val="000000"/>
        </w:rPr>
        <w:t>Net cash:</w:t>
      </w:r>
      <w:bookmarkStart w:id="3225" w:name="DBG2862"/>
      <w:bookmarkEnd w:id="322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6" w:name="DBG2863"/>
            <w:bookmarkStart w:id="3227" w:name="DBG2864"/>
            <w:bookmarkEnd w:id="3226"/>
            <w:bookmarkEnd w:id="3227"/>
            <w:r>
              <w:rPr>
                <w:rFonts w:ascii="Times New Roman" w:hAnsi="Times New Roman" w:cs="Times New Roman"/>
                <w:color w:val="000000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28" w:name="DBG2865"/>
            <w:bookmarkStart w:id="3229" w:name="DD362"/>
            <w:bookmarkEnd w:id="3228"/>
            <w:bookmarkEnd w:id="32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(55,379)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30" w:name="DBG2866"/>
            <w:bookmarkStart w:id="3231" w:name="DD363"/>
            <w:bookmarkEnd w:id="3230"/>
            <w:bookmarkEnd w:id="32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(151,354)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32" w:name="DBG2867"/>
            <w:bookmarkStart w:id="3233" w:name="DD364"/>
            <w:bookmarkEnd w:id="3232"/>
            <w:bookmarkEnd w:id="32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(206,733)</w:t>
            </w:r>
          </w:p>
        </w:tc>
      </w:tr>
    </w:tbl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34" w:name="DBG2868"/>
      <w:bookmarkEnd w:id="3234"/>
      <w:r>
        <w:rPr>
          <w:rFonts w:ascii="Times New Roman" w:hAnsi="Times New Roman" w:cs="Times New Roman"/>
          <w:color w:val="000000"/>
        </w:rPr>
        <w:t>Debt:</w:t>
      </w:r>
      <w:bookmarkStart w:id="3235" w:name="DBG2869"/>
      <w:bookmarkEnd w:id="323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36" w:name="DBG2870"/>
            <w:bookmarkStart w:id="3237" w:name="DBG2871"/>
            <w:bookmarkEnd w:id="3236"/>
            <w:bookmarkEnd w:id="3237"/>
            <w:r>
              <w:rPr>
                <w:rFonts w:ascii="Times New Roman" w:hAnsi="Times New Roman" w:cs="Times New Roman"/>
                <w:color w:val="000000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38" w:name="DBG2872"/>
            <w:bookmarkStart w:id="3239" w:name="DD365"/>
            <w:bookmarkEnd w:id="3238"/>
            <w:bookmarkEnd w:id="32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0" w:name="DBG2873"/>
            <w:bookmarkStart w:id="3241" w:name="DD366"/>
            <w:bookmarkEnd w:id="3240"/>
            <w:bookmarkEnd w:id="32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(1,389,064)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2" w:name="DBG2874"/>
            <w:bookmarkStart w:id="3243" w:name="DD367"/>
            <w:bookmarkEnd w:id="3242"/>
            <w:bookmarkEnd w:id="32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(1,389,064)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44" w:name="DBG2875"/>
            <w:bookmarkStart w:id="3245" w:name="DBG2876"/>
            <w:bookmarkEnd w:id="3244"/>
            <w:bookmarkEnd w:id="3245"/>
            <w:r>
              <w:rPr>
                <w:rFonts w:ascii="Times New Roman" w:hAnsi="Times New Roman" w:cs="Times New Roman"/>
                <w:color w:val="000000"/>
              </w:rPr>
              <w:t>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6" w:name="DBG2877"/>
            <w:bookmarkStart w:id="3247" w:name="DD368"/>
            <w:bookmarkEnd w:id="3246"/>
            <w:bookmarkEnd w:id="32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(55,379)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8" w:name="DBG2878"/>
            <w:bookmarkStart w:id="3249" w:name="DD369"/>
            <w:bookmarkEnd w:id="3248"/>
            <w:bookmarkEnd w:id="32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(1,540,418)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50" w:name="DBG2879"/>
            <w:bookmarkStart w:id="3251" w:name="DD370"/>
            <w:bookmarkEnd w:id="3250"/>
            <w:bookmarkEnd w:id="32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52" w:name="DBG2880"/>
      <w:bookmarkEnd w:id="3252"/>
      <w:r>
        <w:rPr>
          <w:rFonts w:ascii="Times New Roman" w:hAnsi="Times New Roman" w:cs="Times New Roman"/>
          <w:color w:val="000000"/>
        </w:rPr>
        <w:t>Explaining why debtors gone up by £2,234,567.</w:t>
      </w: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253" w:name="Fpage016"/>
      <w:bookmarkEnd w:id="3253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7"/>
          <w:footerReference w:type="default" r:id="rId6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75" w:name="DBG2899"/>
      <w:bookmarkEnd w:id="3275"/>
      <w:r>
        <w:rPr>
          <w:rFonts w:ascii="Arial" w:hAnsi="Arial" w:cs="Arial"/>
          <w:b/>
          <w:bCs/>
          <w:color w:val="000000"/>
        </w:rPr>
        <w:t xml:space="preserve">The following pages do not form part of the statutory </w:t>
      </w:r>
      <w:bookmarkStart w:id="3276" w:name="DBG2900"/>
      <w:bookmarkEnd w:id="3276"/>
      <w:r>
        <w:rPr>
          <w:rFonts w:ascii="Arial" w:hAnsi="Arial" w:cs="Arial"/>
          <w:b/>
          <w:bCs/>
          <w:color w:val="000000"/>
        </w:rPr>
        <w:t>financial statements</w:t>
      </w:r>
      <w:bookmarkStart w:id="3277" w:name="DBG2901"/>
      <w:bookmarkEnd w:id="3277"/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78" w:name="DBG2902"/>
      <w:bookmarkEnd w:id="3278"/>
      <w:proofErr w:type="gramStart"/>
      <w:r>
        <w:rPr>
          <w:rFonts w:ascii="Arial" w:hAnsi="Arial" w:cs="Arial"/>
          <w:b/>
          <w:bCs/>
          <w:color w:val="000000"/>
        </w:rPr>
        <w:t>which</w:t>
      </w:r>
      <w:proofErr w:type="gramEnd"/>
      <w:r>
        <w:rPr>
          <w:rFonts w:ascii="Arial" w:hAnsi="Arial" w:cs="Arial"/>
          <w:b/>
          <w:bCs/>
          <w:color w:val="000000"/>
        </w:rPr>
        <w:t xml:space="preserve"> are the subject of the </w:t>
      </w:r>
      <w:bookmarkStart w:id="3279" w:name="DBG2903"/>
      <w:bookmarkEnd w:id="3279"/>
      <w:r>
        <w:rPr>
          <w:rFonts w:ascii="Arial" w:hAnsi="Arial" w:cs="Arial"/>
          <w:b/>
          <w:bCs/>
          <w:color w:val="000000"/>
        </w:rPr>
        <w:t>independent auditor's</w:t>
      </w:r>
      <w:bookmarkStart w:id="3280" w:name="DBG2904"/>
      <w:bookmarkEnd w:id="3280"/>
      <w:r>
        <w:rPr>
          <w:rFonts w:ascii="Arial" w:hAnsi="Arial" w:cs="Arial"/>
          <w:b/>
          <w:bCs/>
          <w:color w:val="000000"/>
        </w:rPr>
        <w:t xml:space="preserve"> report on page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 w:rsidR="00780E79">
        <w:rPr>
          <w:rFonts w:ascii="Arial" w:hAnsi="Arial" w:cs="Arial"/>
          <w:b/>
          <w:bCs/>
          <w:color w:val="000000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</w:rPr>
        <w:instrText>4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&lt;&gt;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Fpage014</w:instrText>
      </w:r>
      <w:r w:rsidR="00780E79">
        <w:rPr>
          <w:rFonts w:ascii="Arial" w:hAnsi="Arial" w:cs="Arial"/>
          <w:b/>
          <w:bCs/>
          <w:color w:val="000000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</w:rPr>
        <w:instrText>5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"s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 w:rsidR="00780E79">
        <w:rPr>
          <w:rFonts w:ascii="Arial" w:hAnsi="Arial" w:cs="Arial"/>
          <w:b/>
          <w:bCs/>
          <w:color w:val="000000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</w:rPr>
        <w:instrText>4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to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Fpage014</w:instrText>
      </w:r>
      <w:r w:rsidR="00780E79">
        <w:rPr>
          <w:rFonts w:ascii="Arial" w:hAnsi="Arial" w:cs="Arial"/>
          <w:b/>
          <w:bCs/>
          <w:color w:val="000000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</w:rPr>
        <w:instrText>5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" "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>"</w:instrText>
      </w:r>
      <w:r w:rsidR="00780E79">
        <w:rPr>
          <w:rFonts w:ascii="Arial" w:hAnsi="Arial" w:cs="Arial"/>
          <w:b/>
          <w:bCs/>
          <w:color w:val="000000"/>
        </w:rPr>
        <w:fldChar w:fldCharType="separate"/>
      </w:r>
      <w:r w:rsidR="00780E79">
        <w:rPr>
          <w:rFonts w:ascii="Arial" w:hAnsi="Arial" w:cs="Arial"/>
          <w:b/>
          <w:bCs/>
          <w:noProof/>
          <w:color w:val="000000"/>
        </w:rPr>
        <w:t>s 4 to 5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3281" w:name="DBG2905"/>
      <w:bookmarkEnd w:id="3281"/>
      <w:r>
        <w:rPr>
          <w:rFonts w:ascii="Times New Roman" w:hAnsi="Times New Roman" w:cs="Times New Roman"/>
          <w:color w:val="000000"/>
        </w:rPr>
        <w:t>.</w:t>
      </w:r>
    </w:p>
    <w:p w:rsidR="00000000" w:rsidRDefault="00C51B7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9"/>
          <w:footerReference w:type="default" r:id="rId7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00" w:name="Fpage007"/>
            <w:bookmarkStart w:id="3301" w:name="DBG2932"/>
            <w:bookmarkStart w:id="3302" w:name="DBG2933"/>
            <w:bookmarkEnd w:id="3300"/>
            <w:bookmarkEnd w:id="3301"/>
            <w:bookmarkEnd w:id="3302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TURNOVER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03" w:name="DBG2934"/>
            <w:bookmarkStart w:id="3304" w:name="DD371"/>
            <w:bookmarkEnd w:id="3303"/>
            <w:bookmarkEnd w:id="33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19,195,013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05" w:name="DBG2935"/>
            <w:bookmarkStart w:id="3306" w:name="DD372"/>
            <w:bookmarkEnd w:id="3305"/>
            <w:bookmarkEnd w:id="330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3307" w:name="DBG2936"/>
      <w:bookmarkEnd w:id="3307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308" w:name="DBG2937"/>
      <w:bookmarkEnd w:id="3308"/>
      <w:r>
        <w:rPr>
          <w:rFonts w:ascii="Times New Roman" w:hAnsi="Times New Roman" w:cs="Times New Roman"/>
          <w:b/>
          <w:bCs/>
          <w:color w:val="000000"/>
        </w:rPr>
        <w:t>COST OF SALES</w:t>
      </w:r>
      <w:bookmarkStart w:id="3309" w:name="DBG2938"/>
      <w:bookmarkEnd w:id="330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10" w:name="DBG2939"/>
            <w:bookmarkStart w:id="3311" w:name="DBG2940"/>
            <w:bookmarkEnd w:id="3310"/>
            <w:bookmarkEnd w:id="3311"/>
            <w:r>
              <w:rPr>
                <w:rFonts w:ascii="Times New Roman" w:hAnsi="Times New Roman" w:cs="Times New Roman"/>
                <w:color w:val="000000"/>
              </w:rPr>
              <w:t>Purchases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12" w:name="DBG2941"/>
            <w:bookmarkStart w:id="3313" w:name="DD373"/>
            <w:bookmarkEnd w:id="3312"/>
            <w:bookmarkEnd w:id="33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14,067,849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14" w:name="DBG2942"/>
            <w:bookmarkStart w:id="3315" w:name="DD374"/>
            <w:bookmarkEnd w:id="3314"/>
            <w:bookmarkEnd w:id="331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16" w:name="DBG2943"/>
            <w:bookmarkStart w:id="3317" w:name="DBG2944"/>
            <w:bookmarkEnd w:id="3316"/>
            <w:bookmarkEnd w:id="3317"/>
            <w:r>
              <w:rPr>
                <w:rFonts w:ascii="Times New Roman" w:hAnsi="Times New Roman" w:cs="Times New Roman"/>
                <w:color w:val="000000"/>
              </w:rPr>
              <w:t>Direct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18" w:name="DBG2945"/>
            <w:bookmarkStart w:id="3319" w:name="DD375"/>
            <w:bookmarkEnd w:id="3318"/>
            <w:bookmarkEnd w:id="33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3,878,057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20" w:name="DBG2946"/>
            <w:bookmarkStart w:id="3321" w:name="DD376"/>
            <w:bookmarkEnd w:id="3320"/>
            <w:bookmarkEnd w:id="332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National insurance contributions on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22" w:name="DD377"/>
            <w:bookmarkEnd w:id="33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410,836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23" w:name="DD378"/>
            <w:bookmarkEnd w:id="332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Pension contributions -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24" w:name="DD379"/>
            <w:bookmarkEnd w:id="33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144,565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25" w:name="DD380"/>
            <w:bookmarkEnd w:id="332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Amortisation of cost of sales intangible assets - Type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26" w:name="DD381"/>
            <w:bookmarkEnd w:id="33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27" w:name="DD382"/>
            <w:bookmarkEnd w:id="332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motor vehicles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28" w:name="DD383"/>
            <w:bookmarkEnd w:id="33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346,000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29" w:name="DD384"/>
            <w:bookmarkEnd w:id="332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30" w:name="DD385"/>
            <w:bookmarkEnd w:id="33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30,000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31" w:name="DD386"/>
            <w:bookmarkEnd w:id="333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32" w:name="DD387"/>
            <w:bookmarkEnd w:id="33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33" w:name="DD388"/>
            <w:bookmarkEnd w:id="333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334" w:name="DBG2947"/>
            <w:bookmarkEnd w:id="333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35" w:name="DBG2948"/>
            <w:bookmarkStart w:id="3336" w:name="DD389"/>
            <w:bookmarkEnd w:id="3335"/>
            <w:bookmarkEnd w:id="33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18,935,307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37" w:name="DBG2949"/>
            <w:bookmarkStart w:id="3338" w:name="DD390"/>
            <w:bookmarkEnd w:id="3337"/>
            <w:bookmarkEnd w:id="333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39" w:name="DBG2950"/>
            <w:bookmarkStart w:id="3340" w:name="DBG2951"/>
            <w:bookmarkEnd w:id="3339"/>
            <w:bookmarkEnd w:id="3340"/>
            <w:r>
              <w:rPr>
                <w:rFonts w:ascii="Times New Roman" w:hAnsi="Times New Roman" w:cs="Times New Roman"/>
                <w:color w:val="000000"/>
              </w:rPr>
              <w:t>Closing stock - 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41" w:name="DBG2952"/>
            <w:bookmarkStart w:id="3342" w:name="DD391"/>
            <w:bookmarkEnd w:id="3341"/>
            <w:bookmarkEnd w:id="33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(182,290)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43" w:name="DBG2953"/>
            <w:bookmarkStart w:id="3344" w:name="DD392"/>
            <w:bookmarkEnd w:id="3343"/>
            <w:bookmarkEnd w:id="334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Closing stock and work-in-progress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45" w:name="DD393"/>
            <w:bookmarkEnd w:id="33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(2,227,691)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46" w:name="DD394"/>
            <w:bookmarkEnd w:id="334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Closing stock - 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47" w:name="DD395"/>
            <w:bookmarkEnd w:id="33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(836)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48" w:name="DD396"/>
            <w:bookmarkEnd w:id="334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349" w:name="DBG2954"/>
            <w:bookmarkEnd w:id="334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50" w:name="DBG2955"/>
            <w:bookmarkStart w:id="3351" w:name="DD397"/>
            <w:bookmarkEnd w:id="3350"/>
            <w:bookmarkEnd w:id="33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16,524,490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52" w:name="DBG2956"/>
            <w:bookmarkStart w:id="3353" w:name="DD398"/>
            <w:bookmarkEnd w:id="3352"/>
            <w:bookmarkEnd w:id="335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54" w:name="DBG2957"/>
            <w:bookmarkStart w:id="3355" w:name="DBG2958"/>
            <w:bookmarkEnd w:id="3354"/>
            <w:bookmarkEnd w:id="33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GROSS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56" w:name="DBG2959"/>
            <w:bookmarkStart w:id="3357" w:name="DD399"/>
            <w:bookmarkEnd w:id="3356"/>
            <w:bookmarkEnd w:id="33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2,670,523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58" w:name="DBG2960"/>
            <w:bookmarkStart w:id="3359" w:name="DD400"/>
            <w:bookmarkEnd w:id="3358"/>
            <w:bookmarkEnd w:id="335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3360" w:name="DBG2961"/>
      <w:bookmarkEnd w:id="3360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361" w:name="DBG2962"/>
      <w:bookmarkEnd w:id="3361"/>
      <w:r>
        <w:rPr>
          <w:rFonts w:ascii="Times New Roman" w:hAnsi="Times New Roman" w:cs="Times New Roman"/>
          <w:b/>
          <w:bCs/>
          <w:color w:val="000000"/>
        </w:rPr>
        <w:t>OVERHEADS</w:t>
      </w:r>
      <w:bookmarkStart w:id="3362" w:name="DBG2963"/>
      <w:bookmarkEnd w:id="336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63" w:name="DBG2964"/>
            <w:bookmarkStart w:id="3364" w:name="DBG2965"/>
            <w:bookmarkEnd w:id="3363"/>
            <w:bookmarkEnd w:id="3364"/>
            <w:r>
              <w:rPr>
                <w:rFonts w:ascii="Times New Roman" w:hAnsi="Times New Roman" w:cs="Times New Roman"/>
                <w:color w:val="000000"/>
              </w:rPr>
              <w:t>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65" w:name="DBG2966"/>
            <w:bookmarkStart w:id="3366" w:name="DD401"/>
            <w:bookmarkEnd w:id="3365"/>
            <w:bookmarkEnd w:id="33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260,471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67" w:name="DBG2967"/>
            <w:bookmarkStart w:id="3368" w:name="DD402"/>
            <w:bookmarkEnd w:id="3367"/>
            <w:bookmarkEnd w:id="336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69" w:name="DBG2968"/>
            <w:bookmarkStart w:id="3370" w:name="DBG2969"/>
            <w:bookmarkEnd w:id="3369"/>
            <w:bookmarkEnd w:id="3370"/>
            <w:r>
              <w:rPr>
                <w:rFonts w:ascii="Times New Roman" w:hAnsi="Times New Roman" w:cs="Times New Roman"/>
                <w:color w:val="000000"/>
              </w:rPr>
              <w:t>Administrative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71" w:name="DBG2970"/>
            <w:bookmarkStart w:id="3372" w:name="DD403"/>
            <w:bookmarkEnd w:id="3371"/>
            <w:bookmarkEnd w:id="33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1,057,994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73" w:name="DBG2971"/>
            <w:bookmarkStart w:id="3374" w:name="DD404"/>
            <w:bookmarkEnd w:id="3373"/>
            <w:bookmarkEnd w:id="337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375" w:name="DBG2972"/>
            <w:bookmarkEnd w:id="337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76" w:name="DBG2973"/>
            <w:bookmarkStart w:id="3377" w:name="DD405"/>
            <w:bookmarkEnd w:id="3376"/>
            <w:bookmarkEnd w:id="33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1,318,465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78" w:name="DBG2974"/>
            <w:bookmarkStart w:id="3379" w:name="DD406"/>
            <w:bookmarkEnd w:id="3378"/>
            <w:bookmarkEnd w:id="337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80" w:name="DBG2975"/>
            <w:bookmarkStart w:id="3381" w:name="DBG2976"/>
            <w:bookmarkEnd w:id="3380"/>
            <w:bookmarkEnd w:id="33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82" w:name="DBG2977"/>
            <w:bookmarkStart w:id="3383" w:name="DD407"/>
            <w:bookmarkEnd w:id="3382"/>
            <w:bookmarkEnd w:id="33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1,352,058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84" w:name="DBG2978"/>
            <w:bookmarkStart w:id="3385" w:name="DD408"/>
            <w:bookmarkEnd w:id="3384"/>
            <w:bookmarkEnd w:id="338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86" w:name="DBG2979"/>
            <w:bookmarkStart w:id="3387" w:name="DBG2980"/>
            <w:bookmarkEnd w:id="3386"/>
            <w:bookmarkEnd w:id="3387"/>
            <w:r>
              <w:rPr>
                <w:rFonts w:ascii="Times New Roman" w:hAnsi="Times New Roman" w:cs="Times New Roman"/>
                <w:color w:val="000000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88" w:name="DBG2981"/>
            <w:bookmarkStart w:id="3389" w:name="DD409"/>
            <w:bookmarkEnd w:id="3388"/>
            <w:bookmarkEnd w:id="33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1,876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90" w:name="DBG2982"/>
            <w:bookmarkStart w:id="3391" w:name="DD410"/>
            <w:bookmarkEnd w:id="3390"/>
            <w:bookmarkEnd w:id="339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392" w:name="DBG2983"/>
            <w:bookmarkEnd w:id="339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93" w:name="DBG2984"/>
            <w:bookmarkStart w:id="3394" w:name="DD411"/>
            <w:bookmarkEnd w:id="3393"/>
            <w:bookmarkEnd w:id="33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1,353,934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95" w:name="DBG2985"/>
            <w:bookmarkStart w:id="3396" w:name="DD412"/>
            <w:bookmarkEnd w:id="3395"/>
            <w:bookmarkEnd w:id="339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97" w:name="DBG2986"/>
            <w:bookmarkStart w:id="3398" w:name="DBG2987"/>
            <w:bookmarkEnd w:id="3397"/>
            <w:bookmarkEnd w:id="3398"/>
            <w:r>
              <w:rPr>
                <w:rFonts w:ascii="Times New Roman" w:hAnsi="Times New Roman" w:cs="Times New Roman"/>
                <w:color w:val="000000"/>
              </w:rPr>
              <w:t>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99" w:name="DBG2988"/>
            <w:bookmarkStart w:id="3400" w:name="DD413"/>
            <w:bookmarkEnd w:id="3399"/>
            <w:bookmarkEnd w:id="34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(117,176)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01" w:name="DBG2989"/>
            <w:bookmarkStart w:id="3402" w:name="DD414"/>
            <w:bookmarkEnd w:id="3401"/>
            <w:bookmarkEnd w:id="340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03" w:name="DBG2990"/>
            <w:bookmarkStart w:id="3404" w:name="DBG2991"/>
            <w:bookmarkEnd w:id="3403"/>
            <w:bookmarkEnd w:id="34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05" w:name="DBG2992"/>
            <w:bookmarkStart w:id="3406" w:name="DD415"/>
            <w:bookmarkEnd w:id="3405"/>
            <w:bookmarkEnd w:id="34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1,236,758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07" w:name="DBG2993"/>
            <w:bookmarkStart w:id="3408" w:name="DD416"/>
            <w:bookmarkEnd w:id="3407"/>
            <w:bookmarkEnd w:id="340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409" w:name="Fpage019"/>
      <w:bookmarkEnd w:id="3409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71"/>
          <w:footerReference w:type="default" r:id="rId7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36" w:name="Fpage008"/>
      <w:bookmarkStart w:id="3437" w:name="DBG3020"/>
      <w:bookmarkEnd w:id="3436"/>
      <w:bookmarkEnd w:id="3437"/>
      <w:r>
        <w:rPr>
          <w:rFonts w:ascii="Times New Roman" w:hAnsi="Times New Roman" w:cs="Times New Roman"/>
          <w:b/>
          <w:bCs/>
          <w:color w:val="000000"/>
        </w:rPr>
        <w:lastRenderedPageBreak/>
        <w:t>DISTRIBUTION COSTS</w:t>
      </w:r>
      <w:bookmarkStart w:id="3438" w:name="DBG3021"/>
      <w:bookmarkEnd w:id="343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39" w:name="DBG3022"/>
            <w:bookmarkStart w:id="3440" w:name="DBG3023"/>
            <w:bookmarkEnd w:id="3439"/>
            <w:bookmarkEnd w:id="3440"/>
            <w:r>
              <w:rPr>
                <w:rFonts w:ascii="Times New Roman" w:hAnsi="Times New Roman" w:cs="Times New Roman"/>
                <w:color w:val="000000"/>
              </w:rPr>
              <w:t>Distribution and sales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41" w:name="DBG3024"/>
            <w:bookmarkStart w:id="3442" w:name="DD417"/>
            <w:bookmarkEnd w:id="3441"/>
            <w:bookmarkEnd w:id="34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128,161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43" w:name="DBG3025"/>
            <w:bookmarkStart w:id="3444" w:name="DD418"/>
            <w:bookmarkEnd w:id="3443"/>
            <w:bookmarkEnd w:id="344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National insurance contributions on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45" w:name="DD419"/>
            <w:bookmarkEnd w:id="34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13,577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46" w:name="DD420"/>
            <w:bookmarkEnd w:id="344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Pension contributions -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47" w:name="DD421"/>
            <w:bookmarkEnd w:id="34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4,778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48" w:name="DD422"/>
            <w:bookmarkEnd w:id="344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Other 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49" w:name="DD423"/>
            <w:bookmarkEnd w:id="34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87,955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50" w:name="DD424"/>
            <w:bookmarkEnd w:id="345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51" w:name="DD425"/>
            <w:bookmarkEnd w:id="34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52" w:name="DD426"/>
            <w:bookmarkEnd w:id="345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53" w:name="DD427"/>
            <w:bookmarkEnd w:id="34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54" w:name="DD428"/>
            <w:bookmarkEnd w:id="345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55" w:name="DD429"/>
            <w:bookmarkEnd w:id="34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56" w:name="DD430"/>
            <w:bookmarkEnd w:id="345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457" w:name="DBG3026"/>
            <w:bookmarkEnd w:id="345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58" w:name="DBG3027"/>
            <w:bookmarkStart w:id="3459" w:name="DD431"/>
            <w:bookmarkEnd w:id="3458"/>
            <w:bookmarkEnd w:id="34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260,471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60" w:name="DBG3028"/>
            <w:bookmarkStart w:id="3461" w:name="DD432"/>
            <w:bookmarkEnd w:id="3460"/>
            <w:bookmarkEnd w:id="346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62" w:name="DBG3029"/>
      <w:bookmarkEnd w:id="3462"/>
      <w:r>
        <w:rPr>
          <w:rFonts w:ascii="Times New Roman" w:hAnsi="Times New Roman" w:cs="Times New Roman"/>
          <w:b/>
          <w:bCs/>
          <w:color w:val="000000"/>
        </w:rPr>
        <w:t>ADMINISTRATIVE EXPENSES</w:t>
      </w:r>
      <w:bookmarkStart w:id="3463" w:name="DBG3030"/>
      <w:bookmarkEnd w:id="3463"/>
    </w:p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64" w:name="DBG3031"/>
      <w:bookmarkEnd w:id="3464"/>
      <w:r>
        <w:rPr>
          <w:rFonts w:ascii="Times New Roman" w:hAnsi="Times New Roman" w:cs="Times New Roman"/>
          <w:b/>
          <w:bCs/>
          <w:color w:val="000000"/>
        </w:rPr>
        <w:t>Personnel costs</w:t>
      </w:r>
      <w:bookmarkStart w:id="3465" w:name="DBG3032"/>
      <w:bookmarkEnd w:id="346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66" w:name="DBG3033"/>
            <w:bookmarkStart w:id="3467" w:name="DBG3034"/>
            <w:bookmarkEnd w:id="3466"/>
            <w:bookmarkEnd w:id="3467"/>
            <w:r>
              <w:rPr>
                <w:rFonts w:ascii="Times New Roman" w:hAnsi="Times New Roman" w:cs="Times New Roman"/>
                <w:color w:val="000000"/>
              </w:rPr>
              <w:t>Directors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68" w:name="DBG3035"/>
            <w:bookmarkStart w:id="3469" w:name="DD433"/>
            <w:bookmarkEnd w:id="3468"/>
            <w:bookmarkEnd w:id="34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267,040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70" w:name="DBG3036"/>
            <w:bookmarkStart w:id="3471" w:name="DD434"/>
            <w:bookmarkEnd w:id="3470"/>
            <w:bookmarkEnd w:id="347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Directors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72" w:name="DD435"/>
            <w:bookmarkEnd w:id="34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79,600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73" w:name="DD436"/>
            <w:bookmarkEnd w:id="347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74" w:name="DBG3037"/>
            <w:bookmarkStart w:id="3475" w:name="DBG3038"/>
            <w:bookmarkEnd w:id="3474"/>
            <w:bookmarkEnd w:id="3475"/>
            <w:r>
              <w:rPr>
                <w:rFonts w:ascii="Times New Roman" w:hAnsi="Times New Roman" w:cs="Times New Roman"/>
                <w:color w:val="000000"/>
              </w:rPr>
              <w:t>Wages and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76" w:name="DBG3039"/>
            <w:bookmarkStart w:id="3477" w:name="DD437"/>
            <w:bookmarkEnd w:id="3476"/>
            <w:bookmarkEnd w:id="34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170,881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78" w:name="DBG3040"/>
            <w:bookmarkStart w:id="3479" w:name="DD438"/>
            <w:bookmarkEnd w:id="3478"/>
            <w:bookmarkEnd w:id="347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 national insurance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80" w:name="DD439"/>
            <w:bookmarkEnd w:id="34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18,103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81" w:name="DD440"/>
            <w:bookmarkEnd w:id="348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82" w:name="DD441"/>
            <w:bookmarkEnd w:id="34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6,370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83" w:name="DD442"/>
            <w:bookmarkEnd w:id="348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484" w:name="DBG3041"/>
            <w:bookmarkEnd w:id="348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85" w:name="DBG3042"/>
            <w:bookmarkStart w:id="3486" w:name="DD443"/>
            <w:bookmarkEnd w:id="3485"/>
            <w:bookmarkEnd w:id="34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541,994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87" w:name="DBG3043"/>
            <w:bookmarkStart w:id="3488" w:name="DD444"/>
            <w:bookmarkEnd w:id="3487"/>
            <w:bookmarkEnd w:id="348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89" w:name="DBG3044"/>
      <w:bookmarkEnd w:id="3489"/>
      <w:r>
        <w:rPr>
          <w:rFonts w:ascii="Times New Roman" w:hAnsi="Times New Roman" w:cs="Times New Roman"/>
          <w:b/>
          <w:bCs/>
          <w:color w:val="000000"/>
        </w:rPr>
        <w:t>General expenses</w:t>
      </w:r>
      <w:bookmarkStart w:id="3490" w:name="DBG3045"/>
      <w:bookmarkEnd w:id="349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91" w:name="DBG3046"/>
            <w:bookmarkStart w:id="3492" w:name="DBG3047"/>
            <w:bookmarkEnd w:id="3491"/>
            <w:bookmarkEnd w:id="3492"/>
            <w:r>
              <w:rPr>
                <w:rFonts w:ascii="Times New Roman" w:hAnsi="Times New Roman" w:cs="Times New Roman"/>
                <w:color w:val="000000"/>
              </w:rPr>
              <w:t>General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93" w:name="DBG3048"/>
            <w:bookmarkStart w:id="3494" w:name="DD445"/>
            <w:bookmarkEnd w:id="3493"/>
            <w:bookmarkEnd w:id="34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467,163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95" w:name="DBG3049"/>
            <w:bookmarkStart w:id="3496" w:name="DD446"/>
            <w:bookmarkEnd w:id="3495"/>
            <w:bookmarkEnd w:id="349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Auditors remuneration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97" w:name="DD447"/>
            <w:bookmarkEnd w:id="34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98" w:name="DD448"/>
            <w:bookmarkEnd w:id="349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99" w:name="DD449"/>
            <w:bookmarkEnd w:id="34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00" w:name="DD450"/>
            <w:bookmarkEnd w:id="350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Depn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01" w:name="DD451"/>
            <w:bookmarkEnd w:id="35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02" w:name="DD452"/>
            <w:bookmarkEnd w:id="350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03" w:name="DD453"/>
            <w:bookmarkEnd w:id="35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04" w:name="DD454"/>
            <w:bookmarkEnd w:id="350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05" w:name="DBG3050"/>
            <w:bookmarkStart w:id="3506" w:name="DBG3051"/>
            <w:bookmarkEnd w:id="3505"/>
            <w:bookmarkEnd w:id="3506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07" w:name="DBG3052"/>
            <w:bookmarkStart w:id="3508" w:name="DD455"/>
            <w:bookmarkEnd w:id="3507"/>
            <w:bookmarkEnd w:id="35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(2,108)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09" w:name="DBG3053"/>
            <w:bookmarkStart w:id="3510" w:name="DD456"/>
            <w:bookmarkEnd w:id="3509"/>
            <w:bookmarkEnd w:id="351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11" w:name="DBG3054"/>
            <w:bookmarkEnd w:id="351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12" w:name="DBG3055"/>
            <w:bookmarkStart w:id="3513" w:name="DD457"/>
            <w:bookmarkEnd w:id="3512"/>
            <w:bookmarkEnd w:id="35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505,555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14" w:name="DBG3056"/>
            <w:bookmarkStart w:id="3515" w:name="DD458"/>
            <w:bookmarkEnd w:id="3514"/>
            <w:bookmarkEnd w:id="351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516" w:name="DBG3057"/>
      <w:bookmarkEnd w:id="3516"/>
      <w:r>
        <w:rPr>
          <w:rFonts w:ascii="Times New Roman" w:hAnsi="Times New Roman" w:cs="Times New Roman"/>
          <w:b/>
          <w:bCs/>
          <w:color w:val="000000"/>
        </w:rPr>
        <w:t>Financial costs</w:t>
      </w:r>
      <w:bookmarkStart w:id="3517" w:name="DBG3058"/>
      <w:bookmarkEnd w:id="351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18" w:name="DBG3059"/>
            <w:bookmarkStart w:id="3519" w:name="DBG3060"/>
            <w:bookmarkEnd w:id="3518"/>
            <w:bookmarkEnd w:id="3519"/>
            <w:r>
              <w:rPr>
                <w:rFonts w:ascii="Times New Roman" w:hAnsi="Times New Roman" w:cs="Times New Roman"/>
                <w:color w:val="000000"/>
              </w:rPr>
              <w:t>Operating lease: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20" w:name="DBG3061"/>
            <w:bookmarkStart w:id="3521" w:name="DD459"/>
            <w:bookmarkEnd w:id="3520"/>
            <w:bookmarkEnd w:id="352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10,445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22" w:name="DBG3062"/>
            <w:bookmarkStart w:id="3523" w:name="DD460"/>
            <w:bookmarkEnd w:id="3522"/>
            <w:bookmarkEnd w:id="352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24" w:name="DBG3063"/>
            <w:bookmarkEnd w:id="352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25" w:name="DBG3064"/>
            <w:bookmarkStart w:id="3526" w:name="DD461"/>
            <w:bookmarkEnd w:id="3525"/>
            <w:bookmarkEnd w:id="35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1,057,994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27" w:name="DBG3065"/>
            <w:bookmarkStart w:id="3528" w:name="DD462"/>
            <w:bookmarkEnd w:id="3527"/>
            <w:bookmarkEnd w:id="352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529" w:name="DBG3066"/>
      <w:bookmarkEnd w:id="3529"/>
      <w:r>
        <w:rPr>
          <w:rFonts w:ascii="Times New Roman" w:hAnsi="Times New Roman" w:cs="Times New Roman"/>
          <w:b/>
          <w:bCs/>
          <w:color w:val="000000"/>
        </w:rPr>
        <w:t>INTEREST RECEIVABLE</w:t>
      </w:r>
      <w:bookmarkStart w:id="3530" w:name="DBG3067"/>
      <w:bookmarkEnd w:id="353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31" w:name="DBG3068"/>
            <w:bookmarkStart w:id="3532" w:name="DBG3069"/>
            <w:bookmarkEnd w:id="3531"/>
            <w:bookmarkEnd w:id="3532"/>
            <w:r>
              <w:rPr>
                <w:rFonts w:ascii="Times New Roman" w:hAnsi="Times New Roman" w:cs="Times New Roman"/>
                <w:color w:val="000000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33" w:name="DBG3070"/>
            <w:bookmarkStart w:id="3534" w:name="DD463"/>
            <w:bookmarkEnd w:id="3533"/>
            <w:bookmarkEnd w:id="353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1,876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35" w:name="DBG3071"/>
            <w:bookmarkStart w:id="3536" w:name="DD464"/>
            <w:bookmarkEnd w:id="3535"/>
            <w:bookmarkEnd w:id="353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C51B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537" w:name="DBG3072"/>
      <w:bookmarkEnd w:id="3537"/>
      <w:r>
        <w:rPr>
          <w:rFonts w:ascii="Times New Roman" w:hAnsi="Times New Roman" w:cs="Times New Roman"/>
          <w:b/>
          <w:bCs/>
          <w:color w:val="000000"/>
        </w:rPr>
        <w:t>INTEREST PAYABLE</w:t>
      </w:r>
      <w:bookmarkStart w:id="3538" w:name="DBG3073"/>
      <w:bookmarkEnd w:id="353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39" w:name="DBG3074"/>
            <w:bookmarkStart w:id="3540" w:name="DBG3075"/>
            <w:bookmarkEnd w:id="3539"/>
            <w:bookmarkEnd w:id="3540"/>
            <w:r>
              <w:rPr>
                <w:rFonts w:ascii="Times New Roman" w:hAnsi="Times New Roman" w:cs="Times New Roman"/>
                <w:color w:val="000000"/>
              </w:rPr>
              <w:t>Bank 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41" w:name="DBG3076"/>
            <w:bookmarkStart w:id="3542" w:name="DD465"/>
            <w:bookmarkEnd w:id="3541"/>
            <w:bookmarkEnd w:id="35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49,178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43" w:name="DBG3077"/>
            <w:bookmarkStart w:id="3544" w:name="DD466"/>
            <w:bookmarkEnd w:id="3543"/>
            <w:bookmarkEnd w:id="354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Hire purchase and finance lease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45" w:name="DD467"/>
            <w:bookmarkEnd w:id="35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67,998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46" w:name="DD468"/>
            <w:bookmarkEnd w:id="354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47" w:name="DBG3078"/>
            <w:bookmarkEnd w:id="354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48" w:name="DBG3079"/>
            <w:bookmarkStart w:id="3549" w:name="DD469"/>
            <w:bookmarkEnd w:id="3548"/>
            <w:bookmarkEnd w:id="35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117,176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50" w:name="DBG3080"/>
            <w:bookmarkStart w:id="3551" w:name="DD470"/>
            <w:bookmarkEnd w:id="3550"/>
            <w:bookmarkEnd w:id="355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1B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C51B78" w:rsidRDefault="00C51B7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552" w:name="Fpage020"/>
      <w:bookmarkEnd w:id="3552"/>
    </w:p>
    <w:sectPr w:rsidR="00C51B78">
      <w:headerReference w:type="default" r:id="rId73"/>
      <w:footerReference w:type="default" r:id="rId74"/>
      <w:pgSz w:w="11904" w:h="16836"/>
      <w:pgMar w:top="720" w:right="1400" w:bottom="900" w:left="1440" w:header="720" w:footer="9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B78" w:rsidRDefault="00C51B78">
      <w:pPr>
        <w:spacing w:after="0" w:line="240" w:lineRule="auto"/>
      </w:pPr>
      <w:r>
        <w:separator/>
      </w:r>
    </w:p>
  </w:endnote>
  <w:endnote w:type="continuationSeparator" w:id="0">
    <w:p w:rsidR="00C51B78" w:rsidRDefault="00C5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E79" w:rsidRDefault="00780E79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687" w:name="DBG649"/>
    <w:bookmarkEnd w:id="687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88" w:name="DBG650"/>
    <w:bookmarkEnd w:id="688"/>
    <w:r>
      <w:rPr>
        <w:rFonts w:ascii="Times New Roman" w:hAnsi="Times New Roman" w:cs="Times New Roman"/>
        <w:b/>
        <w:bCs/>
        <w:color w:val="0000FF"/>
      </w:rPr>
      <w:t>Draft Accounts</w:t>
    </w:r>
    <w:bookmarkStart w:id="689" w:name="DBG651"/>
    <w:bookmarkEnd w:id="689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690" w:name="DBG652"/>
    <w:bookmarkEnd w:id="690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691" w:name="DBG653"/>
    <w:bookmarkEnd w:id="691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692" w:name="DBG654"/>
    <w:bookmarkEnd w:id="692"/>
    <w:r>
      <w:rPr>
        <w:rFonts w:ascii="Times New Roman" w:hAnsi="Times New Roman" w:cs="Times New Roman"/>
        <w:b/>
        <w:bCs/>
        <w:color w:val="0000FF"/>
      </w:rPr>
      <w:t>1 January 2013</w:t>
    </w:r>
    <w:bookmarkStart w:id="693" w:name="DBG655"/>
    <w:bookmarkEnd w:id="693"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914" w:name="DBG875"/>
    <w:bookmarkEnd w:id="914"/>
  </w:p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915" w:name="DBG876"/>
    <w:bookmarkEnd w:id="915"/>
    <w:r>
      <w:rPr>
        <w:rFonts w:ascii="Times New Roman" w:hAnsi="Times New Roman" w:cs="Times New Roman"/>
        <w:b/>
        <w:bCs/>
        <w:color w:val="0000FF"/>
      </w:rPr>
      <w:t>Draft Accounts</w:t>
    </w:r>
    <w:bookmarkStart w:id="916" w:name="DBG877"/>
    <w:bookmarkEnd w:id="91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917" w:name="DBG878"/>
    <w:bookmarkEnd w:id="91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918" w:name="DBG879"/>
    <w:bookmarkEnd w:id="91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919" w:name="DBG880"/>
    <w:bookmarkEnd w:id="919"/>
    <w:r>
      <w:rPr>
        <w:rFonts w:ascii="Times New Roman" w:hAnsi="Times New Roman" w:cs="Times New Roman"/>
        <w:b/>
        <w:bCs/>
        <w:color w:val="0000FF"/>
      </w:rPr>
      <w:t>1 January 2013</w:t>
    </w:r>
    <w:bookmarkStart w:id="920" w:name="DBG881"/>
    <w:bookmarkEnd w:id="920"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988" w:name="DBG948"/>
    <w:bookmarkEnd w:id="988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989" w:name="DBG949"/>
    <w:bookmarkEnd w:id="989"/>
    <w:r>
      <w:rPr>
        <w:rFonts w:ascii="Times New Roman" w:hAnsi="Times New Roman" w:cs="Times New Roman"/>
        <w:b/>
        <w:bCs/>
        <w:color w:val="0000FF"/>
      </w:rPr>
      <w:t>Draft Accounts</w:t>
    </w:r>
    <w:bookmarkStart w:id="990" w:name="DBG950"/>
    <w:bookmarkEnd w:id="99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991" w:name="DBG951"/>
    <w:bookmarkEnd w:id="99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992" w:name="DBG952"/>
    <w:bookmarkEnd w:id="99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993" w:name="DBG953"/>
    <w:bookmarkEnd w:id="993"/>
    <w:r>
      <w:rPr>
        <w:rFonts w:ascii="Times New Roman" w:hAnsi="Times New Roman" w:cs="Times New Roman"/>
        <w:b/>
        <w:bCs/>
        <w:color w:val="0000FF"/>
      </w:rPr>
      <w:t>1 January 2013</w:t>
    </w:r>
    <w:bookmarkStart w:id="994" w:name="DBG954"/>
    <w:bookmarkEnd w:id="994"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110" w:name="DBG1046"/>
    <w:bookmarkEnd w:id="111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1111" w:name="DBG1047"/>
    <w:bookmarkEnd w:id="1111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780E79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Fpage016</w:instrText>
    </w:r>
    <w:r w:rsidR="00780E79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18"/>
        <w:szCs w:val="18"/>
      </w:rPr>
      <w:instrText>24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780E79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Fpage016</w:instrText>
    </w:r>
    <w:r w:rsidR="00780E79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18"/>
        <w:szCs w:val="18"/>
      </w:rPr>
      <w:instrText>24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780E79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18"/>
        <w:szCs w:val="18"/>
      </w:rPr>
      <w:instrText>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 w:rsidR="00780E79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18"/>
        <w:szCs w:val="18"/>
      </w:rPr>
      <w:t>s 9 to 24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1112" w:name="DBG1048"/>
    <w:bookmarkEnd w:id="1112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1113" w:name="DBG1049"/>
    <w:bookmarkEnd w:id="1113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1114" w:name="DBG1050"/>
    <w:bookmarkEnd w:id="1114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1115" w:name="DBG1051"/>
    <w:bookmarkEnd w:id="111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116" w:name="DBG1052"/>
    <w:bookmarkEnd w:id="111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117" w:name="DBG1053"/>
    <w:bookmarkEnd w:id="1117"/>
    <w:r>
      <w:rPr>
        <w:rFonts w:ascii="Times New Roman" w:hAnsi="Times New Roman" w:cs="Times New Roman"/>
        <w:b/>
        <w:bCs/>
        <w:color w:val="0000FF"/>
      </w:rPr>
      <w:t>Draft Accounts</w:t>
    </w:r>
    <w:bookmarkStart w:id="1118" w:name="DBG1054"/>
    <w:bookmarkEnd w:id="111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119" w:name="DBG1055"/>
    <w:bookmarkEnd w:id="111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120" w:name="DBG1056"/>
    <w:bookmarkEnd w:id="112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121" w:name="DBG1057"/>
    <w:bookmarkEnd w:id="1121"/>
    <w:r>
      <w:rPr>
        <w:rFonts w:ascii="Times New Roman" w:hAnsi="Times New Roman" w:cs="Times New Roman"/>
        <w:b/>
        <w:bCs/>
        <w:color w:val="0000FF"/>
      </w:rPr>
      <w:t>1 January 2013</w:t>
    </w:r>
    <w:bookmarkStart w:id="1122" w:name="DBG1058"/>
    <w:bookmarkEnd w:id="1122"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1285" w:name="DBG1183"/>
    <w:bookmarkEnd w:id="1285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780E79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Fpage016</w:instrText>
    </w:r>
    <w:r w:rsidR="00780E79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18"/>
        <w:szCs w:val="18"/>
      </w:rPr>
      <w:instrText>24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780E79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</w:instrText>
    </w:r>
    <w:r>
      <w:rPr>
        <w:rFonts w:ascii="Arial" w:hAnsi="Arial" w:cs="Arial"/>
        <w:b/>
        <w:bCs/>
        <w:color w:val="000000"/>
        <w:sz w:val="18"/>
        <w:szCs w:val="18"/>
      </w:rPr>
      <w:instrText>e016</w:instrText>
    </w:r>
    <w:r w:rsidR="00780E79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18"/>
        <w:szCs w:val="18"/>
      </w:rPr>
      <w:instrText>24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780E79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18"/>
        <w:szCs w:val="18"/>
      </w:rPr>
      <w:instrText>7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 w:rsidR="00780E79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18"/>
        <w:szCs w:val="18"/>
      </w:rPr>
      <w:t>s 9 to 24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1286" w:name="DBG1184"/>
    <w:bookmarkEnd w:id="1286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1287" w:name="DBG1185"/>
    <w:bookmarkEnd w:id="1287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1288" w:name="DBG1186"/>
    <w:bookmarkEnd w:id="1288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1289" w:name="DBG1187"/>
    <w:bookmarkEnd w:id="128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90" w:name="DBG1188"/>
    <w:bookmarkEnd w:id="129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291" w:name="DBG1189"/>
    <w:bookmarkEnd w:id="1291"/>
    <w:r>
      <w:rPr>
        <w:rFonts w:ascii="Times New Roman" w:hAnsi="Times New Roman" w:cs="Times New Roman"/>
        <w:b/>
        <w:bCs/>
        <w:color w:val="0000FF"/>
      </w:rPr>
      <w:t>Draft Accounts</w:t>
    </w:r>
    <w:bookmarkStart w:id="1292" w:name="DBG1190"/>
    <w:bookmarkEnd w:id="129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293" w:name="DBG1191"/>
    <w:bookmarkEnd w:id="129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294" w:name="DBG1192"/>
    <w:bookmarkEnd w:id="129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295" w:name="DBG1193"/>
    <w:bookmarkEnd w:id="1295"/>
    <w:r>
      <w:rPr>
        <w:rFonts w:ascii="Times New Roman" w:hAnsi="Times New Roman" w:cs="Times New Roman"/>
        <w:b/>
        <w:bCs/>
        <w:color w:val="0000FF"/>
      </w:rPr>
      <w:t>1 January </w:t>
    </w:r>
    <w:r>
      <w:rPr>
        <w:rFonts w:ascii="Times New Roman" w:hAnsi="Times New Roman" w:cs="Times New Roman"/>
        <w:b/>
        <w:bCs/>
        <w:color w:val="0000FF"/>
      </w:rPr>
      <w:t>2013</w:t>
    </w:r>
    <w:bookmarkStart w:id="1296" w:name="DBG1194"/>
    <w:bookmarkEnd w:id="1296"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371" w:name="DBG1253"/>
    <w:bookmarkEnd w:id="1371"/>
  </w:p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72" w:name="DBG1254"/>
    <w:bookmarkEnd w:id="1372"/>
    <w:r>
      <w:rPr>
        <w:rFonts w:ascii="Times New Roman" w:hAnsi="Times New Roman" w:cs="Times New Roman"/>
        <w:b/>
        <w:bCs/>
        <w:color w:val="0000FF"/>
      </w:rPr>
      <w:t>Draft Accounts</w:t>
    </w:r>
    <w:bookmarkStart w:id="1373" w:name="DBG1255"/>
    <w:bookmarkEnd w:id="137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374" w:name="DBG1256"/>
    <w:bookmarkEnd w:id="137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375" w:name="DBG1257"/>
    <w:bookmarkEnd w:id="137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376" w:name="DBG1258"/>
    <w:bookmarkEnd w:id="1376"/>
    <w:r>
      <w:rPr>
        <w:rFonts w:ascii="Times New Roman" w:hAnsi="Times New Roman" w:cs="Times New Roman"/>
        <w:b/>
        <w:bCs/>
        <w:color w:val="0000FF"/>
      </w:rPr>
      <w:t>1 January 2013</w:t>
    </w:r>
    <w:bookmarkStart w:id="1377" w:name="DBG1259"/>
    <w:bookmarkEnd w:id="1377"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473" w:name="DBG1354"/>
    <w:bookmarkEnd w:id="1473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474" w:name="DBG1355"/>
    <w:bookmarkEnd w:id="1474"/>
    <w:r>
      <w:rPr>
        <w:rFonts w:ascii="Times New Roman" w:hAnsi="Times New Roman" w:cs="Times New Roman"/>
        <w:b/>
        <w:bCs/>
        <w:color w:val="0000FF"/>
      </w:rPr>
      <w:t>Draft Accounts</w:t>
    </w:r>
    <w:bookmarkStart w:id="1475" w:name="DBG1356"/>
    <w:bookmarkEnd w:id="147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476" w:name="DBG1357"/>
    <w:bookmarkEnd w:id="147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477" w:name="DBG1358"/>
    <w:bookmarkEnd w:id="147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478" w:name="DBG1359"/>
    <w:bookmarkEnd w:id="1478"/>
    <w:r>
      <w:rPr>
        <w:rFonts w:ascii="Times New Roman" w:hAnsi="Times New Roman" w:cs="Times New Roman"/>
        <w:b/>
        <w:bCs/>
        <w:color w:val="0000FF"/>
      </w:rPr>
      <w:t>1 January 2013</w:t>
    </w:r>
    <w:bookmarkStart w:id="1479" w:name="DBG1360"/>
    <w:bookmarkEnd w:id="1479"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573" w:name="DBG1454"/>
    <w:bookmarkEnd w:id="1573"/>
  </w:p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574" w:name="DBG1455"/>
    <w:bookmarkEnd w:id="1574"/>
    <w:r>
      <w:rPr>
        <w:rFonts w:ascii="Times New Roman" w:hAnsi="Times New Roman" w:cs="Times New Roman"/>
        <w:b/>
        <w:bCs/>
        <w:color w:val="0000FF"/>
      </w:rPr>
      <w:t>Draft Accounts</w:t>
    </w:r>
    <w:bookmarkStart w:id="1575" w:name="DBG1456"/>
    <w:bookmarkEnd w:id="157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576" w:name="DBG1457"/>
    <w:bookmarkEnd w:id="157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10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577" w:name="DBG1458"/>
    <w:bookmarkEnd w:id="157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578" w:name="DBG1459"/>
    <w:bookmarkEnd w:id="1578"/>
    <w:r>
      <w:rPr>
        <w:rFonts w:ascii="Times New Roman" w:hAnsi="Times New Roman" w:cs="Times New Roman"/>
        <w:b/>
        <w:bCs/>
        <w:color w:val="0000FF"/>
      </w:rPr>
      <w:t>1 January 2013</w:t>
    </w:r>
    <w:bookmarkStart w:id="1579" w:name="DBG1460"/>
    <w:bookmarkEnd w:id="1579"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635" w:name="DBG1516"/>
    <w:bookmarkEnd w:id="1635"/>
  </w:p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636" w:name="DBG1517"/>
    <w:bookmarkEnd w:id="1636"/>
    <w:r>
      <w:rPr>
        <w:rFonts w:ascii="Times New Roman" w:hAnsi="Times New Roman" w:cs="Times New Roman"/>
        <w:b/>
        <w:bCs/>
        <w:color w:val="0000FF"/>
      </w:rPr>
      <w:t>Draft Accounts</w:t>
    </w:r>
    <w:bookmarkStart w:id="1637" w:name="DBG1518"/>
    <w:bookmarkEnd w:id="163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638" w:name="DBG1519"/>
    <w:bookmarkEnd w:id="163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11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639" w:name="DBG1520"/>
    <w:bookmarkEnd w:id="163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640" w:name="DBG1521"/>
    <w:bookmarkEnd w:id="1640"/>
    <w:r>
      <w:rPr>
        <w:rFonts w:ascii="Times New Roman" w:hAnsi="Times New Roman" w:cs="Times New Roman"/>
        <w:b/>
        <w:bCs/>
        <w:color w:val="0000FF"/>
      </w:rPr>
      <w:t>1 January 2013</w:t>
    </w:r>
    <w:bookmarkStart w:id="1641" w:name="DBG1522"/>
    <w:bookmarkEnd w:id="1641"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696" w:name="DBG1576"/>
    <w:bookmarkEnd w:id="1696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697" w:name="DBG1577"/>
    <w:bookmarkEnd w:id="1697"/>
    <w:r>
      <w:rPr>
        <w:rFonts w:ascii="Times New Roman" w:hAnsi="Times New Roman" w:cs="Times New Roman"/>
        <w:b/>
        <w:bCs/>
        <w:color w:val="0000FF"/>
      </w:rPr>
      <w:t>Draft Accounts</w:t>
    </w:r>
    <w:bookmarkStart w:id="1698" w:name="DBG1578"/>
    <w:bookmarkEnd w:id="169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699" w:name="DBG1579"/>
    <w:bookmarkEnd w:id="169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12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700" w:name="DBG1580"/>
    <w:bookmarkEnd w:id="170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701" w:name="DBG1581"/>
    <w:bookmarkEnd w:id="1701"/>
    <w:r>
      <w:rPr>
        <w:rFonts w:ascii="Times New Roman" w:hAnsi="Times New Roman" w:cs="Times New Roman"/>
        <w:b/>
        <w:bCs/>
        <w:color w:val="0000FF"/>
      </w:rPr>
      <w:t>1 January 2013</w:t>
    </w:r>
    <w:bookmarkStart w:id="1702" w:name="DBG1582"/>
    <w:bookmarkEnd w:id="1702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94" w:name="DBG82"/>
    <w:bookmarkEnd w:id="94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95" w:name="DBG83"/>
    <w:bookmarkEnd w:id="95"/>
    <w:r>
      <w:rPr>
        <w:rFonts w:ascii="Times New Roman" w:hAnsi="Times New Roman" w:cs="Times New Roman"/>
        <w:b/>
        <w:bCs/>
        <w:color w:val="0000FF"/>
      </w:rPr>
      <w:t>Draft Accounts</w:t>
    </w:r>
    <w:bookmarkStart w:id="96" w:name="DBG84"/>
    <w:bookmarkEnd w:id="9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97" w:name="DBG85"/>
    <w:bookmarkEnd w:id="9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98" w:name="DBG86"/>
    <w:bookmarkEnd w:id="9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99" w:name="DBG87"/>
    <w:bookmarkEnd w:id="99"/>
    <w:r>
      <w:rPr>
        <w:rFonts w:ascii="Times New Roman" w:hAnsi="Times New Roman" w:cs="Times New Roman"/>
        <w:b/>
        <w:bCs/>
        <w:color w:val="0000FF"/>
      </w:rPr>
      <w:t>1 January 2013</w:t>
    </w:r>
    <w:bookmarkStart w:id="100" w:name="DBG88"/>
    <w:bookmarkEnd w:id="100"/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870" w:name="DBG1716"/>
    <w:bookmarkEnd w:id="1870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871" w:name="DBG1717"/>
    <w:bookmarkEnd w:id="1871"/>
    <w:r>
      <w:rPr>
        <w:rFonts w:ascii="Times New Roman" w:hAnsi="Times New Roman" w:cs="Times New Roman"/>
        <w:b/>
        <w:bCs/>
        <w:color w:val="0000FF"/>
      </w:rPr>
      <w:t>Draft Accounts</w:t>
    </w:r>
    <w:bookmarkStart w:id="1872" w:name="DBG1718"/>
    <w:bookmarkEnd w:id="187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873" w:name="DBG1719"/>
    <w:bookmarkEnd w:id="187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13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874" w:name="DBG1720"/>
    <w:bookmarkEnd w:id="187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875" w:name="DBG1721"/>
    <w:bookmarkEnd w:id="1875"/>
    <w:r>
      <w:rPr>
        <w:rFonts w:ascii="Times New Roman" w:hAnsi="Times New Roman" w:cs="Times New Roman"/>
        <w:b/>
        <w:bCs/>
        <w:color w:val="0000FF"/>
      </w:rPr>
      <w:t>1 January 2013</w:t>
    </w:r>
    <w:bookmarkStart w:id="1876" w:name="DBG1722"/>
    <w:bookmarkEnd w:id="1876"/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994" w:name="DBG1820"/>
    <w:bookmarkEnd w:id="1994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995" w:name="DBG1821"/>
    <w:bookmarkEnd w:id="1995"/>
    <w:r>
      <w:rPr>
        <w:rFonts w:ascii="Times New Roman" w:hAnsi="Times New Roman" w:cs="Times New Roman"/>
        <w:b/>
        <w:bCs/>
        <w:color w:val="0000FF"/>
      </w:rPr>
      <w:t>Draft Accounts</w:t>
    </w:r>
    <w:bookmarkStart w:id="1996" w:name="DBG1822"/>
    <w:bookmarkEnd w:id="199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997" w:name="DBG1823"/>
    <w:bookmarkEnd w:id="199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14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998" w:name="DBG1824"/>
    <w:bookmarkEnd w:id="199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999" w:name="DBG1825"/>
    <w:bookmarkEnd w:id="1999"/>
    <w:r>
      <w:rPr>
        <w:rFonts w:ascii="Times New Roman" w:hAnsi="Times New Roman" w:cs="Times New Roman"/>
        <w:b/>
        <w:bCs/>
        <w:color w:val="0000FF"/>
      </w:rPr>
      <w:t>1 January 2013</w:t>
    </w:r>
    <w:bookmarkStart w:id="2000" w:name="DBG1826"/>
    <w:bookmarkEnd w:id="2000"/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156" w:name="DBG1954"/>
    <w:bookmarkEnd w:id="2156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157" w:name="DBG1955"/>
    <w:bookmarkEnd w:id="2157"/>
    <w:r>
      <w:rPr>
        <w:rFonts w:ascii="Times New Roman" w:hAnsi="Times New Roman" w:cs="Times New Roman"/>
        <w:b/>
        <w:bCs/>
        <w:color w:val="0000FF"/>
      </w:rPr>
      <w:t>Draft Accounts</w:t>
    </w:r>
    <w:bookmarkStart w:id="2158" w:name="DBG1956"/>
    <w:bookmarkEnd w:id="215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159" w:name="DBG1957"/>
    <w:bookmarkEnd w:id="215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15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160" w:name="DBG1958"/>
    <w:bookmarkEnd w:id="216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161" w:name="DBG1959"/>
    <w:bookmarkEnd w:id="2161"/>
    <w:r>
      <w:rPr>
        <w:rFonts w:ascii="Times New Roman" w:hAnsi="Times New Roman" w:cs="Times New Roman"/>
        <w:b/>
        <w:bCs/>
        <w:color w:val="0000FF"/>
      </w:rPr>
      <w:t>1 January 2013</w:t>
    </w:r>
    <w:bookmarkStart w:id="2162" w:name="DBG1960"/>
    <w:bookmarkEnd w:id="2162"/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233" w:name="DBG2023"/>
    <w:bookmarkEnd w:id="2233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234" w:name="DBG2024"/>
    <w:bookmarkEnd w:id="2234"/>
    <w:r>
      <w:rPr>
        <w:rFonts w:ascii="Times New Roman" w:hAnsi="Times New Roman" w:cs="Times New Roman"/>
        <w:b/>
        <w:bCs/>
        <w:color w:val="0000FF"/>
      </w:rPr>
      <w:t>Draft Accounts</w:t>
    </w:r>
    <w:bookmarkStart w:id="2235" w:name="DBG2025"/>
    <w:bookmarkEnd w:id="223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236" w:name="DBG2026"/>
    <w:bookmarkEnd w:id="223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16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237" w:name="DBG2027"/>
    <w:bookmarkEnd w:id="223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238" w:name="DBG2028"/>
    <w:bookmarkEnd w:id="2238"/>
    <w:r>
      <w:rPr>
        <w:rFonts w:ascii="Times New Roman" w:hAnsi="Times New Roman" w:cs="Times New Roman"/>
        <w:b/>
        <w:bCs/>
        <w:color w:val="0000FF"/>
      </w:rPr>
      <w:t>1 January 2013</w:t>
    </w:r>
    <w:bookmarkStart w:id="2239" w:name="DBG2029"/>
    <w:bookmarkEnd w:id="2239"/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429" w:name="DBG2181"/>
    <w:bookmarkEnd w:id="2429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430" w:name="DBG2182"/>
    <w:bookmarkEnd w:id="2430"/>
    <w:r>
      <w:rPr>
        <w:rFonts w:ascii="Times New Roman" w:hAnsi="Times New Roman" w:cs="Times New Roman"/>
        <w:b/>
        <w:bCs/>
        <w:color w:val="0000FF"/>
      </w:rPr>
      <w:t>Draft Accounts</w:t>
    </w:r>
    <w:bookmarkStart w:id="2431" w:name="DBG2183"/>
    <w:bookmarkEnd w:id="2431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432" w:name="DBG2184"/>
    <w:bookmarkEnd w:id="243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17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433" w:name="DBG2185"/>
    <w:bookmarkEnd w:id="243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434" w:name="DBG2186"/>
    <w:bookmarkEnd w:id="2434"/>
    <w:r>
      <w:rPr>
        <w:rFonts w:ascii="Times New Roman" w:hAnsi="Times New Roman" w:cs="Times New Roman"/>
        <w:b/>
        <w:bCs/>
        <w:color w:val="0000FF"/>
      </w:rPr>
      <w:t>1 January 2013</w:t>
    </w:r>
    <w:bookmarkStart w:id="2435" w:name="DBG2187"/>
    <w:bookmarkEnd w:id="2435"/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602" w:name="DBG2318"/>
    <w:bookmarkEnd w:id="2602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603" w:name="DBG2319"/>
    <w:bookmarkEnd w:id="2603"/>
    <w:r>
      <w:rPr>
        <w:rFonts w:ascii="Times New Roman" w:hAnsi="Times New Roman" w:cs="Times New Roman"/>
        <w:b/>
        <w:bCs/>
        <w:color w:val="0000FF"/>
      </w:rPr>
      <w:t>Draft Accounts</w:t>
    </w:r>
    <w:bookmarkStart w:id="2604" w:name="DBG2320"/>
    <w:bookmarkEnd w:id="260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605" w:name="DBG2321"/>
    <w:bookmarkEnd w:id="260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18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606" w:name="DBG2322"/>
    <w:bookmarkEnd w:id="260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607" w:name="DBG2323"/>
    <w:bookmarkEnd w:id="2607"/>
    <w:r>
      <w:rPr>
        <w:rFonts w:ascii="Times New Roman" w:hAnsi="Times New Roman" w:cs="Times New Roman"/>
        <w:b/>
        <w:bCs/>
        <w:color w:val="0000FF"/>
      </w:rPr>
      <w:t>1 January 2013</w:t>
    </w:r>
    <w:bookmarkStart w:id="2608" w:name="DBG2324"/>
    <w:bookmarkEnd w:id="2608"/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725" w:name="DBG2423"/>
    <w:bookmarkEnd w:id="2725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726" w:name="DBG2424"/>
    <w:bookmarkEnd w:id="2726"/>
    <w:r>
      <w:rPr>
        <w:rFonts w:ascii="Times New Roman" w:hAnsi="Times New Roman" w:cs="Times New Roman"/>
        <w:b/>
        <w:bCs/>
        <w:color w:val="0000FF"/>
      </w:rPr>
      <w:t>Draft Accounts</w:t>
    </w:r>
    <w:bookmarkStart w:id="2727" w:name="DBG2425"/>
    <w:bookmarkEnd w:id="272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728" w:name="DBG2426"/>
    <w:bookmarkEnd w:id="272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19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729" w:name="DBG2427"/>
    <w:bookmarkEnd w:id="272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730" w:name="DBG2428"/>
    <w:bookmarkEnd w:id="2730"/>
    <w:r>
      <w:rPr>
        <w:rFonts w:ascii="Times New Roman" w:hAnsi="Times New Roman" w:cs="Times New Roman"/>
        <w:b/>
        <w:bCs/>
        <w:color w:val="0000FF"/>
      </w:rPr>
      <w:t>1 Jan</w:t>
    </w:r>
    <w:r>
      <w:rPr>
        <w:rFonts w:ascii="Times New Roman" w:hAnsi="Times New Roman" w:cs="Times New Roman"/>
        <w:b/>
        <w:bCs/>
        <w:color w:val="0000FF"/>
      </w:rPr>
      <w:t>uary 2013</w:t>
    </w:r>
    <w:bookmarkStart w:id="2731" w:name="DBG2429"/>
    <w:bookmarkEnd w:id="2731"/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784" w:name="DBG2482"/>
    <w:bookmarkEnd w:id="2784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785" w:name="DBG2483"/>
    <w:bookmarkEnd w:id="2785"/>
    <w:r>
      <w:rPr>
        <w:rFonts w:ascii="Times New Roman" w:hAnsi="Times New Roman" w:cs="Times New Roman"/>
        <w:b/>
        <w:bCs/>
        <w:color w:val="0000FF"/>
      </w:rPr>
      <w:t>Draft Accounts</w:t>
    </w:r>
    <w:bookmarkStart w:id="2786" w:name="DBG2484"/>
    <w:bookmarkEnd w:id="278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787" w:name="DBG2485"/>
    <w:bookmarkEnd w:id="278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20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788" w:name="DBG2486"/>
    <w:bookmarkEnd w:id="278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789" w:name="DBG2487"/>
    <w:bookmarkEnd w:id="2789"/>
    <w:r>
      <w:rPr>
        <w:rFonts w:ascii="Times New Roman" w:hAnsi="Times New Roman" w:cs="Times New Roman"/>
        <w:b/>
        <w:bCs/>
        <w:color w:val="0000FF"/>
      </w:rPr>
      <w:t>1 January 2013</w:t>
    </w:r>
    <w:bookmarkStart w:id="2790" w:name="DBG2488"/>
    <w:bookmarkEnd w:id="2790"/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834" w:name="DBG2532"/>
    <w:bookmarkEnd w:id="2834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835" w:name="DBG2533"/>
    <w:bookmarkEnd w:id="2835"/>
    <w:r>
      <w:rPr>
        <w:rFonts w:ascii="Times New Roman" w:hAnsi="Times New Roman" w:cs="Times New Roman"/>
        <w:b/>
        <w:bCs/>
        <w:color w:val="0000FF"/>
      </w:rPr>
      <w:t>Draft Accounts</w:t>
    </w:r>
    <w:bookmarkStart w:id="2836" w:name="DBG2534"/>
    <w:bookmarkEnd w:id="283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837" w:name="DBG2535"/>
    <w:bookmarkEnd w:id="283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21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838" w:name="DBG2536"/>
    <w:bookmarkEnd w:id="283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839" w:name="DBG2537"/>
    <w:bookmarkEnd w:id="2839"/>
    <w:r>
      <w:rPr>
        <w:rFonts w:ascii="Times New Roman" w:hAnsi="Times New Roman" w:cs="Times New Roman"/>
        <w:b/>
        <w:bCs/>
        <w:color w:val="0000FF"/>
      </w:rPr>
      <w:t>1 January 2013</w:t>
    </w:r>
    <w:bookmarkStart w:id="2840" w:name="DBG2538"/>
    <w:bookmarkEnd w:id="2840"/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972" w:name="DBG2647"/>
    <w:bookmarkEnd w:id="2972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973" w:name="DBG2648"/>
    <w:bookmarkEnd w:id="2973"/>
    <w:r>
      <w:rPr>
        <w:rFonts w:ascii="Times New Roman" w:hAnsi="Times New Roman" w:cs="Times New Roman"/>
        <w:b/>
        <w:bCs/>
        <w:color w:val="0000FF"/>
      </w:rPr>
      <w:t>Draft Accounts</w:t>
    </w:r>
    <w:bookmarkStart w:id="2974" w:name="DBG2649"/>
    <w:bookmarkEnd w:id="297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975" w:name="DBG2650"/>
    <w:bookmarkEnd w:id="297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22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976" w:name="DBG2651"/>
    <w:bookmarkEnd w:id="297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977" w:name="DBG2652"/>
    <w:bookmarkEnd w:id="2977"/>
    <w:r>
      <w:rPr>
        <w:rFonts w:ascii="Times New Roman" w:hAnsi="Times New Roman" w:cs="Times New Roman"/>
        <w:b/>
        <w:bCs/>
        <w:color w:val="0000FF"/>
      </w:rPr>
      <w:t>1 January 2013</w:t>
    </w:r>
    <w:bookmarkStart w:id="2978" w:name="DBG2653"/>
    <w:bookmarkEnd w:id="297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E79" w:rsidRDefault="00780E79">
    <w:pPr>
      <w:pStyle w:val="Footer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140" w:name="DBG2779"/>
    <w:bookmarkEnd w:id="3140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141" w:name="DBG2780"/>
    <w:bookmarkEnd w:id="3141"/>
    <w:r>
      <w:rPr>
        <w:rFonts w:ascii="Times New Roman" w:hAnsi="Times New Roman" w:cs="Times New Roman"/>
        <w:b/>
        <w:bCs/>
        <w:color w:val="0000FF"/>
      </w:rPr>
      <w:t>Draft Accounts</w:t>
    </w:r>
    <w:bookmarkStart w:id="3142" w:name="DBG2781"/>
    <w:bookmarkEnd w:id="314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143" w:name="DBG2782"/>
    <w:bookmarkEnd w:id="314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23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144" w:name="DBG2783"/>
    <w:bookmarkEnd w:id="314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145" w:name="DBG2784"/>
    <w:bookmarkEnd w:id="3145"/>
    <w:r>
      <w:rPr>
        <w:rFonts w:ascii="Times New Roman" w:hAnsi="Times New Roman" w:cs="Times New Roman"/>
        <w:b/>
        <w:bCs/>
        <w:color w:val="0000FF"/>
      </w:rPr>
      <w:t>1 January 2013</w:t>
    </w:r>
    <w:bookmarkStart w:id="3146" w:name="DBG2785"/>
    <w:bookmarkEnd w:id="3146"/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268" w:name="DBG2881"/>
    <w:bookmarkEnd w:id="3268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269" w:name="DBG2882"/>
    <w:bookmarkEnd w:id="3269"/>
    <w:r>
      <w:rPr>
        <w:rFonts w:ascii="Times New Roman" w:hAnsi="Times New Roman" w:cs="Times New Roman"/>
        <w:b/>
        <w:bCs/>
        <w:color w:val="0000FF"/>
      </w:rPr>
      <w:t>Draft Accounts</w:t>
    </w:r>
    <w:bookmarkStart w:id="3270" w:name="DBG2883"/>
    <w:bookmarkEnd w:id="327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271" w:name="DBG2884"/>
    <w:bookmarkEnd w:id="327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24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272" w:name="DBG2885"/>
    <w:bookmarkEnd w:id="327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273" w:name="DBG2886"/>
    <w:bookmarkEnd w:id="3273"/>
    <w:r>
      <w:rPr>
        <w:rFonts w:ascii="Times New Roman" w:hAnsi="Times New Roman" w:cs="Times New Roman"/>
        <w:b/>
        <w:bCs/>
        <w:color w:val="0000FF"/>
      </w:rPr>
      <w:t>1 January 2013</w:t>
    </w:r>
    <w:bookmarkStart w:id="3274" w:name="DBG2887"/>
    <w:bookmarkEnd w:id="3274"/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293" w:name="DBG2906"/>
    <w:bookmarkEnd w:id="3293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294" w:name="DBG2907"/>
    <w:bookmarkEnd w:id="3294"/>
    <w:r>
      <w:rPr>
        <w:rFonts w:ascii="Times New Roman" w:hAnsi="Times New Roman" w:cs="Times New Roman"/>
        <w:b/>
        <w:bCs/>
        <w:color w:val="0000FF"/>
      </w:rPr>
      <w:t>Draft Accounts</w:t>
    </w:r>
    <w:bookmarkStart w:id="3295" w:name="DBG2908"/>
    <w:bookmarkEnd w:id="329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296" w:name="DBG2909"/>
    <w:bookmarkEnd w:id="329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25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297" w:name="DBG2910"/>
    <w:bookmarkEnd w:id="329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298" w:name="DBG2911"/>
    <w:bookmarkEnd w:id="3298"/>
    <w:r>
      <w:rPr>
        <w:rFonts w:ascii="Times New Roman" w:hAnsi="Times New Roman" w:cs="Times New Roman"/>
        <w:b/>
        <w:bCs/>
        <w:color w:val="0000FF"/>
      </w:rPr>
      <w:t>1 January 2013</w:t>
    </w:r>
    <w:bookmarkStart w:id="3299" w:name="DBG2912"/>
    <w:bookmarkEnd w:id="3299"/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429" w:name="DBG2994"/>
    <w:bookmarkEnd w:id="3429"/>
  </w:p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430" w:name="DBG2995"/>
    <w:bookmarkEnd w:id="3430"/>
    <w:r>
      <w:rPr>
        <w:rFonts w:ascii="Times New Roman" w:hAnsi="Times New Roman" w:cs="Times New Roman"/>
        <w:b/>
        <w:bCs/>
        <w:color w:val="0000FF"/>
      </w:rPr>
      <w:t>Draft Accounts</w:t>
    </w:r>
    <w:bookmarkStart w:id="3431" w:name="DBG2996"/>
    <w:bookmarkEnd w:id="3431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432" w:name="DBG2997"/>
    <w:bookmarkEnd w:id="343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26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433" w:name="DBG2998"/>
    <w:bookmarkEnd w:id="343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434" w:name="DBG2999"/>
    <w:bookmarkEnd w:id="3434"/>
    <w:r>
      <w:rPr>
        <w:rFonts w:ascii="Times New Roman" w:hAnsi="Times New Roman" w:cs="Times New Roman"/>
        <w:b/>
        <w:bCs/>
        <w:color w:val="0000FF"/>
      </w:rPr>
      <w:t>1 January 2013</w:t>
    </w:r>
    <w:bookmarkStart w:id="3435" w:name="DBG3000"/>
    <w:bookmarkEnd w:id="3435"/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572" w:name="DBG3081"/>
    <w:bookmarkEnd w:id="3572"/>
  </w:p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573" w:name="DBG3082"/>
    <w:bookmarkEnd w:id="3573"/>
    <w:r>
      <w:rPr>
        <w:rFonts w:ascii="Times New Roman" w:hAnsi="Times New Roman" w:cs="Times New Roman"/>
        <w:b/>
        <w:bCs/>
        <w:color w:val="0000FF"/>
      </w:rPr>
      <w:t>Draft Accounts</w:t>
    </w:r>
    <w:bookmarkStart w:id="3574" w:name="DBG3083"/>
    <w:bookmarkEnd w:id="357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575" w:name="DBG3084"/>
    <w:bookmarkEnd w:id="357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27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576" w:name="DBG3085"/>
    <w:bookmarkEnd w:id="357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577" w:name="DBG3086"/>
    <w:bookmarkEnd w:id="3577"/>
    <w:r>
      <w:rPr>
        <w:rFonts w:ascii="Times New Roman" w:hAnsi="Times New Roman" w:cs="Times New Roman"/>
        <w:b/>
        <w:bCs/>
        <w:color w:val="0000FF"/>
      </w:rPr>
      <w:t>1 January 2013</w:t>
    </w:r>
    <w:bookmarkStart w:id="3578" w:name="DBG3087"/>
    <w:bookmarkEnd w:id="3578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95" w:name="DBG171"/>
    <w:bookmarkEnd w:id="195"/>
  </w:p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96" w:name="DBG172"/>
    <w:bookmarkEnd w:id="196"/>
    <w:r>
      <w:rPr>
        <w:rFonts w:ascii="Times New Roman" w:hAnsi="Times New Roman" w:cs="Times New Roman"/>
        <w:b/>
        <w:bCs/>
        <w:color w:val="0000FF"/>
      </w:rPr>
      <w:t>Draft Accounts</w:t>
    </w:r>
    <w:bookmarkStart w:id="197" w:name="DBG173"/>
    <w:bookmarkEnd w:id="19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98" w:name="DBG174"/>
    <w:bookmarkEnd w:id="19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99" w:name="DBG175"/>
    <w:bookmarkEnd w:id="19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00" w:name="DBG176"/>
    <w:bookmarkEnd w:id="200"/>
    <w:r>
      <w:rPr>
        <w:rFonts w:ascii="Times New Roman" w:hAnsi="Times New Roman" w:cs="Times New Roman"/>
        <w:b/>
        <w:bCs/>
        <w:color w:val="0000FF"/>
      </w:rPr>
      <w:t>1 January 2013</w:t>
    </w:r>
    <w:bookmarkStart w:id="201" w:name="DBG177"/>
    <w:bookmarkEnd w:id="201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37" w:name="DBG213"/>
    <w:bookmarkEnd w:id="237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38" w:name="DBG214"/>
    <w:bookmarkEnd w:id="238"/>
    <w:r>
      <w:rPr>
        <w:rFonts w:ascii="Times New Roman" w:hAnsi="Times New Roman" w:cs="Times New Roman"/>
        <w:b/>
        <w:bCs/>
        <w:color w:val="0000FF"/>
      </w:rPr>
      <w:t>Draft Accounts</w:t>
    </w:r>
    <w:bookmarkStart w:id="239" w:name="DBG215"/>
    <w:bookmarkEnd w:id="239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40" w:name="DBG216"/>
    <w:bookmarkEnd w:id="240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41" w:name="DBG217"/>
    <w:bookmarkEnd w:id="241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42" w:name="DBG218"/>
    <w:bookmarkEnd w:id="242"/>
    <w:r>
      <w:rPr>
        <w:rFonts w:ascii="Times New Roman" w:hAnsi="Times New Roman" w:cs="Times New Roman"/>
        <w:b/>
        <w:bCs/>
        <w:color w:val="0000FF"/>
      </w:rPr>
      <w:t>1 January 2013</w:t>
    </w:r>
    <w:bookmarkStart w:id="243" w:name="DBG219"/>
    <w:bookmarkEnd w:id="243"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61" w:name="DBG237"/>
    <w:bookmarkEnd w:id="261"/>
    <w:r>
      <w:rPr>
        <w:rFonts w:ascii="Times New Roman" w:hAnsi="Times New Roman" w:cs="Times New Roman"/>
        <w:sz w:val="24"/>
        <w:szCs w:val="24"/>
      </w:rPr>
      <w:tab/>
    </w:r>
    <w:bookmarkStart w:id="262" w:name="DBG238"/>
    <w:bookmarkEnd w:id="262"/>
    <w:r>
      <w:rPr>
        <w:rFonts w:ascii="Arial" w:hAnsi="Arial" w:cs="Arial"/>
        <w:b/>
        <w:bCs/>
        <w:color w:val="000000"/>
        <w:sz w:val="26"/>
        <w:szCs w:val="26"/>
        <w:u w:val="single"/>
      </w:rPr>
      <w:t>DEF LLP</w:t>
    </w:r>
    <w:bookmarkStart w:id="263" w:name="DBG239"/>
    <w:bookmarkEnd w:id="26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64" w:name="DBG240"/>
    <w:bookmarkEnd w:id="264"/>
    <w:r>
      <w:rPr>
        <w:rFonts w:ascii="Arial" w:hAnsi="Arial" w:cs="Arial"/>
        <w:color w:val="000000"/>
        <w:sz w:val="24"/>
        <w:szCs w:val="24"/>
      </w:rPr>
      <w:t>Chartered Accountants</w:t>
    </w:r>
    <w:bookmarkStart w:id="265" w:name="DBG241"/>
    <w:bookmarkEnd w:id="265"/>
    <w:r>
      <w:rPr>
        <w:rFonts w:ascii="Arial" w:hAnsi="Arial" w:cs="Arial"/>
        <w:color w:val="000000"/>
        <w:sz w:val="24"/>
        <w:szCs w:val="24"/>
      </w:rPr>
      <w:t xml:space="preserve"> </w:t>
    </w:r>
    <w:bookmarkStart w:id="266" w:name="DBG242"/>
    <w:bookmarkEnd w:id="266"/>
    <w:r>
      <w:rPr>
        <w:rFonts w:ascii="Arial" w:hAnsi="Arial" w:cs="Arial"/>
        <w:color w:val="000000"/>
        <w:sz w:val="24"/>
        <w:szCs w:val="24"/>
      </w:rPr>
      <w:t xml:space="preserve">&amp; </w:t>
    </w:r>
    <w:bookmarkStart w:id="267" w:name="DBG243"/>
    <w:bookmarkEnd w:id="267"/>
    <w:r>
      <w:rPr>
        <w:rFonts w:ascii="Arial" w:hAnsi="Arial" w:cs="Arial"/>
        <w:color w:val="000000"/>
        <w:sz w:val="24"/>
        <w:szCs w:val="24"/>
      </w:rPr>
      <w:t>Registered</w:t>
    </w:r>
    <w:bookmarkStart w:id="268" w:name="DBG244"/>
    <w:bookmarkEnd w:id="268"/>
    <w:r>
      <w:rPr>
        <w:rFonts w:ascii="Arial" w:hAnsi="Arial" w:cs="Arial"/>
        <w:color w:val="000000"/>
        <w:sz w:val="24"/>
        <w:szCs w:val="24"/>
      </w:rPr>
      <w:t xml:space="preserve"> Auditor</w:t>
    </w:r>
    <w:bookmarkStart w:id="269" w:name="DBG245"/>
    <w:bookmarkEnd w:id="26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0" w:name="DBG246"/>
    <w:bookmarkEnd w:id="270"/>
    <w:r>
      <w:rPr>
        <w:rFonts w:ascii="Arial" w:hAnsi="Arial" w:cs="Arial"/>
        <w:color w:val="000000"/>
        <w:sz w:val="24"/>
        <w:szCs w:val="24"/>
      </w:rPr>
      <w:t>DEF House</w:t>
    </w:r>
    <w:bookmarkStart w:id="271" w:name="DBG247"/>
    <w:bookmarkEnd w:id="27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2" w:name="DBG248"/>
    <w:bookmarkEnd w:id="272"/>
    <w:r>
      <w:rPr>
        <w:rFonts w:ascii="Arial" w:hAnsi="Arial" w:cs="Arial"/>
        <w:color w:val="000000"/>
        <w:sz w:val="24"/>
        <w:szCs w:val="24"/>
      </w:rPr>
      <w:t>Sample Town</w:t>
    </w:r>
    <w:bookmarkStart w:id="273" w:name="DBG249"/>
    <w:bookmarkEnd w:id="27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4" w:name="DBG250"/>
    <w:bookmarkEnd w:id="274"/>
    <w:r>
      <w:rPr>
        <w:rFonts w:ascii="Arial" w:hAnsi="Arial" w:cs="Arial"/>
        <w:color w:val="000000"/>
        <w:sz w:val="24"/>
        <w:szCs w:val="24"/>
      </w:rPr>
      <w:t>ST12 0ZZ</w:t>
    </w:r>
    <w:bookmarkStart w:id="275" w:name="DBG251"/>
    <w:bookmarkEnd w:id="275"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31" w:name="DBG307"/>
    <w:bookmarkEnd w:id="331"/>
  </w:p>
  <w:p w:rsidR="00000000" w:rsidRDefault="00C51B78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32" w:name="DBG308"/>
    <w:bookmarkEnd w:id="332"/>
    <w:r>
      <w:rPr>
        <w:rFonts w:ascii="Times New Roman" w:hAnsi="Times New Roman" w:cs="Times New Roman"/>
        <w:b/>
        <w:bCs/>
        <w:color w:val="0000FF"/>
      </w:rPr>
      <w:t>Draft Accounts</w:t>
    </w:r>
    <w:bookmarkStart w:id="333" w:name="DBG309"/>
    <w:bookmarkEnd w:id="33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34" w:name="DBG310"/>
    <w:bookmarkEnd w:id="334"/>
    <w:r>
      <w:rPr>
        <w:rFonts w:ascii="Times New Roman" w:hAnsi="Times New Roman" w:cs="Times New Roman"/>
        <w:b/>
        <w:bCs/>
        <w:color w:val="0000FF"/>
      </w:rPr>
      <w:t>1 January 2013</w:t>
    </w:r>
    <w:bookmarkStart w:id="335" w:name="DBG311"/>
    <w:bookmarkEnd w:id="335"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90" w:name="DBG364"/>
    <w:bookmarkEnd w:id="390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91" w:name="DBG365"/>
    <w:bookmarkEnd w:id="391"/>
    <w:r>
      <w:rPr>
        <w:rFonts w:ascii="Times New Roman" w:hAnsi="Times New Roman" w:cs="Times New Roman"/>
        <w:b/>
        <w:bCs/>
        <w:color w:val="0000FF"/>
      </w:rPr>
      <w:t>Draft Accounts</w:t>
    </w:r>
    <w:bookmarkStart w:id="392" w:name="DBG366"/>
    <w:bookmarkEnd w:id="39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93" w:name="DBG367"/>
    <w:bookmarkEnd w:id="39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94" w:name="DBG368"/>
    <w:bookmarkEnd w:id="39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95" w:name="DBG369"/>
    <w:bookmarkEnd w:id="395"/>
    <w:r>
      <w:rPr>
        <w:rFonts w:ascii="Times New Roman" w:hAnsi="Times New Roman" w:cs="Times New Roman"/>
        <w:b/>
        <w:bCs/>
        <w:color w:val="0000FF"/>
      </w:rPr>
      <w:t>1 January 2013</w:t>
    </w:r>
    <w:bookmarkStart w:id="396" w:name="DBG370"/>
    <w:bookmarkEnd w:id="396"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570" w:name="DBG534"/>
    <w:bookmarkEnd w:id="570"/>
  </w:p>
  <w:p w:rsidR="00000000" w:rsidRDefault="00C51B7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571" w:name="DBG535"/>
    <w:bookmarkEnd w:id="571"/>
    <w:r>
      <w:rPr>
        <w:rFonts w:ascii="Times New Roman" w:hAnsi="Times New Roman" w:cs="Times New Roman"/>
        <w:b/>
        <w:bCs/>
        <w:color w:val="0000FF"/>
      </w:rPr>
      <w:t>Draft Accounts</w:t>
    </w:r>
    <w:bookmarkStart w:id="572" w:name="DBG536"/>
    <w:bookmarkEnd w:id="57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573" w:name="DBG537"/>
    <w:bookmarkEnd w:id="57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780E79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780E79">
      <w:rPr>
        <w:rFonts w:ascii="Arial" w:hAnsi="Arial" w:cs="Arial"/>
        <w:b/>
        <w:bCs/>
        <w:noProof/>
        <w:color w:val="000000"/>
        <w:sz w:val="20"/>
        <w:szCs w:val="20"/>
      </w:rPr>
      <w:t>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574" w:name="DBG538"/>
    <w:bookmarkEnd w:id="57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575" w:name="DBG539"/>
    <w:bookmarkEnd w:id="575"/>
    <w:r>
      <w:rPr>
        <w:rFonts w:ascii="Times New Roman" w:hAnsi="Times New Roman" w:cs="Times New Roman"/>
        <w:b/>
        <w:bCs/>
        <w:color w:val="0000FF"/>
      </w:rPr>
      <w:t>1 January 2013</w:t>
    </w:r>
    <w:bookmarkStart w:id="576" w:name="DBG540"/>
    <w:bookmarkEnd w:id="57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B78" w:rsidRDefault="00C51B78">
      <w:pPr>
        <w:spacing w:after="0" w:line="240" w:lineRule="auto"/>
      </w:pPr>
      <w:r>
        <w:separator/>
      </w:r>
    </w:p>
  </w:footnote>
  <w:footnote w:type="continuationSeparator" w:id="0">
    <w:p w:rsidR="00C51B78" w:rsidRDefault="00C51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E79" w:rsidRDefault="00780E79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674" w:name="DBG541"/>
    <w:bookmarkEnd w:id="67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675" w:name="DBG542"/>
    <w:bookmarkEnd w:id="67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676" w:name="DBG543"/>
    <w:bookmarkEnd w:id="67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77" w:name="DBG544"/>
    <w:bookmarkEnd w:id="67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678" w:name="DBG545"/>
    <w:bookmarkEnd w:id="67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679" w:name="DBG546"/>
    <w:bookmarkEnd w:id="67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80" w:name="DBG547"/>
    <w:bookmarkEnd w:id="680"/>
    <w:r>
      <w:rPr>
        <w:rFonts w:ascii="Arial" w:hAnsi="Arial" w:cs="Arial"/>
        <w:b/>
        <w:bCs/>
        <w:color w:val="000000"/>
        <w:sz w:val="24"/>
        <w:szCs w:val="24"/>
      </w:rPr>
      <w:t>THE DIRECTORS' REPORT</w:t>
    </w:r>
    <w:bookmarkStart w:id="681" w:name="DBG548"/>
    <w:bookmarkEnd w:id="681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682" w:name="DBG549"/>
    <w:bookmarkEnd w:id="682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683" w:name="DBG550"/>
    <w:bookmarkEnd w:id="68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684" w:name="DBG551"/>
    <w:bookmarkEnd w:id="68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85" w:name="DBG552"/>
    <w:bookmarkEnd w:id="685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686" w:name="DBG553"/>
    <w:bookmarkEnd w:id="686"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901" w:name="DBG656"/>
    <w:bookmarkEnd w:id="90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902" w:name="DBG657"/>
    <w:bookmarkEnd w:id="90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903" w:name="DBG658"/>
    <w:bookmarkEnd w:id="90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04" w:name="DBG659"/>
    <w:bookmarkEnd w:id="90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905" w:name="DBG660"/>
    <w:bookmarkEnd w:id="90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06" w:name="DBG661"/>
    <w:bookmarkEnd w:id="90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07" w:name="DBG662"/>
    <w:bookmarkEnd w:id="907"/>
    <w:r>
      <w:rPr>
        <w:rFonts w:ascii="Arial" w:hAnsi="Arial" w:cs="Arial"/>
        <w:b/>
        <w:bCs/>
        <w:color w:val="000000"/>
        <w:sz w:val="24"/>
        <w:szCs w:val="24"/>
      </w:rPr>
      <w:t>INDEPENDENT AUDITOR'S REPORT TO THE SHAREHOLDERS OF</w:t>
    </w:r>
    <w:bookmarkStart w:id="908" w:name="DBG663"/>
    <w:bookmarkEnd w:id="90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09" w:name="DBG664"/>
    <w:bookmarkEnd w:id="909"/>
    <w:r>
      <w:rPr>
        <w:rFonts w:ascii="Arial" w:hAnsi="Arial" w:cs="Arial"/>
        <w:b/>
        <w:bCs/>
        <w:color w:val="000000"/>
        <w:sz w:val="24"/>
        <w:szCs w:val="24"/>
      </w:rPr>
      <w:t>AAAAA LIMITED ALPHA, ALPHA, ALPHA, ALPHA AND SONS</w:t>
    </w:r>
    <w:bookmarkStart w:id="910" w:name="DBG665"/>
    <w:bookmarkEnd w:id="91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11" w:name="DBG666"/>
    <w:bookmarkEnd w:id="91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12" w:name="DBG667"/>
    <w:bookmarkEnd w:id="912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913" w:name="DBG668"/>
    <w:bookmarkEnd w:id="91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973" w:name="DBG882"/>
    <w:bookmarkEnd w:id="97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974" w:name="DBG883"/>
    <w:bookmarkEnd w:id="97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975" w:name="DBG884"/>
    <w:bookmarkEnd w:id="97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76" w:name="DBG885"/>
    <w:bookmarkEnd w:id="97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977" w:name="DBG886"/>
    <w:bookmarkEnd w:id="97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78" w:name="DBG887"/>
    <w:bookmarkEnd w:id="97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79" w:name="DBG888"/>
    <w:bookmarkEnd w:id="979"/>
    <w:r>
      <w:rPr>
        <w:rFonts w:ascii="Arial" w:hAnsi="Arial" w:cs="Arial"/>
        <w:b/>
        <w:bCs/>
        <w:color w:val="000000"/>
        <w:sz w:val="24"/>
        <w:szCs w:val="24"/>
      </w:rPr>
      <w:t>INDEPENDENT AUDITOR'S REPORT TO THE SHAREHOLDERS OF</w:t>
    </w:r>
    <w:bookmarkStart w:id="980" w:name="DBG889"/>
    <w:bookmarkEnd w:id="98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81" w:name="DBG890"/>
    <w:bookmarkEnd w:id="981"/>
    <w:r>
      <w:rPr>
        <w:rFonts w:ascii="Arial" w:hAnsi="Arial" w:cs="Arial"/>
        <w:b/>
        <w:bCs/>
        <w:color w:val="000000"/>
        <w:sz w:val="24"/>
        <w:szCs w:val="24"/>
      </w:rPr>
      <w:t>AAAAA LIMITED ALPHA, ALPHA, ALPHA, ALPHA AND SONS</w:t>
    </w:r>
    <w:bookmarkStart w:id="982" w:name="DBG891"/>
    <w:bookmarkEnd w:id="982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983" w:name="DBG892"/>
    <w:bookmarkEnd w:id="983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984" w:name="DBG893"/>
    <w:bookmarkEnd w:id="98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85" w:name="DBG894"/>
    <w:bookmarkEnd w:id="98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86" w:name="DBG895"/>
    <w:bookmarkEnd w:id="986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987" w:name="DBG896"/>
    <w:bookmarkEnd w:id="987"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091" w:name="DBG955"/>
    <w:bookmarkEnd w:id="109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092" w:name="DBG956"/>
    <w:bookmarkEnd w:id="109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093" w:name="DBG957"/>
    <w:bookmarkEnd w:id="109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94" w:name="DBG958"/>
    <w:bookmarkEnd w:id="109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095" w:name="DBG959"/>
    <w:bookmarkEnd w:id="109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096" w:name="DBG960"/>
    <w:bookmarkEnd w:id="109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97" w:name="DBG961"/>
    <w:bookmarkEnd w:id="1097"/>
    <w:r>
      <w:rPr>
        <w:rFonts w:ascii="Arial" w:hAnsi="Arial" w:cs="Arial"/>
        <w:b/>
        <w:bCs/>
        <w:color w:val="000000"/>
        <w:sz w:val="24"/>
        <w:szCs w:val="24"/>
      </w:rPr>
      <w:t>PROFIT AND LOSS ACCOUNT</w:t>
    </w:r>
    <w:bookmarkStart w:id="1098" w:name="DBG962"/>
    <w:bookmarkEnd w:id="109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099" w:name="DBG963"/>
    <w:bookmarkEnd w:id="109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00" w:name="DBG964"/>
    <w:bookmarkEnd w:id="1100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101" w:name="DBG965"/>
    <w:bookmarkEnd w:id="110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6532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102" w:name="DBG966"/>
          <w:bookmarkStart w:id="1103" w:name="DBG967"/>
          <w:bookmarkEnd w:id="1102"/>
          <w:bookmarkEnd w:id="1103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104" w:name="DBG968"/>
          <w:bookmarkEnd w:id="1104"/>
          <w:r>
            <w:rPr>
              <w:rFonts w:ascii="Times New Roman" w:hAnsi="Times New Roman" w:cs="Times New Roman"/>
              <w:b/>
              <w:bCs/>
              <w:color w:val="000000"/>
            </w:rPr>
            <w:t>2008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105" w:name="DBG969"/>
          <w:bookmarkEnd w:id="1105"/>
          <w:r>
            <w:rPr>
              <w:rFonts w:ascii="Times New Roman" w:hAnsi="Times New Roman" w:cs="Times New Roman"/>
              <w:color w:val="000000"/>
            </w:rPr>
            <w:t>2007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106" w:name="DBG970"/>
          <w:bookmarkStart w:id="1107" w:name="DBG971"/>
          <w:bookmarkEnd w:id="1106"/>
          <w:bookmarkEnd w:id="1107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108" w:name="DBG972"/>
          <w:bookmarkEnd w:id="1108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109" w:name="DBG973"/>
          <w:bookmarkEnd w:id="1109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265" w:name="DBG1059"/>
    <w:bookmarkEnd w:id="1265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266" w:name="DBG1060"/>
    <w:bookmarkEnd w:id="126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267" w:name="DBG1061"/>
    <w:bookmarkEnd w:id="126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68" w:name="DBG1062"/>
    <w:bookmarkEnd w:id="1268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269" w:name="DBG1063"/>
    <w:bookmarkEnd w:id="126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70" w:name="DBG1064"/>
    <w:bookmarkEnd w:id="127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71" w:name="DBG1065"/>
    <w:bookmarkEnd w:id="1271"/>
    <w:r>
      <w:rPr>
        <w:rFonts w:ascii="Arial" w:hAnsi="Arial" w:cs="Arial"/>
        <w:b/>
        <w:bCs/>
        <w:color w:val="000000"/>
        <w:sz w:val="24"/>
        <w:szCs w:val="24"/>
      </w:rPr>
      <w:t>BALANCE SHEET</w:t>
    </w:r>
    <w:bookmarkStart w:id="1272" w:name="DBG1066"/>
    <w:bookmarkEnd w:id="127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73" w:name="DBG1067"/>
    <w:bookmarkEnd w:id="127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74" w:name="DBG1068"/>
    <w:bookmarkEnd w:id="1274"/>
    <w:r>
      <w:rPr>
        <w:rFonts w:ascii="Arial" w:hAnsi="Arial" w:cs="Arial"/>
        <w:b/>
        <w:bCs/>
        <w:color w:val="000000"/>
        <w:sz w:val="24"/>
        <w:szCs w:val="24"/>
      </w:rPr>
      <w:t>31 DECEMBER 2008</w:t>
    </w:r>
    <w:bookmarkStart w:id="1275" w:name="DBG1069"/>
    <w:bookmarkEnd w:id="127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276" w:name="DBG1070"/>
          <w:bookmarkStart w:id="1277" w:name="DBG1071"/>
          <w:bookmarkEnd w:id="1276"/>
          <w:bookmarkEnd w:id="1277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1278" w:name="DBG1072"/>
          <w:bookmarkEnd w:id="1278"/>
          <w:r>
            <w:rPr>
              <w:rFonts w:ascii="Times New Roman" w:hAnsi="Times New Roman" w:cs="Times New Roman"/>
              <w:b/>
              <w:bCs/>
              <w:color w:val="000000"/>
            </w:rPr>
            <w:t>2008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279" w:name="DBG1073"/>
          <w:bookmarkEnd w:id="1279"/>
          <w:r>
            <w:rPr>
              <w:rFonts w:ascii="Times New Roman" w:hAnsi="Times New Roman" w:cs="Times New Roman"/>
              <w:color w:val="000000"/>
            </w:rPr>
            <w:t>2007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280" w:name="DBG1074"/>
          <w:bookmarkStart w:id="1281" w:name="DBG1075"/>
          <w:bookmarkEnd w:id="1280"/>
          <w:bookmarkEnd w:id="1281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282" w:name="DBG1076"/>
          <w:bookmarkEnd w:id="1282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283" w:name="DBG1077"/>
          <w:bookmarkEnd w:id="1283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284" w:name="DBG1078"/>
          <w:bookmarkEnd w:id="1284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351" w:name="DBG1195"/>
    <w:bookmarkEnd w:id="135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352" w:name="DBG1196"/>
    <w:bookmarkEnd w:id="135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353" w:name="DBG1197"/>
    <w:bookmarkEnd w:id="135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54" w:name="DBG1198"/>
    <w:bookmarkEnd w:id="135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355" w:name="DBG1199"/>
    <w:bookmarkEnd w:id="135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56" w:name="DBG1200"/>
    <w:bookmarkEnd w:id="135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57" w:name="DBG1201"/>
    <w:bookmarkEnd w:id="1357"/>
    <w:r>
      <w:rPr>
        <w:rFonts w:ascii="Arial" w:hAnsi="Arial" w:cs="Arial"/>
        <w:b/>
        <w:bCs/>
        <w:color w:val="000000"/>
        <w:sz w:val="24"/>
        <w:szCs w:val="24"/>
      </w:rPr>
      <w:t>CASH FLOW STATEMENT</w:t>
    </w:r>
    <w:bookmarkStart w:id="1358" w:name="DBG1202"/>
    <w:bookmarkEnd w:id="135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59" w:name="DBG1203"/>
    <w:bookmarkEnd w:id="135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60" w:name="DBG1204"/>
    <w:bookmarkEnd w:id="1360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361" w:name="DBG1205"/>
    <w:bookmarkEnd w:id="136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362" w:name="DBG1206"/>
          <w:bookmarkStart w:id="1363" w:name="DBG1207"/>
          <w:bookmarkEnd w:id="1362"/>
          <w:bookmarkEnd w:id="1363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1364" w:name="DBG1208"/>
          <w:bookmarkEnd w:id="1364"/>
          <w:r>
            <w:rPr>
              <w:rFonts w:ascii="Times New Roman" w:hAnsi="Times New Roman" w:cs="Times New Roman"/>
              <w:b/>
              <w:bCs/>
              <w:color w:val="000000"/>
            </w:rPr>
            <w:t>2008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365" w:name="DBG1209"/>
          <w:bookmarkEnd w:id="1365"/>
          <w:r>
            <w:rPr>
              <w:rFonts w:ascii="Times New Roman" w:hAnsi="Times New Roman" w:cs="Times New Roman"/>
              <w:color w:val="000000"/>
            </w:rPr>
            <w:t>2007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366" w:name="DBG1210"/>
          <w:bookmarkStart w:id="1367" w:name="DBG1211"/>
          <w:bookmarkEnd w:id="1366"/>
          <w:bookmarkEnd w:id="1367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368" w:name="DBG1212"/>
          <w:bookmarkEnd w:id="1368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369" w:name="DBG1213"/>
          <w:bookmarkEnd w:id="1369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370" w:name="DBG1214"/>
          <w:bookmarkEnd w:id="1370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462" w:name="DBG1260"/>
    <w:bookmarkEnd w:id="146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463" w:name="DBG1261"/>
    <w:bookmarkEnd w:id="146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464" w:name="DBG1262"/>
    <w:bookmarkEnd w:id="146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65" w:name="DBG1263"/>
    <w:bookmarkEnd w:id="146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466" w:name="DBG1264"/>
    <w:bookmarkEnd w:id="146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67" w:name="DBG1265"/>
    <w:bookmarkEnd w:id="146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68" w:name="DBG1266"/>
    <w:bookmarkEnd w:id="1468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469" w:name="DBG1267"/>
    <w:bookmarkEnd w:id="146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70" w:name="DBG1268"/>
    <w:bookmarkEnd w:id="147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71" w:name="DBG1269"/>
    <w:bookmarkEnd w:id="1471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472" w:name="DBG1270"/>
    <w:bookmarkEnd w:id="147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559" w:name="DBG1361"/>
    <w:bookmarkEnd w:id="155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560" w:name="DBG1362"/>
    <w:bookmarkEnd w:id="156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561" w:name="DBG1363"/>
    <w:bookmarkEnd w:id="156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62" w:name="DBG1364"/>
    <w:bookmarkEnd w:id="156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563" w:name="DBG1365"/>
    <w:bookmarkEnd w:id="156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564" w:name="DBG1366"/>
    <w:bookmarkEnd w:id="156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65" w:name="DBG1367"/>
    <w:bookmarkEnd w:id="1565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566" w:name="DBG1368"/>
    <w:bookmarkEnd w:id="156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567" w:name="DBG1369"/>
    <w:bookmarkEnd w:id="156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68" w:name="DBG1370"/>
    <w:bookmarkEnd w:id="1568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569" w:name="DBG1371"/>
    <w:bookmarkEnd w:id="156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C51B7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570" w:name="DBG1372"/>
    <w:bookmarkEnd w:id="1570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571" w:name="DBG1373"/>
    <w:bookmarkEnd w:id="1571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1572" w:name="DBG1374"/>
    <w:bookmarkEnd w:id="1572"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621" w:name="DBG1461"/>
    <w:bookmarkEnd w:id="162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622" w:name="DBG1462"/>
    <w:bookmarkEnd w:id="162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623" w:name="DBG1463"/>
    <w:bookmarkEnd w:id="162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24" w:name="DBG1464"/>
    <w:bookmarkEnd w:id="1624"/>
    <w:r>
      <w:rPr>
        <w:rFonts w:ascii="Arial" w:hAnsi="Arial" w:cs="Arial"/>
        <w:b/>
        <w:bCs/>
        <w:color w:val="000000"/>
        <w:sz w:val="28"/>
        <w:szCs w:val="28"/>
      </w:rPr>
      <w:t>ALPHA, ALPHA</w:t>
    </w:r>
    <w:r>
      <w:rPr>
        <w:rFonts w:ascii="Arial" w:hAnsi="Arial" w:cs="Arial"/>
        <w:b/>
        <w:bCs/>
        <w:color w:val="000000"/>
        <w:sz w:val="28"/>
        <w:szCs w:val="28"/>
      </w:rPr>
      <w:t>, ALPHA, ALPHA AND SONS</w:t>
    </w:r>
    <w:bookmarkStart w:id="1625" w:name="DBG1465"/>
    <w:bookmarkEnd w:id="162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26" w:name="DBG1466"/>
    <w:bookmarkEnd w:id="162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27" w:name="DBG1467"/>
    <w:bookmarkEnd w:id="1627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628" w:name="DBG1468"/>
    <w:bookmarkEnd w:id="162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29" w:name="DBG1469"/>
    <w:bookmarkEnd w:id="162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30" w:name="DBG1470"/>
    <w:bookmarkEnd w:id="1630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631" w:name="DBG1471"/>
    <w:bookmarkEnd w:id="163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C51B7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632" w:name="DBG1472"/>
    <w:bookmarkEnd w:id="1632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633" w:name="DBG1473"/>
    <w:bookmarkEnd w:id="1633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1634" w:name="DBG1474"/>
    <w:bookmarkEnd w:id="1634"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682" w:name="DBG1523"/>
    <w:bookmarkEnd w:id="168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683" w:name="DBG1524"/>
    <w:bookmarkEnd w:id="168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684" w:name="DBG1525"/>
    <w:bookmarkEnd w:id="168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85" w:name="DBG1526"/>
    <w:bookmarkEnd w:id="168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686" w:name="DBG1527"/>
    <w:bookmarkEnd w:id="168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87" w:name="DBG1528"/>
    <w:bookmarkEnd w:id="168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88" w:name="DBG1529"/>
    <w:bookmarkEnd w:id="1688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689" w:name="DBG1530"/>
    <w:bookmarkEnd w:id="168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90" w:name="DBG1531"/>
    <w:bookmarkEnd w:id="169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91" w:name="DBG1532"/>
    <w:bookmarkEnd w:id="1691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692" w:name="DBG1533"/>
    <w:bookmarkEnd w:id="169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C51B7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693" w:name="DBG1534"/>
    <w:bookmarkEnd w:id="1693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694" w:name="DBG1535"/>
    <w:bookmarkEnd w:id="1694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1695" w:name="DBG1536"/>
    <w:bookmarkEnd w:id="1695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E79" w:rsidRDefault="00780E79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859" w:name="DBG1583"/>
    <w:bookmarkEnd w:id="185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860" w:name="DBG1584"/>
    <w:bookmarkEnd w:id="186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861" w:name="DBG1585"/>
    <w:bookmarkEnd w:id="186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62" w:name="DBG1586"/>
    <w:bookmarkEnd w:id="186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863" w:name="DBG1587"/>
    <w:bookmarkEnd w:id="186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864" w:name="DBG1588"/>
    <w:bookmarkEnd w:id="186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65" w:name="DBG1589"/>
    <w:bookmarkEnd w:id="1865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866" w:name="DBG1590"/>
    <w:bookmarkEnd w:id="186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867" w:name="DBG1591"/>
    <w:bookmarkEnd w:id="186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68" w:name="DBG1592"/>
    <w:bookmarkEnd w:id="1868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869" w:name="DBG1593"/>
    <w:bookmarkEnd w:id="1869"/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983" w:name="DBG1723"/>
    <w:bookmarkEnd w:id="198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984" w:name="DBG1724"/>
    <w:bookmarkEnd w:id="198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985" w:name="DBG1725"/>
    <w:bookmarkEnd w:id="198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86" w:name="DBG1726"/>
    <w:bookmarkEnd w:id="198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987" w:name="DBG1727"/>
    <w:bookmarkEnd w:id="198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88" w:name="DBG1728"/>
    <w:bookmarkEnd w:id="198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89" w:name="DBG1729"/>
    <w:bookmarkEnd w:id="1989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990" w:name="DBG1730"/>
    <w:bookmarkEnd w:id="199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91" w:name="DBG1731"/>
    <w:bookmarkEnd w:id="199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92" w:name="DBG1732"/>
    <w:bookmarkEnd w:id="1992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993" w:name="DBG1733"/>
    <w:bookmarkEnd w:id="1993"/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145" w:name="DBG1827"/>
    <w:bookmarkEnd w:id="2145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146" w:name="DBG1828"/>
    <w:bookmarkEnd w:id="214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147" w:name="DBG1829"/>
    <w:bookmarkEnd w:id="214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48" w:name="DBG1830"/>
    <w:bookmarkEnd w:id="2148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149" w:name="DBG1831"/>
    <w:bookmarkEnd w:id="214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150" w:name="DBG1832"/>
    <w:bookmarkEnd w:id="215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51" w:name="DBG1833"/>
    <w:bookmarkEnd w:id="2151"/>
    <w:r>
      <w:rPr>
        <w:rFonts w:ascii="Arial" w:hAnsi="Arial" w:cs="Arial"/>
        <w:b/>
        <w:bCs/>
        <w:color w:val="000000"/>
        <w:sz w:val="24"/>
        <w:szCs w:val="24"/>
      </w:rPr>
      <w:t>NOTES TO THE</w:t>
    </w:r>
    <w:r>
      <w:rPr>
        <w:rFonts w:ascii="Arial" w:hAnsi="Arial" w:cs="Arial"/>
        <w:b/>
        <w:bCs/>
        <w:color w:val="000000"/>
        <w:sz w:val="24"/>
        <w:szCs w:val="24"/>
      </w:rPr>
      <w:t xml:space="preserve"> FINANCIAL STATEMENTS</w:t>
    </w:r>
    <w:bookmarkStart w:id="2152" w:name="DBG1834"/>
    <w:bookmarkEnd w:id="215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153" w:name="DBG1835"/>
    <w:bookmarkEnd w:id="215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54" w:name="DBG1836"/>
    <w:bookmarkEnd w:id="2154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155" w:name="DBG1837"/>
    <w:bookmarkEnd w:id="2155"/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222" w:name="DBG1961"/>
    <w:bookmarkEnd w:id="222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223" w:name="DBG1962"/>
    <w:bookmarkEnd w:id="222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224" w:name="DBG1963"/>
    <w:bookmarkEnd w:id="222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25" w:name="DBG1964"/>
    <w:bookmarkEnd w:id="222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226" w:name="DBG1965"/>
    <w:bookmarkEnd w:id="222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27" w:name="DBG1966"/>
    <w:bookmarkEnd w:id="222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28" w:name="DBG1967"/>
    <w:bookmarkEnd w:id="2228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229" w:name="DBG1968"/>
    <w:bookmarkEnd w:id="222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30" w:name="DBG1969"/>
    <w:bookmarkEnd w:id="223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31" w:name="DBG1970"/>
    <w:bookmarkEnd w:id="2231"/>
    <w:r>
      <w:rPr>
        <w:rFonts w:ascii="Arial" w:hAnsi="Arial" w:cs="Arial"/>
        <w:b/>
        <w:bCs/>
        <w:color w:val="000000"/>
        <w:sz w:val="24"/>
        <w:szCs w:val="24"/>
      </w:rPr>
      <w:t>YEAR ENDED 31 DECEMBER 20</w:t>
    </w:r>
    <w:r>
      <w:rPr>
        <w:rFonts w:ascii="Arial" w:hAnsi="Arial" w:cs="Arial"/>
        <w:b/>
        <w:bCs/>
        <w:color w:val="000000"/>
        <w:sz w:val="24"/>
        <w:szCs w:val="24"/>
      </w:rPr>
      <w:t>08</w:t>
    </w:r>
    <w:bookmarkStart w:id="2232" w:name="DBG1971"/>
    <w:bookmarkEnd w:id="2232"/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418" w:name="DBG2030"/>
    <w:bookmarkEnd w:id="241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419" w:name="DBG2031"/>
    <w:bookmarkEnd w:id="241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420" w:name="DBG2032"/>
    <w:bookmarkEnd w:id="242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21" w:name="DBG2033"/>
    <w:bookmarkEnd w:id="242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422" w:name="DBG2034"/>
    <w:bookmarkEnd w:id="242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423" w:name="DBG2035"/>
    <w:bookmarkEnd w:id="242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24" w:name="DBG2036"/>
    <w:bookmarkEnd w:id="2424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425" w:name="DBG2037"/>
    <w:bookmarkEnd w:id="242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426" w:name="DBG2038"/>
    <w:bookmarkEnd w:id="242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27" w:name="DBG2039"/>
    <w:bookmarkEnd w:id="2427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428" w:name="DBG2040"/>
    <w:bookmarkEnd w:id="2428"/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591" w:name="DBG2188"/>
    <w:bookmarkEnd w:id="259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592" w:name="DBG2189"/>
    <w:bookmarkEnd w:id="259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593" w:name="DBG2190"/>
    <w:bookmarkEnd w:id="259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94" w:name="DBG2191"/>
    <w:bookmarkEnd w:id="259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595" w:name="DBG2192"/>
    <w:bookmarkEnd w:id="259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96" w:name="DBG2193"/>
    <w:bookmarkEnd w:id="259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97" w:name="DBG2194"/>
    <w:bookmarkEnd w:id="2597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598" w:name="DBG2195"/>
    <w:bookmarkEnd w:id="259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99" w:name="DBG2196"/>
    <w:bookmarkEnd w:id="259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600" w:name="DBG2197"/>
    <w:bookmarkEnd w:id="2600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601" w:name="DBG2198"/>
    <w:bookmarkEnd w:id="2601"/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714" w:name="DBG2325"/>
    <w:bookmarkEnd w:id="271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715" w:name="DBG2326"/>
    <w:bookmarkEnd w:id="271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716" w:name="DBG2327"/>
    <w:bookmarkEnd w:id="271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17" w:name="DBG2328"/>
    <w:bookmarkEnd w:id="271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718" w:name="DBG2329"/>
    <w:bookmarkEnd w:id="271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19" w:name="DBG2330"/>
    <w:bookmarkEnd w:id="271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20" w:name="DBG2331"/>
    <w:bookmarkEnd w:id="272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721" w:name="DBG2332"/>
    <w:bookmarkEnd w:id="272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22" w:name="DBG2333"/>
    <w:bookmarkEnd w:id="272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23" w:name="DBG2334"/>
    <w:bookmarkEnd w:id="2723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724" w:name="DBG2335"/>
    <w:bookmarkEnd w:id="2724"/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768" w:name="DBG2430"/>
    <w:bookmarkEnd w:id="276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769" w:name="DBG2431"/>
    <w:bookmarkEnd w:id="276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770" w:name="DBG2432"/>
    <w:bookmarkEnd w:id="277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71" w:name="DBG2433"/>
    <w:bookmarkEnd w:id="277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772" w:name="DBG2434"/>
    <w:bookmarkEnd w:id="277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73" w:name="DBG2435"/>
    <w:bookmarkEnd w:id="277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74" w:name="DBG2436"/>
    <w:bookmarkEnd w:id="2774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775" w:name="DBG2437"/>
    <w:bookmarkEnd w:id="277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76" w:name="DBG2438"/>
    <w:bookmarkEnd w:id="277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77" w:name="DBG2439"/>
    <w:bookmarkEnd w:id="2777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778" w:name="DBG2440"/>
    <w:bookmarkEnd w:id="277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C51B7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779" w:name="DBG2441"/>
    <w:bookmarkEnd w:id="2779"/>
    <w:r>
      <w:rPr>
        <w:rFonts w:ascii="Arial" w:hAnsi="Arial" w:cs="Arial"/>
        <w:b/>
        <w:bCs/>
        <w:color w:val="000000"/>
      </w:rPr>
      <w:t>17.</w:t>
    </w:r>
    <w:r>
      <w:rPr>
        <w:rFonts w:ascii="Times New Roman" w:hAnsi="Times New Roman" w:cs="Times New Roman"/>
        <w:color w:val="000000"/>
      </w:rPr>
      <w:tab/>
    </w:r>
    <w:bookmarkStart w:id="2780" w:name="DBG2442"/>
    <w:bookmarkEnd w:id="2780"/>
    <w:r>
      <w:rPr>
        <w:rFonts w:ascii="Times New Roman" w:hAnsi="Times New Roman" w:cs="Times New Roman"/>
        <w:b/>
        <w:bCs/>
        <w:color w:val="000000"/>
      </w:rPr>
      <w:t>FINANCIAL RISK MANAGEMENT OBJECTIVES AND POLICIES</w:t>
    </w:r>
    <w:bookmarkStart w:id="2781" w:name="DBG2443"/>
    <w:bookmarkEnd w:id="2781"/>
  </w:p>
  <w:p w:rsidR="00000000" w:rsidRDefault="00C51B7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82" w:name="DBG2444"/>
    <w:bookmarkEnd w:id="2782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</w:t>
    </w:r>
    <w:proofErr w:type="gramStart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continued</w:t>
    </w:r>
    <w:proofErr w:type="gramEnd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)</w:t>
    </w:r>
    <w:bookmarkStart w:id="2783" w:name="DBG2445"/>
    <w:bookmarkEnd w:id="2783"/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818" w:name="DBG2489"/>
    <w:bookmarkEnd w:id="281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819" w:name="DBG2490"/>
    <w:bookmarkEnd w:id="281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820" w:name="DBG2491"/>
    <w:bookmarkEnd w:id="282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21" w:name="DBG2492"/>
    <w:bookmarkEnd w:id="282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822" w:name="DBG2493"/>
    <w:bookmarkEnd w:id="282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823" w:name="DBG2494"/>
    <w:bookmarkEnd w:id="282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24" w:name="DBG2495"/>
    <w:bookmarkEnd w:id="2824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825" w:name="DBG2496"/>
    <w:bookmarkEnd w:id="282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826" w:name="DBG2497"/>
    <w:bookmarkEnd w:id="282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27" w:name="DBG2498"/>
    <w:bookmarkEnd w:id="2827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828" w:name="DBG2499"/>
    <w:bookmarkEnd w:id="282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C51B7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829" w:name="DBG2500"/>
    <w:bookmarkEnd w:id="2829"/>
    <w:r>
      <w:rPr>
        <w:rFonts w:ascii="Arial" w:hAnsi="Arial" w:cs="Arial"/>
        <w:b/>
        <w:bCs/>
        <w:color w:val="000000"/>
      </w:rPr>
      <w:t>17.</w:t>
    </w:r>
    <w:r>
      <w:rPr>
        <w:rFonts w:ascii="Times New Roman" w:hAnsi="Times New Roman" w:cs="Times New Roman"/>
        <w:color w:val="000000"/>
      </w:rPr>
      <w:tab/>
    </w:r>
    <w:bookmarkStart w:id="2830" w:name="DBG2501"/>
    <w:bookmarkEnd w:id="2830"/>
    <w:r>
      <w:rPr>
        <w:rFonts w:ascii="Times New Roman" w:hAnsi="Times New Roman" w:cs="Times New Roman"/>
        <w:b/>
        <w:bCs/>
        <w:color w:val="000000"/>
      </w:rPr>
      <w:t>FINANCIAL RISK MANAGEMENT OBJECTIVES AND POLICIES</w:t>
    </w:r>
    <w:bookmarkStart w:id="2831" w:name="DBG2502"/>
    <w:bookmarkEnd w:id="2831"/>
  </w:p>
  <w:p w:rsidR="00000000" w:rsidRDefault="00C51B7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32" w:name="DBG2503"/>
    <w:bookmarkEnd w:id="2832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</w:t>
    </w:r>
    <w:proofErr w:type="gramStart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continued</w:t>
    </w:r>
    <w:proofErr w:type="gramEnd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)</w:t>
    </w:r>
    <w:bookmarkStart w:id="2833" w:name="DBG2504"/>
    <w:bookmarkEnd w:id="2833"/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961" w:name="DBG2539"/>
    <w:bookmarkEnd w:id="296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962" w:name="DBG2540"/>
    <w:bookmarkEnd w:id="296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963" w:name="DBG2541"/>
    <w:bookmarkEnd w:id="296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64" w:name="DBG2542"/>
    <w:bookmarkEnd w:id="296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965" w:name="DBG2543"/>
    <w:bookmarkEnd w:id="296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966" w:name="DBG2544"/>
    <w:bookmarkEnd w:id="296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67" w:name="DBG2545"/>
    <w:bookmarkEnd w:id="2967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968" w:name="DBG2546"/>
    <w:bookmarkEnd w:id="296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969" w:name="DBG2547"/>
    <w:bookmarkEnd w:id="296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70" w:name="DBG2548"/>
    <w:bookmarkEnd w:id="2970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971" w:name="DBG2549"/>
    <w:bookmarkEnd w:id="297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E79" w:rsidRDefault="00780E79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129" w:name="DBG2654"/>
    <w:bookmarkEnd w:id="312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130" w:name="DBG2655"/>
    <w:bookmarkEnd w:id="313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131" w:name="DBG2656"/>
    <w:bookmarkEnd w:id="313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32" w:name="DBG2657"/>
    <w:bookmarkEnd w:id="313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133" w:name="DBG2658"/>
    <w:bookmarkEnd w:id="313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134" w:name="DBG2659"/>
    <w:bookmarkEnd w:id="313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35" w:name="DBG2660"/>
    <w:bookmarkEnd w:id="3135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136" w:name="DBG2661"/>
    <w:bookmarkEnd w:id="313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137" w:name="DBG2662"/>
    <w:bookmarkEnd w:id="313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38" w:name="DBG2663"/>
    <w:bookmarkEnd w:id="3138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3139" w:name="DBG2664"/>
    <w:bookmarkEnd w:id="3139"/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254" w:name="DBG2786"/>
    <w:bookmarkEnd w:id="325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255" w:name="DBG2787"/>
    <w:bookmarkEnd w:id="325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256" w:name="DBG2788"/>
    <w:bookmarkEnd w:id="325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57" w:name="DBG2789"/>
    <w:bookmarkEnd w:id="325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258" w:name="DBG2790"/>
    <w:bookmarkEnd w:id="325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59" w:name="DBG2791"/>
    <w:bookmarkEnd w:id="325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60" w:name="DBG2792"/>
    <w:bookmarkEnd w:id="326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261" w:name="DBG2793"/>
    <w:bookmarkEnd w:id="326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62" w:name="DBG2794"/>
    <w:bookmarkEnd w:id="326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63" w:name="DBG2795"/>
    <w:bookmarkEnd w:id="3263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3264" w:name="DBG2796"/>
    <w:bookmarkEnd w:id="326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C51B7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265" w:name="DBG2797"/>
    <w:bookmarkEnd w:id="3265"/>
    <w:r>
      <w:rPr>
        <w:rFonts w:ascii="Arial" w:hAnsi="Arial" w:cs="Arial"/>
        <w:b/>
        <w:bCs/>
        <w:color w:val="000000"/>
      </w:rPr>
      <w:t>22.</w:t>
    </w:r>
    <w:r>
      <w:rPr>
        <w:rFonts w:ascii="Times New Roman" w:hAnsi="Times New Roman" w:cs="Times New Roman"/>
        <w:color w:val="000000"/>
      </w:rPr>
      <w:tab/>
    </w:r>
    <w:bookmarkStart w:id="3266" w:name="DBG2798"/>
    <w:bookmarkEnd w:id="3266"/>
    <w:r>
      <w:rPr>
        <w:rFonts w:ascii="Times New Roman" w:hAnsi="Times New Roman" w:cs="Times New Roman"/>
        <w:b/>
        <w:bCs/>
        <w:color w:val="000000"/>
      </w:rPr>
      <w:t>NOTES TO THE CASH FLOW STATEMENT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3267" w:name="DBG2799"/>
    <w:bookmarkEnd w:id="3267"/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282" w:name="DBG2888"/>
    <w:bookmarkEnd w:id="328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283" w:name="DBG2889"/>
    <w:bookmarkEnd w:id="328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284" w:name="DBG2890"/>
    <w:bookmarkEnd w:id="328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85" w:name="DBG2891"/>
    <w:bookmarkEnd w:id="328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286" w:name="DBG2892"/>
    <w:bookmarkEnd w:id="328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87" w:name="DBG2893"/>
    <w:bookmarkEnd w:id="328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88" w:name="DBG2894"/>
    <w:bookmarkEnd w:id="3288"/>
    <w:r>
      <w:rPr>
        <w:rFonts w:ascii="Arial" w:hAnsi="Arial" w:cs="Arial"/>
        <w:b/>
        <w:bCs/>
        <w:color w:val="000000"/>
        <w:sz w:val="24"/>
        <w:szCs w:val="24"/>
      </w:rPr>
      <w:t>MANAGEMENT INFORMATION</w:t>
    </w:r>
    <w:bookmarkStart w:id="3289" w:name="DBG2895"/>
    <w:bookmarkEnd w:id="328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90" w:name="DBG2896"/>
    <w:bookmarkEnd w:id="329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91" w:name="DBG2897"/>
    <w:bookmarkEnd w:id="3291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3292" w:name="DBG2898"/>
    <w:bookmarkEnd w:id="329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410" w:name="DBG2913"/>
    <w:bookmarkEnd w:id="341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411" w:name="DBG2914"/>
    <w:bookmarkEnd w:id="341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412" w:name="DBG2915"/>
    <w:bookmarkEnd w:id="341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413" w:name="DBG2916"/>
    <w:bookmarkEnd w:id="341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414" w:name="DBG2917"/>
    <w:bookmarkEnd w:id="341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415" w:name="DBG2918"/>
    <w:bookmarkEnd w:id="341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416" w:name="DBG2919"/>
    <w:bookmarkEnd w:id="3416"/>
    <w:r>
      <w:rPr>
        <w:rFonts w:ascii="Arial" w:hAnsi="Arial" w:cs="Arial"/>
        <w:b/>
        <w:bCs/>
        <w:color w:val="000000"/>
        <w:sz w:val="24"/>
        <w:szCs w:val="24"/>
      </w:rPr>
      <w:t>DETAILED PROFIT AND LOSS ACCOUNT</w:t>
    </w:r>
    <w:bookmarkStart w:id="3417" w:name="DBG2920"/>
    <w:bookmarkEnd w:id="341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418" w:name="DBG2921"/>
    <w:bookmarkEnd w:id="341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419" w:name="DBG2922"/>
    <w:bookmarkEnd w:id="3419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3420" w:name="DBG2923"/>
    <w:bookmarkEnd w:id="342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3421" w:name="DBG2924"/>
          <w:bookmarkStart w:id="3422" w:name="DBG2925"/>
          <w:bookmarkEnd w:id="3421"/>
          <w:bookmarkEnd w:id="3422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3423" w:name="DBG2926"/>
          <w:bookmarkEnd w:id="3423"/>
          <w:r>
            <w:rPr>
              <w:rFonts w:ascii="Times New Roman" w:hAnsi="Times New Roman" w:cs="Times New Roman"/>
              <w:b/>
              <w:bCs/>
              <w:color w:val="000000"/>
            </w:rPr>
            <w:t>2008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3424" w:name="DBG2927"/>
          <w:bookmarkEnd w:id="3424"/>
          <w:r>
            <w:rPr>
              <w:rFonts w:ascii="Times New Roman" w:hAnsi="Times New Roman" w:cs="Times New Roman"/>
              <w:color w:val="000000"/>
            </w:rPr>
            <w:t>2007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20"/>
              <w:szCs w:val="20"/>
            </w:rPr>
          </w:pPr>
          <w:bookmarkStart w:id="3425" w:name="DBG2928"/>
          <w:bookmarkEnd w:id="3425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426" w:name="DBG2929"/>
          <w:bookmarkEnd w:id="3426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427" w:name="DBG2930"/>
          <w:bookmarkEnd w:id="3427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3428" w:name="DBG2931"/>
          <w:bookmarkEnd w:id="3428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553" w:name="DBG3001"/>
    <w:bookmarkEnd w:id="355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554" w:name="DBG3002"/>
    <w:bookmarkEnd w:id="355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555" w:name="DBG3003"/>
    <w:bookmarkEnd w:id="355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556" w:name="DBG3004"/>
    <w:bookmarkEnd w:id="355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557" w:name="DBG3005"/>
    <w:bookmarkEnd w:id="355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558" w:name="DBG3006"/>
    <w:bookmarkEnd w:id="355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559" w:name="DBG3007"/>
    <w:bookmarkEnd w:id="3559"/>
    <w:r>
      <w:rPr>
        <w:rFonts w:ascii="Arial" w:hAnsi="Arial" w:cs="Arial"/>
        <w:b/>
        <w:bCs/>
        <w:color w:val="000000"/>
        <w:sz w:val="24"/>
        <w:szCs w:val="24"/>
      </w:rPr>
      <w:t>NOTES TO THE DETAILED PROFIT AND LOSS ACCOUNT</w:t>
    </w:r>
    <w:bookmarkStart w:id="3560" w:name="DBG3008"/>
    <w:bookmarkEnd w:id="356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561" w:name="DBG3009"/>
    <w:bookmarkEnd w:id="356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562" w:name="DBG3010"/>
    <w:bookmarkEnd w:id="3562"/>
    <w:r>
      <w:rPr>
        <w:rFonts w:ascii="Arial" w:hAnsi="Arial" w:cs="Arial"/>
        <w:b/>
        <w:bCs/>
        <w:color w:val="000000"/>
        <w:sz w:val="24"/>
        <w:szCs w:val="24"/>
      </w:rPr>
      <w:t>YEAR ENDED 31 </w:t>
    </w:r>
    <w:r>
      <w:rPr>
        <w:rFonts w:ascii="Arial" w:hAnsi="Arial" w:cs="Arial"/>
        <w:b/>
        <w:bCs/>
        <w:color w:val="000000"/>
        <w:sz w:val="24"/>
        <w:szCs w:val="24"/>
      </w:rPr>
      <w:t>DECEMBER 2008</w:t>
    </w:r>
    <w:bookmarkStart w:id="3563" w:name="DBG3011"/>
    <w:bookmarkEnd w:id="356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3564" w:name="DBG3012"/>
          <w:bookmarkStart w:id="3565" w:name="DBG3013"/>
          <w:bookmarkEnd w:id="3564"/>
          <w:bookmarkEnd w:id="3565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3566" w:name="DBG3014"/>
          <w:bookmarkEnd w:id="3566"/>
          <w:r>
            <w:rPr>
              <w:rFonts w:ascii="Times New Roman" w:hAnsi="Times New Roman" w:cs="Times New Roman"/>
              <w:b/>
              <w:bCs/>
              <w:color w:val="000000"/>
            </w:rPr>
            <w:t>2008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3567" w:name="DBG3015"/>
          <w:bookmarkEnd w:id="3567"/>
          <w:r>
            <w:rPr>
              <w:rFonts w:ascii="Times New Roman" w:hAnsi="Times New Roman" w:cs="Times New Roman"/>
              <w:color w:val="000000"/>
            </w:rPr>
            <w:t>2007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20"/>
              <w:szCs w:val="20"/>
            </w:rPr>
          </w:pPr>
          <w:bookmarkStart w:id="3568" w:name="DBG3016"/>
          <w:bookmarkEnd w:id="3568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569" w:name="DBG3017"/>
          <w:bookmarkEnd w:id="3569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570" w:name="DBG3018"/>
          <w:bookmarkEnd w:id="3570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C51B7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3571" w:name="DBG3019"/>
          <w:bookmarkEnd w:id="3571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82" w:name="DBG89"/>
    <w:bookmarkEnd w:id="18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83" w:name="DBG90"/>
    <w:bookmarkEnd w:id="18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84" w:name="DBG91"/>
    <w:bookmarkEnd w:id="18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5" w:name="DBG92"/>
    <w:bookmarkEnd w:id="18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86" w:name="DBG93"/>
    <w:bookmarkEnd w:id="18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87" w:name="DBG94"/>
    <w:bookmarkEnd w:id="18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8" w:name="DBG95"/>
    <w:bookmarkEnd w:id="188"/>
    <w:r>
      <w:rPr>
        <w:rFonts w:ascii="Arial" w:hAnsi="Arial" w:cs="Arial"/>
        <w:b/>
        <w:bCs/>
        <w:color w:val="000000"/>
        <w:sz w:val="24"/>
        <w:szCs w:val="24"/>
      </w:rPr>
      <w:t>ERROR REPORT</w:t>
    </w:r>
    <w:bookmarkStart w:id="189" w:name="DBG96"/>
    <w:bookmarkEnd w:id="189"/>
    <w:r>
      <w:rPr>
        <w:rFonts w:ascii="Arial" w:hAnsi="Arial" w:cs="Arial"/>
        <w:b/>
        <w:bCs/>
        <w:color w:val="000000"/>
        <w:sz w:val="24"/>
        <w:szCs w:val="24"/>
      </w:rPr>
      <w:t xml:space="preserve"> </w:t>
    </w:r>
    <w:bookmarkStart w:id="190" w:name="DBG97"/>
    <w:bookmarkEnd w:id="190"/>
    <w:r>
      <w:rPr>
        <w:rFonts w:ascii="Arial" w:hAnsi="Arial" w:cs="Arial"/>
        <w:b/>
        <w:bCs/>
        <w:color w:val="000000"/>
        <w:sz w:val="24"/>
        <w:szCs w:val="24"/>
      </w:rPr>
      <w:t>(Continued)</w:t>
    </w:r>
    <w:bookmarkStart w:id="191" w:name="DBG98"/>
    <w:bookmarkEnd w:id="19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2" w:name="DBG99"/>
    <w:bookmarkEnd w:id="19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3" w:name="DBG100"/>
    <w:bookmarkEnd w:id="193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94" w:name="DBG101"/>
    <w:bookmarkEnd w:id="194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24" w:name="DBG178"/>
    <w:bookmarkEnd w:id="22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25" w:name="DBG179"/>
    <w:bookmarkEnd w:id="22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26" w:name="DBG180"/>
    <w:bookmarkEnd w:id="22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7" w:name="DBG181"/>
    <w:bookmarkEnd w:id="22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28" w:name="DBG182"/>
    <w:bookmarkEnd w:id="22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9" w:name="DBG183"/>
    <w:bookmarkEnd w:id="22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30" w:name="DBG184"/>
    <w:bookmarkEnd w:id="230"/>
    <w:r>
      <w:rPr>
        <w:rFonts w:ascii="Arial" w:hAnsi="Arial" w:cs="Arial"/>
        <w:b/>
        <w:bCs/>
        <w:color w:val="000000"/>
        <w:sz w:val="24"/>
        <w:szCs w:val="24"/>
      </w:rPr>
      <w:t>ERROR REPORT</w:t>
    </w:r>
    <w:bookmarkStart w:id="231" w:name="DBG185"/>
    <w:bookmarkEnd w:id="231"/>
    <w:r>
      <w:rPr>
        <w:rFonts w:ascii="Arial" w:hAnsi="Arial" w:cs="Arial"/>
        <w:b/>
        <w:bCs/>
        <w:color w:val="000000"/>
        <w:sz w:val="24"/>
        <w:szCs w:val="24"/>
      </w:rPr>
      <w:t xml:space="preserve"> </w:t>
    </w:r>
    <w:bookmarkStart w:id="232" w:name="DBG186"/>
    <w:bookmarkEnd w:id="232"/>
    <w:r>
      <w:rPr>
        <w:rFonts w:ascii="Arial" w:hAnsi="Arial" w:cs="Arial"/>
        <w:b/>
        <w:bCs/>
        <w:color w:val="000000"/>
        <w:sz w:val="24"/>
        <w:szCs w:val="24"/>
      </w:rPr>
      <w:t>(Continued)</w:t>
    </w:r>
    <w:bookmarkStart w:id="233" w:name="DBG187"/>
    <w:bookmarkEnd w:id="23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34" w:name="DBG188"/>
    <w:bookmarkEnd w:id="23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35" w:name="DBG189"/>
    <w:bookmarkEnd w:id="235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36" w:name="DBG190"/>
    <w:bookmarkEnd w:id="236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20" w:name="DBG252"/>
    <w:bookmarkEnd w:id="32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21" w:name="DBG253"/>
    <w:bookmarkEnd w:id="32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22" w:name="DBG254"/>
    <w:bookmarkEnd w:id="322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3" w:name="DBG255"/>
    <w:bookmarkEnd w:id="32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24" w:name="DBG256"/>
    <w:bookmarkEnd w:id="32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5" w:name="DBG257"/>
    <w:bookmarkEnd w:id="325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6" w:name="DBG258"/>
    <w:bookmarkEnd w:id="326"/>
    <w:r>
      <w:rPr>
        <w:rFonts w:ascii="Arial" w:hAnsi="Arial" w:cs="Arial"/>
        <w:b/>
        <w:bCs/>
        <w:color w:val="000000"/>
        <w:sz w:val="24"/>
        <w:szCs w:val="24"/>
      </w:rPr>
      <w:t>FINANCIAL STATEMENTS</w:t>
    </w:r>
    <w:bookmarkStart w:id="327" w:name="DBG259"/>
    <w:bookmarkEnd w:id="32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8" w:name="DBG260"/>
    <w:bookmarkEnd w:id="328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9" w:name="DBG261"/>
    <w:bookmarkEnd w:id="329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330" w:name="DBG262"/>
    <w:bookmarkEnd w:id="33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82" w:name="DBG312"/>
    <w:bookmarkEnd w:id="38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83" w:name="DBG313"/>
    <w:bookmarkEnd w:id="38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84" w:name="DBG314"/>
    <w:bookmarkEnd w:id="38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85" w:name="DBG315"/>
    <w:bookmarkEnd w:id="38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86" w:name="DBG316"/>
    <w:bookmarkEnd w:id="38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87" w:name="DBG317"/>
    <w:bookmarkEnd w:id="38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88" w:name="DBG318"/>
    <w:bookmarkEnd w:id="388"/>
    <w:r>
      <w:rPr>
        <w:rFonts w:ascii="Arial" w:hAnsi="Arial" w:cs="Arial"/>
        <w:b/>
        <w:bCs/>
        <w:color w:val="000000"/>
        <w:sz w:val="24"/>
        <w:szCs w:val="24"/>
      </w:rPr>
      <w:t>OFFICERS AND PROFESSIONAL ADV</w:t>
    </w:r>
    <w:r>
      <w:rPr>
        <w:rFonts w:ascii="Arial" w:hAnsi="Arial" w:cs="Arial"/>
        <w:b/>
        <w:bCs/>
        <w:color w:val="000000"/>
        <w:sz w:val="24"/>
        <w:szCs w:val="24"/>
      </w:rPr>
      <w:t>ISERS</w:t>
    </w:r>
    <w:bookmarkStart w:id="389" w:name="DBG319"/>
    <w:bookmarkEnd w:id="38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559" w:name="DBG371"/>
    <w:bookmarkEnd w:id="55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560" w:name="DBG372"/>
    <w:bookmarkEnd w:id="560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561" w:name="DBG373"/>
    <w:bookmarkEnd w:id="561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562" w:name="DBG374"/>
    <w:bookmarkEnd w:id="56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563" w:name="DBG375"/>
    <w:bookmarkEnd w:id="563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564" w:name="DBG376"/>
    <w:bookmarkEnd w:id="564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565" w:name="DBG377"/>
    <w:bookmarkEnd w:id="565"/>
    <w:r>
      <w:rPr>
        <w:rFonts w:ascii="Arial" w:hAnsi="Arial" w:cs="Arial"/>
        <w:b/>
        <w:bCs/>
        <w:color w:val="000000"/>
        <w:sz w:val="24"/>
        <w:szCs w:val="24"/>
      </w:rPr>
      <w:t>THE DIRECTORS' REPORT</w:t>
    </w:r>
    <w:bookmarkStart w:id="566" w:name="DBG378"/>
    <w:bookmarkEnd w:id="566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567" w:name="DBG379"/>
    <w:bookmarkEnd w:id="567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568" w:name="DBG380"/>
    <w:bookmarkEnd w:id="568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569" w:name="DBG381"/>
    <w:bookmarkEnd w:id="569"/>
  </w:p>
  <w:p w:rsidR="00000000" w:rsidRDefault="00C51B7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apaClientRef" w:val="aaaaa1"/>
    <w:docVar w:name="sapaDraft" w:val="True"/>
    <w:docVar w:name="sapaDrillFormatsEnabled" w:val="0"/>
    <w:docVar w:name="sapaDrillTbEnabled" w:val="1"/>
    <w:docVar w:name="sapaFormatName" w:val="corp.97\ltdFull.p"/>
    <w:docVar w:name="sapaMainHandle" w:val="591734"/>
    <w:docVar w:name="sapaPeriod" w:val="0"/>
    <w:docVar w:name="sapaPeriodEndDate" w:val="31/12/08"/>
    <w:docVar w:name="sapaRptHandle" w:val="1312868"/>
    <w:docVar w:name="sapaYearIndex" w:val="3"/>
    <w:docVar w:name="viDdFileNo" w:val="2"/>
    <w:docVar w:name="viDebugTblFileNo" w:val="1"/>
    <w:docVar w:name="viLogFileNo" w:val="3"/>
    <w:docVar w:name="vsDirName" w:val="D:\hc\output\root_1"/>
  </w:docVars>
  <w:rsids>
    <w:rsidRoot w:val="00780E79"/>
    <w:rsid w:val="00780E79"/>
    <w:rsid w:val="00C5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E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E79"/>
  </w:style>
  <w:style w:type="paragraph" w:styleId="Footer">
    <w:name w:val="footer"/>
    <w:basedOn w:val="Normal"/>
    <w:link w:val="FooterChar"/>
    <w:uiPriority w:val="99"/>
    <w:unhideWhenUsed/>
    <w:rsid w:val="00780E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E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E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E79"/>
  </w:style>
  <w:style w:type="paragraph" w:styleId="Footer">
    <w:name w:val="footer"/>
    <w:basedOn w:val="Normal"/>
    <w:link w:val="FooterChar"/>
    <w:uiPriority w:val="99"/>
    <w:unhideWhenUsed/>
    <w:rsid w:val="00780E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50" Type="http://schemas.openxmlformats.org/officeDocument/2006/relationships/footer" Target="footer22.xml"/><Relationship Id="rId55" Type="http://schemas.openxmlformats.org/officeDocument/2006/relationships/header" Target="header25.xml"/><Relationship Id="rId63" Type="http://schemas.openxmlformats.org/officeDocument/2006/relationships/header" Target="header29.xml"/><Relationship Id="rId68" Type="http://schemas.openxmlformats.org/officeDocument/2006/relationships/footer" Target="footer31.xml"/><Relationship Id="rId76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header" Target="header33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66" Type="http://schemas.openxmlformats.org/officeDocument/2006/relationships/footer" Target="footer30.xml"/><Relationship Id="rId74" Type="http://schemas.openxmlformats.org/officeDocument/2006/relationships/footer" Target="footer3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header" Target="header26.xml"/><Relationship Id="rId61" Type="http://schemas.openxmlformats.org/officeDocument/2006/relationships/header" Target="header28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footer" Target="footer19.xml"/><Relationship Id="rId52" Type="http://schemas.openxmlformats.org/officeDocument/2006/relationships/footer" Target="footer23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73" Type="http://schemas.openxmlformats.org/officeDocument/2006/relationships/header" Target="header3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footer" Target="footer25.xml"/><Relationship Id="rId64" Type="http://schemas.openxmlformats.org/officeDocument/2006/relationships/footer" Target="footer29.xml"/><Relationship Id="rId69" Type="http://schemas.openxmlformats.org/officeDocument/2006/relationships/header" Target="header32.xml"/><Relationship Id="rId8" Type="http://schemas.openxmlformats.org/officeDocument/2006/relationships/header" Target="header2.xml"/><Relationship Id="rId51" Type="http://schemas.openxmlformats.org/officeDocument/2006/relationships/header" Target="header23.xml"/><Relationship Id="rId72" Type="http://schemas.openxmlformats.org/officeDocument/2006/relationships/footer" Target="footer33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59" Type="http://schemas.openxmlformats.org/officeDocument/2006/relationships/header" Target="header27.xml"/><Relationship Id="rId67" Type="http://schemas.openxmlformats.org/officeDocument/2006/relationships/header" Target="header31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54" Type="http://schemas.openxmlformats.org/officeDocument/2006/relationships/footer" Target="footer24.xml"/><Relationship Id="rId62" Type="http://schemas.openxmlformats.org/officeDocument/2006/relationships/footer" Target="footer28.xml"/><Relationship Id="rId70" Type="http://schemas.openxmlformats.org/officeDocument/2006/relationships/footer" Target="footer32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\hca\drilldow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drilldown.dot</Template>
  <TotalTime>1</TotalTime>
  <Pages>32</Pages>
  <Words>7037</Words>
  <Characters>40115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2013-01-01T09:52:00Z</dcterms:created>
  <dcterms:modified xsi:type="dcterms:W3CDTF">2013-01-01T09:52:00Z</dcterms:modified>
</cp:coreProperties>
</file>