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r w:rsidRPr="00834658">
        <w:t>Braiins Report Object</w:t>
      </w:r>
      <w:r w:rsidR="00257FB5">
        <w:t xml:space="preserve"> Export Import</w:t>
      </w:r>
      <w:r w:rsidRPr="00834658">
        <w:t xml:space="preserve"> </w:t>
      </w:r>
      <w:r w:rsidR="009232B8">
        <w:t>Documentation</w:t>
      </w:r>
    </w:p>
    <w:p w:rsidR="003C7E92" w:rsidRDefault="004605FB" w:rsidP="008F1489">
      <w:pPr>
        <w:jc w:val="right"/>
      </w:pPr>
      <w:r>
        <w:t>31</w:t>
      </w:r>
      <w:r w:rsidR="00E60A71">
        <w:t xml:space="preserve"> May</w:t>
      </w:r>
      <w:r w:rsidR="00E76639">
        <w:t xml:space="preserve"> 2012</w:t>
      </w:r>
    </w:p>
    <w:p w:rsidR="00567B61" w:rsidRDefault="00567B61" w:rsidP="00567B61">
      <w:pPr>
        <w:pStyle w:val="Heading4"/>
      </w:pPr>
      <w:r>
        <w:t xml:space="preserve">Braiins Report Object </w:t>
      </w:r>
      <w:r w:rsidR="00E53FDC">
        <w:t xml:space="preserve">(BRO) Import </w:t>
      </w:r>
      <w:r w:rsidR="001E06F0">
        <w:t xml:space="preserve">Export </w:t>
      </w:r>
      <w:r>
        <w:t>Purpose</w:t>
      </w:r>
    </w:p>
    <w:p w:rsidR="00567B61" w:rsidRDefault="00567B61" w:rsidP="00567B61">
      <w:pPr>
        <w:pStyle w:val="NormSpace"/>
      </w:pPr>
      <w:r>
        <w:t xml:space="preserve">The Braiins Admin </w:t>
      </w:r>
      <w:proofErr w:type="spellStart"/>
      <w:r>
        <w:t>Utils</w:t>
      </w:r>
      <w:proofErr w:type="spellEnd"/>
      <w:r>
        <w:t xml:space="preserve"> </w:t>
      </w:r>
      <w:r w:rsidR="00E53FDC">
        <w:t xml:space="preserve">BROs Import and </w:t>
      </w:r>
      <w:r>
        <w:t>Export modules are intended to allow Braiins Report Objects to be maintained in an Excel spreadsheet.</w:t>
      </w:r>
    </w:p>
    <w:p w:rsidR="00567B61" w:rsidRDefault="00567B61" w:rsidP="00567B61">
      <w:pPr>
        <w:pStyle w:val="NormSpace"/>
      </w:pPr>
      <w:r>
        <w:t>The current versions are for UK GAAP Taxonomy based Bros.</w:t>
      </w:r>
    </w:p>
    <w:p w:rsidR="00567B61" w:rsidRDefault="00567B61" w:rsidP="00567B61">
      <w:r>
        <w:t>Bros Export, Excel editing, and Bros Import replace the previous Bros Edit module.</w:t>
      </w:r>
    </w:p>
    <w:p w:rsidR="00567B61" w:rsidRDefault="00567B61" w:rsidP="00567B61"/>
    <w:p w:rsidR="00BE1E44" w:rsidRDefault="00567B61" w:rsidP="004031FF">
      <w:r>
        <w:t>The Bros Spreadsheet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r w:rsidR="00D33AF6">
        <w:t xml:space="preserve">iXBRL </w:t>
      </w:r>
      <w:r>
        <w:t>tagging</w:t>
      </w:r>
      <w:r w:rsidR="00785EF3">
        <w:t>.</w:t>
      </w:r>
    </w:p>
    <w:p w:rsidR="00C22B9B" w:rsidRDefault="00C22B9B" w:rsidP="00B12161">
      <w:pPr>
        <w:pStyle w:val="NormSpace"/>
      </w:pPr>
      <w:r>
        <w:t>Bros encompass taxonomy element, dimension, and tuple information.</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“Bro Reference” section below.</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B12161" w:rsidRDefault="00B12161" w:rsidP="00B12161">
      <w:pPr>
        <w:pStyle w:val="NormSpace"/>
      </w:pPr>
      <w:r>
        <w:t>Money values are stored as debit or credit balances.</w:t>
      </w:r>
    </w:p>
    <w:p w:rsidR="00C0333F" w:rsidRDefault="000E7EE6" w:rsidP="00B12161">
      <w:pPr>
        <w:pStyle w:val="NormSpace"/>
      </w:pPr>
      <w:r>
        <w:t xml:space="preserve">Both sets and elements hold data, </w:t>
      </w:r>
      <w:r w:rsidR="00C0333F">
        <w:t>with a set often but not necessarily holding the sum of its children.</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10149"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1A18C4" w:rsidRDefault="001A18C4" w:rsidP="001A18C4">
      <w:pPr>
        <w:pStyle w:val="Heading4"/>
      </w:pPr>
      <w:r>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r w:rsidR="00C76495" w:rsidRPr="00C76495">
        <w:t>Spreadsheet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p>
        </w:tc>
      </w:tr>
      <w:tr w:rsidR="00E141D8" w:rsidTr="000C7B83">
        <w:tc>
          <w:tcPr>
            <w:tcW w:w="1920" w:type="dxa"/>
          </w:tcPr>
          <w:p w:rsidR="007605B0" w:rsidRDefault="005733FA" w:rsidP="00E50E8E">
            <w:r>
              <w:t>Element</w:t>
            </w:r>
            <w:r w:rsidR="00E53FDC">
              <w:t xml:space="preserve"> or </w:t>
            </w:r>
            <w:proofErr w:type="spellStart"/>
            <w:r w:rsidR="00E53FDC">
              <w:t>Ele</w:t>
            </w:r>
            <w:proofErr w:type="spellEnd"/>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p>
        </w:tc>
        <w:tc>
          <w:tcPr>
            <w:tcW w:w="8520" w:type="dxa"/>
          </w:tcPr>
          <w:p w:rsidR="007605B0" w:rsidRDefault="00B30DC0" w:rsidP="00D327DA">
            <w:r>
              <w:t xml:space="preserve">A </w:t>
            </w:r>
            <w:r w:rsidR="00C41317">
              <w:t>B</w:t>
            </w:r>
            <w:r>
              <w:t>ro which is based on (directly linked to) a Taxonomy concr</w:t>
            </w:r>
            <w:r w:rsidR="00286E28">
              <w:t>e</w:t>
            </w:r>
            <w:r>
              <w:t>te element</w:t>
            </w:r>
            <w:r w:rsidR="00286E28">
              <w:t xml:space="preserve">. </w:t>
            </w:r>
            <w:proofErr w:type="spellStart"/>
            <w:r w:rsidR="00286E28">
              <w:t>Tx</w:t>
            </w:r>
            <w:proofErr w:type="spellEnd"/>
            <w:r w:rsidR="00286E28">
              <w:t xml:space="preserve"> based Bros generate iXBRL tags when used via the report Generator.</w:t>
            </w:r>
          </w:p>
        </w:tc>
      </w:tr>
      <w:tr w:rsidR="00E141D8" w:rsidTr="000C7B83">
        <w:trPr>
          <w:cantSplit/>
        </w:trPr>
        <w:tc>
          <w:tcPr>
            <w:tcW w:w="1920" w:type="dxa"/>
          </w:tcPr>
          <w:p w:rsidR="00123555" w:rsidRDefault="00D935B0" w:rsidP="00E50E8E">
            <w:r>
              <w:lastRenderedPageBreak/>
              <w:t>Non-Taxonomy Based</w:t>
            </w:r>
          </w:p>
          <w:p w:rsidR="007605B0" w:rsidRDefault="00D935B0" w:rsidP="00E50E8E">
            <w:r>
              <w:t>(or Non-</w:t>
            </w:r>
            <w:proofErr w:type="spellStart"/>
            <w:r>
              <w:t>Tx</w:t>
            </w:r>
            <w:proofErr w:type="spellEnd"/>
            <w:r>
              <w:t xml:space="preserve"> based)</w:t>
            </w:r>
          </w:p>
        </w:tc>
        <w:tc>
          <w:tcPr>
            <w:tcW w:w="8520" w:type="dxa"/>
          </w:tcPr>
          <w:p w:rsidR="007605B0" w:rsidRDefault="00C41317" w:rsidP="00E50E8E">
            <w:r>
              <w:t>A Bro which is not taxonomy based i.e. which has no taxonomy link.</w:t>
            </w:r>
            <w:r w:rsidR="00D81E8D">
              <w:t xml:space="preserve"> Such Bros may be used by the Report Generator but will not generate an iXBRL tag.</w:t>
            </w:r>
          </w:p>
        </w:tc>
      </w:tr>
      <w:tr w:rsidR="00E141D8" w:rsidTr="000C7B83">
        <w:tc>
          <w:tcPr>
            <w:tcW w:w="1920" w:type="dxa"/>
          </w:tcPr>
          <w:p w:rsidR="003E46F7" w:rsidRDefault="003E46F7" w:rsidP="00E50E8E">
            <w:r>
              <w:t>By 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60A71" w:rsidTr="000C7B83">
        <w:tc>
          <w:tcPr>
            <w:tcW w:w="1920" w:type="dxa"/>
          </w:tcPr>
          <w:p w:rsidR="00E60A71" w:rsidRDefault="00E60A71" w:rsidP="00E50E8E">
            <w:r>
              <w:t>RO or Report Only</w:t>
            </w:r>
          </w:p>
        </w:tc>
        <w:tc>
          <w:tcPr>
            <w:tcW w:w="8520" w:type="dxa"/>
          </w:tcPr>
          <w:p w:rsidR="00E60A71" w:rsidRDefault="00E60A71" w:rsidP="00837A2D">
            <w:r>
              <w:t xml:space="preserve">An RO or  Report Only </w:t>
            </w:r>
            <w:r w:rsidRPr="00A85665">
              <w:t>Bro can only be used for reporting purposes and cannot be posted to i.e. it is a Non-Posting Bro.</w:t>
            </w:r>
          </w:p>
        </w:tc>
      </w:tr>
      <w:tr w:rsidR="00E60A71" w:rsidTr="000C7B83">
        <w:tc>
          <w:tcPr>
            <w:tcW w:w="1920" w:type="dxa"/>
          </w:tcPr>
          <w:p w:rsidR="00E60A71" w:rsidRDefault="00E60A71" w:rsidP="00E50E8E">
            <w:r>
              <w:t>Non-Posting</w:t>
            </w:r>
          </w:p>
        </w:tc>
        <w:tc>
          <w:tcPr>
            <w:tcW w:w="8520" w:type="dxa"/>
          </w:tcPr>
          <w:p w:rsidR="00E60A71" w:rsidRDefault="00E60A71" w:rsidP="00A22443">
            <w:r>
              <w:t>Another way of saying ‘Report Only’</w:t>
            </w:r>
          </w:p>
        </w:tc>
      </w:tr>
      <w:tr w:rsidR="00E60A71" w:rsidTr="000C7B83">
        <w:tc>
          <w:tcPr>
            <w:tcW w:w="1920" w:type="dxa"/>
          </w:tcPr>
          <w:p w:rsidR="00E60A71" w:rsidRDefault="00E60A71" w:rsidP="00E50E8E">
            <w:r>
              <w:t>Posting</w:t>
            </w:r>
          </w:p>
        </w:tc>
        <w:tc>
          <w:tcPr>
            <w:tcW w:w="8520" w:type="dxa"/>
          </w:tcPr>
          <w:p w:rsidR="00E60A71" w:rsidRDefault="00E60A71" w:rsidP="00E60A71">
            <w:r>
              <w:t>A Bro which can be used for Posting, and is not Report Only</w:t>
            </w:r>
          </w:p>
        </w:tc>
      </w:tr>
      <w:tr w:rsidR="00E60A71" w:rsidTr="000C7B83">
        <w:tc>
          <w:tcPr>
            <w:tcW w:w="1920" w:type="dxa"/>
          </w:tcPr>
          <w:p w:rsidR="00E60A71" w:rsidRDefault="00E60A71" w:rsidP="00E50E8E">
            <w:r>
              <w:t>Instant</w:t>
            </w:r>
          </w:p>
        </w:tc>
        <w:tc>
          <w:tcPr>
            <w:tcW w:w="8520" w:type="dxa"/>
          </w:tcPr>
          <w:p w:rsidR="00E60A71" w:rsidRDefault="00E60A71" w:rsidP="00A22443">
            <w:r w:rsidRPr="007452F6">
              <w:t>A Taxonomy based Bro</w:t>
            </w:r>
            <w:r>
              <w:t xml:space="preserve"> with Instant period.</w:t>
            </w:r>
          </w:p>
        </w:tc>
      </w:tr>
      <w:tr w:rsidR="00E60A71" w:rsidTr="000C7B83">
        <w:tc>
          <w:tcPr>
            <w:tcW w:w="1920" w:type="dxa"/>
          </w:tcPr>
          <w:p w:rsidR="00E60A71" w:rsidRDefault="00E60A71" w:rsidP="00E50E8E">
            <w:r>
              <w:t>Duration</w:t>
            </w:r>
          </w:p>
        </w:tc>
        <w:tc>
          <w:tcPr>
            <w:tcW w:w="8520" w:type="dxa"/>
          </w:tcPr>
          <w:p w:rsidR="00E60A71" w:rsidRDefault="00E60A71" w:rsidP="007452F6">
            <w:r w:rsidRPr="007452F6">
              <w:t>A Taxonomy based Bro</w:t>
            </w:r>
            <w:r>
              <w:t xml:space="preserve"> with Duration period.</w:t>
            </w:r>
          </w:p>
        </w:tc>
      </w:tr>
      <w:tr w:rsidR="00E60A71" w:rsidTr="000C7B83">
        <w:tc>
          <w:tcPr>
            <w:tcW w:w="1920" w:type="dxa"/>
          </w:tcPr>
          <w:p w:rsidR="00E60A71" w:rsidRDefault="00E60A71" w:rsidP="000C7B83">
            <w:proofErr w:type="spellStart"/>
            <w:r>
              <w:t>StartEnd</w:t>
            </w:r>
            <w:proofErr w:type="spellEnd"/>
          </w:p>
        </w:tc>
        <w:tc>
          <w:tcPr>
            <w:tcW w:w="8520" w:type="dxa"/>
          </w:tcPr>
          <w:p w:rsidR="00E60A71" w:rsidRDefault="00E60A71" w:rsidP="0047643E">
            <w:proofErr w:type="gramStart"/>
            <w:r>
              <w:t>A Taxonomy</w:t>
            </w:r>
            <w:proofErr w:type="gramEnd"/>
            <w:r>
              <w:t xml:space="preserve"> based Instant Bro </w:t>
            </w:r>
            <w:r w:rsidRPr="00007188">
              <w:t>which ha</w:t>
            </w:r>
            <w:r>
              <w:t>s</w:t>
            </w:r>
            <w:r w:rsidRPr="00007188">
              <w:t xml:space="preserve"> </w:t>
            </w:r>
            <w:proofErr w:type="spellStart"/>
            <w:r w:rsidRPr="00007188">
              <w:t>StartEnd</w:t>
            </w:r>
            <w:proofErr w:type="spellEnd"/>
            <w:r w:rsidRPr="00007188">
              <w:t xml:space="preserve"> Period values.</w:t>
            </w:r>
          </w:p>
        </w:tc>
      </w:tr>
      <w:tr w:rsidR="00E60A71" w:rsidTr="000C7B83">
        <w:tc>
          <w:tcPr>
            <w:tcW w:w="1920" w:type="dxa"/>
          </w:tcPr>
          <w:p w:rsidR="00E60A71" w:rsidRDefault="00E60A71" w:rsidP="00E50E8E">
            <w:r>
              <w:t>Tuple</w:t>
            </w:r>
          </w:p>
        </w:tc>
        <w:tc>
          <w:tcPr>
            <w:tcW w:w="8520" w:type="dxa"/>
          </w:tcPr>
          <w:p w:rsidR="00E60A71" w:rsidRDefault="00E60A71" w:rsidP="00594D29">
            <w:r>
              <w:t xml:space="preserve">Taxonomy based Bros can be members of one or more tuples as per the </w:t>
            </w:r>
            <w:hyperlink r:id="rId9" w:history="1">
              <w:r w:rsidRPr="009502A0">
                <w:rPr>
                  <w:rStyle w:val="Hyperlink"/>
                </w:rPr>
                <w:t>Tuples List</w:t>
              </w:r>
            </w:hyperlink>
            <w:r>
              <w:t xml:space="preserve">. Tuple information is added to Bros by Bros Import and is shown in the </w:t>
            </w:r>
            <w:proofErr w:type="gramStart"/>
            <w:r>
              <w:t>I{</w:t>
            </w:r>
            <w:proofErr w:type="spellStart"/>
            <w:proofErr w:type="gramEnd"/>
            <w:r>
              <w:t>nfo</w:t>
            </w:r>
            <w:proofErr w:type="spellEnd"/>
            <w:r>
              <w:t xml:space="preserve">} Tuples column by Bros Export. Tuple </w:t>
            </w:r>
            <w:proofErr w:type="spellStart"/>
            <w:r>
              <w:t>TxIds</w:t>
            </w:r>
            <w:proofErr w:type="spellEnd"/>
            <w:r>
              <w:t xml:space="preserve"> are never used directly as the </w:t>
            </w:r>
            <w:proofErr w:type="spellStart"/>
            <w:r>
              <w:t>TxId</w:t>
            </w:r>
            <w:proofErr w:type="spellEnd"/>
            <w:r>
              <w:t xml:space="preserve"> of a Bro.</w:t>
            </w:r>
          </w:p>
        </w:tc>
      </w:tr>
      <w:tr w:rsidR="00E60A71" w:rsidTr="000C7B83">
        <w:tc>
          <w:tcPr>
            <w:tcW w:w="1920" w:type="dxa"/>
          </w:tcPr>
          <w:p w:rsidR="00E60A71" w:rsidRDefault="00E60A71" w:rsidP="00E50E8E">
            <w:r>
              <w:t>Standard</w:t>
            </w:r>
          </w:p>
        </w:tc>
        <w:tc>
          <w:tcPr>
            <w:tcW w:w="8520" w:type="dxa"/>
          </w:tcPr>
          <w:p w:rsidR="00E60A71" w:rsidRDefault="00E60A71" w:rsidP="005B6D3C">
            <w:r>
              <w:t>A standard or normal Bro which is not a Braiins Dimension Map.</w:t>
            </w:r>
          </w:p>
        </w:tc>
      </w:tr>
      <w:tr w:rsidR="00E60A71" w:rsidTr="000C7B83">
        <w:tc>
          <w:tcPr>
            <w:tcW w:w="1920" w:type="dxa"/>
          </w:tcPr>
          <w:p w:rsidR="00E60A71" w:rsidRDefault="00E60A71" w:rsidP="00E50E8E">
            <w:r>
              <w:t>Main</w:t>
            </w:r>
          </w:p>
        </w:tc>
        <w:tc>
          <w:tcPr>
            <w:tcW w:w="8520" w:type="dxa"/>
          </w:tcPr>
          <w:p w:rsidR="00E60A71" w:rsidRDefault="00E60A71" w:rsidP="00785F79">
            <w:r>
              <w:t>The term Main Bro is used to refer to a Standard Bro which has Braiins Dimension Map “children”.</w:t>
            </w:r>
          </w:p>
        </w:tc>
      </w:tr>
      <w:tr w:rsidR="00E60A71" w:rsidTr="000C7B83">
        <w:tc>
          <w:tcPr>
            <w:tcW w:w="1920" w:type="dxa"/>
          </w:tcPr>
          <w:p w:rsidR="00E60A71" w:rsidRDefault="00E60A71" w:rsidP="00785F79">
            <w:r>
              <w:t>Braiins Dimension Map</w:t>
            </w:r>
            <w:r w:rsidR="00171DC3">
              <w:t xml:space="preserve"> or BD Map</w:t>
            </w:r>
          </w:p>
        </w:tc>
        <w:tc>
          <w:tcPr>
            <w:tcW w:w="8520" w:type="dxa"/>
          </w:tcPr>
          <w:p w:rsidR="00E60A71" w:rsidRDefault="00E60A71" w:rsidP="00497E91">
            <w:pPr>
              <w:pStyle w:val="NormSpace"/>
            </w:pPr>
            <w:r>
              <w:t xml:space="preserve">A Braiins Dimension Map or BD Map provides mapping to a different taxonomy element or </w:t>
            </w:r>
            <w:proofErr w:type="spellStart"/>
            <w:r>
              <w:t>TxId</w:t>
            </w:r>
            <w:proofErr w:type="spellEnd"/>
            <w:r w:rsidRPr="00292A38">
              <w:t xml:space="preserve"> </w:t>
            </w:r>
            <w:r>
              <w:t xml:space="preserve">for </w:t>
            </w:r>
            <w:r w:rsidRPr="00292A38">
              <w:t>Braiins Dimension</w:t>
            </w:r>
            <w:r>
              <w:t>s</w:t>
            </w:r>
            <w:r w:rsidRPr="00292A38">
              <w:t xml:space="preserve"> used with a Main Bro</w:t>
            </w:r>
            <w:r>
              <w:t>.</w:t>
            </w:r>
          </w:p>
          <w:p w:rsidR="00E60A71" w:rsidRDefault="009E0FD3" w:rsidP="00497E91">
            <w:pPr>
              <w:pStyle w:val="NormSpace"/>
            </w:pPr>
            <w:r>
              <w:t>A</w:t>
            </w:r>
            <w:r w:rsidR="00E60A71">
              <w:t xml:space="preserve"> Bro BD Map may also be used without a </w:t>
            </w:r>
            <w:proofErr w:type="spellStart"/>
            <w:r w:rsidR="00E60A71">
              <w:t>TxId</w:t>
            </w:r>
            <w:proofErr w:type="spellEnd"/>
            <w:r w:rsidR="00E60A71">
              <w:t xml:space="preserve"> to provide BD functionality for the Main Bro. If such a Bro Ref is used in a format no tag results.</w:t>
            </w:r>
          </w:p>
          <w:p w:rsidR="00E60A71" w:rsidRDefault="00E60A71" w:rsidP="00497E91">
            <w:pPr>
              <w:pStyle w:val="NormSpace"/>
            </w:pPr>
            <w:r>
              <w:t xml:space="preserve">A Bro may use only one Braiins Dimension i.e. Maps for a given Main Bro must be for just one of the Braiins Dimensions. If the hypercube for a Bro includes two Braiins Dimensions e.g. hypercube 13, </w:t>
            </w:r>
            <w:proofErr w:type="spellStart"/>
            <w:r>
              <w:t>OpActivities</w:t>
            </w:r>
            <w:proofErr w:type="spellEnd"/>
            <w:r>
              <w:t xml:space="preserve">, </w:t>
            </w:r>
            <w:proofErr w:type="gramStart"/>
            <w:r>
              <w:t>then</w:t>
            </w:r>
            <w:proofErr w:type="gramEnd"/>
            <w:r>
              <w:t xml:space="preserve"> the Braiins Dimension which is not required must be excluded from the Bro. This does not need to be done (in fact cannot be done) for Totalling Bros for which Braiins Dimensions are automatically excluded.</w:t>
            </w:r>
          </w:p>
          <w:p w:rsidR="00E60A71" w:rsidRDefault="00E60A71" w:rsidP="00497E91">
            <w:pPr>
              <w:pStyle w:val="NormSpace"/>
            </w:pPr>
            <w:r>
              <w:t xml:space="preserve">Maps cannot include a </w:t>
            </w:r>
            <w:proofErr w:type="spellStart"/>
            <w:r>
              <w:t>TxId</w:t>
            </w:r>
            <w:proofErr w:type="spellEnd"/>
            <w:r>
              <w:t xml:space="preserve"> that is a </w:t>
            </w:r>
            <w:proofErr w:type="spellStart"/>
            <w:r>
              <w:t>StartEnd</w:t>
            </w:r>
            <w:proofErr w:type="spellEnd"/>
            <w:r>
              <w:t xml:space="preserve"> type</w:t>
            </w:r>
          </w:p>
          <w:p w:rsidR="00E60A71" w:rsidRDefault="00E60A71" w:rsidP="00497E91">
            <w:pPr>
              <w:pStyle w:val="NormSpace"/>
            </w:pPr>
            <w:r>
              <w:t xml:space="preserve">Maps cannot be </w:t>
            </w:r>
            <w:r w:rsidR="009E0FD3">
              <w:t>a Slave. They can be a Master</w:t>
            </w:r>
            <w:r>
              <w:t>.</w:t>
            </w:r>
          </w:p>
          <w:p w:rsidR="00E60A71" w:rsidRDefault="00E60A71" w:rsidP="00497E91">
            <w:pPr>
              <w:pStyle w:val="NormSpace"/>
            </w:pPr>
            <w:r>
              <w:t>The hypercube (</w:t>
            </w:r>
            <w:proofErr w:type="spellStart"/>
            <w:r>
              <w:t>HyId</w:t>
            </w:r>
            <w:proofErr w:type="spellEnd"/>
            <w:r>
              <w:t xml:space="preserve">), </w:t>
            </w:r>
            <w:proofErr w:type="spellStart"/>
            <w:r>
              <w:t>Excl</w:t>
            </w:r>
            <w:proofErr w:type="spellEnd"/>
            <w:r>
              <w:t xml:space="preserve"> Dims, </w:t>
            </w:r>
            <w:proofErr w:type="spellStart"/>
            <w:r>
              <w:t>Incl</w:t>
            </w:r>
            <w:proofErr w:type="spellEnd"/>
            <w:r>
              <w:t xml:space="preserve"> Dims, </w:t>
            </w:r>
            <w:proofErr w:type="spellStart"/>
            <w:r>
              <w:t>DiMeId</w:t>
            </w:r>
            <w:proofErr w:type="spellEnd"/>
            <w:r>
              <w:t xml:space="preserve">, </w:t>
            </w:r>
            <w:r w:rsidR="009E0FD3">
              <w:t>Check</w:t>
            </w:r>
            <w:r>
              <w:t xml:space="preserve">, and </w:t>
            </w:r>
            <w:proofErr w:type="spellStart"/>
            <w:r>
              <w:t>Descr</w:t>
            </w:r>
            <w:proofErr w:type="spellEnd"/>
            <w:r>
              <w:t xml:space="preserve"> properties default to the Main Bro values but can be varied.</w:t>
            </w:r>
          </w:p>
          <w:p w:rsidR="00E60A71" w:rsidRDefault="00E60A71" w:rsidP="00497E91">
            <w:pPr>
              <w:pStyle w:val="NormSpace"/>
            </w:pPr>
            <w:r>
              <w:t>The Name 0-</w:t>
            </w:r>
            <w:r w:rsidR="009E0FD3">
              <w:t>8</w:t>
            </w:r>
            <w:r>
              <w:t xml:space="preserve"> </w:t>
            </w:r>
            <w:r w:rsidR="009E0FD3">
              <w:t>segments</w:t>
            </w:r>
            <w:r>
              <w:t xml:space="preserve"> should be the same as for the Main Bro.</w:t>
            </w:r>
          </w:p>
          <w:p w:rsidR="00E60A71" w:rsidRDefault="00E60A71" w:rsidP="0001577D">
            <w:pPr>
              <w:pStyle w:val="NormSpace"/>
            </w:pPr>
            <w:r>
              <w:t xml:space="preserve">All other properties (columns) have no significance to BD Maps, and are not used by Import, apart from generating errors in some egregious cases e.g. </w:t>
            </w:r>
            <w:proofErr w:type="spellStart"/>
            <w:r>
              <w:t>StartEnd</w:t>
            </w:r>
            <w:proofErr w:type="spellEnd"/>
            <w:r>
              <w:t xml:space="preserve"> used with a map.</w:t>
            </w:r>
          </w:p>
          <w:p w:rsidR="00E60A71" w:rsidRDefault="00E60A71" w:rsidP="009E0FD3">
            <w:r>
              <w:t>BD Maps must come immediately after their Main Bro in the SS.</w:t>
            </w:r>
          </w:p>
        </w:tc>
      </w:tr>
      <w:tr w:rsidR="00E53FDC" w:rsidTr="000C7B83">
        <w:tc>
          <w:tcPr>
            <w:tcW w:w="1920" w:type="dxa"/>
          </w:tcPr>
          <w:p w:rsidR="00E53FDC" w:rsidRDefault="00E53FDC" w:rsidP="00785F79">
            <w:r>
              <w:t>Slave</w:t>
            </w:r>
          </w:p>
        </w:tc>
        <w:tc>
          <w:tcPr>
            <w:tcW w:w="8520" w:type="dxa"/>
          </w:tcPr>
          <w:p w:rsidR="00E53FDC" w:rsidRDefault="00E53FDC" w:rsidP="00E53FDC">
            <w:pPr>
              <w:pStyle w:val="NormSpace"/>
            </w:pPr>
            <w:r>
              <w:t xml:space="preserve">A Slave Bro is a </w:t>
            </w:r>
            <w:proofErr w:type="spellStart"/>
            <w:r>
              <w:t>Tx</w:t>
            </w:r>
            <w:proofErr w:type="spellEnd"/>
            <w:r>
              <w:t xml:space="preserve"> based Bro which replicates the values (potentially for an </w:t>
            </w:r>
            <w:proofErr w:type="spellStart"/>
            <w:r>
              <w:t>HyId</w:t>
            </w:r>
            <w:proofErr w:type="spellEnd"/>
            <w:r>
              <w:t xml:space="preserve"> subset) of another Bro, known as its Master Bro, in a different location in the Bro tree, to facilitate natural tree </w:t>
            </w:r>
            <w:r w:rsidR="009E0FD3">
              <w:t>structures</w:t>
            </w:r>
            <w:r>
              <w:t>, and summing.</w:t>
            </w:r>
          </w:p>
          <w:p w:rsidR="00E53FDC" w:rsidRDefault="00E53FDC" w:rsidP="00E53FDC">
            <w:pPr>
              <w:pStyle w:val="NormSpace"/>
            </w:pPr>
            <w:r>
              <w:t xml:space="preserve">A Slave Bro must have the same </w:t>
            </w:r>
            <w:proofErr w:type="spellStart"/>
            <w:r>
              <w:t>TxId</w:t>
            </w:r>
            <w:proofErr w:type="spellEnd"/>
            <w:r>
              <w:t xml:space="preserve"> as its Master, and either the same </w:t>
            </w:r>
            <w:proofErr w:type="spellStart"/>
            <w:r>
              <w:t>HyId</w:t>
            </w:r>
            <w:proofErr w:type="spellEnd"/>
            <w:r>
              <w:t xml:space="preserve"> or </w:t>
            </w:r>
            <w:proofErr w:type="gramStart"/>
            <w:r>
              <w:t>an</w:t>
            </w:r>
            <w:proofErr w:type="gramEnd"/>
            <w:r>
              <w:t xml:space="preserve"> </w:t>
            </w:r>
            <w:proofErr w:type="spellStart"/>
            <w:r>
              <w:lastRenderedPageBreak/>
              <w:t>HyId</w:t>
            </w:r>
            <w:proofErr w:type="spellEnd"/>
            <w:r>
              <w:t xml:space="preserve"> which is a subset of the Master’s </w:t>
            </w:r>
            <w:proofErr w:type="spellStart"/>
            <w:r>
              <w:t>HyId</w:t>
            </w:r>
            <w:proofErr w:type="spellEnd"/>
            <w:r>
              <w:t>.</w:t>
            </w:r>
          </w:p>
          <w:p w:rsidR="009E0FD3" w:rsidRDefault="009E0FD3" w:rsidP="00E53FDC">
            <w:pPr>
              <w:pStyle w:val="NormSpace"/>
            </w:pPr>
            <w:r>
              <w:t xml:space="preserve">Slave Bros can be posted to if not RO, though </w:t>
            </w:r>
            <w:r w:rsidR="002A5840">
              <w:t>entries</w:t>
            </w:r>
            <w:r>
              <w:t xml:space="preserve"> will be mapped to the Master.</w:t>
            </w:r>
          </w:p>
          <w:p w:rsidR="002A5840" w:rsidRDefault="002A5840" w:rsidP="00E53FDC">
            <w:pPr>
              <w:pStyle w:val="NormSpace"/>
            </w:pPr>
            <w:r>
              <w:t xml:space="preserve">A Slave cannot also be a Master, though a </w:t>
            </w:r>
            <w:r w:rsidR="00171DC3">
              <w:t>M</w:t>
            </w:r>
            <w:r>
              <w:t>aster can have multiple Slaves.</w:t>
            </w:r>
          </w:p>
          <w:p w:rsidR="009E0FD3" w:rsidRDefault="009E0FD3" w:rsidP="009E0FD3">
            <w:r>
              <w:t xml:space="preserve">Slave properties which can differ from those of the </w:t>
            </w:r>
            <w:r w:rsidR="00171DC3">
              <w:t>M</w:t>
            </w:r>
            <w:r>
              <w:t>aster are:</w:t>
            </w:r>
          </w:p>
          <w:p w:rsidR="009E0FD3" w:rsidRDefault="009E0FD3" w:rsidP="009E0FD3">
            <w:pPr>
              <w:pStyle w:val="ListBullet"/>
            </w:pPr>
            <w:r>
              <w:t>Level</w:t>
            </w:r>
          </w:p>
          <w:p w:rsidR="00E53FDC" w:rsidRDefault="009E0FD3" w:rsidP="009E0FD3">
            <w:pPr>
              <w:pStyle w:val="ListBullet"/>
            </w:pPr>
            <w:r>
              <w:t xml:space="preserve">Type (Set or </w:t>
            </w:r>
            <w:proofErr w:type="spellStart"/>
            <w:r>
              <w:t>Ele</w:t>
            </w:r>
            <w:proofErr w:type="spellEnd"/>
            <w:r>
              <w:t>)</w:t>
            </w:r>
          </w:p>
          <w:p w:rsidR="009E0FD3" w:rsidRDefault="009E0FD3" w:rsidP="009E0FD3">
            <w:pPr>
              <w:pStyle w:val="ListBullet"/>
            </w:pPr>
            <w:r>
              <w:t>Ref</w:t>
            </w:r>
          </w:p>
          <w:p w:rsidR="009E0FD3" w:rsidRDefault="009E0FD3" w:rsidP="009E0FD3">
            <w:pPr>
              <w:pStyle w:val="ListBullet"/>
            </w:pPr>
            <w:r>
              <w:t>Acct Type</w:t>
            </w:r>
          </w:p>
          <w:p w:rsidR="009E0FD3" w:rsidRDefault="009E0FD3" w:rsidP="009E0FD3">
            <w:pPr>
              <w:pStyle w:val="ListBullet"/>
            </w:pPr>
            <w:r>
              <w:t>Post Type</w:t>
            </w:r>
          </w:p>
          <w:p w:rsidR="009E0FD3" w:rsidRDefault="009E0FD3" w:rsidP="009E0FD3">
            <w:pPr>
              <w:pStyle w:val="ListBullet"/>
            </w:pPr>
            <w:r>
              <w:t>RO</w:t>
            </w:r>
          </w:p>
          <w:p w:rsidR="009E0FD3" w:rsidRDefault="009E0FD3" w:rsidP="009E0FD3">
            <w:pPr>
              <w:pStyle w:val="ListBullet"/>
            </w:pPr>
            <w:proofErr w:type="spellStart"/>
            <w:r>
              <w:t>SumUp</w:t>
            </w:r>
            <w:proofErr w:type="spellEnd"/>
          </w:p>
          <w:p w:rsidR="009E0FD3" w:rsidRDefault="009E0FD3" w:rsidP="009E0FD3">
            <w:pPr>
              <w:pStyle w:val="ListBullet"/>
            </w:pPr>
            <w:r>
              <w:t>Check</w:t>
            </w:r>
          </w:p>
          <w:p w:rsidR="009E0FD3" w:rsidRDefault="009E0FD3" w:rsidP="009E0FD3">
            <w:pPr>
              <w:pStyle w:val="ListBullet"/>
            </w:pPr>
            <w:proofErr w:type="spellStart"/>
            <w:r>
              <w:t>Descr</w:t>
            </w:r>
            <w:proofErr w:type="spellEnd"/>
          </w:p>
          <w:p w:rsidR="009E0FD3" w:rsidRDefault="009E0FD3" w:rsidP="009E0FD3">
            <w:pPr>
              <w:pStyle w:val="ListBullet"/>
            </w:pPr>
            <w:r>
              <w:t>Comment</w:t>
            </w:r>
          </w:p>
        </w:tc>
      </w:tr>
      <w:tr w:rsidR="002A5840" w:rsidTr="000C7B83">
        <w:tc>
          <w:tcPr>
            <w:tcW w:w="1920" w:type="dxa"/>
          </w:tcPr>
          <w:p w:rsidR="002A5840" w:rsidRDefault="002A5840" w:rsidP="00785F79">
            <w:r>
              <w:lastRenderedPageBreak/>
              <w:t>Master</w:t>
            </w:r>
          </w:p>
        </w:tc>
        <w:tc>
          <w:tcPr>
            <w:tcW w:w="8520" w:type="dxa"/>
          </w:tcPr>
          <w:p w:rsidR="002A5840" w:rsidRDefault="002A5840" w:rsidP="002A5840">
            <w:r>
              <w:t xml:space="preserve">A Master Bro is a </w:t>
            </w:r>
            <w:proofErr w:type="spellStart"/>
            <w:r>
              <w:t>Tx</w:t>
            </w:r>
            <w:proofErr w:type="spellEnd"/>
            <w:r>
              <w:t xml:space="preserve"> based Bro which has one or more Slave Bros replicating its values. It can be a Set, an Element, </w:t>
            </w:r>
            <w:r w:rsidR="00171DC3">
              <w:t xml:space="preserve">a Main Bro, </w:t>
            </w:r>
            <w:r>
              <w:t>or a BD Map.</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the Spreadsheet Columns table below.</w:t>
      </w:r>
    </w:p>
    <w:p w:rsidR="000A03AE" w:rsidRDefault="000A03AE" w:rsidP="00BD44A7">
      <w:pPr>
        <w:pStyle w:val="Heading4"/>
        <w:keepLines/>
        <w:widowControl w:val="0"/>
      </w:pPr>
      <w:r>
        <w:t>Bro Reference</w:t>
      </w:r>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 and a tuple reference following the name,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t>:</w:t>
      </w:r>
      <w:proofErr w:type="spellStart"/>
      <w:r>
        <w:t>DimRef</w:t>
      </w:r>
      <w:proofErr w:type="spellEnd"/>
      <w:r>
        <w:t>...}{:&lt;</w:t>
      </w:r>
      <w:proofErr w:type="spellStart"/>
      <w:r>
        <w:t>end|start</w:t>
      </w:r>
      <w:proofErr w:type="spellEnd"/>
      <w:r>
        <w:t>&gt;}{:</w:t>
      </w:r>
      <w:proofErr w:type="spellStart"/>
      <w:r>
        <w:t>T.TupRef</w:t>
      </w:r>
      <w:proofErr w:type="spellEnd"/>
      <w:r>
        <w: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975BC4">
        <w:t xml:space="preserve">the </w:t>
      </w:r>
      <w:r>
        <w:t>full Bro name</w:t>
      </w:r>
      <w:r w:rsidR="00497BBB">
        <w:t>,</w:t>
      </w:r>
      <w:r>
        <w:t xml:space="preserve"> including dots</w:t>
      </w:r>
      <w:r w:rsidR="0098218B">
        <w:t xml:space="preserve"> between level sections</w:t>
      </w:r>
    </w:p>
    <w:p w:rsidR="000A03AE" w:rsidRDefault="000A03AE" w:rsidP="00796D28">
      <w:pPr>
        <w:pStyle w:val="ListBSpace"/>
      </w:pPr>
      <w:proofErr w:type="spellStart"/>
      <w:r>
        <w:t>DimRef</w:t>
      </w:r>
      <w:proofErr w:type="spellEnd"/>
      <w:r>
        <w:t xml:space="preserve"> is a dimension reference as per the </w:t>
      </w:r>
      <w:hyperlink r:id="rId10"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r w:rsidR="00444305">
        <w:br/>
      </w:r>
      <w:r>
        <w:t>Officers.Properties:.Director1:.Chairman</w:t>
      </w:r>
      <w:r w:rsidR="009E5EE9">
        <w:br/>
      </w:r>
      <w:r>
        <w:t>rather than</w:t>
      </w:r>
      <w:r w:rsidR="009E5EE9">
        <w:br/>
      </w:r>
      <w:r>
        <w:t>Officers.Properties:Officers.Director1:Officers.Chairman</w:t>
      </w:r>
      <w:r w:rsidR="0047778E">
        <w:br/>
      </w:r>
      <w:r w:rsidR="0047778E" w:rsidRPr="0023462B">
        <w:rPr>
          <w:sz w:val="16"/>
          <w:szCs w:val="16"/>
        </w:rPr>
        <w:br/>
      </w:r>
      <w:r>
        <w:t xml:space="preserve">There can be any number of colon separated </w:t>
      </w:r>
      <w:proofErr w:type="spellStart"/>
      <w:r>
        <w:t>DimRefs</w:t>
      </w:r>
      <w:proofErr w:type="spellEnd"/>
      <w:r>
        <w:t>. Only one rule applies about their order</w:t>
      </w:r>
      <w:proofErr w:type="gramStart"/>
      <w:r>
        <w:t>:</w:t>
      </w:r>
      <w:proofErr w:type="gramEnd"/>
      <w:r w:rsidR="0047778E">
        <w:br/>
      </w:r>
      <w:r w:rsidR="00796D28">
        <w:t>-</w:t>
      </w:r>
      <w:r w:rsidR="00E235B1">
        <w:tab/>
      </w:r>
      <w:r w:rsidRPr="009343B7">
        <w:t>A Braiins Dimension reference, if used, must come first. (This is because use of a Braiins Dimension reference can change the applicable allowable dimensions i.e. what is allowable for the other dimension references.)</w:t>
      </w:r>
      <w:r w:rsidR="0047778E">
        <w:br/>
      </w:r>
      <w:r w:rsidR="0047778E" w:rsidRPr="0023462B">
        <w:rPr>
          <w:sz w:val="16"/>
          <w:szCs w:val="16"/>
        </w:rPr>
        <w:br/>
      </w:r>
      <w:r>
        <w:t>Other than that, dimension references can be in any order.</w:t>
      </w:r>
      <w:r w:rsidR="0047778E">
        <w:br/>
      </w:r>
      <w:r w:rsidR="0047778E"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r>
        <w:t>Mux checks also apply.</w:t>
      </w:r>
    </w:p>
    <w:p w:rsidR="000A03AE" w:rsidRDefault="00440B11" w:rsidP="000A03AE">
      <w:pPr>
        <w:pStyle w:val="ListBSpace"/>
      </w:pPr>
      <w:r>
        <w:lastRenderedPageBreak/>
        <w:t>:</w:t>
      </w:r>
      <w:proofErr w:type="gramStart"/>
      <w:r w:rsidR="000A03AE">
        <w:t>&lt;</w:t>
      </w:r>
      <w:proofErr w:type="spellStart"/>
      <w:r w:rsidR="000A03AE">
        <w:t>end</w:t>
      </w:r>
      <w:proofErr w:type="gramEnd"/>
      <w:r w:rsidR="000A03AE">
        <w:t>|start</w:t>
      </w:r>
      <w:proofErr w:type="spellEnd"/>
      <w:r w:rsidR="000A03AE">
        <w:t>&gt;</w:t>
      </w:r>
      <w:r w:rsidR="00065AD6">
        <w:br/>
      </w:r>
      <w:r w:rsidR="000A03AE">
        <w:t xml:space="preserve">:end or :start can </w:t>
      </w:r>
      <w:r w:rsidR="005E3A03">
        <w:t xml:space="preserve">optionally </w:t>
      </w:r>
      <w:r w:rsidR="000A03AE">
        <w:t xml:space="preserve">be used to specify end or start (closing or opening) period for </w:t>
      </w:r>
      <w:proofErr w:type="spellStart"/>
      <w:r w:rsidR="00342015">
        <w:t>SumEnd</w:t>
      </w:r>
      <w:proofErr w:type="spellEnd"/>
      <w:r w:rsidR="00342015">
        <w:t xml:space="preserve">, </w:t>
      </w:r>
      <w:proofErr w:type="spellStart"/>
      <w:r w:rsidR="00342015">
        <w:t>PostEnd</w:t>
      </w:r>
      <w:proofErr w:type="spellEnd"/>
      <w:r w:rsidR="00342015">
        <w:t xml:space="preserve">, or </w:t>
      </w:r>
      <w:proofErr w:type="spellStart"/>
      <w:r w:rsidR="00342015">
        <w:t>Acc</w:t>
      </w:r>
      <w:proofErr w:type="spellEnd"/>
      <w:r w:rsidR="00342015">
        <w:t xml:space="preserve">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0A03AE">
        <w:t>The default is end.</w:t>
      </w:r>
      <w:r w:rsidR="001C0D15">
        <w:br/>
      </w:r>
      <w:r w:rsidR="00EA068E" w:rsidRPr="001C0D15">
        <w:rPr>
          <w:sz w:val="16"/>
          <w:szCs w:val="16"/>
        </w:rPr>
        <w:br/>
      </w:r>
      <w:proofErr w:type="gramStart"/>
      <w:r w:rsidR="00EA068E">
        <w:t>start</w:t>
      </w:r>
      <w:proofErr w:type="gramEnd"/>
      <w:r w:rsidR="00EA068E">
        <w:t xml:space="preserve"> </w:t>
      </w:r>
      <w:r w:rsidR="00994B6B">
        <w:t xml:space="preserve">is </w:t>
      </w:r>
      <w:r w:rsidR="00B2374A">
        <w:t>always RO.</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0A03AE" w:rsidP="000A03AE">
      <w:pPr>
        <w:pStyle w:val="ListBSpace"/>
      </w:pPr>
      <w:r>
        <w:t>:</w:t>
      </w:r>
      <w:proofErr w:type="spellStart"/>
      <w:r>
        <w:t>T.TupRef</w:t>
      </w:r>
      <w:proofErr w:type="spellEnd"/>
      <w:r>
        <w:t>.#</w:t>
      </w:r>
      <w:r w:rsidR="00000216">
        <w:br/>
      </w:r>
      <w:r>
        <w:t>is a tuple reference where</w:t>
      </w:r>
    </w:p>
    <w:p w:rsidR="000A03AE" w:rsidRDefault="000A03AE" w:rsidP="00563295">
      <w:pPr>
        <w:pStyle w:val="ListBT1"/>
      </w:pPr>
      <w:r>
        <w:t>The "T." acts as a visual reminder that this is a tuple reference. (It is not necessary syntactically.)</w:t>
      </w:r>
    </w:p>
    <w:p w:rsidR="000A03AE" w:rsidRDefault="000A03AE" w:rsidP="00093064">
      <w:pPr>
        <w:pStyle w:val="ListBT1"/>
      </w:pPr>
      <w:r>
        <w:t xml:space="preserve"> </w:t>
      </w:r>
      <w:proofErr w:type="spellStart"/>
      <w:r>
        <w:t>TupRef</w:t>
      </w:r>
      <w:proofErr w:type="spellEnd"/>
      <w:r>
        <w:t xml:space="preserve"> is the short name for a tuple as per the </w:t>
      </w:r>
      <w:hyperlink r:id="rId11" w:history="1">
        <w:r w:rsidRPr="00150A57">
          <w:rPr>
            <w:rStyle w:val="Hyperlink"/>
          </w:rPr>
          <w:t>Tuples List</w:t>
        </w:r>
      </w:hyperlink>
    </w:p>
    <w:p w:rsidR="000A03AE" w:rsidRPr="00D82F82" w:rsidRDefault="000A03AE" w:rsidP="00D82F82">
      <w:pPr>
        <w:pStyle w:val="ListBT1"/>
        <w:spacing w:after="0"/>
        <w:rPr>
          <w:sz w:val="16"/>
          <w:szCs w:val="16"/>
        </w:rPr>
      </w:pPr>
      <w:r>
        <w:t xml:space="preserve"> </w:t>
      </w:r>
      <w:proofErr w:type="gramStart"/>
      <w:r>
        <w:t>{.#</w:t>
      </w:r>
      <w:proofErr w:type="gramEnd"/>
      <w:r>
        <w:t>} is an optional instance number from 1 upwards to refer to a specific tuple instance.</w:t>
      </w:r>
      <w:r w:rsidR="00DD411B">
        <w:br/>
      </w:r>
      <w:r w:rsidR="00415870" w:rsidRPr="00D82F82">
        <w:rPr>
          <w:sz w:val="16"/>
          <w:szCs w:val="16"/>
        </w:rPr>
        <w:br/>
      </w:r>
      <w:r>
        <w:t>The '.#' should not be used in an import</w:t>
      </w:r>
      <w:r w:rsidR="00150A57">
        <w:t>/posting</w:t>
      </w:r>
      <w:r>
        <w:t xml:space="preserve"> unless to update a previous tuple in an Update type import, as new sequential instance numbers are allocated automatically otherwise.</w:t>
      </w:r>
      <w:r w:rsidR="00DD411B">
        <w:br/>
      </w:r>
      <w:r w:rsidR="00415870" w:rsidRPr="00D82F82">
        <w:rPr>
          <w:sz w:val="16"/>
          <w:szCs w:val="16"/>
        </w:rPr>
        <w:br/>
      </w:r>
      <w:r>
        <w:t>To the RG, with '</w:t>
      </w:r>
      <w:proofErr w:type="gramStart"/>
      <w:r>
        <w:t>.#</w:t>
      </w:r>
      <w:proofErr w:type="gramEnd"/>
      <w:r>
        <w:t>' means a specific tuple instance, and without '.#' means all the instances</w:t>
      </w:r>
      <w:r w:rsidR="009B691D">
        <w:t xml:space="preserve"> i.e. loop for all instances</w:t>
      </w:r>
      <w:r>
        <w:t>.</w:t>
      </w:r>
      <w:r w:rsidR="00DD411B">
        <w:br/>
      </w:r>
    </w:p>
    <w:p w:rsidR="000A03AE" w:rsidRDefault="000A03AE" w:rsidP="00165E63">
      <w:pPr>
        <w:pStyle w:val="ListBT1"/>
      </w:pPr>
      <w:r>
        <w:t xml:space="preserve">The combination of the tuple and the Bro's taxonomy element must be a valid tuple pair as per the Tuples List, giving a unique </w:t>
      </w:r>
      <w:proofErr w:type="spellStart"/>
      <w:r>
        <w:t>TuMeId</w:t>
      </w:r>
      <w:proofErr w:type="spellEnd"/>
      <w:r>
        <w:t>.</w:t>
      </w:r>
    </w:p>
    <w:p w:rsidR="00150A57" w:rsidRDefault="00273C1F" w:rsidP="00165E63">
      <w:pPr>
        <w:pStyle w:val="ListBT1"/>
      </w:pPr>
      <w:r>
        <w:t>For</w:t>
      </w:r>
      <w:r w:rsidR="004E0F00">
        <w:t xml:space="preserve"> a Tuple Bro</w:t>
      </w:r>
      <w:r w:rsidR="009B691D">
        <w:t>,</w:t>
      </w:r>
      <w:r w:rsidR="004E0F00">
        <w:t xml:space="preserve"> inclusion of a tuple reference is m</w:t>
      </w:r>
      <w:r>
        <w:t xml:space="preserve">andatory for importing/posting. For the </w:t>
      </w:r>
      <w:r w:rsidR="009B691D">
        <w:t xml:space="preserve">RG, reference to a </w:t>
      </w:r>
      <w:r w:rsidR="003761DF">
        <w:t xml:space="preserve">numeric </w:t>
      </w:r>
      <w:r w:rsidR="009B691D">
        <w:t>Tuple Bro without any tuple reference</w:t>
      </w:r>
      <w:r w:rsidR="00147A21">
        <w:t xml:space="preserve"> means the sum of the tuples. For </w:t>
      </w:r>
      <w:r w:rsidR="003761DF">
        <w:t xml:space="preserve">a </w:t>
      </w:r>
      <w:r w:rsidR="00147A21">
        <w:t xml:space="preserve">string </w:t>
      </w:r>
      <w:r w:rsidR="003761DF">
        <w:t xml:space="preserve">Tuple Bro </w:t>
      </w:r>
      <w:r w:rsidR="00147A21">
        <w:t xml:space="preserve">it </w:t>
      </w:r>
      <w:r w:rsidR="003761DF">
        <w:t>gives an empty (false) result.</w:t>
      </w:r>
    </w:p>
    <w:p w:rsidR="009A699F" w:rsidRDefault="009A699F" w:rsidP="009A699F">
      <w:pPr>
        <w:pStyle w:val="Heading4"/>
      </w:pPr>
      <w:r>
        <w:t>Import</w:t>
      </w:r>
    </w:p>
    <w:p w:rsidR="009A699F" w:rsidRDefault="009A699F" w:rsidP="009A699F">
      <w:pPr>
        <w:pStyle w:val="NormSpace"/>
      </w:pPr>
      <w:r w:rsidRPr="007E5FFD">
        <w:t xml:space="preserve">The Braiins Admin </w:t>
      </w:r>
      <w:proofErr w:type="spellStart"/>
      <w:r w:rsidRPr="007E5FFD">
        <w:t>Utils</w:t>
      </w:r>
      <w:proofErr w:type="spellEnd"/>
      <w:r w:rsidRPr="007E5FFD">
        <w:t xml:space="preserve"> Bros </w:t>
      </w:r>
      <w:r>
        <w:t>Import module tak</w:t>
      </w:r>
      <w:r>
        <w:t>es</w:t>
      </w:r>
      <w:r>
        <w:t xml:space="preserve"> data from </w:t>
      </w:r>
      <w:r>
        <w:t>a Bros</w:t>
      </w:r>
      <w:r>
        <w:t xml:space="preserve"> </w:t>
      </w:r>
      <w:proofErr w:type="spellStart"/>
      <w:r>
        <w:t>spreadsheet</w:t>
      </w:r>
      <w:proofErr w:type="spellEnd"/>
      <w:r>
        <w:t xml:space="preserve"> (while ignoring ‘I’ or Info columns)</w:t>
      </w:r>
      <w:proofErr w:type="gramStart"/>
      <w:r>
        <w:t>,</w:t>
      </w:r>
      <w:proofErr w:type="gramEnd"/>
      <w:r>
        <w:t xml:space="preserve"> to the Bros database tables, replacing all previous database entries.</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Bros database tables unless no errors are found.</w:t>
      </w:r>
    </w:p>
    <w:p w:rsidR="009A699F" w:rsidRDefault="009A699F" w:rsidP="009A699F">
      <w:r>
        <w:t xml:space="preserve">The Braiins Admin </w:t>
      </w:r>
      <w:proofErr w:type="spellStart"/>
      <w:r>
        <w:t>Utils</w:t>
      </w:r>
      <w:proofErr w:type="spellEnd"/>
      <w:r>
        <w:t xml:space="preserve"> module “</w:t>
      </w:r>
      <w:r w:rsidRPr="00327849">
        <w:t xml:space="preserve">Build Bro, Tuple &amp; Zone </w:t>
      </w:r>
      <w:proofErr w:type="spellStart"/>
      <w:r w:rsidRPr="00327849">
        <w:t>Structs</w:t>
      </w:r>
      <w:proofErr w:type="spellEnd"/>
      <w:r>
        <w:t>” (</w:t>
      </w:r>
      <w:proofErr w:type="spellStart"/>
      <w:r>
        <w:t>BuildStructs.php</w:t>
      </w:r>
      <w:proofErr w:type="spellEnd"/>
      <w:r>
        <w:t>) should be run after an Import to create the Bro, Tuple, and Zone “</w:t>
      </w:r>
      <w:proofErr w:type="spellStart"/>
      <w:r>
        <w:t>Stru</w:t>
      </w:r>
      <w:r>
        <w:t>cts</w:t>
      </w:r>
      <w:proofErr w:type="spellEnd"/>
      <w:r>
        <w:t xml:space="preserve">” used internally by Braiins during Data Importing and generation of accounts. It is not necessary to run Build </w:t>
      </w:r>
      <w:proofErr w:type="spellStart"/>
      <w:r>
        <w:t>Structs</w:t>
      </w:r>
      <w:proofErr w:type="spellEnd"/>
      <w:r>
        <w:t xml:space="preserve"> if just doing a series of Bro Imports and Exports. (Some Tuple Info column values could be wring or incomplete if Build </w:t>
      </w:r>
      <w:proofErr w:type="spellStart"/>
      <w:r>
        <w:t>Structs</w:t>
      </w:r>
      <w:proofErr w:type="spellEnd"/>
      <w:r>
        <w:t xml:space="preserve"> is not run, but Bros themselves are not affected by whether Build </w:t>
      </w:r>
      <w:proofErr w:type="spellStart"/>
      <w:r>
        <w:t>Structs</w:t>
      </w:r>
      <w:proofErr w:type="spellEnd"/>
      <w:r>
        <w:t xml:space="preserve"> is run or not.)</w:t>
      </w:r>
    </w:p>
    <w:p w:rsidR="0073222C" w:rsidRDefault="0073222C" w:rsidP="004031FF">
      <w:pPr>
        <w:pStyle w:val="Heading4"/>
      </w:pPr>
      <w:r>
        <w:t>Export</w:t>
      </w:r>
    </w:p>
    <w:p w:rsidR="007344EC" w:rsidRDefault="007E5FFD" w:rsidP="007344EC">
      <w:pPr>
        <w:pStyle w:val="NormSpace"/>
      </w:pPr>
      <w:r>
        <w:t xml:space="preserve">The Braiins Admin </w:t>
      </w:r>
      <w:proofErr w:type="spellStart"/>
      <w:r>
        <w:t>Utils</w:t>
      </w:r>
      <w:proofErr w:type="spellEnd"/>
      <w:r>
        <w:t xml:space="preserve"> Bros </w:t>
      </w:r>
      <w:r w:rsidR="0073222C">
        <w:t xml:space="preserve">Export </w:t>
      </w:r>
      <w:r>
        <w:t xml:space="preserve">module </w:t>
      </w:r>
      <w:r w:rsidR="0073222C">
        <w:t xml:space="preserve">creates a tab delimited text file </w:t>
      </w:r>
      <w:r w:rsidR="00611625" w:rsidRPr="00611625">
        <w:t>Admin</w:t>
      </w:r>
      <w:r w:rsidR="00214FC6">
        <w:t>/</w:t>
      </w:r>
      <w:r w:rsidR="00611625" w:rsidRPr="00611625">
        <w:t>www</w:t>
      </w:r>
      <w:r w:rsidR="00214FC6">
        <w:t>/</w:t>
      </w:r>
      <w:proofErr w:type="spellStart"/>
      <w:r w:rsidR="00611625" w:rsidRPr="00611625">
        <w:t>utils</w:t>
      </w:r>
      <w:proofErr w:type="spellEnd"/>
      <w:r w:rsidR="00214FC6">
        <w:t>/</w:t>
      </w:r>
      <w:proofErr w:type="spellStart"/>
      <w:r w:rsidR="00611625" w:rsidRPr="00611625">
        <w:t>tmp</w:t>
      </w:r>
      <w:proofErr w:type="spellEnd"/>
      <w:r w:rsidR="00214FC6">
        <w:t>/</w:t>
      </w:r>
      <w:r w:rsidR="00611625" w:rsidRPr="00611625">
        <w:t>BrosUK-Gaap</w:t>
      </w:r>
      <w:r w:rsidR="00D11CD6">
        <w:t>-yyy-mm-dd</w:t>
      </w:r>
      <w:r w:rsidR="00E76658">
        <w:t>_</w:t>
      </w:r>
      <w:r w:rsidR="00D11CD6">
        <w:t>HH</w:t>
      </w:r>
      <w:r w:rsidR="00E76658">
        <w:t>_</w:t>
      </w:r>
      <w:r w:rsidR="00D11CD6">
        <w:t>MM</w:t>
      </w:r>
      <w:r w:rsidR="00611625" w:rsidRPr="00611625">
        <w:t>.txt</w:t>
      </w:r>
      <w:r w:rsidR="00214FC6">
        <w:t xml:space="preserve"> with a link to the file</w:t>
      </w:r>
      <w:r w:rsidR="00A34687">
        <w:t xml:space="preserve">, of all Bros in the </w:t>
      </w:r>
      <w:r w:rsidR="005219FB">
        <w:t>Braiins UK-GAAP database</w:t>
      </w:r>
      <w:r w:rsidR="007344EC">
        <w:t xml:space="preserve">, for all the columns listed in the </w:t>
      </w:r>
      <w:proofErr w:type="spellStart"/>
      <w:r w:rsidR="007344EC">
        <w:t>Spreadsheet</w:t>
      </w:r>
      <w:proofErr w:type="spellEnd"/>
      <w:r w:rsidR="007344EC">
        <w:t xml:space="preserve"> Columns table below</w:t>
      </w:r>
      <w:r w:rsidR="00214FC6">
        <w: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CA1E51"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r w:rsidR="00D0621C">
        <w:t>s</w:t>
      </w:r>
      <w:r>
        <w:t>preadsh</w:t>
      </w:r>
      <w:r w:rsidR="00D0621C">
        <w:t>e</w:t>
      </w:r>
      <w:r>
        <w:t xml:space="preserve">et </w:t>
      </w:r>
      <w:proofErr w:type="gramStart"/>
      <w:r w:rsidR="00D0621C">
        <w:t>c</w:t>
      </w:r>
      <w:r>
        <w:t>olumns</w:t>
      </w:r>
      <w:r w:rsidR="00D0621C">
        <w:t>,</w:t>
      </w:r>
      <w:proofErr w:type="gramEnd"/>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F04472" w:rsidRDefault="00F04472" w:rsidP="00E4568F"/>
    <w:p w:rsidR="00F04472" w:rsidRDefault="00F04472" w:rsidP="00E4568F">
      <w:pPr>
        <w:rPr>
          <w:b/>
          <w:bCs/>
        </w:rPr>
      </w:pPr>
      <w:r>
        <w:t xml:space="preserve">For Braiins Dimension </w:t>
      </w:r>
      <w:r w:rsidR="008A35D1">
        <w:t>Maps</w:t>
      </w:r>
      <w:r>
        <w:t xml:space="preserve"> it is OK to fill in </w:t>
      </w:r>
      <w:r w:rsidR="004942B6">
        <w:t xml:space="preserve">fields </w:t>
      </w:r>
      <w:r>
        <w:t xml:space="preserve">where the main Bro value is used </w:t>
      </w:r>
      <w:r w:rsidR="004942B6">
        <w:t xml:space="preserve">and which are blank after an export </w:t>
      </w:r>
      <w:r>
        <w:t>e.g. when copying changes across rows, as Import skips these fields. They will revert to blank on the next export.</w:t>
      </w:r>
    </w:p>
    <w:p w:rsidR="00E745AA" w:rsidRDefault="00E745AA" w:rsidP="004031FF">
      <w:pPr>
        <w:pStyle w:val="Heading4"/>
      </w:pPr>
      <w:r>
        <w:t xml:space="preserve">The </w:t>
      </w:r>
      <w:r w:rsidR="00264567">
        <w:t xml:space="preserve">Spreadsheet </w:t>
      </w:r>
      <w:r>
        <w:t>Columns</w:t>
      </w:r>
    </w:p>
    <w:p w:rsidR="00E745AA" w:rsidRDefault="00E745AA" w:rsidP="00DE6544">
      <w:pPr>
        <w:pStyle w:val="NormSpace"/>
      </w:pPr>
      <w:r>
        <w:t xml:space="preserve">The Columns </w:t>
      </w:r>
      <w:r w:rsidR="00001EBF">
        <w:t>in a Bros SS</w:t>
      </w:r>
      <w:r w:rsidR="00833A2E">
        <w:t xml:space="preserve"> used for Editing and then Importing </w:t>
      </w:r>
      <w:r w:rsidR="00D86721">
        <w:t>are described in this table, with comments for inserting/editing guidance.</w:t>
      </w:r>
    </w:p>
    <w:p w:rsidR="00185BD3" w:rsidRDefault="00185BD3" w:rsidP="00DE6544">
      <w:pPr>
        <w:pStyle w:val="NormSpace"/>
      </w:pPr>
      <w:r>
        <w:t>Empty SS rows are skipped, and are preserved for a subsequent Export.</w:t>
      </w:r>
    </w:p>
    <w:p w:rsidR="00185BD3" w:rsidRDefault="00185BD3" w:rsidP="00DE6544">
      <w:pPr>
        <w:pStyle w:val="NormSpace"/>
      </w:pPr>
      <w:r>
        <w:t>Rows may be part complete if sufficient information is provided.</w:t>
      </w:r>
    </w:p>
    <w:p w:rsidR="00185BD3" w:rsidRDefault="00185BD3" w:rsidP="00DE6544">
      <w:pPr>
        <w:pStyle w:val="NormSpace"/>
      </w:pPr>
      <w:r>
        <w:t>Anything after the Comment column is ignored by Import. (But will not be preserved for an Export.)</w:t>
      </w:r>
    </w:p>
    <w:p w:rsidR="00185BD3" w:rsidRDefault="00185BD3" w:rsidP="00DE6544">
      <w:pPr>
        <w:pStyle w:val="NormSpace"/>
      </w:pPr>
      <w:r>
        <w:t>Whole rows may be commented out by starting them with ‘#’, ‘;’ or ‘//’. Import will skip such rows but preserve them (</w:t>
      </w:r>
      <w:r w:rsidR="00621F58">
        <w:t xml:space="preserve">with </w:t>
      </w:r>
      <w:r>
        <w:t>column</w:t>
      </w:r>
      <w:r w:rsidR="00621F58">
        <w:t xml:space="preserve"> detail kept</w:t>
      </w:r>
      <w:r>
        <w:t>) for a subsequent Export.</w:t>
      </w:r>
      <w:r w:rsidR="00621F58">
        <w:t xml:space="preserve"> This can be useful during development e.g. if a Check Bro or Slave Master hasn’t been defined yet. (Any Bro can also have comments at5tached to it via the Comments column.)</w:t>
      </w:r>
    </w:p>
    <w:p w:rsidR="00D86721" w:rsidRDefault="00D86721" w:rsidP="004031FF">
      <w:r>
        <w:t xml:space="preserve">The Type Characters </w:t>
      </w:r>
      <w:r w:rsidR="00E73B2D">
        <w:t xml:space="preserve">and background colours </w:t>
      </w:r>
      <w:r>
        <w:t>mean:</w:t>
      </w:r>
    </w:p>
    <w:p w:rsidR="00B7088D" w:rsidRDefault="00B7088D" w:rsidP="001364A8">
      <w:r w:rsidRPr="006D6490">
        <w:rPr>
          <w:shd w:val="clear" w:color="auto" w:fill="EDFFCD"/>
        </w:rPr>
        <w:t xml:space="preserve">  E</w:t>
      </w:r>
      <w:r w:rsidRPr="006D6490">
        <w:rPr>
          <w:shd w:val="clear" w:color="auto" w:fill="EDFFCD"/>
        </w:rPr>
        <w:tab/>
      </w:r>
      <w:r w:rsidRPr="006D6490">
        <w:rPr>
          <w:b/>
          <w:shd w:val="clear" w:color="auto" w:fill="EDFFCD"/>
        </w:rPr>
        <w:t>E</w:t>
      </w:r>
      <w:r w:rsidRPr="006D6490">
        <w:rPr>
          <w:shd w:val="clear" w:color="auto" w:fill="EDFFCD"/>
        </w:rPr>
        <w:t>ditable as described in Comments</w:t>
      </w:r>
      <w:r w:rsidR="0060615B" w:rsidRPr="006D6490">
        <w:rPr>
          <w:shd w:val="clear" w:color="auto" w:fill="EDFFCD"/>
        </w:rPr>
        <w:t xml:space="preserve"> for non-BD</w:t>
      </w:r>
      <w:r w:rsidR="007054EB">
        <w:rPr>
          <w:shd w:val="clear" w:color="auto" w:fill="EDFFCD"/>
        </w:rPr>
        <w:t xml:space="preserve"> </w:t>
      </w:r>
      <w:r w:rsidR="00925821" w:rsidRPr="006D6490">
        <w:rPr>
          <w:shd w:val="clear" w:color="auto" w:fill="EDFFCD"/>
        </w:rPr>
        <w:t>Map</w:t>
      </w:r>
      <w:r w:rsidR="007054EB">
        <w:rPr>
          <w:shd w:val="clear" w:color="auto" w:fill="EDFFCD"/>
        </w:rPr>
        <w:t xml:space="preserve"> Bros</w:t>
      </w:r>
      <w:r w:rsidRPr="006D6490">
        <w:rPr>
          <w:shd w:val="clear" w:color="auto" w:fill="EDFFCD"/>
        </w:rPr>
        <w:t>, used by Import</w:t>
      </w:r>
    </w:p>
    <w:p w:rsidR="00B256FD" w:rsidRDefault="00B256FD" w:rsidP="00B7088D">
      <w:r w:rsidRPr="007669A7">
        <w:rPr>
          <w:shd w:val="clear" w:color="auto" w:fill="FFFFCC"/>
        </w:rPr>
        <w:t xml:space="preserve">  B</w:t>
      </w:r>
      <w:r w:rsidRPr="007669A7">
        <w:rPr>
          <w:shd w:val="clear" w:color="auto" w:fill="FFFFCC"/>
        </w:rPr>
        <w:tab/>
      </w:r>
      <w:r w:rsidR="001C67CF" w:rsidRPr="007669A7">
        <w:rPr>
          <w:shd w:val="clear" w:color="auto" w:fill="FFFFCC"/>
        </w:rPr>
        <w:t>As for E but</w:t>
      </w:r>
      <w:r w:rsidRPr="007669A7">
        <w:rPr>
          <w:shd w:val="clear" w:color="auto" w:fill="FFFFCC"/>
        </w:rPr>
        <w:t xml:space="preserve"> </w:t>
      </w:r>
      <w:r w:rsidR="0060615B" w:rsidRPr="007669A7">
        <w:rPr>
          <w:shd w:val="clear" w:color="auto" w:fill="FFFFCC"/>
        </w:rPr>
        <w:t>also</w:t>
      </w:r>
      <w:r w:rsidRPr="007669A7">
        <w:rPr>
          <w:shd w:val="clear" w:color="auto" w:fill="FFFFCC"/>
        </w:rPr>
        <w:t xml:space="preserve"> applicable to </w:t>
      </w:r>
      <w:r w:rsidRPr="007669A7">
        <w:rPr>
          <w:b/>
          <w:shd w:val="clear" w:color="auto" w:fill="FFFFCC"/>
        </w:rPr>
        <w:t>B</w:t>
      </w:r>
      <w:r w:rsidRPr="007669A7">
        <w:rPr>
          <w:shd w:val="clear" w:color="auto" w:fill="FFFFCC"/>
        </w:rPr>
        <w:t xml:space="preserve">D </w:t>
      </w:r>
      <w:r w:rsidR="00925821" w:rsidRPr="007669A7">
        <w:rPr>
          <w:shd w:val="clear" w:color="auto" w:fill="FFFFCC"/>
        </w:rPr>
        <w:t>Maps</w:t>
      </w:r>
    </w:p>
    <w:p w:rsidR="001B2B5D" w:rsidRDefault="001B2B5D" w:rsidP="001B2B5D">
      <w:r w:rsidRPr="007669A7">
        <w:rPr>
          <w:shd w:val="clear" w:color="auto" w:fill="FFFF99"/>
        </w:rPr>
        <w:t xml:space="preserve">  D</w:t>
      </w:r>
      <w:r w:rsidRPr="007669A7">
        <w:rPr>
          <w:shd w:val="clear" w:color="auto" w:fill="FFFF99"/>
        </w:rPr>
        <w:tab/>
        <w:t xml:space="preserve">As for E but only applicable to </w:t>
      </w:r>
      <w:r w:rsidR="007054EB">
        <w:rPr>
          <w:shd w:val="clear" w:color="auto" w:fill="FFFF99"/>
        </w:rPr>
        <w:t>B</w:t>
      </w:r>
      <w:r w:rsidRPr="007669A7">
        <w:rPr>
          <w:b/>
          <w:shd w:val="clear" w:color="auto" w:fill="FFFF99"/>
        </w:rPr>
        <w:t>D</w:t>
      </w:r>
      <w:r w:rsidRPr="007669A7">
        <w:rPr>
          <w:shd w:val="clear" w:color="auto" w:fill="FFFF99"/>
        </w:rPr>
        <w:t xml:space="preserve"> </w:t>
      </w:r>
      <w:r w:rsidR="00925821" w:rsidRPr="007669A7">
        <w:rPr>
          <w:shd w:val="clear" w:color="auto" w:fill="FFFF99"/>
        </w:rPr>
        <w:t>Maps</w:t>
      </w:r>
    </w:p>
    <w:p w:rsidR="005A1F53" w:rsidRDefault="005A1F53" w:rsidP="004031FF">
      <w:pPr>
        <w:rPr>
          <w:shd w:val="clear" w:color="auto" w:fill="C6FEC9"/>
        </w:rPr>
      </w:pPr>
      <w:r w:rsidRPr="002C09BE">
        <w:rPr>
          <w:shd w:val="clear" w:color="auto" w:fill="C6FEC9"/>
        </w:rPr>
        <w:t xml:space="preserve"> </w:t>
      </w:r>
      <w:r w:rsidR="00B7088D" w:rsidRPr="002C09BE">
        <w:rPr>
          <w:shd w:val="clear" w:color="auto" w:fill="C6FEC9"/>
        </w:rPr>
        <w:t xml:space="preserve"> </w:t>
      </w:r>
      <w:r w:rsidRPr="002C09BE">
        <w:rPr>
          <w:shd w:val="clear" w:color="auto" w:fill="C6FEC9"/>
        </w:rPr>
        <w:t>T</w:t>
      </w:r>
      <w:r w:rsidRPr="002C09BE">
        <w:rPr>
          <w:shd w:val="clear" w:color="auto" w:fill="C6FEC9"/>
        </w:rPr>
        <w:tab/>
      </w:r>
      <w:r w:rsidR="005D5F1F" w:rsidRPr="002C09BE">
        <w:rPr>
          <w:shd w:val="clear" w:color="auto" w:fill="C6FEC9"/>
        </w:rPr>
        <w:t xml:space="preserve">As for E for </w:t>
      </w:r>
      <w:r w:rsidRPr="002C09BE">
        <w:rPr>
          <w:b/>
          <w:shd w:val="clear" w:color="auto" w:fill="C6FEC9"/>
        </w:rPr>
        <w:t>T</w:t>
      </w:r>
      <w:r w:rsidRPr="002C09BE">
        <w:rPr>
          <w:shd w:val="clear" w:color="auto" w:fill="C6FEC9"/>
        </w:rPr>
        <w:t xml:space="preserve">axonomy based Bros </w:t>
      </w:r>
      <w:r w:rsidR="00997237" w:rsidRPr="002C09BE">
        <w:rPr>
          <w:shd w:val="clear" w:color="auto" w:fill="C6FEC9"/>
        </w:rPr>
        <w:t>or Main Bros</w:t>
      </w:r>
      <w:r w:rsidRPr="002C09BE">
        <w:rPr>
          <w:shd w:val="clear" w:color="auto" w:fill="C6FEC9"/>
        </w:rPr>
        <w:t xml:space="preserve">, </w:t>
      </w:r>
      <w:r w:rsidR="005D5F1F" w:rsidRPr="002C09BE">
        <w:rPr>
          <w:shd w:val="clear" w:color="auto" w:fill="C6FEC9"/>
        </w:rPr>
        <w:t xml:space="preserve">not applicable to BD </w:t>
      </w:r>
      <w:r w:rsidR="00925821" w:rsidRPr="002C09BE">
        <w:rPr>
          <w:shd w:val="clear" w:color="auto" w:fill="C6FEC9"/>
        </w:rPr>
        <w:t>Maps</w:t>
      </w:r>
    </w:p>
    <w:p w:rsidR="00001EBF" w:rsidRDefault="002B4A0A" w:rsidP="00001EBF">
      <w:r>
        <w:t xml:space="preserve">  </w:t>
      </w:r>
      <w:r w:rsidR="00001EBF" w:rsidRPr="002B4A0A">
        <w:t>S</w:t>
      </w:r>
      <w:r w:rsidR="00001EBF" w:rsidRPr="002B4A0A">
        <w:tab/>
      </w:r>
      <w:r w:rsidR="00001EBF" w:rsidRPr="002B4A0A">
        <w:t xml:space="preserve">Applicable only to a </w:t>
      </w:r>
      <w:r w:rsidR="00001EBF" w:rsidRPr="002B4A0A">
        <w:rPr>
          <w:b/>
        </w:rPr>
        <w:t>S</w:t>
      </w:r>
      <w:r w:rsidR="00001EBF" w:rsidRPr="002B4A0A">
        <w:t>lave Bro</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3176A5">
        <w:tc>
          <w:tcPr>
            <w:tcW w:w="1295" w:type="dxa"/>
            <w:shd w:val="clear" w:color="auto" w:fill="EDFFCD"/>
          </w:tcPr>
          <w:p w:rsidR="00572E49" w:rsidRPr="00B64497" w:rsidRDefault="00C2251B" w:rsidP="004031FF">
            <w:r>
              <w:t>Id</w:t>
            </w:r>
          </w:p>
        </w:tc>
        <w:tc>
          <w:tcPr>
            <w:tcW w:w="634" w:type="dxa"/>
            <w:shd w:val="clear" w:color="auto" w:fill="EDFFCD"/>
          </w:tcPr>
          <w:p w:rsidR="00572E49" w:rsidRPr="00B64497" w:rsidRDefault="006F4F06" w:rsidP="001B2B5D">
            <w:pPr>
              <w:pStyle w:val="NormSpace"/>
              <w:jc w:val="center"/>
            </w:pPr>
            <w:r>
              <w:t>I</w:t>
            </w:r>
            <w:r>
              <w:br/>
            </w:r>
            <w:r w:rsidR="001B4961" w:rsidRPr="00B64497">
              <w:t>E</w:t>
            </w:r>
          </w:p>
        </w:tc>
        <w:tc>
          <w:tcPr>
            <w:tcW w:w="8549" w:type="dxa"/>
            <w:shd w:val="clear" w:color="auto" w:fill="EDFFCD"/>
          </w:tcPr>
          <w:p w:rsidR="00572E49" w:rsidRDefault="008818E6" w:rsidP="0043181D">
            <w:pPr>
              <w:pStyle w:val="NormSpace"/>
            </w:pPr>
            <w:r w:rsidRPr="008818E6">
              <w:t xml:space="preserve">The Id </w:t>
            </w:r>
            <w:r>
              <w:t xml:space="preserve">in this column </w:t>
            </w:r>
            <w:r w:rsidRPr="008818E6">
              <w:t xml:space="preserve">produced by Bros Export is the Id of the Bro in the DB table </w:t>
            </w:r>
            <w:proofErr w:type="spellStart"/>
            <w:r w:rsidRPr="008818E6">
              <w:t>BROs.</w:t>
            </w:r>
            <w:proofErr w:type="spellEnd"/>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 Export achieves this by outputting a space before the ‘=’. </w:t>
            </w:r>
            <w:r w:rsidR="00DB1919">
              <w:t>The number for the Id must be 4 digits long in the range 1000 to 9</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w:t>
            </w:r>
            <w:proofErr w:type="gramStart"/>
            <w:r>
              <w:t>stored,</w:t>
            </w:r>
            <w:proofErr w:type="gramEnd"/>
            <w:r>
              <w:t xml:space="preserve"> </w:t>
            </w:r>
            <w:r w:rsidR="0014269B">
              <w:t xml:space="preserve">Bro </w:t>
            </w:r>
            <w:r>
              <w:t>Ids can only be changed with a DB update.</w:t>
            </w:r>
          </w:p>
          <w:p w:rsidR="00321CAD" w:rsidRDefault="00C1775A" w:rsidP="00321CAD">
            <w:pPr>
              <w:pStyle w:val="NormSpace"/>
            </w:pPr>
            <w:r>
              <w:t xml:space="preserve">Other than if the ‘=’ option is being </w:t>
            </w:r>
            <w:proofErr w:type="gramStart"/>
            <w:r>
              <w:t>used,</w:t>
            </w:r>
            <w:proofErr w:type="gramEnd"/>
            <w:r>
              <w:t xml:space="preserve">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lastRenderedPageBreak/>
              <w:t>The Ids of new Bros created in the SS can be left blank, or any ‘code’ can be used.</w:t>
            </w:r>
          </w:p>
        </w:tc>
      </w:tr>
      <w:tr w:rsidR="005B5DCC" w:rsidTr="00CE28AD">
        <w:trPr>
          <w:cantSplit/>
        </w:trPr>
        <w:tc>
          <w:tcPr>
            <w:tcW w:w="1295" w:type="dxa"/>
            <w:shd w:val="clear" w:color="auto" w:fill="EDFFCD"/>
          </w:tcPr>
          <w:p w:rsidR="005B5DCC" w:rsidRPr="00B64497" w:rsidRDefault="005B5DCC" w:rsidP="00257FB5">
            <w:r w:rsidRPr="00B64497">
              <w:lastRenderedPageBreak/>
              <w:t>Type</w:t>
            </w:r>
          </w:p>
        </w:tc>
        <w:tc>
          <w:tcPr>
            <w:tcW w:w="634" w:type="dxa"/>
            <w:shd w:val="clear" w:color="auto" w:fill="EDFFCD"/>
          </w:tcPr>
          <w:p w:rsidR="005B5DCC" w:rsidRPr="00B64497" w:rsidRDefault="005B5DCC" w:rsidP="00257FB5">
            <w:pPr>
              <w:pStyle w:val="NormSpace"/>
              <w:jc w:val="center"/>
            </w:pPr>
            <w:r w:rsidRPr="00B64497">
              <w:t>E</w:t>
            </w:r>
          </w:p>
        </w:tc>
        <w:tc>
          <w:tcPr>
            <w:tcW w:w="8549" w:type="dxa"/>
            <w:shd w:val="clear" w:color="auto" w:fill="EDFFCD"/>
          </w:tcPr>
          <w:p w:rsidR="00001EBF" w:rsidRDefault="00001EBF" w:rsidP="00187F59">
            <w:r>
              <w:t>The possible 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 xml:space="preserve">Set </w:t>
            </w:r>
            <w:r>
              <w:t>Main</w:t>
            </w:r>
          </w:p>
          <w:p w:rsidR="00001EBF" w:rsidRDefault="00001EBF" w:rsidP="00187F59">
            <w:pPr>
              <w:pStyle w:val="ListBullet"/>
            </w:pPr>
            <w:proofErr w:type="spellStart"/>
            <w:r>
              <w:t>Ele</w:t>
            </w:r>
            <w:proofErr w:type="spellEnd"/>
            <w:r>
              <w:t xml:space="preserve"> </w:t>
            </w:r>
            <w:r>
              <w:t>Main</w:t>
            </w:r>
          </w:p>
          <w:p w:rsidR="00001EBF" w:rsidRDefault="00001EBF" w:rsidP="00187F59">
            <w:pPr>
              <w:pStyle w:val="ListBullet"/>
            </w:pPr>
            <w:r>
              <w:t>Set Map</w:t>
            </w:r>
          </w:p>
          <w:p w:rsidR="00001EBF" w:rsidRDefault="00001EBF" w:rsidP="00187F59">
            <w:pPr>
              <w:pStyle w:val="ListBullet"/>
            </w:pPr>
            <w:proofErr w:type="spellStart"/>
            <w:r>
              <w:t>Ele</w:t>
            </w:r>
            <w:proofErr w:type="spellEnd"/>
            <w:r>
              <w:t xml:space="preserve"> Map</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187F59">
            <w:pPr>
              <w:pStyle w:val="ListBullet"/>
            </w:pPr>
            <w:proofErr w:type="spellStart"/>
            <w:r>
              <w:t>Ele</w:t>
            </w:r>
            <w:proofErr w:type="spellEnd"/>
            <w:r>
              <w:t xml:space="preserve"> Master</w:t>
            </w:r>
          </w:p>
          <w:p w:rsidR="00187F59" w:rsidRDefault="00187F59" w:rsidP="00187F59">
            <w:pPr>
              <w:pStyle w:val="ListBullet"/>
            </w:pPr>
            <w:r>
              <w:t>Set Map Master</w:t>
            </w:r>
          </w:p>
          <w:p w:rsidR="00187F59" w:rsidRDefault="00187F59" w:rsidP="00187F59">
            <w:pPr>
              <w:pStyle w:val="ListBSpace"/>
            </w:pPr>
            <w:proofErr w:type="spellStart"/>
            <w:r>
              <w:t>Ele</w:t>
            </w:r>
            <w:proofErr w:type="spellEnd"/>
            <w:r>
              <w:t xml:space="preserve"> Map Master</w:t>
            </w:r>
          </w:p>
          <w:p w:rsidR="00187F59" w:rsidRDefault="00187F59" w:rsidP="00257FB5">
            <w:pPr>
              <w:pStyle w:val="NormSpace"/>
            </w:pPr>
            <w:r>
              <w:t>Export fills in complete values here, but when creating/editing bros the only ones which really matter are ‘Set’ and ‘</w:t>
            </w:r>
            <w:proofErr w:type="spellStart"/>
            <w:r>
              <w:t>Ele</w:t>
            </w:r>
            <w:proofErr w:type="spellEnd"/>
            <w:r>
              <w:t>; as Import works out all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5B5DCC" w:rsidRPr="00B64497" w:rsidRDefault="005B5DCC" w:rsidP="00257FB5">
            <w:pPr>
              <w:pStyle w:val="NormSpace"/>
            </w:pPr>
            <w:r w:rsidRPr="00B64497">
              <w:t>A Set may hold Sets and Elements. An Element must always be a member of a Set. All Level 0 Bros must be Sets.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p w:rsidR="005B5DCC" w:rsidRDefault="005B5DCC" w:rsidP="00187F59">
            <w:r>
              <w:t xml:space="preserve">In the case of </w:t>
            </w:r>
            <w:r w:rsidR="00187F59">
              <w:t>BD Maps</w:t>
            </w:r>
            <w:r>
              <w:t xml:space="preserve">, Export follows the name by the dimension reference e.g. </w:t>
            </w:r>
            <w:proofErr w:type="spellStart"/>
            <w:r w:rsidRPr="00312A20">
              <w:t>PL.Expenses.BadDebts:Function.Admin</w:t>
            </w:r>
            <w:proofErr w:type="spellEnd"/>
            <w:r>
              <w:t xml:space="preserve"> for information purposes.</w:t>
            </w:r>
          </w:p>
        </w:tc>
      </w:tr>
      <w:tr w:rsidR="005B5DCC" w:rsidTr="00621C65">
        <w:tc>
          <w:tcPr>
            <w:tcW w:w="1295" w:type="dxa"/>
            <w:shd w:val="clear" w:color="auto" w:fill="FFFFCC"/>
          </w:tcPr>
          <w:p w:rsidR="005B5DCC" w:rsidRDefault="005B5DCC" w:rsidP="0026388D">
            <w:r>
              <w:t>Name 0-8</w:t>
            </w:r>
          </w:p>
        </w:tc>
        <w:tc>
          <w:tcPr>
            <w:tcW w:w="634" w:type="dxa"/>
            <w:shd w:val="clear" w:color="auto" w:fill="FFFFCC"/>
          </w:tcPr>
          <w:p w:rsidR="005B5DCC" w:rsidRDefault="005B5DCC" w:rsidP="00D43D3B">
            <w:pPr>
              <w:jc w:val="center"/>
            </w:pPr>
            <w:r>
              <w:t>B</w:t>
            </w:r>
          </w:p>
        </w:tc>
        <w:tc>
          <w:tcPr>
            <w:tcW w:w="8549" w:type="dxa"/>
            <w:shd w:val="clear" w:color="auto" w:fill="FFFFCC"/>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 xml:space="preserve">Optionally a b blank value may be used to repeat the value of the column in an ancestor row if defined. Using this feature makes trees easier to read and visualise in </w:t>
            </w:r>
            <w:r>
              <w:lastRenderedPageBreak/>
              <w:t>the SS. Export outputs name segments in this form, even if they were specified in full in the import.</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For Taxonomy based Bros the "magic' word '</w:t>
            </w:r>
            <w:proofErr w:type="spellStart"/>
            <w:r>
              <w:t>Tx</w:t>
            </w:r>
            <w:proofErr w:type="spellEnd"/>
            <w:r>
              <w:t xml:space="preserve">' (case insensitive) may be used as the last name segment. This tells Bros Import to generate a Bro name segment from the 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xml:space="preserve">’ may also be used for sections of name before the last one, which </w:t>
            </w:r>
            <w:proofErr w:type="gramStart"/>
            <w:r>
              <w:t>correspond</w:t>
            </w:r>
            <w:proofErr w:type="gramEnd"/>
            <w:r>
              <w:t xml:space="preserve">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5B5DCC" w:rsidTr="002C09BE">
        <w:trPr>
          <w:cantSplit/>
        </w:trPr>
        <w:tc>
          <w:tcPr>
            <w:tcW w:w="1295" w:type="dxa"/>
            <w:shd w:val="clear" w:color="auto" w:fill="FFFF99"/>
          </w:tcPr>
          <w:p w:rsidR="005B5DCC" w:rsidRDefault="005B5DCC" w:rsidP="0026388D">
            <w:r>
              <w:lastRenderedPageBreak/>
              <w:t>BD</w:t>
            </w:r>
          </w:p>
        </w:tc>
        <w:tc>
          <w:tcPr>
            <w:tcW w:w="634" w:type="dxa"/>
            <w:shd w:val="clear" w:color="auto" w:fill="FFFF99"/>
          </w:tcPr>
          <w:p w:rsidR="005B5DCC" w:rsidRDefault="005B5DCC" w:rsidP="00966C92">
            <w:pPr>
              <w:jc w:val="center"/>
            </w:pPr>
            <w:r>
              <w:t>D</w:t>
            </w:r>
          </w:p>
        </w:tc>
        <w:tc>
          <w:tcPr>
            <w:tcW w:w="8549" w:type="dxa"/>
            <w:shd w:val="clear" w:color="auto" w:fill="FFFF99"/>
          </w:tcPr>
          <w:p w:rsidR="005B5DCC" w:rsidRDefault="005B5DCC" w:rsidP="00487E11">
            <w:r>
              <w:t xml:space="preserve">Braiins Dimension member short name used with Braiins Dimension Maps. Allowable values are: </w:t>
            </w:r>
          </w:p>
          <w:tbl>
            <w:tblPr>
              <w:tblStyle w:val="TableGrid"/>
              <w:tblW w:w="0" w:type="auto"/>
              <w:jc w:val="center"/>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838"/>
              <w:gridCol w:w="3360"/>
            </w:tblGrid>
            <w:tr w:rsidR="005B5DCC" w:rsidTr="00487E11">
              <w:trPr>
                <w:jc w:val="center"/>
              </w:trPr>
              <w:tc>
                <w:tcPr>
                  <w:tcW w:w="838" w:type="dxa"/>
                </w:tcPr>
                <w:p w:rsidR="005B5DCC" w:rsidRDefault="005B5DCC" w:rsidP="00092638">
                  <w:r>
                    <w:t>Admin</w:t>
                  </w:r>
                </w:p>
              </w:tc>
              <w:tc>
                <w:tcPr>
                  <w:tcW w:w="3360" w:type="dxa"/>
                  <w:vMerge w:val="restart"/>
                  <w:vAlign w:val="center"/>
                </w:tcPr>
                <w:p w:rsidR="005B5DCC" w:rsidRDefault="005B5DCC" w:rsidP="000360A6">
                  <w:r>
                    <w:t>For Braiins Dimension Function</w:t>
                  </w:r>
                </w:p>
              </w:tc>
            </w:tr>
            <w:tr w:rsidR="005B5DCC" w:rsidTr="00487E11">
              <w:trPr>
                <w:jc w:val="center"/>
              </w:trPr>
              <w:tc>
                <w:tcPr>
                  <w:tcW w:w="838" w:type="dxa"/>
                </w:tcPr>
                <w:p w:rsidR="005B5DCC" w:rsidRDefault="005B5DCC" w:rsidP="00092638">
                  <w:proofErr w:type="spellStart"/>
                  <w:r>
                    <w:t>CoS</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proofErr w:type="spellStart"/>
                  <w:r>
                    <w:t>Distrib</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r>
                    <w:t>All</w:t>
                  </w:r>
                </w:p>
              </w:tc>
              <w:tc>
                <w:tcPr>
                  <w:tcW w:w="3360" w:type="dxa"/>
                  <w:vMerge w:val="restart"/>
                  <w:vAlign w:val="center"/>
                </w:tcPr>
                <w:p w:rsidR="005B5DCC" w:rsidRDefault="005B5DCC" w:rsidP="000360A6">
                  <w:r>
                    <w:t>For Braiins Dimension Ageing</w:t>
                  </w:r>
                </w:p>
              </w:tc>
            </w:tr>
            <w:tr w:rsidR="005B5DCC" w:rsidTr="00487E11">
              <w:trPr>
                <w:jc w:val="center"/>
              </w:trPr>
              <w:tc>
                <w:tcPr>
                  <w:tcW w:w="838" w:type="dxa"/>
                </w:tcPr>
                <w:p w:rsidR="005B5DCC" w:rsidRDefault="005B5DCC" w:rsidP="00092638">
                  <w:r>
                    <w:t>&lt;1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1-2</w:t>
                  </w:r>
                </w:p>
              </w:tc>
              <w:tc>
                <w:tcPr>
                  <w:tcW w:w="3360" w:type="dxa"/>
                  <w:vMerge/>
                </w:tcPr>
                <w:p w:rsidR="005B5DCC" w:rsidRDefault="005B5DCC" w:rsidP="0009751E"/>
              </w:tc>
            </w:tr>
            <w:tr w:rsidR="005B5DCC" w:rsidTr="00487E11">
              <w:trPr>
                <w:jc w:val="center"/>
              </w:trPr>
              <w:tc>
                <w:tcPr>
                  <w:tcW w:w="838" w:type="dxa"/>
                </w:tcPr>
                <w:p w:rsidR="005B5DCC" w:rsidRDefault="005B5DCC" w:rsidP="00092638">
                  <w:r>
                    <w:t>2-5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&gt;5</w:t>
                  </w:r>
                </w:p>
              </w:tc>
              <w:tc>
                <w:tcPr>
                  <w:tcW w:w="3360" w:type="dxa"/>
                  <w:vMerge/>
                </w:tcPr>
                <w:p w:rsidR="005B5DCC" w:rsidRDefault="005B5DCC" w:rsidP="0009751E"/>
              </w:tc>
            </w:tr>
          </w:tbl>
          <w:p w:rsidR="005B5DCC" w:rsidRDefault="005B5DCC" w:rsidP="00CB04B8"/>
          <w:p w:rsidR="005B5DCC" w:rsidRDefault="005B5DCC" w:rsidP="006B5A72">
            <w:pPr>
              <w:pStyle w:val="NormSpace"/>
            </w:pPr>
            <w:r>
              <w:t xml:space="preserve">Maps need only be created for the dimension </w:t>
            </w:r>
            <w:proofErr w:type="gramStart"/>
            <w:r>
              <w:t>members</w:t>
            </w:r>
            <w:proofErr w:type="gramEnd"/>
            <w:r>
              <w:t xml:space="preserve"> required i.e. unwanted ones can be skipped. Those that are used should be in the above order which corresponds to the </w:t>
            </w:r>
            <w:proofErr w:type="spellStart"/>
            <w:r>
              <w:t>DiMeId</w:t>
            </w:r>
            <w:proofErr w:type="spellEnd"/>
            <w:r>
              <w:t xml:space="preserve"> order of the Dimension Map.</w:t>
            </w:r>
          </w:p>
          <w:p w:rsidR="005B5DCC" w:rsidRDefault="005B5DCC" w:rsidP="006B5A72">
            <w:r>
              <w:t>Maps for a given Bro must be for just one of the Braiins Dimensions, as a Bro can use only one Braiins Dimension.</w:t>
            </w:r>
          </w:p>
        </w:tc>
      </w:tr>
      <w:tr w:rsidR="002B4A0A" w:rsidTr="00CD7DB8">
        <w:tc>
          <w:tcPr>
            <w:tcW w:w="1295" w:type="dxa"/>
          </w:tcPr>
          <w:p w:rsidR="002B4A0A" w:rsidRDefault="002B4A0A" w:rsidP="007B6315">
            <w:r>
              <w:t>Master</w:t>
            </w:r>
          </w:p>
        </w:tc>
        <w:tc>
          <w:tcPr>
            <w:tcW w:w="634" w:type="dxa"/>
          </w:tcPr>
          <w:p w:rsidR="002B4A0A" w:rsidRDefault="002B4A0A" w:rsidP="002B4A0A">
            <w:pPr>
              <w:pStyle w:val="NormSpace"/>
              <w:jc w:val="center"/>
            </w:pPr>
            <w:r>
              <w:t>S</w:t>
            </w:r>
          </w:p>
        </w:tc>
        <w:tc>
          <w:tcPr>
            <w:tcW w:w="8549" w:type="dxa"/>
            <w:shd w:val="clear" w:color="auto" w:fill="auto"/>
          </w:tcPr>
          <w:p w:rsidR="00CD7DB8" w:rsidRDefault="00CD7DB8" w:rsidP="007B6315">
            <w:pPr>
              <w:pStyle w:val="NormSpace"/>
            </w:pPr>
            <w:r>
              <w:t>The Master column is only relevant to Slave Bros. Export puts the name of a Slave’s master Bro here.</w:t>
            </w:r>
          </w:p>
          <w:p w:rsidR="00CD7DB8" w:rsidRDefault="00CD7DB8" w:rsidP="007B6315">
            <w:pPr>
              <w:pStyle w:val="NormSpace"/>
            </w:pPr>
            <w:r>
              <w:t xml:space="preserve">For Bro creation (Importing) the name of the Bro </w:t>
            </w:r>
            <w:r w:rsidR="00FE2569">
              <w:t>required</w:t>
            </w:r>
            <w:r>
              <w:t xml:space="preserve"> as Master can be put here. Import check</w:t>
            </w:r>
            <w:r w:rsidR="00FE2569">
              <w:t>s</w:t>
            </w:r>
            <w:r>
              <w:t xml:space="preserve"> </w:t>
            </w:r>
            <w:r w:rsidR="00FE2569">
              <w:t>for</w:t>
            </w:r>
            <w:r>
              <w:t xml:space="preserve"> a </w:t>
            </w:r>
            <w:proofErr w:type="spellStart"/>
            <w:r>
              <w:t>TxId</w:t>
            </w:r>
            <w:proofErr w:type="spellEnd"/>
            <w:r>
              <w:t xml:space="preserve"> and </w:t>
            </w:r>
            <w:proofErr w:type="spellStart"/>
            <w:r>
              <w:t>HyId</w:t>
            </w:r>
            <w:proofErr w:type="spellEnd"/>
            <w:r>
              <w:t xml:space="preserve"> (or subset) match between Slave and Master.</w:t>
            </w:r>
          </w:p>
          <w:p w:rsidR="00CD7DB8" w:rsidRDefault="00CD7DB8" w:rsidP="007B6315">
            <w:pPr>
              <w:pStyle w:val="NormSpace"/>
            </w:pPr>
            <w:r>
              <w:t xml:space="preserve">Alternatively you can just put ‘Match’ here and Import will search for a Master based on a </w:t>
            </w:r>
            <w:proofErr w:type="spellStart"/>
            <w:r>
              <w:t>TxId</w:t>
            </w:r>
            <w:proofErr w:type="spellEnd"/>
            <w:r>
              <w:t xml:space="preserve"> and </w:t>
            </w:r>
            <w:proofErr w:type="spellStart"/>
            <w:r>
              <w:t>HyId</w:t>
            </w:r>
            <w:proofErr w:type="spellEnd"/>
            <w:r>
              <w:t xml:space="preserve"> match. Any other Bros marked as ‘Slave either by having </w:t>
            </w:r>
            <w:proofErr w:type="gramStart"/>
            <w:r>
              <w:t>‘ Slave’</w:t>
            </w:r>
            <w:proofErr w:type="gramEnd"/>
            <w:r>
              <w:t xml:space="preserve"> as part of their type column, or by also having a value in their Master column, will not </w:t>
            </w:r>
            <w:r>
              <w:lastRenderedPageBreak/>
              <w:t>be considered when searching for a master match.</w:t>
            </w:r>
          </w:p>
          <w:p w:rsidR="00CD7DB8" w:rsidRDefault="00CD7DB8" w:rsidP="007B6315">
            <w:pPr>
              <w:pStyle w:val="NormSpace"/>
            </w:pPr>
            <w:r>
              <w:t xml:space="preserve">(Initially the magic word was ‘Slave’ rather than ‘Match’ but use of ‘Slave’ in the Master col as </w:t>
            </w:r>
            <w:proofErr w:type="gramStart"/>
            <w:r>
              <w:t>an</w:t>
            </w:r>
            <w:proofErr w:type="gramEnd"/>
            <w:r>
              <w:t xml:space="preserve"> instruction to Import to perform a </w:t>
            </w:r>
            <w:proofErr w:type="spellStart"/>
            <w:r>
              <w:t>TxId</w:t>
            </w:r>
            <w:proofErr w:type="spellEnd"/>
            <w:r>
              <w:t>/</w:t>
            </w:r>
            <w:proofErr w:type="spellStart"/>
            <w:r>
              <w:t>HyId</w:t>
            </w:r>
            <w:proofErr w:type="spellEnd"/>
            <w:r>
              <w:t xml:space="preserve"> match has been deprecated.)</w:t>
            </w:r>
          </w:p>
          <w:p w:rsidR="002B4A0A" w:rsidRDefault="00CD7DB8" w:rsidP="00CD7DB8">
            <w:r>
              <w:t>Appending ‘ Slave’ to a Bro Type achieves the same thing as putting ‘Match’ here i.e. it tells Import to search for a matching Master.</w:t>
            </w:r>
          </w:p>
        </w:tc>
      </w:tr>
      <w:tr w:rsidR="005B5DCC" w:rsidTr="00621C65">
        <w:trPr>
          <w:cantSplit/>
        </w:trPr>
        <w:tc>
          <w:tcPr>
            <w:tcW w:w="1295" w:type="dxa"/>
            <w:shd w:val="clear" w:color="auto" w:fill="FFFFCC"/>
          </w:tcPr>
          <w:p w:rsidR="005B5DCC" w:rsidRDefault="005B5DCC" w:rsidP="004031FF">
            <w:r>
              <w:lastRenderedPageBreak/>
              <w:t>Ref</w:t>
            </w:r>
          </w:p>
        </w:tc>
        <w:tc>
          <w:tcPr>
            <w:tcW w:w="634" w:type="dxa"/>
            <w:shd w:val="clear" w:color="auto" w:fill="FFFFCC"/>
          </w:tcPr>
          <w:p w:rsidR="005B5DCC" w:rsidRDefault="005B5DCC" w:rsidP="002125DB">
            <w:pPr>
              <w:jc w:val="center"/>
            </w:pPr>
            <w:r>
              <w:t>B</w:t>
            </w:r>
          </w:p>
        </w:tc>
        <w:tc>
          <w:tcPr>
            <w:tcW w:w="8549" w:type="dxa"/>
            <w:shd w:val="clear" w:color="auto" w:fill="FFFFCC"/>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80285">
            <w:r>
              <w:t>The maximum length of a Ref field is 48 characters. This is arbitrary and can easily be increased if needed.</w:t>
            </w:r>
          </w:p>
        </w:tc>
      </w:tr>
      <w:tr w:rsidR="005B5DCC" w:rsidTr="00621C65">
        <w:trPr>
          <w:cantSplit/>
        </w:trPr>
        <w:tc>
          <w:tcPr>
            <w:tcW w:w="1295" w:type="dxa"/>
            <w:shd w:val="clear" w:color="auto" w:fill="FFFFCC"/>
          </w:tcPr>
          <w:p w:rsidR="005B5DCC" w:rsidRDefault="005B5DCC" w:rsidP="00B708E4">
            <w:proofErr w:type="spellStart"/>
            <w:r>
              <w:t>TxId</w:t>
            </w:r>
            <w:proofErr w:type="spellEnd"/>
          </w:p>
        </w:tc>
        <w:tc>
          <w:tcPr>
            <w:tcW w:w="634" w:type="dxa"/>
            <w:shd w:val="clear" w:color="auto" w:fill="FFFFCC"/>
          </w:tcPr>
          <w:p w:rsidR="005B5DCC" w:rsidRDefault="005B5DCC" w:rsidP="00B708E4">
            <w:pPr>
              <w:jc w:val="center"/>
            </w:pPr>
            <w:r>
              <w:t>B</w:t>
            </w:r>
          </w:p>
        </w:tc>
        <w:tc>
          <w:tcPr>
            <w:tcW w:w="8549" w:type="dxa"/>
            <w:shd w:val="clear" w:color="auto" w:fill="FFFFCC"/>
          </w:tcPr>
          <w:p w:rsidR="005B5DCC" w:rsidRDefault="005B5DCC" w:rsidP="00B708E4">
            <w:pPr>
              <w:pStyle w:val="NormSpace"/>
            </w:pPr>
            <w:r>
              <w:t xml:space="preserve">The </w:t>
            </w:r>
            <w:proofErr w:type="spellStart"/>
            <w:r>
              <w:t>TxId</w:t>
            </w:r>
            <w:proofErr w:type="spellEnd"/>
            <w:r>
              <w:t xml:space="preserve"> column can contain either the Id of a concrete element for </w:t>
            </w:r>
            <w:proofErr w:type="gramStart"/>
            <w:r>
              <w:t>a taxonomy</w:t>
            </w:r>
            <w:proofErr w:type="gramEnd"/>
            <w:r>
              <w:t xml:space="preserve">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4260DC" w:rsidRDefault="005B5DCC" w:rsidP="00B708E4">
            <w:pPr>
              <w:pStyle w:val="ListBullet"/>
              <w:spacing w:after="120"/>
            </w:pPr>
            <w:r>
              <w:t>be unique, or</w:t>
            </w:r>
            <w:r w:rsidR="004260DC">
              <w:t>:</w:t>
            </w:r>
          </w:p>
          <w:p w:rsidR="005B5DCC" w:rsidRDefault="005B5DCC" w:rsidP="004260DC">
            <w:pPr>
              <w:pStyle w:val="ListBT1"/>
            </w:pPr>
            <w:proofErr w:type="gramStart"/>
            <w:r>
              <w:t>the</w:t>
            </w:r>
            <w:proofErr w:type="gramEnd"/>
            <w:r>
              <w:t xml:space="preserve"> same as the </w:t>
            </w:r>
            <w:proofErr w:type="spellStart"/>
            <w:r>
              <w:t>TxId</w:t>
            </w:r>
            <w:proofErr w:type="spellEnd"/>
            <w:r>
              <w:t xml:space="preserve"> of another Bro</w:t>
            </w:r>
            <w:r w:rsidR="004260DC">
              <w:t xml:space="preserve"> with a </w:t>
            </w:r>
            <w:r>
              <w:t>different hypercube that is not a sub set of the other hypercube.</w:t>
            </w:r>
          </w:p>
          <w:p w:rsidR="004260DC" w:rsidRDefault="004260DC" w:rsidP="004260DC">
            <w:pPr>
              <w:pStyle w:val="ListBT1"/>
            </w:pPr>
            <w:r>
              <w:t xml:space="preserve">For a Slave Bro with its </w:t>
            </w:r>
            <w:proofErr w:type="spellStart"/>
            <w:r>
              <w:t>TxId</w:t>
            </w:r>
            <w:proofErr w:type="spellEnd"/>
            <w:r>
              <w:t xml:space="preserve"> the same as its Master’s </w:t>
            </w:r>
            <w:proofErr w:type="spellStart"/>
            <w:r>
              <w:t>TxId</w:t>
            </w:r>
            <w:proofErr w:type="spellEnd"/>
          </w:p>
          <w:p w:rsidR="005B5DCC" w:rsidRDefault="005B5DCC" w:rsidP="0014269B">
            <w:r>
              <w:t xml:space="preserve">If </w:t>
            </w:r>
            <w:proofErr w:type="spellStart"/>
            <w:r>
              <w:t>TxId</w:t>
            </w:r>
            <w:proofErr w:type="spellEnd"/>
            <w:r>
              <w:t xml:space="preserve"> is specified, this sets t</w:t>
            </w:r>
            <w:r w:rsidR="0014269B">
              <w:t>he value of many other columns.</w:t>
            </w:r>
          </w:p>
        </w:tc>
      </w:tr>
      <w:tr w:rsidR="004260DC" w:rsidTr="007B6315">
        <w:tc>
          <w:tcPr>
            <w:tcW w:w="1295" w:type="dxa"/>
            <w:shd w:val="clear" w:color="auto" w:fill="FFFFCC"/>
          </w:tcPr>
          <w:p w:rsidR="004260DC" w:rsidRDefault="004260DC" w:rsidP="007B6315">
            <w:proofErr w:type="spellStart"/>
            <w:r>
              <w:t>HyId</w:t>
            </w:r>
            <w:proofErr w:type="spellEnd"/>
          </w:p>
        </w:tc>
        <w:tc>
          <w:tcPr>
            <w:tcW w:w="634" w:type="dxa"/>
            <w:shd w:val="clear" w:color="auto" w:fill="FFFFCC"/>
          </w:tcPr>
          <w:p w:rsidR="004260DC" w:rsidRDefault="004260DC" w:rsidP="007B6315">
            <w:pPr>
              <w:jc w:val="center"/>
            </w:pPr>
            <w:r>
              <w:t>B</w:t>
            </w:r>
          </w:p>
        </w:tc>
        <w:tc>
          <w:tcPr>
            <w:tcW w:w="8549" w:type="dxa"/>
            <w:shd w:val="clear" w:color="auto" w:fill="FFFFCC"/>
          </w:tcPr>
          <w:p w:rsidR="004260DC" w:rsidRDefault="004260DC" w:rsidP="007B6315">
            <w:pPr>
              <w:pStyle w:val="NormSpace"/>
            </w:pPr>
            <w:proofErr w:type="spellStart"/>
            <w:r>
              <w:t>HyId</w:t>
            </w:r>
            <w:proofErr w:type="spellEnd"/>
            <w:r>
              <w:t xml:space="preserve"> is the hypercube Id or, in the case of a </w:t>
            </w:r>
            <w:r w:rsidR="00F40920">
              <w:t xml:space="preserve">Set it can be a comma separated list of more than one </w:t>
            </w:r>
            <w:proofErr w:type="spellStart"/>
            <w:r w:rsidR="00F40920">
              <w:t>HyId</w:t>
            </w:r>
            <w:r>
              <w:t>B</w:t>
            </w:r>
            <w:proofErr w:type="spellEnd"/>
            <w:r>
              <w:t xml:space="preserve">. It is a required field for </w:t>
            </w:r>
            <w:proofErr w:type="gramStart"/>
            <w:r>
              <w:t>a taxonomy</w:t>
            </w:r>
            <w:proofErr w:type="gramEnd"/>
            <w:r>
              <w:t xml:space="preserve"> based Bro, but can also be used with Non-</w:t>
            </w:r>
            <w:proofErr w:type="spellStart"/>
            <w:r>
              <w:t>Tx</w:t>
            </w:r>
            <w:proofErr w:type="spellEnd"/>
            <w:r>
              <w:t xml:space="preserve"> Bros.</w:t>
            </w:r>
          </w:p>
          <w:p w:rsidR="00A86A22" w:rsidRDefault="00F40920" w:rsidP="007B6315">
            <w:pPr>
              <w:pStyle w:val="NormSpace"/>
            </w:pPr>
            <w:r>
              <w:t>For an Element Bro</w:t>
            </w:r>
            <w:r w:rsidR="004260DC">
              <w:t xml:space="preserve">, the </w:t>
            </w:r>
            <w:proofErr w:type="spellStart"/>
            <w:r w:rsidR="004260DC">
              <w:t>HyId</w:t>
            </w:r>
            <w:proofErr w:type="spellEnd"/>
            <w:r w:rsidR="004260DC">
              <w:t xml:space="preserve"> must be one of the Ids in the ‘I </w:t>
            </w:r>
            <w:proofErr w:type="spellStart"/>
            <w:r w:rsidR="004260DC">
              <w:t>tx</w:t>
            </w:r>
            <w:proofErr w:type="spellEnd"/>
            <w:r w:rsidR="004260DC">
              <w:t xml:space="preserve"> </w:t>
            </w:r>
            <w:proofErr w:type="spellStart"/>
            <w:r w:rsidR="004260DC">
              <w:t>Hys</w:t>
            </w:r>
            <w:proofErr w:type="spellEnd"/>
            <w:r w:rsidR="004260DC">
              <w:t xml:space="preserve">’ column. (A taxonomy element can have multiple </w:t>
            </w:r>
            <w:proofErr w:type="spellStart"/>
            <w:r w:rsidR="004260DC">
              <w:t>hypercubes</w:t>
            </w:r>
            <w:proofErr w:type="spellEnd"/>
            <w:r w:rsidR="004260DC">
              <w:t>.)</w:t>
            </w:r>
          </w:p>
          <w:p w:rsidR="004260DC" w:rsidRDefault="00F40920" w:rsidP="007B6315">
            <w:pPr>
              <w:pStyle w:val="NormSpace"/>
            </w:pPr>
            <w:r>
              <w:t xml:space="preserve">For a Set the </w:t>
            </w:r>
            <w:proofErr w:type="spellStart"/>
            <w:r>
              <w:t>HyId</w:t>
            </w:r>
            <w:proofErr w:type="spellEnd"/>
            <w:r>
              <w:t xml:space="preserve"> can be one or all of the I </w:t>
            </w:r>
            <w:proofErr w:type="spellStart"/>
            <w:r>
              <w:t>Tx</w:t>
            </w:r>
            <w:proofErr w:type="spellEnd"/>
            <w:r>
              <w:t xml:space="preserve"> </w:t>
            </w:r>
            <w:proofErr w:type="spellStart"/>
            <w:r>
              <w:t>Hys</w:t>
            </w:r>
            <w:proofErr w:type="spellEnd"/>
            <w:r>
              <w:t xml:space="preserve"> </w:t>
            </w:r>
            <w:proofErr w:type="spellStart"/>
            <w:r>
              <w:t>HyIds</w:t>
            </w:r>
            <w:proofErr w:type="spellEnd"/>
            <w:r w:rsidR="00A86A22">
              <w:t xml:space="preserve"> e.g. 17</w:t>
            </w:r>
            <w:proofErr w:type="gramStart"/>
            <w:r w:rsidR="00A86A22">
              <w:t>,18</w:t>
            </w:r>
            <w:proofErr w:type="gramEnd"/>
            <w:r w:rsidR="00A86A22">
              <w:t xml:space="preserve"> for a Bro based on </w:t>
            </w:r>
            <w:proofErr w:type="spellStart"/>
            <w:r w:rsidR="00A86A22">
              <w:t>TxId</w:t>
            </w:r>
            <w:proofErr w:type="spellEnd"/>
            <w:r w:rsidR="00A86A22">
              <w:t xml:space="preserve"> 506 is OK</w:t>
            </w:r>
            <w:r>
              <w:t>.</w:t>
            </w:r>
            <w:r w:rsidR="004260DC">
              <w:t xml:space="preserve"> Braiins uses all of </w:t>
            </w:r>
            <w:r w:rsidR="00A86A22">
              <w:t xml:space="preserve">such </w:t>
            </w:r>
            <w:proofErr w:type="spellStart"/>
            <w:r w:rsidR="004260DC">
              <w:t>hypercubes</w:t>
            </w:r>
            <w:proofErr w:type="spellEnd"/>
            <w:r w:rsidR="004260DC">
              <w:t xml:space="preserve"> with subsets eliminated, to determine</w:t>
            </w:r>
            <w:r w:rsidR="00A86A22">
              <w:t xml:space="preserve"> the allowable dims for the Bro</w:t>
            </w:r>
            <w:r w:rsidR="004260DC">
              <w:t>.</w:t>
            </w:r>
          </w:p>
          <w:p w:rsidR="004260DC" w:rsidRDefault="004260DC" w:rsidP="007B6315">
            <w:pPr>
              <w:pStyle w:val="NormSpace"/>
            </w:pPr>
            <w:r>
              <w:t xml:space="preserve">The </w:t>
            </w:r>
            <w:proofErr w:type="spellStart"/>
            <w:r>
              <w:t>HyId</w:t>
            </w:r>
            <w:proofErr w:type="spellEnd"/>
            <w:r>
              <w:t xml:space="preserve">(s) of a Bro define the full list dimensions that can potentially be used with the Bro, as per the Braiins Admin </w:t>
            </w:r>
            <w:proofErr w:type="spellStart"/>
            <w:r>
              <w:t>Utils</w:t>
            </w:r>
            <w:proofErr w:type="spellEnd"/>
            <w:r>
              <w:t xml:space="preserve"> </w:t>
            </w:r>
            <w:hyperlink r:id="rId12" w:history="1">
              <w:proofErr w:type="spellStart"/>
              <w:r w:rsidRPr="000D7C65">
                <w:rPr>
                  <w:rStyle w:val="Hyperlink"/>
                </w:rPr>
                <w:t>Hypercubes</w:t>
              </w:r>
              <w:proofErr w:type="spellEnd"/>
              <w:r w:rsidRPr="000D7C65">
                <w:rPr>
                  <w:rStyle w:val="Hyperlink"/>
                </w:rPr>
                <w:t xml:space="preserve"> List</w:t>
              </w:r>
            </w:hyperlink>
            <w:r>
              <w:t xml:space="preserve">, though that list can be amended for a particular Bro via the </w:t>
            </w:r>
            <w:proofErr w:type="spellStart"/>
            <w:r>
              <w:t>Excl</w:t>
            </w:r>
            <w:proofErr w:type="spellEnd"/>
            <w:r>
              <w:t xml:space="preserve"> Dims, </w:t>
            </w:r>
            <w:proofErr w:type="spellStart"/>
            <w:r>
              <w:t>Incl</w:t>
            </w:r>
            <w:proofErr w:type="spellEnd"/>
            <w:r>
              <w:t xml:space="preserve"> Dims, and </w:t>
            </w:r>
            <w:proofErr w:type="spellStart"/>
            <w:r>
              <w:t>Excl</w:t>
            </w:r>
            <w:proofErr w:type="spellEnd"/>
            <w:r>
              <w:t xml:space="preserve"> </w:t>
            </w:r>
            <w:proofErr w:type="spellStart"/>
            <w:r>
              <w:t>DiMeId</w:t>
            </w:r>
            <w:proofErr w:type="spellEnd"/>
            <w:r>
              <w:t xml:space="preserve"> Bro options.</w:t>
            </w:r>
          </w:p>
          <w:p w:rsidR="004260DC" w:rsidRDefault="004260DC" w:rsidP="007B6315">
            <w:pPr>
              <w:pStyle w:val="NormSpace"/>
            </w:pPr>
            <w:r>
              <w:t xml:space="preserve">The allowable Dims for a Bro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are shown in the I Allowable Dims column.</w:t>
            </w:r>
          </w:p>
          <w:p w:rsidR="004260DC" w:rsidRDefault="004260DC" w:rsidP="007B6315">
            <w:proofErr w:type="spellStart"/>
            <w:r>
              <w:t>HyId</w:t>
            </w:r>
            <w:proofErr w:type="spellEnd"/>
            <w:r>
              <w:t xml:space="preserve"> for a BD Map can differ from the main Bro value. If the same it may be left blank.</w:t>
            </w:r>
          </w:p>
        </w:tc>
      </w:tr>
      <w:tr w:rsidR="005B5DCC" w:rsidTr="00CE28AD">
        <w:trPr>
          <w:cantSplit/>
        </w:trPr>
        <w:tc>
          <w:tcPr>
            <w:tcW w:w="1295" w:type="dxa"/>
            <w:shd w:val="clear" w:color="auto" w:fill="EDFFCD"/>
          </w:tcPr>
          <w:p w:rsidR="005B5DCC" w:rsidRDefault="005B5DCC" w:rsidP="0041475F">
            <w:r>
              <w:lastRenderedPageBreak/>
              <w:t>Data Type</w:t>
            </w:r>
          </w:p>
        </w:tc>
        <w:tc>
          <w:tcPr>
            <w:tcW w:w="634" w:type="dxa"/>
            <w:shd w:val="clear" w:color="auto" w:fill="EDFFCD"/>
          </w:tcPr>
          <w:p w:rsidR="005B5DCC" w:rsidRDefault="005B5DCC" w:rsidP="00966C92">
            <w:pPr>
              <w:jc w:val="center"/>
            </w:pPr>
            <w:r>
              <w:t>E</w:t>
            </w:r>
          </w:p>
        </w:tc>
        <w:tc>
          <w:tcPr>
            <w:tcW w:w="8549" w:type="dxa"/>
            <w:shd w:val="clear" w:color="auto" w:fill="EDFFCD"/>
          </w:tcPr>
          <w:p w:rsidR="005B5DCC" w:rsidRDefault="005B5DCC" w:rsidP="004031FF">
            <w:r>
              <w:t>All Standard Bros have a Data Type, one of:</w:t>
            </w:r>
          </w:p>
          <w:p w:rsidR="005B5DCC" w:rsidRDefault="005B5DCC" w:rsidP="00DD3583">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w:t>
            </w:r>
            <w:r w:rsidR="00F40B71">
              <w:t>, other than Context</w:t>
            </w:r>
            <w:r>
              <w:t>.</w:t>
            </w:r>
          </w:p>
          <w:p w:rsidR="005B5DCC" w:rsidRDefault="005B5DCC" w:rsidP="00C6341D">
            <w:pPr>
              <w:pStyle w:val="ListBullet"/>
            </w:pPr>
            <w:r>
              <w:t>String</w:t>
            </w:r>
          </w:p>
          <w:p w:rsidR="005B5DCC" w:rsidRDefault="005B5DCC" w:rsidP="00CB3A6A">
            <w:pPr>
              <w:pStyle w:val="ListBullet"/>
            </w:pPr>
            <w:r>
              <w:t>Integer</w:t>
            </w:r>
          </w:p>
          <w:p w:rsidR="005B5DCC" w:rsidRDefault="005B5DCC" w:rsidP="00020381">
            <w:pPr>
              <w:pStyle w:val="ListBullet"/>
            </w:pPr>
            <w:r>
              <w:t>Money</w:t>
            </w:r>
          </w:p>
          <w:p w:rsidR="005B5DCC" w:rsidRDefault="005B5DCC" w:rsidP="00020381">
            <w:pPr>
              <w:pStyle w:val="ListBullet"/>
            </w:pPr>
            <w:r>
              <w:t>Decimal</w:t>
            </w:r>
          </w:p>
          <w:p w:rsidR="005B5DCC" w:rsidRDefault="005B5DCC" w:rsidP="00020381">
            <w:pPr>
              <w:pStyle w:val="ListBullet"/>
            </w:pPr>
            <w:r>
              <w:t>Date</w:t>
            </w:r>
          </w:p>
          <w:p w:rsidR="005B5DCC" w:rsidRDefault="005B5DCC" w:rsidP="00020381">
            <w:pPr>
              <w:pStyle w:val="ListBullet"/>
            </w:pPr>
            <w:r>
              <w:t>Boolean</w:t>
            </w:r>
          </w:p>
          <w:p w:rsidR="005B5DCC" w:rsidRDefault="005B5DCC" w:rsidP="00020381">
            <w:pPr>
              <w:pStyle w:val="ListBullet"/>
            </w:pPr>
            <w:proofErr w:type="spellStart"/>
            <w:r>
              <w:t>Enum</w:t>
            </w:r>
            <w:proofErr w:type="spellEnd"/>
            <w:r>
              <w:t xml:space="preserve"> = one of a set of integer values</w:t>
            </w:r>
          </w:p>
          <w:p w:rsidR="005B5DCC" w:rsidRDefault="005B5DCC" w:rsidP="00020381">
            <w:pPr>
              <w:pStyle w:val="ListBullet"/>
            </w:pPr>
            <w:r>
              <w:t>Share</w:t>
            </w:r>
          </w:p>
          <w:p w:rsidR="005B5DCC" w:rsidRDefault="005B5DCC" w:rsidP="00020381">
            <w:pPr>
              <w:pStyle w:val="ListBullet"/>
            </w:pPr>
            <w:proofErr w:type="spellStart"/>
            <w:r>
              <w:t>PerShare</w:t>
            </w:r>
            <w:proofErr w:type="spellEnd"/>
          </w:p>
          <w:p w:rsidR="005B5DCC" w:rsidRDefault="005B5DCC" w:rsidP="00020381">
            <w:pPr>
              <w:pStyle w:val="ListBullet"/>
              <w:spacing w:after="120"/>
            </w:pPr>
            <w:r>
              <w:t>Percent</w:t>
            </w:r>
          </w:p>
          <w:p w:rsidR="005B5DCC" w:rsidRDefault="005B5DCC" w:rsidP="00F81675">
            <w:pPr>
              <w:pStyle w:val="NormSpace"/>
            </w:pPr>
            <w:r>
              <w:t>The Data Type specifies how values are stored in the DB, whether the Bro is a Summing Bro, whether the Money properties apply or not, how the Bro may be used in RG expressions, how values are formatted for inclusion in reports, and how the iXBRL tag (If any) is constructed.</w:t>
            </w:r>
          </w:p>
          <w:p w:rsidR="005B5DCC" w:rsidRDefault="005B5DCC" w:rsidP="00F81675">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5B5DCC" w:rsidRDefault="005B5DCC" w:rsidP="00E32DF0">
            <w:r>
              <w:t xml:space="preserve">The Data Type of a </w:t>
            </w:r>
            <w:proofErr w:type="spellStart"/>
            <w:r>
              <w:t>Tx</w:t>
            </w:r>
            <w:proofErr w:type="spellEnd"/>
            <w:r>
              <w:t xml:space="preserve"> based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5B5DCC" w:rsidTr="00CE28AD">
        <w:trPr>
          <w:cantSplit/>
        </w:trPr>
        <w:tc>
          <w:tcPr>
            <w:tcW w:w="1295" w:type="dxa"/>
            <w:shd w:val="clear" w:color="auto" w:fill="EDFFCD"/>
          </w:tcPr>
          <w:p w:rsidR="005B5DCC" w:rsidRDefault="005B5DCC" w:rsidP="00175D83">
            <w:r>
              <w:t>Sign</w:t>
            </w:r>
          </w:p>
        </w:tc>
        <w:tc>
          <w:tcPr>
            <w:tcW w:w="634" w:type="dxa"/>
            <w:shd w:val="clear" w:color="auto" w:fill="EDFFCD"/>
          </w:tcPr>
          <w:p w:rsidR="005B5DCC" w:rsidRDefault="005B5DCC" w:rsidP="00175D83">
            <w:pPr>
              <w:jc w:val="center"/>
            </w:pPr>
            <w:r>
              <w:t>E</w:t>
            </w:r>
          </w:p>
        </w:tc>
        <w:tc>
          <w:tcPr>
            <w:tcW w:w="8549" w:type="dxa"/>
            <w:shd w:val="clear" w:color="auto" w:fill="EDFFCD"/>
          </w:tcPr>
          <w:p w:rsidR="005B5DCC" w:rsidRDefault="005B5DCC" w:rsidP="00175D83">
            <w:pPr>
              <w:pStyle w:val="NormSpace"/>
            </w:pPr>
            <w:r>
              <w:t>Sign applies to Money Bros. Allowable values are ‘Debit’, ‘Credit’, and ‘</w:t>
            </w:r>
            <w:r w:rsidR="00F40B71">
              <w:t>Either</w:t>
            </w:r>
            <w:r>
              <w:t>’.</w:t>
            </w:r>
            <w:r w:rsidR="007054EB">
              <w:t xml:space="preserve"> ‘Either’ applies when a Bro is just as likely to have a Credit balance as a Debit one, and corresponds to the Taxonomy ‘Not Set’ value, with the difference that a specific choice of ‘Either’ has been made rather than nothing.</w:t>
            </w:r>
          </w:p>
          <w:p w:rsidR="005B5DCC" w:rsidRDefault="005B5DCC" w:rsidP="00175D83">
            <w:pPr>
              <w:pStyle w:val="NormSpace"/>
            </w:pPr>
            <w:r>
              <w:t xml:space="preserve">For taxonomy based Bros </w:t>
            </w:r>
            <w:r w:rsidR="007054EB">
              <w:t>with a sign</w:t>
            </w:r>
            <w:r w:rsidR="007054EB">
              <w:t xml:space="preserve"> in the ‘I </w:t>
            </w:r>
            <w:proofErr w:type="spellStart"/>
            <w:r w:rsidR="007054EB">
              <w:t>Tx</w:t>
            </w:r>
            <w:proofErr w:type="spellEnd"/>
            <w:r w:rsidR="007054EB">
              <w:t xml:space="preserve"> Sign’ column</w:t>
            </w:r>
            <w:r w:rsidR="007054EB">
              <w:t xml:space="preserve">, </w:t>
            </w:r>
            <w:r>
              <w:t>this sign will usually be the same, but it can be different. Import issues a warning if the taxonomy value is set i.e. is not ‘Not set’ and the Bro value is different.</w:t>
            </w:r>
          </w:p>
          <w:p w:rsidR="005B5DCC" w:rsidRDefault="005B5DCC" w:rsidP="00175D83">
            <w:r>
              <w:t>This sign property is used by the report generator in conjunction with the sign of the balance, any Zone sign setting, report generator row/cell sign settings, and brackets in title text, to decide on whether balances are to be bracketed and whether any iXBRL tag is to include a sign attribute. See ‘</w:t>
            </w:r>
            <w:r w:rsidRPr="00A306F1">
              <w:t>Table Balance Sign Handling</w:t>
            </w:r>
            <w:r>
              <w:t xml:space="preserve">’ in </w:t>
            </w:r>
            <w:r w:rsidRPr="00A306F1">
              <w:t>RG</w:t>
            </w:r>
            <w:r>
              <w:t>l</w:t>
            </w:r>
            <w:r w:rsidRPr="00A306F1">
              <w:t>anguage</w:t>
            </w:r>
            <w:r>
              <w:t>.txt for details.</w:t>
            </w:r>
          </w:p>
        </w:tc>
      </w:tr>
      <w:tr w:rsidR="005B5DCC" w:rsidTr="00171DC3">
        <w:tc>
          <w:tcPr>
            <w:tcW w:w="1295" w:type="dxa"/>
            <w:shd w:val="clear" w:color="auto" w:fill="EDFFCD"/>
          </w:tcPr>
          <w:p w:rsidR="005B5DCC" w:rsidRDefault="005B5DCC" w:rsidP="003E6EBB">
            <w:r>
              <w:t>Account Types</w:t>
            </w:r>
          </w:p>
        </w:tc>
        <w:tc>
          <w:tcPr>
            <w:tcW w:w="634" w:type="dxa"/>
            <w:shd w:val="clear" w:color="auto" w:fill="EDFFCD"/>
          </w:tcPr>
          <w:p w:rsidR="005B5DCC" w:rsidRDefault="005B5DCC" w:rsidP="00966C92">
            <w:pPr>
              <w:jc w:val="center"/>
            </w:pPr>
            <w:r>
              <w:t>E</w:t>
            </w:r>
          </w:p>
        </w:tc>
        <w:tc>
          <w:tcPr>
            <w:tcW w:w="8549" w:type="dxa"/>
            <w:shd w:val="clear" w:color="auto" w:fill="EDFFCD"/>
          </w:tcPr>
          <w:p w:rsidR="005B5DCC" w:rsidRDefault="005B5DCC" w:rsidP="0014700E">
            <w:pPr>
              <w:spacing w:after="120"/>
            </w:pPr>
            <w:r>
              <w:t>All Standard Bros must have at least one Account Type, and can have up to 4 Accounts Types in a comma separated list, chosen from:</w:t>
            </w:r>
          </w:p>
          <w:p w:rsidR="005B5DCC" w:rsidRDefault="005B5DCC" w:rsidP="0096366D">
            <w:pPr>
              <w:pStyle w:val="ListBullet"/>
              <w:spacing w:after="200"/>
            </w:pPr>
            <w:r>
              <w:t>BS</w:t>
            </w:r>
            <w:r>
              <w:tab/>
            </w:r>
            <w:r>
              <w:tab/>
            </w:r>
            <w:r>
              <w:tab/>
            </w:r>
            <w:r>
              <w:tab/>
              <w:t>= Balance Sheet</w:t>
            </w:r>
          </w:p>
          <w:p w:rsidR="005B5DCC" w:rsidRDefault="005B5DCC" w:rsidP="0096366D">
            <w:pPr>
              <w:pStyle w:val="ListBullet"/>
              <w:spacing w:after="200"/>
            </w:pPr>
            <w:r>
              <w:t>CF</w:t>
            </w:r>
            <w:r>
              <w:tab/>
            </w:r>
            <w:r>
              <w:tab/>
            </w:r>
            <w:r>
              <w:tab/>
            </w:r>
            <w:r>
              <w:tab/>
              <w:t>= Cash Flow</w:t>
            </w:r>
          </w:p>
          <w:p w:rsidR="005B5DCC" w:rsidRDefault="005B5DCC" w:rsidP="0096366D">
            <w:pPr>
              <w:pStyle w:val="ListBullet"/>
              <w:spacing w:after="200"/>
            </w:pPr>
            <w:r>
              <w:t>PL</w:t>
            </w:r>
            <w:r>
              <w:tab/>
            </w:r>
            <w:r>
              <w:tab/>
            </w:r>
            <w:r>
              <w:tab/>
            </w:r>
            <w:r>
              <w:tab/>
              <w:t>= P&amp;L</w:t>
            </w:r>
          </w:p>
          <w:p w:rsidR="005B5DCC" w:rsidRDefault="005B5DCC" w:rsidP="0096366D">
            <w:pPr>
              <w:pStyle w:val="ListBullet"/>
              <w:spacing w:after="200"/>
            </w:pPr>
            <w:proofErr w:type="spellStart"/>
            <w:r>
              <w:t>DetailedPL</w:t>
            </w:r>
            <w:proofErr w:type="spellEnd"/>
            <w:r>
              <w:tab/>
            </w:r>
            <w:r>
              <w:tab/>
              <w:t>= Detailed P&amp;L</w:t>
            </w:r>
          </w:p>
          <w:p w:rsidR="005B5DCC" w:rsidRDefault="005B5DC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5B5DCC" w:rsidRDefault="005B5DCC" w:rsidP="0096366D">
            <w:pPr>
              <w:pStyle w:val="ListBullet"/>
              <w:spacing w:after="200"/>
            </w:pPr>
            <w:r>
              <w:t>STRGL</w:t>
            </w:r>
          </w:p>
          <w:p w:rsidR="005B5DCC" w:rsidRDefault="005B5DCC" w:rsidP="0096366D">
            <w:pPr>
              <w:pStyle w:val="ListBullet"/>
              <w:spacing w:after="200"/>
            </w:pPr>
            <w:r>
              <w:t>Notes</w:t>
            </w:r>
          </w:p>
          <w:p w:rsidR="005B5DCC" w:rsidRDefault="005B5DCC" w:rsidP="0096366D">
            <w:pPr>
              <w:pStyle w:val="ListBullet"/>
              <w:spacing w:after="200"/>
            </w:pPr>
            <w:r>
              <w:t>Info</w:t>
            </w:r>
          </w:p>
          <w:p w:rsidR="005B5DCC" w:rsidRPr="002F5050" w:rsidRDefault="005B5DCC" w:rsidP="002F5050">
            <w:pPr>
              <w:pStyle w:val="ListBullet"/>
              <w:spacing w:after="200"/>
            </w:pPr>
            <w:r>
              <w:t>Other</w:t>
            </w:r>
          </w:p>
          <w:p w:rsidR="005B5DCC" w:rsidRDefault="005B5DCC" w:rsidP="003B7B43">
            <w:r>
              <w:t xml:space="preserve">The Account Type or Types define the accounting use or uses of the Bro, though as of 22 Nov 2011 no use is made of this property. It could potentially be used in </w:t>
            </w:r>
            <w:r>
              <w:lastRenderedPageBreak/>
              <w:t xml:space="preserve">conjunction with </w:t>
            </w:r>
            <w:proofErr w:type="spellStart"/>
            <w:r>
              <w:t>DataType</w:t>
            </w:r>
            <w:proofErr w:type="spellEnd"/>
            <w:r>
              <w:t>, Report Only, Post Type, Allowable Dims, and Zones to control posting and Bro use. Though does it add anything not covered by Zones and Post Type??</w:t>
            </w:r>
          </w:p>
        </w:tc>
      </w:tr>
      <w:tr w:rsidR="005B5DCC" w:rsidTr="00CE28AD">
        <w:tc>
          <w:tcPr>
            <w:tcW w:w="1295" w:type="dxa"/>
            <w:shd w:val="clear" w:color="auto" w:fill="EDFFCD"/>
          </w:tcPr>
          <w:p w:rsidR="005B5DCC" w:rsidRDefault="005B5DCC" w:rsidP="004031FF">
            <w:r>
              <w:lastRenderedPageBreak/>
              <w:t>Post Type</w:t>
            </w:r>
          </w:p>
        </w:tc>
        <w:tc>
          <w:tcPr>
            <w:tcW w:w="634" w:type="dxa"/>
            <w:shd w:val="clear" w:color="auto" w:fill="EDFFCD"/>
          </w:tcPr>
          <w:p w:rsidR="005B5DCC" w:rsidRDefault="005B5DCC" w:rsidP="00966C92">
            <w:pPr>
              <w:jc w:val="center"/>
            </w:pPr>
            <w:r>
              <w:t>E</w:t>
            </w:r>
          </w:p>
        </w:tc>
        <w:tc>
          <w:tcPr>
            <w:tcW w:w="8549" w:type="dxa"/>
            <w:shd w:val="clear" w:color="auto" w:fill="EDFFCD"/>
          </w:tcPr>
          <w:p w:rsidR="005B5DCC" w:rsidRDefault="005B5DCC" w:rsidP="00FA349D">
            <w:pPr>
              <w:pStyle w:val="NormSpace"/>
            </w:pPr>
            <w:r>
              <w:t>Post Type applies to Money Bros.</w:t>
            </w:r>
          </w:p>
          <w:p w:rsidR="005B5DCC" w:rsidRDefault="005B5DCC" w:rsidP="00E75E72">
            <w:r w:rsidRPr="00604E38">
              <w:t>Allowable values are</w:t>
            </w:r>
            <w:r>
              <w:t>:</w:t>
            </w:r>
          </w:p>
          <w:p w:rsidR="005B5DCC" w:rsidRDefault="005B5DCC" w:rsidP="00E75E72">
            <w:pPr>
              <w:pStyle w:val="ListBullet"/>
            </w:pPr>
            <w:r>
              <w:t>Nothing</w:t>
            </w:r>
            <w:r>
              <w:tab/>
              <w:t>defaults to DE on import</w:t>
            </w:r>
          </w:p>
          <w:p w:rsidR="005B5DCC" w:rsidRPr="00C53986" w:rsidRDefault="005B5DCC" w:rsidP="00C53986">
            <w:pPr>
              <w:pStyle w:val="ListBullet"/>
            </w:pPr>
            <w:r w:rsidRPr="00C53986">
              <w:t>DE</w:t>
            </w:r>
            <w:r w:rsidRPr="00C53986">
              <w:tab/>
            </w:r>
            <w:r w:rsidRPr="00C53986">
              <w:tab/>
              <w:t>meaning Double Entry or ”Chart of Accounts” type posting required</w:t>
            </w:r>
          </w:p>
          <w:p w:rsidR="005B5DCC" w:rsidRPr="00EC1DBA" w:rsidRDefault="005B5DCC" w:rsidP="00EC1DBA">
            <w:pPr>
              <w:pStyle w:val="ListBullet"/>
            </w:pPr>
            <w:proofErr w:type="spellStart"/>
            <w:r>
              <w:t>Sch</w:t>
            </w:r>
            <w:proofErr w:type="spellEnd"/>
            <w:r>
              <w:tab/>
            </w:r>
            <w:r>
              <w:tab/>
              <w:t>meaning that Single Entry Schedule type posting is required</w:t>
            </w:r>
          </w:p>
        </w:tc>
      </w:tr>
      <w:tr w:rsidR="005B5DCC" w:rsidTr="00CE28AD">
        <w:tc>
          <w:tcPr>
            <w:tcW w:w="1295" w:type="dxa"/>
            <w:shd w:val="clear" w:color="auto" w:fill="EDFFCD"/>
          </w:tcPr>
          <w:p w:rsidR="005B5DCC" w:rsidRDefault="005B5DCC" w:rsidP="001A13C5">
            <w:r>
              <w:t>RO</w:t>
            </w:r>
          </w:p>
        </w:tc>
        <w:tc>
          <w:tcPr>
            <w:tcW w:w="634" w:type="dxa"/>
            <w:shd w:val="clear" w:color="auto" w:fill="EDFFCD"/>
          </w:tcPr>
          <w:p w:rsidR="005B5DCC" w:rsidRDefault="005B5DCC" w:rsidP="0079619B">
            <w:pPr>
              <w:jc w:val="center"/>
            </w:pPr>
            <w:r>
              <w:t>E</w:t>
            </w:r>
          </w:p>
        </w:tc>
        <w:tc>
          <w:tcPr>
            <w:tcW w:w="8549" w:type="dxa"/>
            <w:shd w:val="clear" w:color="auto" w:fill="EDFFCD"/>
          </w:tcPr>
          <w:p w:rsidR="005B5DCC" w:rsidRDefault="005B5DCC" w:rsidP="0079619B">
            <w:pPr>
              <w:pStyle w:val="NormSpace"/>
            </w:pPr>
            <w:r>
              <w:t>RO or Report Only applies to standard Bros of any data type.</w:t>
            </w:r>
          </w:p>
          <w:p w:rsidR="005B5DCC" w:rsidRDefault="005B5DCC" w:rsidP="0079619B">
            <w:r w:rsidRPr="00604E38">
              <w:t>Allowable values are</w:t>
            </w:r>
            <w:r>
              <w:t>:</w:t>
            </w:r>
          </w:p>
          <w:p w:rsidR="005B5DCC" w:rsidRDefault="005B5DCC" w:rsidP="0079619B">
            <w:pPr>
              <w:pStyle w:val="ListBullet"/>
            </w:pPr>
            <w:r>
              <w:t>Nothing</w:t>
            </w:r>
            <w:r>
              <w:tab/>
              <w:t>meaning Posting is allowed</w:t>
            </w:r>
          </w:p>
          <w:p w:rsidR="005B5DCC" w:rsidRPr="00536309" w:rsidRDefault="005B5DCC" w:rsidP="00536309">
            <w:pPr>
              <w:pStyle w:val="ListBullet"/>
            </w:pPr>
            <w:r>
              <w:t>RO</w:t>
            </w:r>
            <w:r>
              <w:tab/>
            </w:r>
            <w:r>
              <w:tab/>
              <w:t>meaning Report Only or Non-Posting Bro. Totalling Bros must be RO.</w:t>
            </w:r>
          </w:p>
        </w:tc>
      </w:tr>
      <w:tr w:rsidR="005B5DCC" w:rsidTr="0028364A">
        <w:tc>
          <w:tcPr>
            <w:tcW w:w="1295" w:type="dxa"/>
            <w:shd w:val="clear" w:color="auto" w:fill="FFFFCC"/>
          </w:tcPr>
          <w:p w:rsidR="005B5DCC" w:rsidRDefault="005B5DCC" w:rsidP="00175D83">
            <w:proofErr w:type="spellStart"/>
            <w:r>
              <w:t>Excl</w:t>
            </w:r>
            <w:proofErr w:type="spellEnd"/>
            <w:r>
              <w:t xml:space="preserve"> Dims</w:t>
            </w:r>
          </w:p>
        </w:tc>
        <w:tc>
          <w:tcPr>
            <w:tcW w:w="634" w:type="dxa"/>
            <w:shd w:val="clear" w:color="auto" w:fill="FFFFCC"/>
          </w:tcPr>
          <w:p w:rsidR="005B5DCC" w:rsidRDefault="005B5DCC" w:rsidP="00175D83">
            <w:pPr>
              <w:jc w:val="center"/>
            </w:pPr>
            <w:r>
              <w:t>B</w:t>
            </w:r>
          </w:p>
        </w:tc>
        <w:tc>
          <w:tcPr>
            <w:tcW w:w="8549" w:type="dxa"/>
            <w:shd w:val="clear" w:color="auto" w:fill="FFFFCC"/>
          </w:tcPr>
          <w:p w:rsidR="005B5DCC" w:rsidRDefault="005B5DCC" w:rsidP="00175D83">
            <w:pPr>
              <w:pStyle w:val="NormSpace"/>
            </w:pPr>
            <w:r>
              <w:t>F</w:t>
            </w:r>
            <w:r w:rsidRPr="002464F1">
              <w:t>or non-totalling Bros</w:t>
            </w:r>
            <w:r>
              <w:t xml:space="preserve"> or Maps, whether </w:t>
            </w:r>
            <w:proofErr w:type="spellStart"/>
            <w:r>
              <w:t>Tx</w:t>
            </w:r>
            <w:proofErr w:type="spellEnd"/>
            <w:r>
              <w:t xml:space="preserve"> based or not, but</w:t>
            </w:r>
            <w:r w:rsidRPr="002464F1">
              <w:t xml:space="preserve"> with an </w:t>
            </w:r>
            <w:proofErr w:type="spellStart"/>
            <w:r>
              <w:t>HyId</w:t>
            </w:r>
            <w:proofErr w:type="spellEnd"/>
            <w:r>
              <w:t xml:space="preserve">, </w:t>
            </w:r>
            <w:proofErr w:type="spellStart"/>
            <w:r>
              <w:t>Excl</w:t>
            </w:r>
            <w:proofErr w:type="spellEnd"/>
            <w:r>
              <w:t xml:space="preserve"> Dims is an optional comma separated list of Dimension Ids as per the Braiins Admin </w:t>
            </w:r>
            <w:proofErr w:type="spellStart"/>
            <w:r>
              <w:t>Utils</w:t>
            </w:r>
            <w:proofErr w:type="spellEnd"/>
            <w:r>
              <w:t xml:space="preserve"> </w:t>
            </w:r>
            <w:hyperlink r:id="rId13" w:history="1">
              <w:r w:rsidRPr="007B24B4">
                <w:rPr>
                  <w:rStyle w:val="Hyperlink"/>
                </w:rPr>
                <w:t>Dimensions List</w:t>
              </w:r>
            </w:hyperlink>
            <w:r>
              <w:t xml:space="preserve"> to be excluded from use with the Bro i.e. that are not allowable when posting to the Bro, or, for a Set Bro, when balances from other Bros are being summed to the Bro.</w:t>
            </w:r>
          </w:p>
          <w:p w:rsidR="005B5DCC" w:rsidRDefault="005B5DCC" w:rsidP="0014269B">
            <w:r>
              <w:t>Excl Dims</w:t>
            </w:r>
            <w:r w:rsidRPr="00C54A20">
              <w:t xml:space="preserve"> for a BD Map can differ from the main Bro value.</w:t>
            </w:r>
            <w:r w:rsidRPr="00CA59A4">
              <w:t xml:space="preserve"> If it is the same it may be left blank.</w:t>
            </w:r>
          </w:p>
        </w:tc>
      </w:tr>
      <w:tr w:rsidR="005B5DCC" w:rsidTr="0028364A">
        <w:tc>
          <w:tcPr>
            <w:tcW w:w="1295" w:type="dxa"/>
            <w:shd w:val="clear" w:color="auto" w:fill="FFFFCC"/>
          </w:tcPr>
          <w:p w:rsidR="005B5DCC" w:rsidRDefault="005B5DCC" w:rsidP="00175D83">
            <w:proofErr w:type="spellStart"/>
            <w:r>
              <w:t>Incl</w:t>
            </w:r>
            <w:proofErr w:type="spellEnd"/>
            <w:r>
              <w:t xml:space="preserve"> Dims</w:t>
            </w:r>
          </w:p>
        </w:tc>
        <w:tc>
          <w:tcPr>
            <w:tcW w:w="634" w:type="dxa"/>
            <w:shd w:val="clear" w:color="auto" w:fill="FFFFCC"/>
          </w:tcPr>
          <w:p w:rsidR="005B5DCC" w:rsidRDefault="005B5DCC" w:rsidP="00175D83">
            <w:pPr>
              <w:jc w:val="center"/>
            </w:pPr>
            <w:r>
              <w:t>B</w:t>
            </w:r>
          </w:p>
        </w:tc>
        <w:tc>
          <w:tcPr>
            <w:tcW w:w="8549" w:type="dxa"/>
            <w:shd w:val="clear" w:color="auto" w:fill="FFFFCC"/>
          </w:tcPr>
          <w:p w:rsidR="005B5DCC" w:rsidRDefault="005B5DCC" w:rsidP="00175D83">
            <w:pPr>
              <w:pStyle w:val="NormSpace"/>
            </w:pPr>
            <w:r>
              <w:t>F</w:t>
            </w:r>
            <w:r w:rsidRPr="002464F1">
              <w:t>or non-</w:t>
            </w:r>
            <w:proofErr w:type="spellStart"/>
            <w:r>
              <w:t>Tx</w:t>
            </w:r>
            <w:proofErr w:type="spellEnd"/>
            <w:r>
              <w:t xml:space="preserve"> based Bros or Maps, </w:t>
            </w:r>
            <w:proofErr w:type="spellStart"/>
            <w:r>
              <w:t>Incl</w:t>
            </w:r>
            <w:proofErr w:type="spellEnd"/>
            <w:r>
              <w:t xml:space="preserve"> Dims is an optional comma separated list of Dimension Ids to be included as allowable for use with the Bro. In such cases the </w:t>
            </w:r>
            <w:proofErr w:type="spellStart"/>
            <w:r>
              <w:t>Incl</w:t>
            </w:r>
            <w:proofErr w:type="spellEnd"/>
            <w:r>
              <w:t xml:space="preserve"> Dims list becomes the Allowable Dims list.</w:t>
            </w:r>
          </w:p>
          <w:p w:rsidR="005B5DCC" w:rsidRDefault="005B5DCC" w:rsidP="00175D83">
            <w:pPr>
              <w:pStyle w:val="NormSpace"/>
            </w:pPr>
            <w:proofErr w:type="spellStart"/>
            <w:r>
              <w:t>Incl</w:t>
            </w:r>
            <w:proofErr w:type="spellEnd"/>
            <w:r>
              <w:t xml:space="preserve"> Dims cannot be used with </w:t>
            </w:r>
            <w:proofErr w:type="spellStart"/>
            <w:r>
              <w:t>Tx</w:t>
            </w:r>
            <w:proofErr w:type="spellEnd"/>
            <w:r>
              <w:t xml:space="preserve"> based Bro.</w:t>
            </w:r>
          </w:p>
          <w:p w:rsidR="005B5DCC" w:rsidRDefault="005B5DCC" w:rsidP="00175D83">
            <w:pPr>
              <w:pStyle w:val="NormSpace"/>
            </w:pPr>
            <w:proofErr w:type="spellStart"/>
            <w:r>
              <w:t>Incl</w:t>
            </w:r>
            <w:proofErr w:type="spellEnd"/>
            <w:r>
              <w:t xml:space="preserve"> Dims is mutually exclusive with Excl Dims.</w:t>
            </w:r>
          </w:p>
          <w:p w:rsidR="005B5DCC" w:rsidRDefault="005B5DCC" w:rsidP="0014269B">
            <w:proofErr w:type="spellStart"/>
            <w:r>
              <w:t>Incl</w:t>
            </w:r>
            <w:proofErr w:type="spellEnd"/>
            <w:r>
              <w:t xml:space="preserve"> Dims</w:t>
            </w:r>
            <w:r w:rsidRPr="007A63B6">
              <w:t xml:space="preserve"> for a BD Map can differ from the main Bro value.</w:t>
            </w:r>
            <w:r w:rsidRPr="00C072CC">
              <w:t xml:space="preserve"> If it is the same it may be left blank.</w:t>
            </w:r>
          </w:p>
        </w:tc>
      </w:tr>
      <w:tr w:rsidR="005B5DCC" w:rsidTr="0059250C">
        <w:trPr>
          <w:cantSplit/>
        </w:trPr>
        <w:tc>
          <w:tcPr>
            <w:tcW w:w="1295" w:type="dxa"/>
            <w:shd w:val="clear" w:color="auto" w:fill="FFFFCC"/>
          </w:tcPr>
          <w:p w:rsidR="005B5DCC" w:rsidRDefault="005B5DCC" w:rsidP="00175D83">
            <w:proofErr w:type="spellStart"/>
            <w:r>
              <w:t>DiMeId</w:t>
            </w:r>
            <w:proofErr w:type="spellEnd"/>
          </w:p>
        </w:tc>
        <w:tc>
          <w:tcPr>
            <w:tcW w:w="634" w:type="dxa"/>
            <w:shd w:val="clear" w:color="auto" w:fill="FFFFCC"/>
          </w:tcPr>
          <w:p w:rsidR="005B5DCC" w:rsidRDefault="005B5DCC" w:rsidP="00175D83">
            <w:pPr>
              <w:jc w:val="center"/>
            </w:pPr>
            <w:r>
              <w:t>B</w:t>
            </w:r>
          </w:p>
        </w:tc>
        <w:tc>
          <w:tcPr>
            <w:tcW w:w="8549" w:type="dxa"/>
            <w:shd w:val="clear" w:color="auto" w:fill="FFFFCC"/>
          </w:tcPr>
          <w:p w:rsidR="005B5DCC" w:rsidRDefault="005B5DCC" w:rsidP="00175D83">
            <w:pPr>
              <w:pStyle w:val="NormSpace"/>
            </w:pPr>
            <w:r>
              <w:t>F</w:t>
            </w:r>
            <w:r w:rsidRPr="002464F1">
              <w:t xml:space="preserve">or non-totalling Bros </w:t>
            </w:r>
            <w:r>
              <w:t xml:space="preserve">or Maps </w:t>
            </w:r>
            <w:r w:rsidRPr="002464F1">
              <w:t xml:space="preserve">with </w:t>
            </w:r>
            <w:proofErr w:type="gramStart"/>
            <w:r w:rsidRPr="002464F1">
              <w:t>an</w:t>
            </w:r>
            <w:proofErr w:type="gramEnd"/>
            <w:r w:rsidRPr="002464F1">
              <w:t xml:space="preserve"> </w:t>
            </w:r>
            <w:proofErr w:type="spellStart"/>
            <w:r>
              <w:t>HyId</w:t>
            </w:r>
            <w:proofErr w:type="spellEnd"/>
            <w:r>
              <w:t xml:space="preserve">, </w:t>
            </w:r>
            <w:proofErr w:type="spellStart"/>
            <w:r w:rsidRPr="006F4207">
              <w:t>DiMeId</w:t>
            </w:r>
            <w:proofErr w:type="spellEnd"/>
            <w:r w:rsidRPr="006F4207">
              <w:t xml:space="preserve"> </w:t>
            </w:r>
            <w:r>
              <w:t>allows a d</w:t>
            </w:r>
            <w:r w:rsidRPr="006F4207">
              <w:t xml:space="preserve">imension </w:t>
            </w:r>
            <w:r>
              <w:t>m</w:t>
            </w:r>
            <w:r w:rsidRPr="006F4207">
              <w:t xml:space="preserve">ember </w:t>
            </w:r>
            <w:r>
              <w:t xml:space="preserve">rather than a whole dimension to be made mandatory (if positive) or to be excluded (if negative) from use. The </w:t>
            </w:r>
            <w:proofErr w:type="spellStart"/>
            <w:r>
              <w:t>DiMeId</w:t>
            </w:r>
            <w:proofErr w:type="spellEnd"/>
            <w:r>
              <w:t xml:space="preserve"> value is the </w:t>
            </w:r>
            <w:proofErr w:type="spellStart"/>
            <w:r>
              <w:t>DiMeId</w:t>
            </w:r>
            <w:proofErr w:type="spellEnd"/>
            <w:r>
              <w:t xml:space="preserve"> of the dimension member as shown in the Braiins Admin </w:t>
            </w:r>
            <w:proofErr w:type="spellStart"/>
            <w:r>
              <w:t>Utils</w:t>
            </w:r>
            <w:proofErr w:type="spellEnd"/>
            <w:r>
              <w:t xml:space="preserve"> </w:t>
            </w:r>
            <w:hyperlink r:id="rId14" w:history="1">
              <w:r w:rsidRPr="006555E5">
                <w:rPr>
                  <w:rStyle w:val="Hyperlink"/>
                </w:rPr>
                <w:t>Dimensions Map</w:t>
              </w:r>
            </w:hyperlink>
            <w:r>
              <w:t>.</w:t>
            </w:r>
          </w:p>
          <w:p w:rsidR="005B5DCC" w:rsidRDefault="005B5DCC" w:rsidP="00175D83">
            <w:pPr>
              <w:pStyle w:val="NormSpace"/>
            </w:pPr>
            <w:r>
              <w:t>If a dimension member set to be excluded via a –</w:t>
            </w:r>
            <w:proofErr w:type="spellStart"/>
            <w:r>
              <w:t>ve</w:t>
            </w:r>
            <w:proofErr w:type="spellEnd"/>
            <w:r>
              <w:t xml:space="preserve"> </w:t>
            </w:r>
            <w:proofErr w:type="spellStart"/>
            <w:r>
              <w:t>DiMeid</w:t>
            </w:r>
            <w:proofErr w:type="spellEnd"/>
            <w:r>
              <w:t xml:space="preserve"> has a Mux List (see the Dimension map), the Mux List is excluded rather than the dimension member itself.</w:t>
            </w:r>
          </w:p>
          <w:p w:rsidR="005B5DCC" w:rsidRDefault="005B5DCC" w:rsidP="00BE167E">
            <w:pPr>
              <w:keepNext/>
              <w:keepLines/>
              <w:widowControl w:val="0"/>
            </w:pPr>
            <w:r>
              <w:t xml:space="preserve">Examples of </w:t>
            </w:r>
            <w:proofErr w:type="spellStart"/>
            <w:r>
              <w:t>DiMeId</w:t>
            </w:r>
            <w:proofErr w:type="spellEnd"/>
            <w:r>
              <w:t xml:space="preserve"> use are:</w:t>
            </w:r>
          </w:p>
          <w:p w:rsidR="005B5DCC" w:rsidRDefault="005B5DCC" w:rsidP="00BE167E">
            <w:pPr>
              <w:pStyle w:val="ListBSpace"/>
              <w:keepNext/>
              <w:widowControl/>
            </w:pPr>
            <w:r>
              <w:t xml:space="preserve">423 </w:t>
            </w:r>
            <w:r w:rsidRPr="006F4207">
              <w:t xml:space="preserve">to exclude </w:t>
            </w:r>
            <w:r>
              <w:t xml:space="preserve">the </w:t>
            </w:r>
            <w:proofErr w:type="spellStart"/>
            <w:r>
              <w:t>the</w:t>
            </w:r>
            <w:proofErr w:type="spellEnd"/>
            <w:r>
              <w:t xml:space="preserve"> </w:t>
            </w:r>
            <w:proofErr w:type="spellStart"/>
            <w:r>
              <w:t>Officers.</w:t>
            </w:r>
            <w:r w:rsidRPr="006F4207">
              <w:t>CoSec</w:t>
            </w:r>
            <w:proofErr w:type="spellEnd"/>
            <w:r>
              <w:t xml:space="preserve"> dimension member, </w:t>
            </w:r>
            <w:proofErr w:type="spellStart"/>
            <w:r>
              <w:t>DiMeId</w:t>
            </w:r>
            <w:proofErr w:type="spellEnd"/>
            <w:r>
              <w:t xml:space="preserve"> 423, </w:t>
            </w:r>
            <w:r w:rsidRPr="006F4207">
              <w:t xml:space="preserve">from Director and </w:t>
            </w:r>
            <w:proofErr w:type="spellStart"/>
            <w:r w:rsidRPr="006F4207">
              <w:t>PartnerLLP</w:t>
            </w:r>
            <w:proofErr w:type="spellEnd"/>
            <w:r w:rsidRPr="006F4207">
              <w:t xml:space="preserve"> B</w:t>
            </w:r>
            <w:r>
              <w:t>ro</w:t>
            </w:r>
            <w:r w:rsidRPr="006F4207">
              <w:t>s.</w:t>
            </w:r>
          </w:p>
          <w:p w:rsidR="005B5DCC" w:rsidRDefault="005B5DCC" w:rsidP="00BE167E">
            <w:pPr>
              <w:pStyle w:val="ListBSpace"/>
            </w:pPr>
            <w:r>
              <w:t xml:space="preserve">1292 to exclude &gt;1 year details from Ageing for a debtor Bro by excluding the mux list of </w:t>
            </w:r>
            <w:r w:rsidRPr="00B64923">
              <w:t>1294</w:t>
            </w:r>
            <w:proofErr w:type="gramStart"/>
            <w:r w:rsidRPr="00B64923">
              <w:t>,1295,1296</w:t>
            </w:r>
            <w:proofErr w:type="gramEnd"/>
            <w:r>
              <w:t xml:space="preserve"> from 1292.</w:t>
            </w:r>
          </w:p>
          <w:p w:rsidR="005B5DCC" w:rsidRDefault="005B5DCC" w:rsidP="00587A30">
            <w:pPr>
              <w:pStyle w:val="ListBSpace"/>
            </w:pPr>
            <w:r>
              <w:t xml:space="preserve">148 and 145 to make </w:t>
            </w:r>
            <w:proofErr w:type="spellStart"/>
            <w:r>
              <w:t>DevelopmentCosts</w:t>
            </w:r>
            <w:proofErr w:type="spellEnd"/>
            <w:r>
              <w:t xml:space="preserve"> and </w:t>
            </w:r>
            <w:proofErr w:type="spellStart"/>
            <w:r>
              <w:t>NegativeGoodwill</w:t>
            </w:r>
            <w:proofErr w:type="spellEnd"/>
            <w:r>
              <w:t xml:space="preserve"> dimension member use mandatory with Asset development cost and negative goodwill related Bros.</w:t>
            </w:r>
          </w:p>
          <w:p w:rsidR="005B5DCC" w:rsidRDefault="005B5DCC" w:rsidP="0014269B">
            <w:proofErr w:type="spellStart"/>
            <w:r>
              <w:t>DiMeId</w:t>
            </w:r>
            <w:proofErr w:type="spellEnd"/>
            <w:r w:rsidRPr="00C072CC">
              <w:t xml:space="preserve"> for a BD Map can differ from the main Bro value. If it is the same it may be left blank.</w:t>
            </w:r>
          </w:p>
        </w:tc>
      </w:tr>
      <w:tr w:rsidR="005B5DCC" w:rsidTr="00CE28AD">
        <w:trPr>
          <w:cantSplit/>
        </w:trPr>
        <w:tc>
          <w:tcPr>
            <w:tcW w:w="1295" w:type="dxa"/>
            <w:shd w:val="clear" w:color="auto" w:fill="EDFFCD"/>
          </w:tcPr>
          <w:p w:rsidR="005B5DCC" w:rsidRDefault="005B5DCC" w:rsidP="00641ADD">
            <w:r>
              <w:lastRenderedPageBreak/>
              <w:t>Except</w:t>
            </w:r>
          </w:p>
        </w:tc>
        <w:tc>
          <w:tcPr>
            <w:tcW w:w="634" w:type="dxa"/>
            <w:shd w:val="clear" w:color="auto" w:fill="EDFFCD"/>
          </w:tcPr>
          <w:p w:rsidR="005B5DCC" w:rsidRDefault="005B5DCC" w:rsidP="00966C92">
            <w:pPr>
              <w:jc w:val="center"/>
            </w:pPr>
            <w:r>
              <w:t>E</w:t>
            </w:r>
          </w:p>
        </w:tc>
        <w:tc>
          <w:tcPr>
            <w:tcW w:w="8549" w:type="dxa"/>
            <w:shd w:val="clear" w:color="auto" w:fill="EDFFCD"/>
          </w:tcPr>
          <w:p w:rsidR="005B5DCC" w:rsidRDefault="005B5DCC" w:rsidP="001E2668">
            <w:pPr>
              <w:pStyle w:val="NormSpace"/>
            </w:pPr>
            <w:r>
              <w:t>Except applies to Posting Money Bros. Allowable values are ‘Except’ or nothing.</w:t>
            </w:r>
          </w:p>
          <w:p w:rsidR="005B5DCC" w:rsidRDefault="005B5DC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5B5DCC" w:rsidRDefault="005B5DCC" w:rsidP="00EC1B1C">
            <w:r>
              <w:t>150 - Dimension - Exceptional Item Adjustments [5]</w:t>
            </w:r>
          </w:p>
          <w:p w:rsidR="005B5DCC" w:rsidRDefault="005B5DCC" w:rsidP="00EC1B1C">
            <w:r>
              <w:t xml:space="preserve">  [A] 132 After any adjustments for exceptional items</w:t>
            </w:r>
          </w:p>
          <w:p w:rsidR="005B5DCC" w:rsidRDefault="005B5DCC" w:rsidP="005B6068">
            <w:pPr>
              <w:pStyle w:val="NormSpace"/>
            </w:pPr>
            <w:r>
              <w:t xml:space="preserve">    [A] 409 Before any adjustments for exceptional items</w:t>
            </w:r>
          </w:p>
          <w:p w:rsidR="005B5DCC" w:rsidRDefault="005B5DCC" w:rsidP="00557453">
            <w:r>
              <w:t>Nothing means that the Bro is for a normal or non-exceptional item, and that Dimension 5 summing does not apply.</w:t>
            </w:r>
          </w:p>
        </w:tc>
      </w:tr>
      <w:tr w:rsidR="005B5DCC" w:rsidTr="00CE28AD">
        <w:trPr>
          <w:cantSplit/>
        </w:trPr>
        <w:tc>
          <w:tcPr>
            <w:tcW w:w="1295" w:type="dxa"/>
            <w:shd w:val="clear" w:color="auto" w:fill="EDFFCD"/>
          </w:tcPr>
          <w:p w:rsidR="005B5DCC" w:rsidRDefault="005B5DCC" w:rsidP="00D81E8D">
            <w:proofErr w:type="spellStart"/>
            <w:r>
              <w:t>Amort</w:t>
            </w:r>
            <w:proofErr w:type="spellEnd"/>
          </w:p>
        </w:tc>
        <w:tc>
          <w:tcPr>
            <w:tcW w:w="634" w:type="dxa"/>
            <w:shd w:val="clear" w:color="auto" w:fill="EDFFCD"/>
          </w:tcPr>
          <w:p w:rsidR="005B5DCC" w:rsidRDefault="005B5DCC" w:rsidP="00D81E8D">
            <w:pPr>
              <w:jc w:val="center"/>
            </w:pPr>
            <w:r>
              <w:t>E</w:t>
            </w:r>
          </w:p>
        </w:tc>
        <w:tc>
          <w:tcPr>
            <w:tcW w:w="8549" w:type="dxa"/>
            <w:shd w:val="clear" w:color="auto" w:fill="EDFFCD"/>
          </w:tcPr>
          <w:p w:rsidR="005B5DCC" w:rsidRDefault="005B5DC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5B5DCC" w:rsidRDefault="005B5DC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5B5DCC" w:rsidRDefault="005B5DCC" w:rsidP="00F008C2">
            <w:r>
              <w:t>160 - Dimension - Amortisation and Impairment Adjustments [6]</w:t>
            </w:r>
          </w:p>
          <w:p w:rsidR="005B5DCC" w:rsidRDefault="005B5DCC" w:rsidP="00F008C2">
            <w:r>
              <w:t xml:space="preserve">  [A] 131 After any adjustments for amortisation and impairment</w:t>
            </w:r>
          </w:p>
          <w:p w:rsidR="005B5DCC" w:rsidRDefault="005B5DCC" w:rsidP="00F008C2">
            <w:r>
              <w:t xml:space="preserve">    [A] 408 Before any adjustments for amortisation and impairment</w:t>
            </w:r>
          </w:p>
          <w:p w:rsidR="005B5DCC" w:rsidRDefault="005B5DCC" w:rsidP="000116BA"/>
          <w:p w:rsidR="005B5DCC" w:rsidRDefault="005B5DCC" w:rsidP="00557453">
            <w:r>
              <w:t>Nothing means that the Bro is not an</w:t>
            </w:r>
            <w:r w:rsidRPr="0068619F">
              <w:t xml:space="preserve"> amortisation and impairment adjustments</w:t>
            </w:r>
            <w:r>
              <w:t xml:space="preserve"> Bro, and that Dimension 6 summing does not apply.</w:t>
            </w:r>
          </w:p>
        </w:tc>
      </w:tr>
      <w:tr w:rsidR="005B5DCC" w:rsidTr="00CE28AD">
        <w:trPr>
          <w:cantSplit/>
        </w:trPr>
        <w:tc>
          <w:tcPr>
            <w:tcW w:w="1295" w:type="dxa"/>
            <w:shd w:val="clear" w:color="auto" w:fill="EDFFCD"/>
          </w:tcPr>
          <w:p w:rsidR="005B5DCC" w:rsidRDefault="005B5DCC" w:rsidP="006D3BAB">
            <w:r>
              <w:t>Sum Up</w:t>
            </w:r>
          </w:p>
        </w:tc>
        <w:tc>
          <w:tcPr>
            <w:tcW w:w="634" w:type="dxa"/>
            <w:shd w:val="clear" w:color="auto" w:fill="EDFFCD"/>
          </w:tcPr>
          <w:p w:rsidR="005B5DCC" w:rsidRDefault="005B5DCC" w:rsidP="009B4B7F">
            <w:pPr>
              <w:jc w:val="center"/>
            </w:pPr>
            <w:r>
              <w:t>E</w:t>
            </w:r>
          </w:p>
        </w:tc>
        <w:tc>
          <w:tcPr>
            <w:tcW w:w="8549" w:type="dxa"/>
            <w:shd w:val="clear" w:color="auto" w:fill="EDFFCD"/>
          </w:tcPr>
          <w:p w:rsidR="005B5DCC" w:rsidRDefault="005B5DC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5B5DCC" w:rsidTr="00980A18">
              <w:tc>
                <w:tcPr>
                  <w:tcW w:w="0" w:type="auto"/>
                </w:tcPr>
                <w:p w:rsidR="005B5DCC" w:rsidRDefault="005B5DCC" w:rsidP="00980A18">
                  <w:r>
                    <w:t>Nothing</w:t>
                  </w:r>
                </w:p>
              </w:tc>
              <w:tc>
                <w:tcPr>
                  <w:tcW w:w="0" w:type="auto"/>
                </w:tcPr>
                <w:p w:rsidR="005B5DCC" w:rsidRDefault="005B5DCC" w:rsidP="009055F3">
                  <w:pPr>
                    <w:pStyle w:val="NormSpace"/>
                  </w:pPr>
                  <w:r>
                    <w:t>Level 0 Bro for which no summing ‘up’ can be performed.</w:t>
                  </w:r>
                </w:p>
              </w:tc>
            </w:tr>
            <w:tr w:rsidR="005B5DCC" w:rsidTr="00980A18">
              <w:tc>
                <w:tcPr>
                  <w:tcW w:w="0" w:type="auto"/>
                </w:tcPr>
                <w:p w:rsidR="005B5DCC" w:rsidRDefault="005B5DCC" w:rsidP="00980A18">
                  <w:r>
                    <w:t>+</w:t>
                  </w:r>
                </w:p>
              </w:tc>
              <w:tc>
                <w:tcPr>
                  <w:tcW w:w="0" w:type="auto"/>
                </w:tcPr>
                <w:p w:rsidR="005B5DCC" w:rsidRDefault="005B5DCC" w:rsidP="00511962">
                  <w:pPr>
                    <w:pStyle w:val="NormSpace"/>
                  </w:pPr>
                  <w:r>
                    <w:t>S</w:t>
                  </w:r>
                  <w:r w:rsidRPr="00D7614C">
                    <w:t xml:space="preserve">pecifies that the balances of the Bro </w:t>
                  </w:r>
                  <w:r>
                    <w:t>sum</w:t>
                  </w:r>
                  <w:r w:rsidRPr="00D7614C">
                    <w:t xml:space="preserve"> to the parent Set balances</w:t>
                  </w:r>
                  <w:r>
                    <w:t>.</w:t>
                  </w:r>
                </w:p>
                <w:p w:rsidR="005B5DCC" w:rsidRDefault="005B5DCC" w:rsidP="00511962">
                  <w:pPr>
                    <w:pStyle w:val="NormSpace"/>
                  </w:pPr>
                  <w:r>
                    <w:t>This is the default on creation of a new Summing Bro for which no Sum Up value is supplied.</w:t>
                  </w:r>
                </w:p>
              </w:tc>
            </w:tr>
            <w:tr w:rsidR="005B5DCC" w:rsidTr="00980A18">
              <w:tc>
                <w:tcPr>
                  <w:tcW w:w="0" w:type="auto"/>
                </w:tcPr>
                <w:p w:rsidR="005B5DCC" w:rsidRDefault="005B5DCC" w:rsidP="00980A18">
                  <w:r>
                    <w:t>No</w:t>
                  </w:r>
                </w:p>
              </w:tc>
              <w:tc>
                <w:tcPr>
                  <w:tcW w:w="0" w:type="auto"/>
                </w:tcPr>
                <w:p w:rsidR="005B5DCC" w:rsidRDefault="005B5DC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5B5DCC" w:rsidRDefault="005B5DC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5B5DCC" w:rsidTr="00980A18">
              <w:tc>
                <w:tcPr>
                  <w:tcW w:w="0" w:type="auto"/>
                </w:tcPr>
                <w:p w:rsidR="005B5DCC" w:rsidRDefault="005B5DCC" w:rsidP="00980A18">
                  <w:r>
                    <w:t>NA</w:t>
                  </w:r>
                </w:p>
              </w:tc>
              <w:tc>
                <w:tcPr>
                  <w:tcW w:w="0" w:type="auto"/>
                </w:tcPr>
                <w:p w:rsidR="005B5DCC" w:rsidRDefault="005B5DCC" w:rsidP="007631BF">
                  <w:r>
                    <w:t>Setting when auto summing does not apply because either the Bro’s Data Type  is different from the parent Set’s Data Type, or the Bro is a Total Bro.</w:t>
                  </w:r>
                </w:p>
              </w:tc>
            </w:tr>
          </w:tbl>
          <w:p w:rsidR="005B5DCC" w:rsidRDefault="005B5DCC" w:rsidP="00F516D1"/>
        </w:tc>
      </w:tr>
      <w:tr w:rsidR="005B5DCC" w:rsidTr="008B40AE">
        <w:tc>
          <w:tcPr>
            <w:tcW w:w="1295" w:type="dxa"/>
            <w:shd w:val="clear" w:color="auto" w:fill="FFFFCC"/>
          </w:tcPr>
          <w:p w:rsidR="005B5DCC" w:rsidRDefault="007054EB" w:rsidP="00D81E8D">
            <w:r>
              <w:t>Check</w:t>
            </w:r>
          </w:p>
        </w:tc>
        <w:tc>
          <w:tcPr>
            <w:tcW w:w="634" w:type="dxa"/>
            <w:shd w:val="clear" w:color="auto" w:fill="FFFFCC"/>
          </w:tcPr>
          <w:p w:rsidR="005B5DCC" w:rsidRDefault="005B5DCC" w:rsidP="00D81E8D">
            <w:pPr>
              <w:jc w:val="center"/>
            </w:pPr>
            <w:r>
              <w:t>B</w:t>
            </w:r>
          </w:p>
        </w:tc>
        <w:tc>
          <w:tcPr>
            <w:tcW w:w="8549" w:type="dxa"/>
            <w:shd w:val="clear" w:color="auto" w:fill="FFFFCC"/>
          </w:tcPr>
          <w:p w:rsidR="005B5DCC" w:rsidRDefault="005B5DCC" w:rsidP="00DE6B6B">
            <w:pPr>
              <w:pStyle w:val="NormSpace"/>
            </w:pPr>
            <w:r>
              <w:t xml:space="preserve">The </w:t>
            </w:r>
            <w:r w:rsidR="007054EB">
              <w:t>Check</w:t>
            </w:r>
            <w:r>
              <w:t xml:space="preserve"> column provides a means of specifying auto summing checks for Summing Bros</w:t>
            </w:r>
            <w:r w:rsidRPr="000B166B">
              <w:t>, included BD Map</w:t>
            </w:r>
            <w:r w:rsidR="007054EB">
              <w:t xml:space="preserve"> and Slave</w:t>
            </w:r>
            <w:r w:rsidRPr="000B166B">
              <w:t xml:space="preserve"> ones,</w:t>
            </w:r>
            <w:r>
              <w:t xml:space="preserve"> by defining whether a Bro’s sums should be equal to, or equal and opposite to, the sums of a ‘</w:t>
            </w:r>
            <w:r w:rsidR="007054EB">
              <w:t>Check</w:t>
            </w:r>
            <w:r>
              <w:t xml:space="preserve">’ Bro, which must </w:t>
            </w:r>
            <w:r w:rsidR="007054EB">
              <w:t xml:space="preserve">have </w:t>
            </w:r>
            <w:r>
              <w:t xml:space="preserve">the same Data Type. The </w:t>
            </w:r>
            <w:r w:rsidR="007054EB">
              <w:t>Check</w:t>
            </w:r>
            <w:r>
              <w:t xml:space="preserve"> Bro can appear later in the SS.</w:t>
            </w:r>
          </w:p>
          <w:p w:rsidR="005B5DCC" w:rsidRDefault="005B5DCC" w:rsidP="00DE6B6B">
            <w:pPr>
              <w:pStyle w:val="NormSpace"/>
            </w:pPr>
            <w:r>
              <w:t>The check is applied to Base balances only, after all summing has been completed.</w:t>
            </w:r>
          </w:p>
          <w:p w:rsidR="005B5DCC" w:rsidRDefault="005B5DCC" w:rsidP="004E3256">
            <w:r>
              <w:t xml:space="preserve">Allowable values for the </w:t>
            </w:r>
            <w:r w:rsidR="007054EB">
              <w:t>Check</w:t>
            </w:r>
            <w:r>
              <w:t xml:space="preserve"> column are:</w:t>
            </w:r>
          </w:p>
          <w:p w:rsidR="005B5DCC" w:rsidRDefault="005B5DCC" w:rsidP="00FF1C40">
            <w:pPr>
              <w:pStyle w:val="ListBullet"/>
            </w:pPr>
            <w:r>
              <w:t>Equal To: Bro Name</w:t>
            </w:r>
          </w:p>
          <w:p w:rsidR="005B5DCC" w:rsidRDefault="005B5DCC" w:rsidP="00FF1C40">
            <w:pPr>
              <w:pStyle w:val="ListBullet"/>
            </w:pPr>
            <w:r>
              <w:t xml:space="preserve">Equal &amp; </w:t>
            </w:r>
            <w:proofErr w:type="spellStart"/>
            <w:r>
              <w:t>Opp</w:t>
            </w:r>
            <w:proofErr w:type="spellEnd"/>
            <w:r>
              <w:t xml:space="preserve"> To: Bro Name</w:t>
            </w:r>
          </w:p>
          <w:p w:rsidR="005B5DCC" w:rsidRPr="000F6685" w:rsidRDefault="005B5DCC" w:rsidP="000F6685">
            <w:pPr>
              <w:pStyle w:val="ListBullet"/>
            </w:pPr>
            <w:r>
              <w:t>Nothing</w:t>
            </w:r>
          </w:p>
        </w:tc>
      </w:tr>
      <w:tr w:rsidR="005B5DCC" w:rsidTr="00D77089">
        <w:tc>
          <w:tcPr>
            <w:tcW w:w="1295" w:type="dxa"/>
            <w:shd w:val="clear" w:color="auto" w:fill="EDFFCD"/>
          </w:tcPr>
          <w:p w:rsidR="005B5DCC" w:rsidRDefault="005B5DCC" w:rsidP="00004F99">
            <w:proofErr w:type="spellStart"/>
            <w:r>
              <w:lastRenderedPageBreak/>
              <w:t>StartEnd</w:t>
            </w:r>
            <w:proofErr w:type="spellEnd"/>
          </w:p>
        </w:tc>
        <w:tc>
          <w:tcPr>
            <w:tcW w:w="634" w:type="dxa"/>
            <w:shd w:val="clear" w:color="auto" w:fill="EDFFCD"/>
          </w:tcPr>
          <w:p w:rsidR="005B5DCC" w:rsidRDefault="005B5DCC" w:rsidP="00D81E8D">
            <w:pPr>
              <w:jc w:val="center"/>
            </w:pPr>
            <w:r>
              <w:t>E</w:t>
            </w:r>
          </w:p>
        </w:tc>
        <w:tc>
          <w:tcPr>
            <w:tcW w:w="8549" w:type="dxa"/>
            <w:shd w:val="clear" w:color="auto" w:fill="EDFFCD"/>
          </w:tcPr>
          <w:p w:rsidR="005B5DCC" w:rsidRDefault="005B5DCC" w:rsidP="00A87B0F">
            <w:pPr>
              <w:pStyle w:val="NormSpace"/>
            </w:pPr>
            <w:r>
              <w:t xml:space="preserve">The </w:t>
            </w:r>
            <w:proofErr w:type="spellStart"/>
            <w:r>
              <w:t>StartEnd</w:t>
            </w:r>
            <w:proofErr w:type="spellEnd"/>
            <w:r>
              <w:t xml:space="preserve"> column applies to </w:t>
            </w:r>
            <w:r w:rsidRPr="00DC7B7C">
              <w:t>Taxonomy based Bro</w:t>
            </w:r>
            <w:r>
              <w:t>s</w:t>
            </w:r>
            <w:r w:rsidRPr="00DC7B7C">
              <w:t xml:space="preserve"> wh</w:t>
            </w:r>
            <w:r>
              <w:t xml:space="preserve">ose </w:t>
            </w:r>
            <w:proofErr w:type="spellStart"/>
            <w:r>
              <w:t>Tx</w:t>
            </w:r>
            <w:proofErr w:type="spellEnd"/>
            <w:r>
              <w:t xml:space="preserve"> element </w:t>
            </w:r>
            <w:r w:rsidRPr="00DC7B7C">
              <w:t xml:space="preserve">is </w:t>
            </w:r>
            <w:r>
              <w:t xml:space="preserve">an Instant period one. Effectively the </w:t>
            </w:r>
            <w:proofErr w:type="spellStart"/>
            <w:r>
              <w:t>StartEnd</w:t>
            </w:r>
            <w:proofErr w:type="spellEnd"/>
            <w:r>
              <w:t xml:space="preserve"> column defines the type of an Instant Bro. There are five options:</w:t>
            </w:r>
          </w:p>
          <w:p w:rsidR="005B5DCC" w:rsidRDefault="005B5DCC" w:rsidP="006E5138">
            <w:pPr>
              <w:pStyle w:val="ListBSpace"/>
            </w:pPr>
            <w:r w:rsidRPr="00433ECB">
              <w:rPr>
                <w:b/>
              </w:rPr>
              <w:t>No</w:t>
            </w:r>
            <w:r>
              <w:t>, or nothing which defaults to ‘No’ on import</w:t>
            </w:r>
            <w:r>
              <w:br/>
              <w:t xml:space="preserve">Bro based on an Instant </w:t>
            </w:r>
            <w:proofErr w:type="spellStart"/>
            <w:r>
              <w:t>Tx</w:t>
            </w:r>
            <w:proofErr w:type="spellEnd"/>
            <w:r>
              <w:t xml:space="preserve"> element that is not Start End as per the Taxonomy, nor in an accounting sense i.e. a Bro that has just One instant value, such as average number of staff, with properties:</w:t>
            </w:r>
          </w:p>
          <w:p w:rsidR="005B5DCC" w:rsidRDefault="005B5DCC" w:rsidP="006E5138">
            <w:pPr>
              <w:pStyle w:val="ListBT1"/>
            </w:pPr>
            <w:r>
              <w:t xml:space="preserve">No </w:t>
            </w:r>
            <w:proofErr w:type="spellStart"/>
            <w:r>
              <w:t>StartEnd</w:t>
            </w:r>
            <w:proofErr w:type="spellEnd"/>
            <w:r>
              <w:t xml:space="preserve"> Sum List (also called SE Sum List)</w:t>
            </w:r>
          </w:p>
          <w:p w:rsidR="005B5DCC" w:rsidRDefault="005B5DCC" w:rsidP="006E5138">
            <w:pPr>
              <w:pStyle w:val="ListBT1"/>
            </w:pPr>
            <w:r>
              <w:t>No Start value</w:t>
            </w:r>
          </w:p>
          <w:p w:rsidR="005B5DCC" w:rsidRDefault="005B5DCC" w:rsidP="006E5138">
            <w:pPr>
              <w:pStyle w:val="ListBT1"/>
            </w:pPr>
            <w:r>
              <w:t>End value is to be posted</w:t>
            </w:r>
          </w:p>
          <w:p w:rsidR="005B5DCC" w:rsidRDefault="005B5DCC" w:rsidP="006E5138">
            <w:pPr>
              <w:pStyle w:val="ListBT1"/>
            </w:pPr>
            <w:r>
              <w:t>TB includes the value if Post Type is DE</w:t>
            </w:r>
          </w:p>
          <w:p w:rsidR="005B5DCC" w:rsidRDefault="005B5DCC" w:rsidP="006E5138">
            <w:pPr>
              <w:pStyle w:val="ListBT1"/>
            </w:pPr>
            <w:r>
              <w:t>Tag: End type</w:t>
            </w:r>
          </w:p>
          <w:p w:rsidR="005B5DCC" w:rsidRDefault="005B5DCC" w:rsidP="00E53F1E">
            <w:pPr>
              <w:pStyle w:val="ListBT1"/>
              <w:spacing w:after="120"/>
            </w:pPr>
            <w:r>
              <w:t>Can use Braiins Dimensions</w:t>
            </w:r>
          </w:p>
          <w:p w:rsidR="005B5DCC" w:rsidRDefault="005B5DCC" w:rsidP="00613016">
            <w:pPr>
              <w:pStyle w:val="ListBSpace"/>
            </w:pPr>
            <w:proofErr w:type="spellStart"/>
            <w:r w:rsidRPr="00433ECB">
              <w:rPr>
                <w:b/>
              </w:rPr>
              <w:t>SumEnd</w:t>
            </w:r>
            <w:proofErr w:type="spellEnd"/>
            <w:r>
              <w:br/>
              <w:t xml:space="preserve">Bro based on an Instant </w:t>
            </w:r>
            <w:proofErr w:type="spellStart"/>
            <w:r>
              <w:t>Tx</w:t>
            </w:r>
            <w:proofErr w:type="spellEnd"/>
            <w:r>
              <w:t xml:space="preserve"> element that is </w:t>
            </w:r>
            <w:proofErr w:type="spellStart"/>
            <w:r>
              <w:t>StartEnd</w:t>
            </w:r>
            <w:proofErr w:type="spellEnd"/>
            <w:r>
              <w:t xml:space="preserve"> as per the Taxonomy, </w:t>
            </w:r>
            <w:r w:rsidRPr="00963DDB">
              <w:t xml:space="preserve">in the list of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3697, 3984, 4062, 4239, 4265, 4267, 4269, 4397, 4403, 4536, 4546, 4551, 4654, 4655, 4810, 5022, 5078, 5092, 5114, 5121, 5230, 5234) derived as described in Doc/</w:t>
            </w:r>
            <w:proofErr w:type="spellStart"/>
            <w:r w:rsidRPr="00963DDB">
              <w:t>BrosAndTx</w:t>
            </w:r>
            <w:proofErr w:type="spellEnd"/>
            <w:r w:rsidRPr="00963DDB">
              <w:t>/StartEndPeriodNotes.txt</w:t>
            </w:r>
            <w:r>
              <w:t>, with properties:</w:t>
            </w:r>
          </w:p>
          <w:p w:rsidR="005B5DCC" w:rsidRDefault="005B5DCC" w:rsidP="00C26DFB">
            <w:pPr>
              <w:pStyle w:val="ListBT1"/>
            </w:pPr>
            <w:r>
              <w:t>Has a SE Sum List as defined in ‘</w:t>
            </w:r>
            <w:proofErr w:type="spellStart"/>
            <w:r w:rsidRPr="005B28D0">
              <w:t>SumEnd</w:t>
            </w:r>
            <w:proofErr w:type="spellEnd"/>
            <w:r w:rsidRPr="005B28D0">
              <w:t xml:space="preserve"> and </w:t>
            </w:r>
            <w:proofErr w:type="spellStart"/>
            <w:r w:rsidRPr="005B28D0">
              <w:t>PostEnd</w:t>
            </w:r>
            <w:proofErr w:type="spellEnd"/>
            <w:r w:rsidRPr="005B28D0">
              <w:t xml:space="preserve"> SE Sum Lists</w:t>
            </w:r>
            <w:r>
              <w:t>’ below</w:t>
            </w:r>
          </w:p>
          <w:p w:rsidR="005B5DCC" w:rsidRDefault="005B5DCC" w:rsidP="00C26DFB">
            <w:pPr>
              <w:pStyle w:val="ListBT1"/>
            </w:pPr>
            <w:r>
              <w:t>Start = previous period End and is automatically RO</w:t>
            </w:r>
          </w:p>
          <w:p w:rsidR="005B5DCC" w:rsidRDefault="005B5DCC" w:rsidP="00C26DFB">
            <w:pPr>
              <w:pStyle w:val="ListBT1"/>
            </w:pPr>
            <w:r>
              <w:t>End = Start + the Sum of the SE Sum List of Bros</w:t>
            </w:r>
          </w:p>
          <w:p w:rsidR="005B5DCC" w:rsidRDefault="005B5DCC" w:rsidP="00C26DFB">
            <w:pPr>
              <w:pStyle w:val="ListBT1"/>
            </w:pPr>
            <w:r>
              <w:t>End is automatically RO</w:t>
            </w:r>
          </w:p>
          <w:p w:rsidR="005B5DCC" w:rsidRDefault="005B5DCC" w:rsidP="00C26DFB">
            <w:pPr>
              <w:pStyle w:val="ListBT1"/>
            </w:pPr>
            <w:r>
              <w:t>TB includes: Start balance AND the SE Sum List Bros</w:t>
            </w:r>
          </w:p>
          <w:p w:rsidR="005B5DCC" w:rsidRDefault="005B5DCC" w:rsidP="00C26DFB">
            <w:pPr>
              <w:pStyle w:val="ListBT1"/>
            </w:pPr>
            <w:r>
              <w:t>Tag: Start or End according to the Bro Reference</w:t>
            </w:r>
          </w:p>
          <w:p w:rsidR="005B5DCC" w:rsidRDefault="005B5DCC" w:rsidP="00E53F1E">
            <w:pPr>
              <w:pStyle w:val="ListBT1"/>
              <w:spacing w:after="120"/>
            </w:pPr>
            <w:r>
              <w:t>Cannot use Braiins Dimensions</w:t>
            </w:r>
          </w:p>
          <w:p w:rsidR="005B5DCC" w:rsidRDefault="005B5DCC" w:rsidP="00D8344C">
            <w:pPr>
              <w:pStyle w:val="ListBSpace"/>
            </w:pPr>
            <w:proofErr w:type="spellStart"/>
            <w:r w:rsidRPr="00D8344C">
              <w:rPr>
                <w:b/>
              </w:rPr>
              <w:t>PostEnd</w:t>
            </w:r>
            <w:proofErr w:type="spellEnd"/>
            <w:r>
              <w:br/>
              <w:t xml:space="preserve">Bro based on an Instant </w:t>
            </w:r>
            <w:proofErr w:type="spellStart"/>
            <w:r>
              <w:t>Tx</w:t>
            </w:r>
            <w:proofErr w:type="spellEnd"/>
            <w:r>
              <w:t xml:space="preserve"> element that is Start End as per the Taxonomy, whose </w:t>
            </w:r>
            <w:proofErr w:type="spellStart"/>
            <w:r>
              <w:t>TxId</w:t>
            </w:r>
            <w:proofErr w:type="spellEnd"/>
            <w:r>
              <w:t xml:space="preserve"> is in the list given above for </w:t>
            </w:r>
            <w:proofErr w:type="spellStart"/>
            <w:r>
              <w:t>SumEnd</w:t>
            </w:r>
            <w:proofErr w:type="spellEnd"/>
            <w:r>
              <w:t>, with properties:</w:t>
            </w:r>
          </w:p>
          <w:p w:rsidR="005B5DCC" w:rsidRDefault="005B5DCC" w:rsidP="00804901">
            <w:pPr>
              <w:pStyle w:val="ListBT1"/>
            </w:pPr>
            <w:r>
              <w:t>Has a SE Sum List</w:t>
            </w:r>
            <w:r w:rsidRPr="00E9709B">
              <w:t xml:space="preserve"> as defined in ‘</w:t>
            </w:r>
            <w:proofErr w:type="spellStart"/>
            <w:r w:rsidRPr="00E9709B">
              <w:t>SumEnd</w:t>
            </w:r>
            <w:proofErr w:type="spellEnd"/>
            <w:r w:rsidRPr="00E9709B">
              <w:t xml:space="preserve"> and </w:t>
            </w:r>
            <w:proofErr w:type="spellStart"/>
            <w:r w:rsidRPr="00E9709B">
              <w:t>PostEnd</w:t>
            </w:r>
            <w:proofErr w:type="spellEnd"/>
            <w:r w:rsidRPr="00E9709B">
              <w:t xml:space="preserve"> SE Sum Lists’ below</w:t>
            </w:r>
          </w:p>
          <w:p w:rsidR="005B5DCC" w:rsidRDefault="005B5DCC" w:rsidP="00804901">
            <w:pPr>
              <w:pStyle w:val="ListBT1"/>
            </w:pPr>
            <w:r>
              <w:t>Start = previous period End</w:t>
            </w:r>
            <w:r w:rsidRPr="00F13166">
              <w:t xml:space="preserve"> and is automatically RO</w:t>
            </w:r>
          </w:p>
          <w:p w:rsidR="005B5DCC" w:rsidRDefault="005B5DCC" w:rsidP="00804901">
            <w:pPr>
              <w:pStyle w:val="ListBT1"/>
            </w:pPr>
            <w:r>
              <w:t>End is to be posted. Zero if no posting.</w:t>
            </w:r>
          </w:p>
          <w:p w:rsidR="005B5DCC" w:rsidRDefault="005B5DCC" w:rsidP="00804901">
            <w:pPr>
              <w:pStyle w:val="ListBT1"/>
            </w:pPr>
            <w:r>
              <w:t>The SE Sum List provides a check, or means of calculating missing values.</w:t>
            </w:r>
          </w:p>
          <w:p w:rsidR="005B5DCC" w:rsidRDefault="005B5DCC" w:rsidP="00804901">
            <w:pPr>
              <w:pStyle w:val="ListBT1"/>
            </w:pPr>
            <w:r>
              <w:t>TB includes: End balance but NOT the SE List Bros</w:t>
            </w:r>
          </w:p>
          <w:p w:rsidR="005B5DCC" w:rsidRDefault="005B5DCC" w:rsidP="00804901">
            <w:pPr>
              <w:pStyle w:val="ListBT1"/>
            </w:pPr>
            <w:r>
              <w:t>Tag: Start or End according to the Bro Reference</w:t>
            </w:r>
          </w:p>
          <w:p w:rsidR="005B5DCC" w:rsidRDefault="005B5DCC" w:rsidP="005A3687">
            <w:pPr>
              <w:pStyle w:val="ListBT1"/>
              <w:spacing w:after="120"/>
            </w:pPr>
            <w:r>
              <w:t>Cannot use Braiins Dimensions</w:t>
            </w:r>
          </w:p>
          <w:p w:rsidR="005B5DCC" w:rsidRDefault="005B5DCC"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5B5DCC" w:rsidRDefault="005B5DCC" w:rsidP="003B1A06">
            <w:pPr>
              <w:pStyle w:val="ListBT1"/>
            </w:pPr>
            <w:r>
              <w:t>TB includes:</w:t>
            </w:r>
            <w:r>
              <w:tab/>
              <w:t>P&amp;L:</w:t>
            </w:r>
            <w:r>
              <w:tab/>
              <w:t>Start and End with sign reversed</w:t>
            </w:r>
            <w:r>
              <w:br/>
            </w:r>
            <w:r>
              <w:tab/>
            </w:r>
            <w:r>
              <w:tab/>
            </w:r>
            <w:r>
              <w:tab/>
            </w:r>
            <w:r>
              <w:tab/>
            </w:r>
            <w:r>
              <w:tab/>
              <w:t>BS:</w:t>
            </w:r>
            <w:r>
              <w:tab/>
              <w:t>End</w:t>
            </w:r>
          </w:p>
          <w:p w:rsidR="005B5DCC" w:rsidRDefault="005B5DCC" w:rsidP="00943CF7">
            <w:pPr>
              <w:pStyle w:val="ListBT1"/>
            </w:pPr>
            <w:r>
              <w:t>Movement to be taken into account when checking that a posting journal balances.</w:t>
            </w:r>
          </w:p>
          <w:p w:rsidR="005B5DCC" w:rsidRDefault="005B5DCC" w:rsidP="0085310D">
            <w:pPr>
              <w:pStyle w:val="ListBSpace"/>
            </w:pPr>
            <w:r w:rsidRPr="00B63AD7">
              <w:rPr>
                <w:b/>
              </w:rPr>
              <w:t>Acc</w:t>
            </w:r>
            <w:r>
              <w:br/>
              <w:t xml:space="preserve">Bro based on an Instant </w:t>
            </w:r>
            <w:proofErr w:type="spellStart"/>
            <w:r>
              <w:t>Tx</w:t>
            </w:r>
            <w:proofErr w:type="spellEnd"/>
            <w:r>
              <w:t xml:space="preserve"> element that is not Start End as per the Taxonomy i.e. </w:t>
            </w:r>
            <w:r>
              <w:lastRenderedPageBreak/>
              <w:t xml:space="preserve">whose </w:t>
            </w:r>
            <w:proofErr w:type="spellStart"/>
            <w:r>
              <w:t>TxId</w:t>
            </w:r>
            <w:proofErr w:type="spellEnd"/>
            <w:r>
              <w:t xml:space="preserve"> is not in the list given above for </w:t>
            </w:r>
            <w:proofErr w:type="spellStart"/>
            <w:r>
              <w:t>SumEnd</w:t>
            </w:r>
            <w:proofErr w:type="spellEnd"/>
            <w:r>
              <w:t>, but which is Start End in an Accounting sense like 541 Cash at bank, 575 Cash in hand, and 3937 Prepayments etc, with properties:</w:t>
            </w:r>
          </w:p>
          <w:p w:rsidR="005B5DCC" w:rsidRDefault="005B5DCC" w:rsidP="00A87B0F">
            <w:pPr>
              <w:pStyle w:val="ListBT1"/>
            </w:pPr>
            <w:r>
              <w:t>No SE Sum List</w:t>
            </w:r>
          </w:p>
          <w:p w:rsidR="005B5DCC" w:rsidRDefault="005B5DCC" w:rsidP="00A87B0F">
            <w:pPr>
              <w:pStyle w:val="ListBT1"/>
            </w:pPr>
            <w:r>
              <w:t xml:space="preserve">Start = previous period End </w:t>
            </w:r>
            <w:r w:rsidRPr="00F13166">
              <w:t>and is automatically RO</w:t>
            </w:r>
          </w:p>
          <w:p w:rsidR="005B5DCC" w:rsidRDefault="005B5DCC" w:rsidP="00A87B0F">
            <w:pPr>
              <w:pStyle w:val="ListBT1"/>
            </w:pPr>
            <w:r>
              <w:t>End is to be posted.</w:t>
            </w:r>
          </w:p>
          <w:p w:rsidR="005B5DCC" w:rsidRDefault="005B5DCC" w:rsidP="00A87B0F">
            <w:pPr>
              <w:pStyle w:val="ListBT1"/>
            </w:pPr>
            <w:r>
              <w:t>TB includes: End</w:t>
            </w:r>
          </w:p>
          <w:p w:rsidR="005B5DCC" w:rsidRDefault="005B5DCC" w:rsidP="00A87B0F">
            <w:pPr>
              <w:pStyle w:val="ListBT1"/>
            </w:pPr>
            <w:r>
              <w:t>Tag: Start or End according to the Bro Reference. (It is yet to be confirmed whether a start tag is legal re iXBRL verification for such elements.)</w:t>
            </w:r>
          </w:p>
          <w:p w:rsidR="005B5DCC" w:rsidRDefault="005B5DCC" w:rsidP="00E53F1E">
            <w:pPr>
              <w:pStyle w:val="ListBT1"/>
              <w:spacing w:after="120"/>
            </w:pPr>
            <w:r>
              <w:t>Cannot use Braiins Dimensions</w:t>
            </w:r>
          </w:p>
          <w:p w:rsidR="005B5DCC" w:rsidRPr="00E53F1E" w:rsidRDefault="005B5DCC" w:rsidP="00E53F1E">
            <w:pPr>
              <w:rPr>
                <w:b/>
              </w:rPr>
            </w:pPr>
            <w:proofErr w:type="spellStart"/>
            <w:r w:rsidRPr="00E53F1E">
              <w:rPr>
                <w:b/>
              </w:rPr>
              <w:t>StartEnd</w:t>
            </w:r>
            <w:proofErr w:type="spellEnd"/>
            <w:r w:rsidRPr="00E53F1E">
              <w:rPr>
                <w:b/>
              </w:rPr>
              <w:t xml:space="preserve"> Instant Bros</w:t>
            </w:r>
          </w:p>
          <w:p w:rsidR="005B5DCC" w:rsidRDefault="005B5DCC" w:rsidP="00091AEB">
            <w:pPr>
              <w:pStyle w:val="NormSpace"/>
            </w:pPr>
            <w:r>
              <w:t>For Instant Bros</w:t>
            </w:r>
            <w:r w:rsidRPr="007439B6">
              <w:t xml:space="preserve"> other than the ‘No’ type i.e. those with </w:t>
            </w:r>
            <w:proofErr w:type="spellStart"/>
            <w:r w:rsidRPr="007439B6">
              <w:t>StartEnd</w:t>
            </w:r>
            <w:proofErr w:type="spellEnd"/>
            <w:r w:rsidRPr="007439B6">
              <w:t xml:space="preserve"> values, </w:t>
            </w:r>
            <w:r>
              <w:t>Import creates two Bros, one for the Start value, and one for the End value, though only one Bro row is needed in the Bros spreadsheet. Also, only one Bro is shown in Bros List and Bros Lookup.</w:t>
            </w:r>
          </w:p>
          <w:p w:rsidR="005B5DCC" w:rsidRDefault="005B5DCC" w:rsidP="00091AEB">
            <w:pPr>
              <w:pStyle w:val="NormSpace"/>
            </w:pPr>
            <w:r>
              <w:t>A Bro reference for one of these Bros can include an optional {:</w:t>
            </w:r>
            <w:proofErr w:type="gramStart"/>
            <w:r>
              <w:t>&lt;</w:t>
            </w:r>
            <w:proofErr w:type="spellStart"/>
            <w:r>
              <w:t>start</w:t>
            </w:r>
            <w:proofErr w:type="gramEnd"/>
            <w:r>
              <w:t>|end</w:t>
            </w:r>
            <w:proofErr w:type="spellEnd"/>
            <w:r>
              <w:t>&gt;} value. If neither is used the defaults is end.</w:t>
            </w:r>
          </w:p>
          <w:p w:rsidR="005B5DCC" w:rsidRPr="005B28D0" w:rsidRDefault="005B5DCC" w:rsidP="0035311E">
            <w:pPr>
              <w:rPr>
                <w:b/>
              </w:rPr>
            </w:pPr>
            <w:proofErr w:type="spellStart"/>
            <w:r w:rsidRPr="005B28D0">
              <w:rPr>
                <w:b/>
              </w:rPr>
              <w:t>SumEnd</w:t>
            </w:r>
            <w:proofErr w:type="spellEnd"/>
            <w:r w:rsidRPr="005B28D0">
              <w:rPr>
                <w:b/>
              </w:rPr>
              <w:t xml:space="preserve"> and </w:t>
            </w:r>
            <w:proofErr w:type="spellStart"/>
            <w:r w:rsidRPr="005B28D0">
              <w:rPr>
                <w:b/>
              </w:rPr>
              <w:t>PostEnd</w:t>
            </w:r>
            <w:proofErr w:type="spellEnd"/>
            <w:r w:rsidRPr="005B28D0">
              <w:rPr>
                <w:b/>
              </w:rPr>
              <w:t xml:space="preserve"> SE Sum Lists</w:t>
            </w:r>
          </w:p>
          <w:p w:rsidR="005B5DCC" w:rsidRDefault="005B5DCC" w:rsidP="0035311E">
            <w:r>
              <w:t xml:space="preserve">For </w:t>
            </w:r>
            <w:proofErr w:type="spellStart"/>
            <w:r>
              <w:t>SumEnd</w:t>
            </w:r>
            <w:proofErr w:type="spellEnd"/>
            <w:r>
              <w:t xml:space="preserve"> and </w:t>
            </w:r>
            <w:proofErr w:type="spellStart"/>
            <w:r>
              <w:t>PostEnd</w:t>
            </w:r>
            <w:proofErr w:type="spellEnd"/>
            <w:r>
              <w:t xml:space="preserve"> Bros, the </w:t>
            </w:r>
            <w:proofErr w:type="spellStart"/>
            <w:r>
              <w:t>StartEnd</w:t>
            </w:r>
            <w:proofErr w:type="spellEnd"/>
            <w:r>
              <w:t xml:space="preserve"> column takes the following form:</w:t>
            </w:r>
          </w:p>
          <w:p w:rsidR="005B5DCC" w:rsidRDefault="005B5DCC" w:rsidP="009B18D8">
            <w:pPr>
              <w:pStyle w:val="NormSpace"/>
            </w:pPr>
            <w:r w:rsidRPr="00F93E04">
              <w:t>&lt;</w:t>
            </w:r>
            <w:proofErr w:type="spellStart"/>
            <w:r w:rsidRPr="00F93E04">
              <w:t>SumEnd|PostEnd</w:t>
            </w:r>
            <w:proofErr w:type="spellEnd"/>
            <w:r w:rsidRPr="00F93E04">
              <w:t xml:space="preserve">&gt; </w:t>
            </w:r>
            <w:proofErr w:type="spellStart"/>
            <w:r>
              <w:t>SeSumList</w:t>
            </w:r>
            <w:proofErr w:type="spellEnd"/>
            <w:r>
              <w:t xml:space="preserve">  ...</w:t>
            </w:r>
          </w:p>
          <w:p w:rsidR="005B5DCC" w:rsidRDefault="005B5DCC" w:rsidP="00C1030D">
            <w:pPr>
              <w:pStyle w:val="NormSpace"/>
            </w:pPr>
            <w:r>
              <w:t xml:space="preserve">Where </w:t>
            </w:r>
            <w:proofErr w:type="spellStart"/>
            <w:r w:rsidRPr="00922784">
              <w:t>SeSumList</w:t>
            </w:r>
            <w:proofErr w:type="spellEnd"/>
            <w:r>
              <w:t xml:space="preserve"> is a list of </w:t>
            </w:r>
            <w:proofErr w:type="spellStart"/>
            <w:r>
              <w:t>TxIds</w:t>
            </w:r>
            <w:proofErr w:type="spellEnd"/>
            <w:r>
              <w:t xml:space="preserve"> either ‘,’ or ‘+’ separated, space separated from </w:t>
            </w:r>
            <w:r w:rsidRPr="00481DF7">
              <w:t>&lt;</w:t>
            </w:r>
            <w:proofErr w:type="spellStart"/>
            <w:r w:rsidRPr="00481DF7">
              <w:t>SumEnd|PostEnd</w:t>
            </w:r>
            <w:proofErr w:type="spellEnd"/>
            <w:r w:rsidRPr="00481DF7">
              <w:t>&gt;</w:t>
            </w:r>
            <w:r>
              <w:t xml:space="preserve">, and used as described above for </w:t>
            </w:r>
            <w:proofErr w:type="spellStart"/>
            <w:r>
              <w:t>SumEnd</w:t>
            </w:r>
            <w:proofErr w:type="spellEnd"/>
            <w:r>
              <w:t xml:space="preserve"> and </w:t>
            </w:r>
            <w:proofErr w:type="spellStart"/>
            <w:r>
              <w:t>PostEnd</w:t>
            </w:r>
            <w:proofErr w:type="spellEnd"/>
            <w:r>
              <w:t xml:space="preserve">. There must be at least one </w:t>
            </w:r>
            <w:proofErr w:type="spellStart"/>
            <w:r w:rsidRPr="00440405">
              <w:t>SeSumList</w:t>
            </w:r>
            <w:proofErr w:type="spellEnd"/>
            <w:r>
              <w:t>. There can be multiple lists, space separated.</w:t>
            </w:r>
          </w:p>
          <w:p w:rsidR="005B5DCC" w:rsidRDefault="005B5DCC" w:rsidP="00C1030D">
            <w:pPr>
              <w:pStyle w:val="NormSpace"/>
            </w:pPr>
            <w:r>
              <w:t xml:space="preserve">The list(s) cannot include the </w:t>
            </w:r>
            <w:proofErr w:type="spellStart"/>
            <w:r>
              <w:t>TxId</w:t>
            </w:r>
            <w:proofErr w:type="spellEnd"/>
            <w:r>
              <w:t xml:space="preserve"> of the Bro unless the Bro is a Tuple Bro in which case the self reference means the sum of the other instances in the tuple.</w:t>
            </w:r>
            <w:r>
              <w:br/>
            </w:r>
            <w:r w:rsidRPr="00130FBB">
              <w:rPr>
                <w:sz w:val="16"/>
                <w:szCs w:val="16"/>
              </w:rPr>
              <w:br/>
            </w:r>
            <w:r>
              <w:t xml:space="preserve">The </w:t>
            </w:r>
            <w:proofErr w:type="gramStart"/>
            <w:r>
              <w:t>I{</w:t>
            </w:r>
            <w:proofErr w:type="spellStart"/>
            <w:proofErr w:type="gramEnd"/>
            <w:r>
              <w:t>nfo</w:t>
            </w:r>
            <w:proofErr w:type="spellEnd"/>
            <w:r>
              <w:t xml:space="preserve">} </w:t>
            </w:r>
            <w:proofErr w:type="spellStart"/>
            <w:r>
              <w:t>StartEnd</w:t>
            </w:r>
            <w:proofErr w:type="spellEnd"/>
            <w:r>
              <w:t xml:space="preserve"> Bros col below shows the list(s) using Bro Ids rather than </w:t>
            </w:r>
            <w:proofErr w:type="spellStart"/>
            <w:r>
              <w:t>TxIds</w:t>
            </w:r>
            <w:proofErr w:type="spellEnd"/>
            <w:r>
              <w:t>.</w:t>
            </w:r>
          </w:p>
          <w:p w:rsidR="005B5DCC" w:rsidRPr="00BF2001" w:rsidRDefault="005B5DCC" w:rsidP="00BF2001">
            <w:pPr>
              <w:pStyle w:val="NormSpace"/>
              <w:rPr>
                <w:b/>
              </w:rPr>
            </w:pPr>
            <w:r w:rsidRPr="00BF2001">
              <w:rPr>
                <w:b/>
              </w:rPr>
              <w:t>Examples</w:t>
            </w:r>
          </w:p>
          <w:tbl>
            <w:tblPr>
              <w:tblStyle w:val="TableGrid"/>
              <w:tblW w:w="0" w:type="auto"/>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718"/>
              <w:gridCol w:w="3240"/>
              <w:gridCol w:w="4200"/>
            </w:tblGrid>
            <w:tr w:rsidR="005B5DCC" w:rsidTr="002C7AE7">
              <w:tc>
                <w:tcPr>
                  <w:tcW w:w="718" w:type="dxa"/>
                </w:tcPr>
                <w:p w:rsidR="005B5DCC" w:rsidRPr="00232062" w:rsidRDefault="005B5DCC" w:rsidP="00F15A69">
                  <w:pPr>
                    <w:rPr>
                      <w:b/>
                    </w:rPr>
                  </w:pPr>
                  <w:r w:rsidRPr="00232062">
                    <w:rPr>
                      <w:b/>
                    </w:rPr>
                    <w:t xml:space="preserve">Bro </w:t>
                  </w:r>
                  <w:proofErr w:type="spellStart"/>
                  <w:r w:rsidRPr="00232062">
                    <w:rPr>
                      <w:b/>
                    </w:rPr>
                    <w:t>TxId</w:t>
                  </w:r>
                  <w:proofErr w:type="spellEnd"/>
                </w:p>
              </w:tc>
              <w:tc>
                <w:tcPr>
                  <w:tcW w:w="3240" w:type="dxa"/>
                </w:tcPr>
                <w:p w:rsidR="005B5DCC" w:rsidRPr="00232062" w:rsidRDefault="005B5DCC" w:rsidP="00F15A69">
                  <w:pPr>
                    <w:rPr>
                      <w:b/>
                    </w:rPr>
                  </w:pPr>
                  <w:r>
                    <w:rPr>
                      <w:b/>
                    </w:rPr>
                    <w:t>Description</w:t>
                  </w:r>
                </w:p>
              </w:tc>
              <w:tc>
                <w:tcPr>
                  <w:tcW w:w="4200" w:type="dxa"/>
                </w:tcPr>
                <w:p w:rsidR="005B5DCC" w:rsidRPr="00232062" w:rsidRDefault="005B5DCC" w:rsidP="00CA5543">
                  <w:pPr>
                    <w:rPr>
                      <w:b/>
                    </w:rPr>
                  </w:pPr>
                  <w:proofErr w:type="spellStart"/>
                  <w:r w:rsidRPr="00232062">
                    <w:rPr>
                      <w:b/>
                    </w:rPr>
                    <w:t>StartEnd</w:t>
                  </w:r>
                  <w:proofErr w:type="spellEnd"/>
                  <w:r w:rsidRPr="00232062">
                    <w:rPr>
                      <w:b/>
                    </w:rPr>
                    <w:t xml:space="preserve"> Column</w:t>
                  </w:r>
                </w:p>
              </w:tc>
            </w:tr>
            <w:tr w:rsidR="005B5DCC" w:rsidTr="002C7AE7">
              <w:tc>
                <w:tcPr>
                  <w:tcW w:w="718" w:type="dxa"/>
                </w:tcPr>
                <w:p w:rsidR="005B5DCC" w:rsidRPr="00095CA8" w:rsidRDefault="005B5DCC" w:rsidP="00F15A69">
                  <w:r w:rsidRPr="00095CA8">
                    <w:t>541</w:t>
                  </w:r>
                </w:p>
              </w:tc>
              <w:tc>
                <w:tcPr>
                  <w:tcW w:w="3240" w:type="dxa"/>
                </w:tcPr>
                <w:p w:rsidR="005B5DCC" w:rsidRPr="00095CA8" w:rsidRDefault="005B5DCC" w:rsidP="00F15A69">
                  <w:r w:rsidRPr="00095CA8">
                    <w:t>Cash at bank</w:t>
                  </w:r>
                </w:p>
              </w:tc>
              <w:tc>
                <w:tcPr>
                  <w:tcW w:w="4200" w:type="dxa"/>
                </w:tcPr>
                <w:p w:rsidR="005B5DCC" w:rsidRPr="00095CA8" w:rsidRDefault="005B5DCC" w:rsidP="00F15A69">
                  <w:r>
                    <w:t>Acc</w:t>
                  </w:r>
                </w:p>
              </w:tc>
            </w:tr>
            <w:tr w:rsidR="005B5DCC" w:rsidTr="002C7AE7">
              <w:tc>
                <w:tcPr>
                  <w:tcW w:w="718" w:type="dxa"/>
                </w:tcPr>
                <w:p w:rsidR="005B5DCC" w:rsidRPr="00045E52" w:rsidRDefault="005B5DCC" w:rsidP="00F15A69">
                  <w:r w:rsidRPr="00045E52">
                    <w:t>542</w:t>
                  </w:r>
                </w:p>
              </w:tc>
              <w:tc>
                <w:tcPr>
                  <w:tcW w:w="3240" w:type="dxa"/>
                </w:tcPr>
                <w:p w:rsidR="005B5DCC" w:rsidRPr="00045E52" w:rsidRDefault="005B5DCC" w:rsidP="00F15A69">
                  <w:r w:rsidRPr="00045E52">
                    <w:t>Cash at bank and in hand</w:t>
                  </w:r>
                </w:p>
              </w:tc>
              <w:tc>
                <w:tcPr>
                  <w:tcW w:w="4200" w:type="dxa"/>
                </w:tcPr>
                <w:p w:rsidR="005B5DCC" w:rsidRPr="00045E52" w:rsidRDefault="005B5DCC" w:rsidP="002C2B44">
                  <w:proofErr w:type="spellStart"/>
                  <w:r>
                    <w:t>PostEnd</w:t>
                  </w:r>
                  <w:proofErr w:type="spellEnd"/>
                  <w:r>
                    <w:t xml:space="preserve"> 541,575  </w:t>
                  </w:r>
                  <w:r w:rsidRPr="00045E52">
                    <w:t>2646</w:t>
                  </w:r>
                  <w:r>
                    <w:t>,</w:t>
                  </w:r>
                  <w:r w:rsidRPr="00045E52">
                    <w:t>264</w:t>
                  </w:r>
                  <w:r>
                    <w:t>7,</w:t>
                  </w:r>
                  <w:r w:rsidRPr="00045E52">
                    <w:t>264</w:t>
                  </w:r>
                  <w:r>
                    <w:t>8,</w:t>
                  </w:r>
                  <w:r w:rsidRPr="00045E52">
                    <w:t>2649</w:t>
                  </w:r>
                </w:p>
              </w:tc>
            </w:tr>
            <w:tr w:rsidR="005B5DCC" w:rsidTr="002C7AE7">
              <w:tc>
                <w:tcPr>
                  <w:tcW w:w="718" w:type="dxa"/>
                </w:tcPr>
                <w:p w:rsidR="005B5DCC" w:rsidRDefault="005B5DCC" w:rsidP="00F15A69">
                  <w:r>
                    <w:t>5114</w:t>
                  </w:r>
                </w:p>
              </w:tc>
              <w:tc>
                <w:tcPr>
                  <w:tcW w:w="3240" w:type="dxa"/>
                </w:tcPr>
                <w:p w:rsidR="005B5DCC" w:rsidRPr="00F15A69" w:rsidRDefault="005B5DCC" w:rsidP="00F15A69">
                  <w:r w:rsidRPr="00860429">
                    <w:t>Advances and credits, directors</w:t>
                  </w:r>
                </w:p>
              </w:tc>
              <w:tc>
                <w:tcPr>
                  <w:tcW w:w="4200" w:type="dxa"/>
                </w:tcPr>
                <w:p w:rsidR="005B5DCC" w:rsidRDefault="005B5DCC" w:rsidP="00A104A7">
                  <w:proofErr w:type="spellStart"/>
                  <w:r>
                    <w:t>Sum</w:t>
                  </w:r>
                  <w:r w:rsidRPr="00F15A69">
                    <w:t>End</w:t>
                  </w:r>
                  <w:proofErr w:type="spellEnd"/>
                  <w:r w:rsidRPr="00F15A69">
                    <w:t xml:space="preserve"> 5115</w:t>
                  </w:r>
                  <w:r>
                    <w:t>+</w:t>
                  </w:r>
                  <w:r w:rsidRPr="00F15A69">
                    <w:t>5116</w:t>
                  </w:r>
                </w:p>
              </w:tc>
            </w:tr>
          </w:tbl>
          <w:p w:rsidR="005B5DCC" w:rsidRDefault="005B5DCC" w:rsidP="0039204F"/>
        </w:tc>
      </w:tr>
      <w:tr w:rsidR="005B5DCC" w:rsidTr="002C09BE">
        <w:trPr>
          <w:cantSplit/>
        </w:trPr>
        <w:tc>
          <w:tcPr>
            <w:tcW w:w="1295" w:type="dxa"/>
            <w:shd w:val="clear" w:color="auto" w:fill="C6FEC9"/>
          </w:tcPr>
          <w:p w:rsidR="005B5DCC" w:rsidRDefault="005B5DCC" w:rsidP="004031FF">
            <w:r>
              <w:lastRenderedPageBreak/>
              <w:t>Context</w:t>
            </w:r>
          </w:p>
        </w:tc>
        <w:tc>
          <w:tcPr>
            <w:tcW w:w="634" w:type="dxa"/>
            <w:shd w:val="clear" w:color="auto" w:fill="C6FEC9"/>
          </w:tcPr>
          <w:p w:rsidR="005B5DCC" w:rsidRDefault="005B5DCC" w:rsidP="005A1F53">
            <w:pPr>
              <w:jc w:val="center"/>
            </w:pPr>
            <w:r>
              <w:t>T</w:t>
            </w:r>
          </w:p>
        </w:tc>
        <w:tc>
          <w:tcPr>
            <w:tcW w:w="8549" w:type="dxa"/>
            <w:shd w:val="clear" w:color="auto" w:fill="C6FEC9"/>
          </w:tcPr>
          <w:p w:rsidR="005B5DCC" w:rsidRDefault="00E4794E" w:rsidP="009F6DEF">
            <w:pPr>
              <w:pStyle w:val="NormSpace"/>
            </w:pPr>
            <w:r>
              <w:t xml:space="preserve">The Context of </w:t>
            </w:r>
            <w:r w:rsidR="005B5DCC">
              <w:t xml:space="preserve">Standard Taxonomy based Bros and Main Bros is used by the report generator when creating the XBRL context to be used with an iXBRL tag for the Bro or Map. </w:t>
            </w:r>
            <w:r w:rsidR="009F3452">
              <w:t>Context values typically don’t change much going down the tree, so can be inherited from parent Set values often all the way back up to the Level 0 Set. Export leaves out lower level values if they haven’t</w:t>
            </w:r>
            <w:r w:rsidR="00171DC3">
              <w:t xml:space="preserve"> changed</w:t>
            </w:r>
            <w:r w:rsidR="009F3452">
              <w:t>.</w:t>
            </w:r>
          </w:p>
          <w:p w:rsidR="005B5DCC" w:rsidRDefault="005B5DCC" w:rsidP="00465B39">
            <w:r>
              <w:t>The allowable values are:</w:t>
            </w:r>
          </w:p>
          <w:p w:rsidR="005B5DCC" w:rsidRDefault="005B5DCC" w:rsidP="00C3437C">
            <w:pPr>
              <w:pStyle w:val="ListBullet"/>
              <w:ind w:left="1680" w:hanging="1680"/>
            </w:pPr>
            <w:bookmarkStart w:id="0" w:name="_GoBack"/>
            <w:bookmarkEnd w:id="0"/>
            <w:r w:rsidRPr="000F43CB">
              <w:t>Period</w:t>
            </w:r>
            <w:r>
              <w:tab/>
            </w:r>
            <w:r>
              <w:tab/>
            </w:r>
            <w:r>
              <w:tab/>
              <w:t xml:space="preserve">Default that applies to most Bros whether the </w:t>
            </w:r>
            <w:proofErr w:type="spellStart"/>
            <w:r>
              <w:t>Tx</w:t>
            </w:r>
            <w:proofErr w:type="spellEnd"/>
            <w:r>
              <w:t xml:space="preserve"> Period is Instant or Duration</w:t>
            </w:r>
          </w:p>
          <w:p w:rsidR="005B5DCC" w:rsidRDefault="005B5DCC" w:rsidP="00465B39">
            <w:pPr>
              <w:pStyle w:val="ListBullet"/>
            </w:pPr>
            <w:r w:rsidRPr="000F43CB">
              <w:t>Officer</w:t>
            </w:r>
            <w:r>
              <w:tab/>
            </w:r>
            <w:r>
              <w:tab/>
            </w:r>
            <w:r>
              <w:tab/>
              <w:t>Officer related Bro e.g. Company Secretary, Director etc</w:t>
            </w:r>
          </w:p>
          <w:p w:rsidR="005B5DCC" w:rsidRDefault="005B5DCC" w:rsidP="00465B39">
            <w:pPr>
              <w:pStyle w:val="ListBullet"/>
            </w:pPr>
            <w:proofErr w:type="spellStart"/>
            <w:r w:rsidRPr="000F43CB">
              <w:t>AllOfficers</w:t>
            </w:r>
            <w:proofErr w:type="spellEnd"/>
            <w:r>
              <w:tab/>
            </w:r>
            <w:r>
              <w:tab/>
              <w:t>Officer in aggregate form. ‘Officer’ can become ‘</w:t>
            </w:r>
            <w:proofErr w:type="spellStart"/>
            <w:r>
              <w:t>AllOfficers</w:t>
            </w:r>
            <w:proofErr w:type="spellEnd"/>
            <w:r>
              <w:t>’</w:t>
            </w:r>
          </w:p>
          <w:p w:rsidR="005B5DCC" w:rsidRDefault="005B5DCC" w:rsidP="00465B39">
            <w:pPr>
              <w:pStyle w:val="ListBullet"/>
            </w:pPr>
            <w:r w:rsidRPr="000F43CB">
              <w:t>TPA</w:t>
            </w:r>
            <w:r>
              <w:tab/>
            </w:r>
            <w:r>
              <w:tab/>
            </w:r>
            <w:r>
              <w:tab/>
            </w:r>
            <w:r>
              <w:tab/>
              <w:t>Third Party Agent – Accountants or Auditors</w:t>
            </w:r>
          </w:p>
          <w:p w:rsidR="005B5DCC" w:rsidRDefault="005B5DCC" w:rsidP="00465B39">
            <w:pPr>
              <w:pStyle w:val="ListBullet"/>
            </w:pPr>
            <w:proofErr w:type="spellStart"/>
            <w:r w:rsidRPr="000F43CB">
              <w:t>RegOffice</w:t>
            </w:r>
            <w:proofErr w:type="spellEnd"/>
            <w:r>
              <w:tab/>
            </w:r>
            <w:r>
              <w:tab/>
              <w:t>Specific to Registered Office Bros</w:t>
            </w:r>
          </w:p>
          <w:p w:rsidR="005B5DCC" w:rsidRPr="003454DF" w:rsidRDefault="005B5DCC" w:rsidP="008643BF">
            <w:pPr>
              <w:pStyle w:val="ListBullet"/>
            </w:pPr>
            <w:proofErr w:type="spellStart"/>
            <w:r w:rsidRPr="000F43CB">
              <w:t>UkCountry</w:t>
            </w:r>
            <w:proofErr w:type="spellEnd"/>
            <w:r>
              <w:tab/>
            </w:r>
            <w:r>
              <w:tab/>
              <w:t>Specific to Country of Incorporation Bro</w:t>
            </w:r>
          </w:p>
        </w:tc>
      </w:tr>
      <w:tr w:rsidR="005B5DCC" w:rsidTr="009555CA">
        <w:tc>
          <w:tcPr>
            <w:tcW w:w="1295" w:type="dxa"/>
            <w:shd w:val="clear" w:color="auto" w:fill="EDFFCD"/>
          </w:tcPr>
          <w:p w:rsidR="005B5DCC" w:rsidRDefault="005B5DCC" w:rsidP="004031FF">
            <w:r>
              <w:t>Zones</w:t>
            </w:r>
          </w:p>
        </w:tc>
        <w:tc>
          <w:tcPr>
            <w:tcW w:w="634" w:type="dxa"/>
            <w:shd w:val="clear" w:color="auto" w:fill="EDFFCD"/>
          </w:tcPr>
          <w:p w:rsidR="005B5DCC" w:rsidRDefault="005B5DCC" w:rsidP="00F8310B">
            <w:pPr>
              <w:jc w:val="center"/>
            </w:pPr>
            <w:r>
              <w:t>E</w:t>
            </w:r>
          </w:p>
        </w:tc>
        <w:tc>
          <w:tcPr>
            <w:tcW w:w="8549" w:type="dxa"/>
            <w:shd w:val="clear" w:color="auto" w:fill="EDFFCD"/>
          </w:tcPr>
          <w:p w:rsidR="005B5DCC" w:rsidRDefault="005B5DCC" w:rsidP="00A64672">
            <w:pPr>
              <w:pStyle w:val="NormSpace"/>
            </w:pPr>
            <w:proofErr w:type="gramStart"/>
            <w:r>
              <w:t>Zones is</w:t>
            </w:r>
            <w:proofErr w:type="gramEnd"/>
            <w:r>
              <w:t xml:space="preserve"> a comma separated list by Ref of up to 10 zones which apply to the Bro.</w:t>
            </w:r>
          </w:p>
          <w:p w:rsidR="005B5DCC" w:rsidRDefault="005B5DCC" w:rsidP="00A24BAA">
            <w:pPr>
              <w:pStyle w:val="NormSpace"/>
            </w:pPr>
            <w:r>
              <w:lastRenderedPageBreak/>
              <w:t xml:space="preserve">See Braiins </w:t>
            </w:r>
            <w:proofErr w:type="spellStart"/>
            <w:r>
              <w:t>Adim</w:t>
            </w:r>
            <w:proofErr w:type="spellEnd"/>
            <w:r>
              <w:t xml:space="preserve"> Zones to list or edit Zones.</w:t>
            </w:r>
          </w:p>
          <w:p w:rsidR="005B5DCC" w:rsidRDefault="005B5DCC" w:rsidP="00A24BAA">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5B5DCC" w:rsidRDefault="005B5DCC"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5B5DCC" w:rsidTr="009555CA">
        <w:tc>
          <w:tcPr>
            <w:tcW w:w="1295" w:type="dxa"/>
            <w:shd w:val="clear" w:color="auto" w:fill="EDFFCD"/>
          </w:tcPr>
          <w:p w:rsidR="005B5DCC" w:rsidRDefault="005B5DCC" w:rsidP="00D81E8D">
            <w:r>
              <w:lastRenderedPageBreak/>
              <w:t>Order</w:t>
            </w:r>
          </w:p>
        </w:tc>
        <w:tc>
          <w:tcPr>
            <w:tcW w:w="634" w:type="dxa"/>
            <w:shd w:val="clear" w:color="auto" w:fill="EDFFCD"/>
          </w:tcPr>
          <w:p w:rsidR="005B5DCC" w:rsidRDefault="005B5DCC" w:rsidP="00D81E8D">
            <w:pPr>
              <w:jc w:val="center"/>
            </w:pPr>
            <w:r>
              <w:t>E</w:t>
            </w:r>
          </w:p>
        </w:tc>
        <w:tc>
          <w:tcPr>
            <w:tcW w:w="8549" w:type="dxa"/>
            <w:shd w:val="clear" w:color="auto" w:fill="EDFFCD"/>
          </w:tcPr>
          <w:p w:rsidR="005B5DCC" w:rsidRDefault="005B5DCC" w:rsidP="004957E9">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As of 10 October 2011 no RG statement makes use of this property.</w:t>
            </w:r>
          </w:p>
        </w:tc>
      </w:tr>
      <w:tr w:rsidR="005B5DCC" w:rsidTr="008B4383">
        <w:trPr>
          <w:cantSplit/>
        </w:trPr>
        <w:tc>
          <w:tcPr>
            <w:tcW w:w="1295" w:type="dxa"/>
            <w:shd w:val="clear" w:color="auto" w:fill="FFFFCC"/>
          </w:tcPr>
          <w:p w:rsidR="005B5DCC" w:rsidRDefault="005B5DCC" w:rsidP="004031FF">
            <w:proofErr w:type="spellStart"/>
            <w:r>
              <w:t>Descr</w:t>
            </w:r>
            <w:proofErr w:type="spellEnd"/>
          </w:p>
        </w:tc>
        <w:tc>
          <w:tcPr>
            <w:tcW w:w="634" w:type="dxa"/>
            <w:shd w:val="clear" w:color="auto" w:fill="FFFFCC"/>
          </w:tcPr>
          <w:p w:rsidR="005B5DCC" w:rsidRDefault="005B5DCC" w:rsidP="005A1F53">
            <w:pPr>
              <w:jc w:val="center"/>
            </w:pPr>
            <w:r>
              <w:t>B</w:t>
            </w:r>
          </w:p>
        </w:tc>
        <w:tc>
          <w:tcPr>
            <w:tcW w:w="8549" w:type="dxa"/>
            <w:shd w:val="clear" w:color="auto" w:fill="FFFFCC"/>
          </w:tcPr>
          <w:p w:rsidR="005B5DCC" w:rsidRDefault="005B5DCC"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5B5DCC" w:rsidRDefault="005B5DCC" w:rsidP="00A64672">
            <w:pPr>
              <w:pStyle w:val="NormSpace"/>
            </w:pPr>
            <w:r>
              <w:t>The default value for ‘</w:t>
            </w:r>
            <w:proofErr w:type="spellStart"/>
            <w:r>
              <w:t>Descr</w:t>
            </w:r>
            <w:proofErr w:type="spellEnd"/>
            <w:r>
              <w:t xml:space="preserve">’ for a taxonomy based Bro is the taxonomy element’s standard label which is given in the next column, I </w:t>
            </w:r>
            <w:proofErr w:type="spellStart"/>
            <w:r>
              <w:t>Tx</w:t>
            </w:r>
            <w:proofErr w:type="spellEnd"/>
            <w:r>
              <w:t xml:space="preserve"> </w:t>
            </w:r>
            <w:proofErr w:type="spellStart"/>
            <w:r>
              <w:t>Std</w:t>
            </w:r>
            <w:proofErr w:type="spellEnd"/>
            <w:r>
              <w:t xml:space="preserve"> Label.</w:t>
            </w:r>
          </w:p>
          <w:p w:rsidR="005B5DCC" w:rsidRDefault="005B5DCC" w:rsidP="00F7780A">
            <w:pPr>
              <w:pStyle w:val="NormSpace"/>
            </w:pPr>
            <w:r>
              <w:t xml:space="preserve">Only if a description that is different from the taxonomy standard label, or if a description for </w:t>
            </w:r>
            <w:proofErr w:type="gramStart"/>
            <w:r>
              <w:t>a non</w:t>
            </w:r>
            <w:proofErr w:type="gramEnd"/>
            <w:r>
              <w:t xml:space="preserve">-taxonomy based Bro is required, should the </w:t>
            </w:r>
            <w:proofErr w:type="spellStart"/>
            <w:r>
              <w:t>Descr</w:t>
            </w:r>
            <w:proofErr w:type="spellEnd"/>
            <w:r>
              <w:t xml:space="preserve"> column have a value.</w:t>
            </w:r>
          </w:p>
          <w:p w:rsidR="00F7780A" w:rsidRDefault="00F7780A" w:rsidP="00F7780A">
            <w:r>
              <w:t xml:space="preserve">If the </w:t>
            </w:r>
            <w:proofErr w:type="spellStart"/>
            <w:r>
              <w:t>Descr</w:t>
            </w:r>
            <w:proofErr w:type="spellEnd"/>
            <w:r>
              <w:t xml:space="preserve"> property of </w:t>
            </w:r>
            <w:proofErr w:type="gramStart"/>
            <w:r>
              <w:t>a non</w:t>
            </w:r>
            <w:proofErr w:type="gramEnd"/>
            <w:r>
              <w:t xml:space="preserve">-taxonomy based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5B5DCC" w:rsidTr="008B4383">
        <w:trPr>
          <w:cantSplit/>
        </w:trPr>
        <w:tc>
          <w:tcPr>
            <w:tcW w:w="1295" w:type="dxa"/>
            <w:shd w:val="clear" w:color="auto" w:fill="FFFFCC"/>
          </w:tcPr>
          <w:p w:rsidR="005B5DCC" w:rsidRDefault="005B5DCC" w:rsidP="004031FF">
            <w:r>
              <w:t>Comment</w:t>
            </w:r>
          </w:p>
        </w:tc>
        <w:tc>
          <w:tcPr>
            <w:tcW w:w="634" w:type="dxa"/>
            <w:shd w:val="clear" w:color="auto" w:fill="FFFFCC"/>
          </w:tcPr>
          <w:p w:rsidR="005B5DCC" w:rsidRDefault="005B5DCC" w:rsidP="005A1F53">
            <w:pPr>
              <w:jc w:val="center"/>
            </w:pPr>
            <w:r>
              <w:t>B</w:t>
            </w:r>
          </w:p>
        </w:tc>
        <w:tc>
          <w:tcPr>
            <w:tcW w:w="8549" w:type="dxa"/>
            <w:shd w:val="clear" w:color="auto" w:fill="FFFFCC"/>
          </w:tcPr>
          <w:p w:rsidR="005B5DCC" w:rsidRDefault="005B5DCC" w:rsidP="00621F58">
            <w:pPr>
              <w:pStyle w:val="NormSpace"/>
            </w:pPr>
            <w:r>
              <w:t xml:space="preserve">Optional free form comment text of up to </w:t>
            </w:r>
            <w:r w:rsidR="009F3452">
              <w:t>65,365</w:t>
            </w:r>
            <w:r>
              <w:t xml:space="preserve"> characters in length. Comments are included in Bro Exports, are shown by Bros Lookup, and are available as an optional column in Bros List.</w:t>
            </w:r>
          </w:p>
          <w:p w:rsidR="00621F58" w:rsidRDefault="00621F58" w:rsidP="00621F58">
            <w:r>
              <w:t>Also, w</w:t>
            </w:r>
            <w:r>
              <w:t>hole rows may be commented out by starting them with ‘#’, ‘;’ or ‘//’. Import will skip such rows but preserve them (with column detail kept) for a subsequent Export. This can be useful during development e.g. if a Check Bro or Slave Master hasn’t been defined yet.</w:t>
            </w:r>
          </w:p>
        </w:tc>
      </w:tr>
      <w:tr w:rsidR="005B5DCC" w:rsidTr="00DE6B6B">
        <w:tc>
          <w:tcPr>
            <w:tcW w:w="1295" w:type="dxa"/>
          </w:tcPr>
          <w:p w:rsidR="005B5DCC" w:rsidRDefault="005B5DCC" w:rsidP="007B4CFD">
            <w:r>
              <w:t xml:space="preserve">I </w:t>
            </w:r>
            <w:proofErr w:type="spellStart"/>
            <w:r>
              <w:t>Tx</w:t>
            </w:r>
            <w:proofErr w:type="spellEnd"/>
            <w:r>
              <w:t xml:space="preserve"> </w:t>
            </w:r>
            <w:proofErr w:type="spellStart"/>
            <w:r>
              <w:t>Std</w:t>
            </w:r>
            <w:proofErr w:type="spellEnd"/>
            <w:r>
              <w:t xml:space="preserve"> Label</w:t>
            </w:r>
          </w:p>
        </w:tc>
        <w:tc>
          <w:tcPr>
            <w:tcW w:w="634" w:type="dxa"/>
          </w:tcPr>
          <w:p w:rsidR="005B5DCC" w:rsidRDefault="005B5DCC" w:rsidP="005A1F53">
            <w:pPr>
              <w:jc w:val="center"/>
            </w:pPr>
            <w:r>
              <w:t>I</w:t>
            </w:r>
          </w:p>
        </w:tc>
        <w:tc>
          <w:tcPr>
            <w:tcW w:w="8549" w:type="dxa"/>
          </w:tcPr>
          <w:p w:rsidR="005B5DCC" w:rsidRDefault="005B5DCC" w:rsidP="002F090D">
            <w:r>
              <w:t xml:space="preserve">The standard label of a taxonomy based Bro. See the previous column </w:t>
            </w:r>
            <w:proofErr w:type="spellStart"/>
            <w:r>
              <w:t>Descr</w:t>
            </w:r>
            <w:proofErr w:type="spellEnd"/>
            <w:r>
              <w:t xml:space="preserve"> for the relevance of this.</w:t>
            </w:r>
          </w:p>
        </w:tc>
      </w:tr>
      <w:tr w:rsidR="005B5DCC" w:rsidTr="00DE6B6B">
        <w:tc>
          <w:tcPr>
            <w:tcW w:w="1295" w:type="dxa"/>
          </w:tcPr>
          <w:p w:rsidR="005B5DCC" w:rsidRDefault="005B5DCC" w:rsidP="007B4CFD">
            <w:r>
              <w:t>I Allowable Dims</w:t>
            </w:r>
          </w:p>
        </w:tc>
        <w:tc>
          <w:tcPr>
            <w:tcW w:w="634" w:type="dxa"/>
          </w:tcPr>
          <w:p w:rsidR="005B5DCC" w:rsidRDefault="005B5DCC" w:rsidP="005A1F53">
            <w:pPr>
              <w:jc w:val="center"/>
            </w:pPr>
            <w:r>
              <w:t>I</w:t>
            </w:r>
          </w:p>
        </w:tc>
        <w:tc>
          <w:tcPr>
            <w:tcW w:w="8549" w:type="dxa"/>
          </w:tcPr>
          <w:p w:rsidR="005B5DCC" w:rsidRDefault="005B5DCC" w:rsidP="00B1115D">
            <w:pPr>
              <w:pStyle w:val="NormSpace"/>
            </w:pPr>
            <w:r>
              <w:t>Entries in this column are Info entries generated by the Export.</w:t>
            </w:r>
          </w:p>
          <w:p w:rsidR="005B5DCC" w:rsidRDefault="005B5DCC" w:rsidP="00C65CAB">
            <w:pPr>
              <w:pStyle w:val="NormSpace"/>
            </w:pPr>
            <w:r>
              <w:t xml:space="preserve">Allowable Dims is a comma separated list of the allowable dimensions, by Dimension Id, for a Bro as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w:t>
            </w:r>
            <w:proofErr w:type="spellStart"/>
            <w:r>
              <w:t>Excl</w:t>
            </w:r>
            <w:proofErr w:type="spellEnd"/>
            <w:r>
              <w:t xml:space="preserve"> </w:t>
            </w:r>
            <w:proofErr w:type="spellStart"/>
            <w:r>
              <w:t>DiMeId</w:t>
            </w:r>
            <w:proofErr w:type="spellEnd"/>
            <w:r>
              <w:t xml:space="preserve"> dimension member exclusions are not shown here.</w:t>
            </w:r>
          </w:p>
          <w:p w:rsidR="005B5DCC" w:rsidRDefault="005B5DCC" w:rsidP="006D4434">
            <w:r>
              <w:t xml:space="preserve">Bros without </w:t>
            </w:r>
            <w:proofErr w:type="gramStart"/>
            <w:r>
              <w:t>an</w:t>
            </w:r>
            <w:proofErr w:type="gramEnd"/>
            <w:r>
              <w:t xml:space="preserve"> </w:t>
            </w:r>
            <w:proofErr w:type="spellStart"/>
            <w:r>
              <w:t>HyId</w:t>
            </w:r>
            <w:proofErr w:type="spellEnd"/>
            <w:r>
              <w:t xml:space="preserve"> do not have Allowable Dims.</w:t>
            </w:r>
          </w:p>
        </w:tc>
      </w:tr>
      <w:tr w:rsidR="005B5DCC" w:rsidTr="00DE6B6B">
        <w:tc>
          <w:tcPr>
            <w:tcW w:w="1295" w:type="dxa"/>
          </w:tcPr>
          <w:p w:rsidR="005B5DCC" w:rsidRDefault="005B5DCC" w:rsidP="007B4CFD">
            <w:r>
              <w:t>I Man Dim</w:t>
            </w:r>
          </w:p>
        </w:tc>
        <w:tc>
          <w:tcPr>
            <w:tcW w:w="634" w:type="dxa"/>
          </w:tcPr>
          <w:p w:rsidR="005B5DCC" w:rsidRDefault="005B5DCC" w:rsidP="005A1F53">
            <w:pPr>
              <w:jc w:val="center"/>
            </w:pPr>
            <w:r>
              <w:t>I</w:t>
            </w:r>
          </w:p>
        </w:tc>
        <w:tc>
          <w:tcPr>
            <w:tcW w:w="8549" w:type="dxa"/>
          </w:tcPr>
          <w:p w:rsidR="005B5DCC" w:rsidRDefault="005B5DCC" w:rsidP="00837160">
            <w:pPr>
              <w:pStyle w:val="NormSpace"/>
            </w:pPr>
            <w:r>
              <w:t>Entries in this column are Info entries generated by the Export.</w:t>
            </w:r>
          </w:p>
          <w:p w:rsidR="005B5DCC" w:rsidRDefault="005B5DCC" w:rsidP="00837160">
            <w:pPr>
              <w:pStyle w:val="NormSpace"/>
            </w:pPr>
            <w:r>
              <w:t xml:space="preserve">An entry of M followed by a Dimension Id means that use of </w:t>
            </w:r>
            <w:proofErr w:type="gramStart"/>
            <w:r>
              <w:t>an</w:t>
            </w:r>
            <w:proofErr w:type="gramEnd"/>
            <w:r>
              <w:t xml:space="preserve"> 'M' Type Dimension Member from the given Dim is Mandatory during posting or importing.</w:t>
            </w:r>
          </w:p>
          <w:p w:rsidR="005B5DCC" w:rsidRDefault="005B5DCC" w:rsidP="000E6CA7">
            <w:pPr>
              <w:pStyle w:val="NormSpace"/>
            </w:pPr>
            <w:r>
              <w:t xml:space="preserve">An entry of N followed by a Dimension Id means that use of an 'N' Type Dimension Member from the given Dim is mandatory if a Property Dimension Member is used, but differently from 'M' cases, the N and property references may be omitted meaning 'All' e.g. </w:t>
            </w:r>
            <w:proofErr w:type="spellStart"/>
            <w:r>
              <w:t>Officers.DirectorRemuneration</w:t>
            </w:r>
            <w:proofErr w:type="spellEnd"/>
            <w:r>
              <w:t>.</w:t>
            </w:r>
          </w:p>
          <w:p w:rsidR="005B5DCC" w:rsidRDefault="005B5DCC" w:rsidP="00837160">
            <w:r>
              <w:t xml:space="preserve">If a </w:t>
            </w:r>
            <w:proofErr w:type="spellStart"/>
            <w:r>
              <w:t>DiMeId</w:t>
            </w:r>
            <w:proofErr w:type="spellEnd"/>
            <w:r>
              <w:t xml:space="preserve"> property has been specified this is appended to the Man Dim value as .</w:t>
            </w:r>
            <w:proofErr w:type="spellStart"/>
            <w:r>
              <w:t>nnn</w:t>
            </w:r>
            <w:proofErr w:type="spellEnd"/>
            <w:r>
              <w:t xml:space="preserve"> for a +</w:t>
            </w:r>
            <w:proofErr w:type="spellStart"/>
            <w:r>
              <w:t>ve</w:t>
            </w:r>
            <w:proofErr w:type="spellEnd"/>
            <w:r>
              <w:t xml:space="preserve"> (fixed </w:t>
            </w:r>
            <w:proofErr w:type="spellStart"/>
            <w:r>
              <w:t>DiMeId</w:t>
            </w:r>
            <w:proofErr w:type="spellEnd"/>
            <w:r>
              <w:t>) or {-</w:t>
            </w:r>
            <w:proofErr w:type="spellStart"/>
            <w:r>
              <w:t>nnn</w:t>
            </w:r>
            <w:proofErr w:type="spellEnd"/>
            <w:r>
              <w:t>} for a –</w:t>
            </w:r>
            <w:proofErr w:type="spellStart"/>
            <w:r>
              <w:t>ve</w:t>
            </w:r>
            <w:proofErr w:type="spellEnd"/>
            <w:r>
              <w:t xml:space="preserve"> (excluded </w:t>
            </w:r>
            <w:proofErr w:type="spellStart"/>
            <w:r>
              <w:t>DiMeId</w:t>
            </w:r>
            <w:proofErr w:type="spellEnd"/>
            <w:r>
              <w:t>).</w:t>
            </w:r>
          </w:p>
        </w:tc>
      </w:tr>
      <w:tr w:rsidR="005B5DCC" w:rsidTr="00DE6B6B">
        <w:tc>
          <w:tcPr>
            <w:tcW w:w="1295" w:type="dxa"/>
          </w:tcPr>
          <w:p w:rsidR="005B5DCC" w:rsidRDefault="005B5DCC" w:rsidP="00347CA0">
            <w:r>
              <w:lastRenderedPageBreak/>
              <w:t>I Prop Dim</w:t>
            </w:r>
          </w:p>
        </w:tc>
        <w:tc>
          <w:tcPr>
            <w:tcW w:w="634" w:type="dxa"/>
          </w:tcPr>
          <w:p w:rsidR="005B5DCC" w:rsidRDefault="005B5DCC" w:rsidP="005A1F53">
            <w:pPr>
              <w:jc w:val="center"/>
            </w:pPr>
            <w:r>
              <w:t>I</w:t>
            </w:r>
          </w:p>
        </w:tc>
        <w:tc>
          <w:tcPr>
            <w:tcW w:w="8549" w:type="dxa"/>
          </w:tcPr>
          <w:p w:rsidR="005B5DCC" w:rsidRDefault="005B5DCC" w:rsidP="003A7F2A">
            <w:pPr>
              <w:pStyle w:val="NormSpace"/>
            </w:pPr>
            <w:r>
              <w:t>Entries in this column are Info entries generated by the Export.</w:t>
            </w:r>
          </w:p>
          <w:p w:rsidR="005B5DCC" w:rsidRDefault="005B5DCC" w:rsidP="00D11E60">
            <w:pPr>
              <w:pStyle w:val="NormSpace"/>
            </w:pPr>
            <w:r w:rsidRPr="00B1115D">
              <w:t>A</w:t>
            </w:r>
            <w:r>
              <w:t xml:space="preserve">n entry only occurs in this column </w:t>
            </w:r>
            <w:r w:rsidRPr="00B1115D">
              <w:t>if there is a 'Man Dim' column entry</w:t>
            </w:r>
            <w:r>
              <w:t>.</w:t>
            </w:r>
          </w:p>
          <w:p w:rsidR="005B5DCC" w:rsidRDefault="005B5DCC" w:rsidP="0058435B">
            <w:pPr>
              <w:pStyle w:val="NormSpace"/>
            </w:pPr>
            <w:proofErr w:type="gramStart"/>
            <w:r w:rsidRPr="00B1115D">
              <w:t>A</w:t>
            </w:r>
            <w:proofErr w:type="gramEnd"/>
            <w:r w:rsidRPr="00B1115D">
              <w:t xml:space="preserve"> </w:t>
            </w:r>
            <w:r>
              <w:t xml:space="preserve">entry of a </w:t>
            </w:r>
            <w:r w:rsidRPr="00B1115D">
              <w:t>Dim</w:t>
            </w:r>
            <w:r>
              <w:t xml:space="preserve">ension </w:t>
            </w:r>
            <w:r w:rsidRPr="00B1115D">
              <w:t xml:space="preserve">Id or </w:t>
            </w:r>
            <w:r>
              <w:t xml:space="preserve">a </w:t>
            </w:r>
            <w:r w:rsidRPr="00B1115D">
              <w:t>Dim</w:t>
            </w:r>
            <w:r>
              <w:t xml:space="preserve">ension </w:t>
            </w:r>
            <w:r w:rsidRPr="00B1115D">
              <w:t xml:space="preserve">Ids </w:t>
            </w:r>
            <w:r>
              <w:t>list</w:t>
            </w:r>
            <w:r w:rsidRPr="00B1115D">
              <w:t>, without an 'o' suffix, means that a Property Dimension Member from the given Dim or Dims must be used in conjunction with the M or N Dimension member</w:t>
            </w:r>
            <w:r>
              <w:t xml:space="preserve"> for posting or importing</w:t>
            </w:r>
            <w:r w:rsidRPr="00B1115D">
              <w:t>.</w:t>
            </w:r>
          </w:p>
          <w:p w:rsidR="005B5DCC" w:rsidRDefault="005B5DCC" w:rsidP="0058435B">
            <w:pPr>
              <w:pStyle w:val="NormSpace"/>
            </w:pPr>
            <w:r w:rsidRPr="00B1115D">
              <w:t xml:space="preserve">An </w:t>
            </w:r>
            <w:r>
              <w:t>‘</w:t>
            </w:r>
            <w:r w:rsidRPr="00B1115D">
              <w:t>o</w:t>
            </w:r>
            <w:r>
              <w:t>’</w:t>
            </w:r>
            <w:r w:rsidRPr="00B1115D">
              <w:t xml:space="preserve"> suffix means that use of a Property Dimension Member is optional.</w:t>
            </w:r>
          </w:p>
          <w:p w:rsidR="005B5DCC" w:rsidRDefault="005B5DCC" w:rsidP="009E6ED3">
            <w:r w:rsidRPr="00B1115D">
              <w:t xml:space="preserve">The allowable Property Dimension Members may be restricted or made optional according to the M or N choice, as defined in the </w:t>
            </w:r>
            <w:r>
              <w:t>‘</w:t>
            </w:r>
            <w:r w:rsidRPr="00B1115D">
              <w:t>Prop Type</w:t>
            </w:r>
            <w:r>
              <w:t>’</w:t>
            </w:r>
            <w:r w:rsidRPr="00B1115D">
              <w:t xml:space="preserve"> column of the M or N Dimension Member in the Dimensions Map.</w:t>
            </w:r>
          </w:p>
        </w:tc>
      </w:tr>
      <w:tr w:rsidR="005B5DCC" w:rsidTr="00DE6B6B">
        <w:tc>
          <w:tcPr>
            <w:tcW w:w="1295" w:type="dxa"/>
          </w:tcPr>
          <w:p w:rsidR="005B5DCC" w:rsidRDefault="005B5DCC" w:rsidP="00347CA0">
            <w:r>
              <w:t>I Tuples</w:t>
            </w:r>
          </w:p>
        </w:tc>
        <w:tc>
          <w:tcPr>
            <w:tcW w:w="634" w:type="dxa"/>
          </w:tcPr>
          <w:p w:rsidR="005B5DCC" w:rsidRDefault="005B5DCC" w:rsidP="005A1F53">
            <w:pPr>
              <w:jc w:val="center"/>
            </w:pPr>
            <w:r>
              <w:t>I</w:t>
            </w:r>
          </w:p>
        </w:tc>
        <w:tc>
          <w:tcPr>
            <w:tcW w:w="8549" w:type="dxa"/>
          </w:tcPr>
          <w:p w:rsidR="005B5DCC" w:rsidRDefault="005B5DCC" w:rsidP="002C4A04">
            <w:r>
              <w:t xml:space="preserve">For </w:t>
            </w:r>
            <w:r w:rsidRPr="00841177">
              <w:t xml:space="preserve">taxonomy based Bro </w:t>
            </w:r>
            <w:r>
              <w:t xml:space="preserve">a comma separated list of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 appears in this column for the Tuples of which the taxonomy element is a member.</w:t>
            </w:r>
          </w:p>
        </w:tc>
      </w:tr>
      <w:tr w:rsidR="005B5DCC" w:rsidTr="00DE6B6B">
        <w:tc>
          <w:tcPr>
            <w:tcW w:w="1295" w:type="dxa"/>
          </w:tcPr>
          <w:p w:rsidR="005B5DCC" w:rsidRDefault="005B5DCC" w:rsidP="00A21956">
            <w:r>
              <w:t>I Tag</w:t>
            </w:r>
          </w:p>
        </w:tc>
        <w:tc>
          <w:tcPr>
            <w:tcW w:w="634" w:type="dxa"/>
          </w:tcPr>
          <w:p w:rsidR="005B5DCC" w:rsidRDefault="005B5DCC" w:rsidP="005A1F53">
            <w:pPr>
              <w:jc w:val="center"/>
            </w:pPr>
            <w:r>
              <w:t>I</w:t>
            </w:r>
          </w:p>
        </w:tc>
        <w:tc>
          <w:tcPr>
            <w:tcW w:w="8549" w:type="dxa"/>
          </w:tcPr>
          <w:p w:rsidR="005B5DCC" w:rsidRDefault="005B5DCC" w:rsidP="00A21956">
            <w:proofErr w:type="gramStart"/>
            <w:r>
              <w:t>iXBRL</w:t>
            </w:r>
            <w:proofErr w:type="gramEnd"/>
            <w:r>
              <w:t xml:space="preserve"> tag a taxonomy based Bro’s taxonomy element in the form Name </w:t>
            </w:r>
            <w:proofErr w:type="spellStart"/>
            <w:r>
              <w:t>space:Tx</w:t>
            </w:r>
            <w:proofErr w:type="spellEnd"/>
            <w:r>
              <w:t xml:space="preserve"> Name.</w:t>
            </w:r>
          </w:p>
        </w:tc>
      </w:tr>
      <w:tr w:rsidR="005B5DCC" w:rsidTr="00466326">
        <w:trPr>
          <w:cantSplit/>
        </w:trPr>
        <w:tc>
          <w:tcPr>
            <w:tcW w:w="1295" w:type="dxa"/>
          </w:tcPr>
          <w:p w:rsidR="005B5DCC" w:rsidRDefault="005B5DCC" w:rsidP="00347CA0">
            <w:r>
              <w:t xml:space="preserve">I </w:t>
            </w:r>
            <w:proofErr w:type="spellStart"/>
            <w:r>
              <w:t>Tx</w:t>
            </w:r>
            <w:proofErr w:type="spellEnd"/>
            <w:r>
              <w:t xml:space="preserve"> Type</w:t>
            </w:r>
          </w:p>
        </w:tc>
        <w:tc>
          <w:tcPr>
            <w:tcW w:w="634" w:type="dxa"/>
          </w:tcPr>
          <w:p w:rsidR="005B5DCC" w:rsidRDefault="005B5DCC" w:rsidP="005A1F53">
            <w:pPr>
              <w:jc w:val="center"/>
            </w:pPr>
            <w:r>
              <w:t>I</w:t>
            </w:r>
          </w:p>
        </w:tc>
        <w:tc>
          <w:tcPr>
            <w:tcW w:w="8549" w:type="dxa"/>
          </w:tcPr>
          <w:p w:rsidR="005B5DCC" w:rsidRDefault="005B5DCC" w:rsidP="00F238E8">
            <w:pPr>
              <w:pStyle w:val="NormSpace"/>
            </w:pPr>
            <w:r>
              <w:t>Type of a taxonomy based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5B5DCC" w:rsidTr="002349A1">
              <w:tc>
                <w:tcPr>
                  <w:tcW w:w="4551" w:type="dxa"/>
                </w:tcPr>
                <w:p w:rsidR="005B5DCC" w:rsidRPr="005C398B" w:rsidRDefault="005B5DCC" w:rsidP="00066DCA">
                  <w:pPr>
                    <w:rPr>
                      <w:b/>
                    </w:rPr>
                  </w:pPr>
                  <w:r w:rsidRPr="005C398B">
                    <w:rPr>
                      <w:b/>
                    </w:rPr>
                    <w:t>Taxonomy Type</w:t>
                  </w:r>
                </w:p>
              </w:tc>
              <w:tc>
                <w:tcPr>
                  <w:tcW w:w="1800" w:type="dxa"/>
                </w:tcPr>
                <w:p w:rsidR="005B5DCC" w:rsidRPr="005C398B" w:rsidRDefault="005B5DCC" w:rsidP="009B068B">
                  <w:pPr>
                    <w:rPr>
                      <w:b/>
                    </w:rPr>
                  </w:pPr>
                  <w:r w:rsidRPr="005C398B">
                    <w:rPr>
                      <w:b/>
                    </w:rPr>
                    <w:t>Bro Data Type</w:t>
                  </w:r>
                </w:p>
              </w:tc>
            </w:tr>
            <w:tr w:rsidR="005B5DCC" w:rsidTr="002349A1">
              <w:tc>
                <w:tcPr>
                  <w:tcW w:w="4551" w:type="dxa"/>
                </w:tcPr>
                <w:p w:rsidR="005B5DCC" w:rsidRDefault="005B5DCC" w:rsidP="00066DCA">
                  <w:r>
                    <w:t>None</w:t>
                  </w:r>
                </w:p>
              </w:tc>
              <w:tc>
                <w:tcPr>
                  <w:tcW w:w="1800" w:type="dxa"/>
                </w:tcPr>
                <w:p w:rsidR="005B5DCC" w:rsidRDefault="005B5DCC" w:rsidP="00066DCA">
                  <w:r>
                    <w:t>None</w:t>
                  </w:r>
                </w:p>
              </w:tc>
            </w:tr>
            <w:tr w:rsidR="005B5DCC" w:rsidTr="002349A1">
              <w:tc>
                <w:tcPr>
                  <w:tcW w:w="4551" w:type="dxa"/>
                </w:tcPr>
                <w:p w:rsidR="005B5DCC" w:rsidRDefault="005B5DCC" w:rsidP="00066DCA">
                  <w:r>
                    <w:t>Money</w:t>
                  </w:r>
                </w:p>
              </w:tc>
              <w:tc>
                <w:tcPr>
                  <w:tcW w:w="1800" w:type="dxa"/>
                </w:tcPr>
                <w:p w:rsidR="005B5DCC" w:rsidRDefault="005B5DCC" w:rsidP="00066DCA">
                  <w:r>
                    <w:t>Money</w:t>
                  </w:r>
                </w:p>
              </w:tc>
            </w:tr>
            <w:tr w:rsidR="005B5DCC" w:rsidTr="002349A1">
              <w:tc>
                <w:tcPr>
                  <w:tcW w:w="4551" w:type="dxa"/>
                </w:tcPr>
                <w:p w:rsidR="005B5DCC" w:rsidRDefault="005B5DCC" w:rsidP="00066DCA">
                  <w:r>
                    <w:t>String</w:t>
                  </w:r>
                </w:p>
              </w:tc>
              <w:tc>
                <w:tcPr>
                  <w:tcW w:w="1800" w:type="dxa"/>
                </w:tcPr>
                <w:p w:rsidR="005B5DCC" w:rsidRDefault="005B5DCC" w:rsidP="00066DCA">
                  <w:r>
                    <w:t>String</w:t>
                  </w:r>
                </w:p>
              </w:tc>
            </w:tr>
            <w:tr w:rsidR="005B5DCC" w:rsidTr="002349A1">
              <w:tc>
                <w:tcPr>
                  <w:tcW w:w="4551" w:type="dxa"/>
                </w:tcPr>
                <w:p w:rsidR="005B5DCC" w:rsidRDefault="005B5DCC" w:rsidP="00066DCA">
                  <w:r>
                    <w:t>Boolean</w:t>
                  </w:r>
                </w:p>
              </w:tc>
              <w:tc>
                <w:tcPr>
                  <w:tcW w:w="1800" w:type="dxa"/>
                </w:tcPr>
                <w:p w:rsidR="005B5DCC" w:rsidRDefault="005B5DCC" w:rsidP="00066DCA">
                  <w:r>
                    <w:t>Boolean</w:t>
                  </w:r>
                </w:p>
              </w:tc>
            </w:tr>
            <w:tr w:rsidR="005B5DCC" w:rsidTr="002349A1">
              <w:tc>
                <w:tcPr>
                  <w:tcW w:w="4551" w:type="dxa"/>
                </w:tcPr>
                <w:p w:rsidR="005B5DCC" w:rsidRDefault="005B5DCC" w:rsidP="00066DCA">
                  <w:r>
                    <w:t>Fixed</w:t>
                  </w:r>
                </w:p>
              </w:tc>
              <w:tc>
                <w:tcPr>
                  <w:tcW w:w="1800" w:type="dxa"/>
                </w:tcPr>
                <w:p w:rsidR="005B5DCC" w:rsidRDefault="005B5DCC" w:rsidP="00066DCA">
                  <w:r>
                    <w:t>Boolean</w:t>
                  </w:r>
                </w:p>
              </w:tc>
            </w:tr>
            <w:tr w:rsidR="005B5DCC" w:rsidTr="002349A1">
              <w:tc>
                <w:tcPr>
                  <w:tcW w:w="4551" w:type="dxa"/>
                </w:tcPr>
                <w:p w:rsidR="005B5DCC" w:rsidRDefault="005B5DCC" w:rsidP="00066DCA">
                  <w:r>
                    <w:t>Date</w:t>
                  </w:r>
                </w:p>
              </w:tc>
              <w:tc>
                <w:tcPr>
                  <w:tcW w:w="1800" w:type="dxa"/>
                </w:tcPr>
                <w:p w:rsidR="005B5DCC" w:rsidRDefault="005B5DCC" w:rsidP="00066DCA">
                  <w:r>
                    <w:t>Date</w:t>
                  </w:r>
                </w:p>
              </w:tc>
            </w:tr>
            <w:tr w:rsidR="005B5DCC" w:rsidTr="002349A1">
              <w:tc>
                <w:tcPr>
                  <w:tcW w:w="4551" w:type="dxa"/>
                </w:tcPr>
                <w:p w:rsidR="005B5DCC" w:rsidRDefault="005B5DCC" w:rsidP="00066DCA">
                  <w:r>
                    <w:t>Decimal</w:t>
                  </w:r>
                </w:p>
              </w:tc>
              <w:tc>
                <w:tcPr>
                  <w:tcW w:w="1800" w:type="dxa"/>
                </w:tcPr>
                <w:p w:rsidR="005B5DCC" w:rsidRDefault="005B5DCC" w:rsidP="00066DCA">
                  <w:r>
                    <w:t>Decimal</w:t>
                  </w:r>
                </w:p>
              </w:tc>
            </w:tr>
            <w:tr w:rsidR="005B5DCC" w:rsidTr="002349A1">
              <w:tc>
                <w:tcPr>
                  <w:tcW w:w="4551" w:type="dxa"/>
                </w:tcPr>
                <w:p w:rsidR="005B5DCC" w:rsidRDefault="005B5DCC" w:rsidP="00066DCA">
                  <w:r>
                    <w:t>Integer</w:t>
                  </w:r>
                </w:p>
              </w:tc>
              <w:tc>
                <w:tcPr>
                  <w:tcW w:w="1800" w:type="dxa"/>
                </w:tcPr>
                <w:p w:rsidR="005B5DCC" w:rsidRDefault="005B5DCC" w:rsidP="00066DCA">
                  <w:r>
                    <w:t>Integer</w:t>
                  </w:r>
                </w:p>
              </w:tc>
            </w:tr>
            <w:tr w:rsidR="005B5DCC" w:rsidTr="002349A1">
              <w:tc>
                <w:tcPr>
                  <w:tcW w:w="4551" w:type="dxa"/>
                </w:tcPr>
                <w:p w:rsidR="005B5DCC" w:rsidRDefault="005B5DCC" w:rsidP="00066DCA">
                  <w:proofErr w:type="spellStart"/>
                  <w:r>
                    <w:t>NonZeroDecimal</w:t>
                  </w:r>
                  <w:proofErr w:type="spellEnd"/>
                </w:p>
              </w:tc>
              <w:tc>
                <w:tcPr>
                  <w:tcW w:w="1800" w:type="dxa"/>
                </w:tcPr>
                <w:p w:rsidR="005B5DCC" w:rsidRDefault="005B5DCC" w:rsidP="00066DCA">
                  <w:r>
                    <w:t>Decimal</w:t>
                  </w:r>
                </w:p>
              </w:tc>
            </w:tr>
            <w:tr w:rsidR="005B5DCC" w:rsidTr="002349A1">
              <w:tc>
                <w:tcPr>
                  <w:tcW w:w="4551" w:type="dxa"/>
                </w:tcPr>
                <w:p w:rsidR="005B5DCC" w:rsidRDefault="005B5DCC" w:rsidP="00066DCA">
                  <w:r>
                    <w:t>Share</w:t>
                  </w:r>
                </w:p>
              </w:tc>
              <w:tc>
                <w:tcPr>
                  <w:tcW w:w="1800" w:type="dxa"/>
                </w:tcPr>
                <w:p w:rsidR="005B5DCC" w:rsidRDefault="005B5DCC" w:rsidP="00066DCA">
                  <w:r>
                    <w:t>Share</w:t>
                  </w:r>
                </w:p>
              </w:tc>
            </w:tr>
            <w:tr w:rsidR="005B5DCC" w:rsidTr="002349A1">
              <w:tc>
                <w:tcPr>
                  <w:tcW w:w="4551" w:type="dxa"/>
                </w:tcPr>
                <w:p w:rsidR="005B5DCC" w:rsidRDefault="005B5DCC" w:rsidP="00066DCA">
                  <w:r>
                    <w:t>Percent</w:t>
                  </w:r>
                </w:p>
              </w:tc>
              <w:tc>
                <w:tcPr>
                  <w:tcW w:w="1800" w:type="dxa"/>
                </w:tcPr>
                <w:p w:rsidR="005B5DCC" w:rsidRDefault="005B5DCC" w:rsidP="00066DCA">
                  <w:r>
                    <w:t>Percent</w:t>
                  </w:r>
                </w:p>
              </w:tc>
            </w:tr>
            <w:tr w:rsidR="005B5DCC" w:rsidTr="002349A1">
              <w:tc>
                <w:tcPr>
                  <w:tcW w:w="4551" w:type="dxa"/>
                </w:tcPr>
                <w:p w:rsidR="005B5DCC" w:rsidRDefault="005B5DCC" w:rsidP="00066DCA">
                  <w:proofErr w:type="spellStart"/>
                  <w:r>
                    <w:t>PerShare</w:t>
                  </w:r>
                  <w:proofErr w:type="spellEnd"/>
                </w:p>
              </w:tc>
              <w:tc>
                <w:tcPr>
                  <w:tcW w:w="1800" w:type="dxa"/>
                </w:tcPr>
                <w:p w:rsidR="005B5DCC" w:rsidRDefault="005B5DCC" w:rsidP="00066DCA">
                  <w:proofErr w:type="spellStart"/>
                  <w:r>
                    <w:t>PerShare</w:t>
                  </w:r>
                  <w:proofErr w:type="spellEnd"/>
                </w:p>
              </w:tc>
            </w:tr>
            <w:tr w:rsidR="005B5DCC" w:rsidTr="002349A1">
              <w:tc>
                <w:tcPr>
                  <w:tcW w:w="4551" w:type="dxa"/>
                </w:tcPr>
                <w:p w:rsidR="005B5DCC" w:rsidRDefault="005B5DCC"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5B5DCC" w:rsidRDefault="005B5DCC" w:rsidP="00066DCA">
                  <w:r>
                    <w:t>String</w:t>
                  </w:r>
                </w:p>
              </w:tc>
            </w:tr>
          </w:tbl>
          <w:p w:rsidR="005B5DCC" w:rsidRDefault="005B5DCC" w:rsidP="00066DCA"/>
        </w:tc>
      </w:tr>
      <w:tr w:rsidR="005B5DCC" w:rsidTr="00DE6B6B">
        <w:tc>
          <w:tcPr>
            <w:tcW w:w="1295" w:type="dxa"/>
          </w:tcPr>
          <w:p w:rsidR="005B5DCC" w:rsidRDefault="005B5DCC" w:rsidP="00DF24B6">
            <w:r>
              <w:t xml:space="preserve">I </w:t>
            </w:r>
            <w:proofErr w:type="spellStart"/>
            <w:r>
              <w:t>Tx</w:t>
            </w:r>
            <w:proofErr w:type="spellEnd"/>
            <w:r>
              <w:t xml:space="preserve"> Period</w:t>
            </w:r>
          </w:p>
        </w:tc>
        <w:tc>
          <w:tcPr>
            <w:tcW w:w="634" w:type="dxa"/>
          </w:tcPr>
          <w:p w:rsidR="005B5DCC" w:rsidRDefault="005B5DCC" w:rsidP="005A1F53">
            <w:pPr>
              <w:jc w:val="center"/>
            </w:pPr>
            <w:r>
              <w:t>I</w:t>
            </w:r>
          </w:p>
        </w:tc>
        <w:tc>
          <w:tcPr>
            <w:tcW w:w="8549" w:type="dxa"/>
          </w:tcPr>
          <w:p w:rsidR="005B5DCC" w:rsidRDefault="005B5DCC" w:rsidP="00B230DE">
            <w:pPr>
              <w:pStyle w:val="NormSpace"/>
            </w:pPr>
            <w:r>
              <w:t>Period of a taxonomy based Bro’s taxonomy element.</w:t>
            </w:r>
          </w:p>
          <w:p w:rsidR="005B5DCC" w:rsidRDefault="005B5DCC" w:rsidP="00A94DE2">
            <w:pPr>
              <w:pStyle w:val="NormSpace"/>
            </w:pPr>
            <w:r>
              <w:t xml:space="preserve">The values may be </w:t>
            </w:r>
            <w:r w:rsidRPr="00A94DE2">
              <w:t>Instant</w:t>
            </w:r>
            <w:r>
              <w:t xml:space="preserve"> or </w:t>
            </w:r>
            <w:r w:rsidRPr="00A94DE2">
              <w:t>Duration</w:t>
            </w:r>
            <w:r>
              <w:t>.</w:t>
            </w:r>
          </w:p>
          <w:p w:rsidR="005B5DCC" w:rsidRDefault="005B5DCC" w:rsidP="0077175E">
            <w:r>
              <w:t xml:space="preserve">The Bro’s Context will normally be ‘Period’ for both Instant and Duration </w:t>
            </w:r>
            <w:proofErr w:type="spellStart"/>
            <w:r>
              <w:t>Tx</w:t>
            </w:r>
            <w:proofErr w:type="spellEnd"/>
            <w:r>
              <w:t xml:space="preserve"> elements, unless the Bro is one of those that </w:t>
            </w:r>
            <w:proofErr w:type="gramStart"/>
            <w:r>
              <w:t>has</w:t>
            </w:r>
            <w:proofErr w:type="gramEnd"/>
            <w:r>
              <w:t xml:space="preserve"> a special Context such as the Officer ones.</w:t>
            </w:r>
          </w:p>
        </w:tc>
      </w:tr>
      <w:tr w:rsidR="005B5DCC" w:rsidTr="005960D2">
        <w:trPr>
          <w:cantSplit/>
        </w:trPr>
        <w:tc>
          <w:tcPr>
            <w:tcW w:w="1295" w:type="dxa"/>
          </w:tcPr>
          <w:p w:rsidR="005B5DCC" w:rsidRDefault="005B5DCC" w:rsidP="00CA5543">
            <w:r>
              <w:t xml:space="preserve">I </w:t>
            </w:r>
            <w:proofErr w:type="spellStart"/>
            <w:r>
              <w:t>StartEnd</w:t>
            </w:r>
            <w:proofErr w:type="spellEnd"/>
            <w:r>
              <w:t xml:space="preserve"> Bros</w:t>
            </w:r>
          </w:p>
        </w:tc>
        <w:tc>
          <w:tcPr>
            <w:tcW w:w="634" w:type="dxa"/>
          </w:tcPr>
          <w:p w:rsidR="005B5DCC" w:rsidRDefault="005B5DCC" w:rsidP="005A1F53">
            <w:pPr>
              <w:jc w:val="center"/>
            </w:pPr>
            <w:r>
              <w:t>I</w:t>
            </w:r>
          </w:p>
        </w:tc>
        <w:tc>
          <w:tcPr>
            <w:tcW w:w="8549" w:type="dxa"/>
          </w:tcPr>
          <w:p w:rsidR="005B5DCC" w:rsidRDefault="005B5DCC" w:rsidP="00CA5543">
            <w:r>
              <w:t xml:space="preserve">This column is a repeat of the </w:t>
            </w:r>
            <w:proofErr w:type="spellStart"/>
            <w:r>
              <w:t>StartEnd</w:t>
            </w:r>
            <w:proofErr w:type="spellEnd"/>
            <w:r>
              <w:t xml:space="preserve"> column with the </w:t>
            </w:r>
            <w:proofErr w:type="spellStart"/>
            <w:r w:rsidRPr="002E2346">
              <w:t>StartEnd</w:t>
            </w:r>
            <w:proofErr w:type="spellEnd"/>
            <w:r w:rsidRPr="002E2346">
              <w:t xml:space="preserve"> Sum List</w:t>
            </w:r>
            <w:r>
              <w:t>(</w:t>
            </w:r>
            <w:r w:rsidRPr="002E2346">
              <w:t>s</w:t>
            </w:r>
            <w:r>
              <w:t xml:space="preserve">) shown using Bro Ids rather than </w:t>
            </w:r>
            <w:proofErr w:type="spellStart"/>
            <w:r>
              <w:t>TxIds</w:t>
            </w:r>
            <w:proofErr w:type="spellEnd"/>
            <w:r>
              <w:t xml:space="preserve">. Bros Lookup also gives both forms of the </w:t>
            </w:r>
            <w:proofErr w:type="spellStart"/>
            <w:r>
              <w:t>StartEnd</w:t>
            </w:r>
            <w:proofErr w:type="spellEnd"/>
            <w:r>
              <w:t xml:space="preserve"> Sum Lists. Bros List gives just the </w:t>
            </w:r>
            <w:proofErr w:type="spellStart"/>
            <w:r>
              <w:t>TxId</w:t>
            </w:r>
            <w:proofErr w:type="spellEnd"/>
            <w:r>
              <w:t xml:space="preserve"> form.</w:t>
            </w:r>
          </w:p>
        </w:tc>
      </w:tr>
      <w:tr w:rsidR="005B5DCC" w:rsidTr="00F13A1E">
        <w:trPr>
          <w:cantSplit/>
        </w:trPr>
        <w:tc>
          <w:tcPr>
            <w:tcW w:w="1295" w:type="dxa"/>
          </w:tcPr>
          <w:p w:rsidR="005B5DCC" w:rsidRDefault="005B5DCC" w:rsidP="00DF24B6">
            <w:r>
              <w:t xml:space="preserve">I </w:t>
            </w:r>
            <w:proofErr w:type="spellStart"/>
            <w:r>
              <w:t>Tx</w:t>
            </w:r>
            <w:proofErr w:type="spellEnd"/>
            <w:r>
              <w:t xml:space="preserve"> Sign</w:t>
            </w:r>
          </w:p>
        </w:tc>
        <w:tc>
          <w:tcPr>
            <w:tcW w:w="634" w:type="dxa"/>
          </w:tcPr>
          <w:p w:rsidR="005B5DCC" w:rsidRDefault="005B5DCC" w:rsidP="005A1F53">
            <w:pPr>
              <w:jc w:val="center"/>
            </w:pPr>
            <w:r>
              <w:t>I</w:t>
            </w:r>
          </w:p>
        </w:tc>
        <w:tc>
          <w:tcPr>
            <w:tcW w:w="8549" w:type="dxa"/>
          </w:tcPr>
          <w:p w:rsidR="005B5DCC" w:rsidRDefault="005B5DCC" w:rsidP="00B230DE">
            <w:pPr>
              <w:pStyle w:val="NormSpace"/>
            </w:pPr>
            <w:r>
              <w:t>Sign of a Money taxonomy based Bro’s taxonomy element.</w:t>
            </w:r>
          </w:p>
          <w:p w:rsidR="005B5DCC" w:rsidRDefault="005B5DCC" w:rsidP="001E0235">
            <w:r>
              <w:t>The sign of a Money taxonomy based Bro will usually be the same as this, but it can be different.</w:t>
            </w:r>
          </w:p>
        </w:tc>
      </w:tr>
      <w:tr w:rsidR="005B5DCC" w:rsidTr="00DE6B6B">
        <w:tc>
          <w:tcPr>
            <w:tcW w:w="1295" w:type="dxa"/>
          </w:tcPr>
          <w:p w:rsidR="005B5DCC" w:rsidRDefault="005B5DCC" w:rsidP="00DF24B6">
            <w:r>
              <w:t xml:space="preserve">I </w:t>
            </w:r>
            <w:proofErr w:type="spellStart"/>
            <w:r>
              <w:t>Tx</w:t>
            </w:r>
            <w:proofErr w:type="spellEnd"/>
            <w:r>
              <w:t xml:space="preserve"> </w:t>
            </w:r>
            <w:proofErr w:type="spellStart"/>
            <w:r>
              <w:t>Hys</w:t>
            </w:r>
            <w:proofErr w:type="spellEnd"/>
          </w:p>
        </w:tc>
        <w:tc>
          <w:tcPr>
            <w:tcW w:w="634" w:type="dxa"/>
          </w:tcPr>
          <w:p w:rsidR="005B5DCC" w:rsidRDefault="005B5DCC" w:rsidP="005A1F53">
            <w:pPr>
              <w:jc w:val="center"/>
            </w:pPr>
            <w:r>
              <w:t>I</w:t>
            </w:r>
          </w:p>
        </w:tc>
        <w:tc>
          <w:tcPr>
            <w:tcW w:w="8549" w:type="dxa"/>
          </w:tcPr>
          <w:p w:rsidR="005B5DCC" w:rsidRDefault="005B5DCC" w:rsidP="00D11E70">
            <w:pPr>
              <w:pStyle w:val="NormSpace"/>
            </w:pPr>
            <w:r>
              <w:t>Hypercube or hypercube list of a taxonomy based Bro’s taxonomy element.</w:t>
            </w:r>
          </w:p>
          <w:p w:rsidR="005B5DCC" w:rsidRDefault="005B5DCC" w:rsidP="0062167C">
            <w:r>
              <w:t xml:space="preserve">See also Columns </w:t>
            </w:r>
            <w:proofErr w:type="spellStart"/>
            <w:r>
              <w:t>TxId</w:t>
            </w:r>
            <w:proofErr w:type="spellEnd"/>
            <w:r>
              <w:t xml:space="preserve"> and </w:t>
            </w:r>
            <w:proofErr w:type="spellStart"/>
            <w:r>
              <w:t>HyId</w:t>
            </w:r>
            <w:proofErr w:type="spellEnd"/>
            <w:r>
              <w:t>.</w:t>
            </w:r>
          </w:p>
        </w:tc>
      </w:tr>
      <w:tr w:rsidR="009F3452" w:rsidTr="00DE6B6B">
        <w:tc>
          <w:tcPr>
            <w:tcW w:w="1295" w:type="dxa"/>
          </w:tcPr>
          <w:p w:rsidR="009F3452" w:rsidRDefault="009F3452" w:rsidP="00DF24B6">
            <w:r>
              <w:t xml:space="preserve">I </w:t>
            </w:r>
            <w:proofErr w:type="spellStart"/>
            <w:r>
              <w:t>CheckId</w:t>
            </w:r>
            <w:proofErr w:type="spellEnd"/>
          </w:p>
        </w:tc>
        <w:tc>
          <w:tcPr>
            <w:tcW w:w="634" w:type="dxa"/>
          </w:tcPr>
          <w:p w:rsidR="009F3452" w:rsidRDefault="009F3452" w:rsidP="005A1F53">
            <w:pPr>
              <w:jc w:val="center"/>
            </w:pPr>
            <w:r>
              <w:t>I</w:t>
            </w:r>
          </w:p>
        </w:tc>
        <w:tc>
          <w:tcPr>
            <w:tcW w:w="8549" w:type="dxa"/>
          </w:tcPr>
          <w:p w:rsidR="009F3452" w:rsidRDefault="009F3452" w:rsidP="00D11E70">
            <w:pPr>
              <w:pStyle w:val="NormSpace"/>
            </w:pPr>
            <w:r>
              <w:t xml:space="preserve">The </w:t>
            </w:r>
            <w:proofErr w:type="spellStart"/>
            <w:r>
              <w:t>BroId</w:t>
            </w:r>
            <w:proofErr w:type="spellEnd"/>
            <w:r>
              <w:t xml:space="preserve"> of the a Check Bro.</w:t>
            </w:r>
          </w:p>
        </w:tc>
      </w:tr>
      <w:tr w:rsidR="009F3452" w:rsidTr="00DE6B6B">
        <w:tc>
          <w:tcPr>
            <w:tcW w:w="1295" w:type="dxa"/>
          </w:tcPr>
          <w:p w:rsidR="009F3452" w:rsidRDefault="009F3452" w:rsidP="00DF24B6">
            <w:r>
              <w:lastRenderedPageBreak/>
              <w:t xml:space="preserve">I </w:t>
            </w:r>
            <w:proofErr w:type="spellStart"/>
            <w:r>
              <w:t>MasterId</w:t>
            </w:r>
            <w:proofErr w:type="spellEnd"/>
          </w:p>
        </w:tc>
        <w:tc>
          <w:tcPr>
            <w:tcW w:w="634" w:type="dxa"/>
          </w:tcPr>
          <w:p w:rsidR="009F3452" w:rsidRDefault="009F3452" w:rsidP="005A1F53">
            <w:pPr>
              <w:jc w:val="center"/>
            </w:pPr>
            <w:r>
              <w:t>I</w:t>
            </w:r>
          </w:p>
        </w:tc>
        <w:tc>
          <w:tcPr>
            <w:tcW w:w="8549" w:type="dxa"/>
          </w:tcPr>
          <w:p w:rsidR="009F3452" w:rsidRDefault="009F3452" w:rsidP="00D11E70">
            <w:pPr>
              <w:pStyle w:val="NormSpace"/>
            </w:pPr>
            <w:r>
              <w:t xml:space="preserve">The </w:t>
            </w:r>
            <w:proofErr w:type="spellStart"/>
            <w:r>
              <w:t>BroId</w:t>
            </w:r>
            <w:proofErr w:type="spellEnd"/>
            <w:r>
              <w:t xml:space="preserve"> of a Slave’s Master.</w:t>
            </w:r>
          </w:p>
        </w:tc>
      </w:tr>
      <w:tr w:rsidR="009F3452" w:rsidTr="00DE6B6B">
        <w:tc>
          <w:tcPr>
            <w:tcW w:w="1295" w:type="dxa"/>
          </w:tcPr>
          <w:p w:rsidR="009F3452" w:rsidRDefault="009F3452" w:rsidP="00DF24B6">
            <w:r>
              <w:t>I Slave Ids</w:t>
            </w:r>
          </w:p>
        </w:tc>
        <w:tc>
          <w:tcPr>
            <w:tcW w:w="634" w:type="dxa"/>
          </w:tcPr>
          <w:p w:rsidR="009F3452" w:rsidRDefault="009F3452" w:rsidP="005A1F53">
            <w:pPr>
              <w:jc w:val="center"/>
            </w:pPr>
            <w:r>
              <w:t>I</w:t>
            </w:r>
          </w:p>
        </w:tc>
        <w:tc>
          <w:tcPr>
            <w:tcW w:w="8549" w:type="dxa"/>
          </w:tcPr>
          <w:p w:rsidR="009F3452" w:rsidRDefault="009F3452" w:rsidP="00D11E70">
            <w:pPr>
              <w:pStyle w:val="NormSpace"/>
            </w:pPr>
            <w:r>
              <w:t xml:space="preserve">The </w:t>
            </w:r>
            <w:proofErr w:type="spellStart"/>
            <w:r>
              <w:t>BroId</w:t>
            </w:r>
            <w:proofErr w:type="spellEnd"/>
            <w:r>
              <w:t>(s) of the Slaves of a Master Bro.</w:t>
            </w:r>
          </w:p>
        </w:tc>
      </w:tr>
    </w:tbl>
    <w:p w:rsidR="00B17D50" w:rsidRDefault="00B17D50" w:rsidP="004031FF"/>
    <w:sectPr w:rsidR="00B17D50" w:rsidSect="003D77E6">
      <w:headerReference w:type="default" r:id="rId15"/>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74F" w:rsidRDefault="00BB474F" w:rsidP="004611F1">
      <w:r>
        <w:separator/>
      </w:r>
    </w:p>
  </w:endnote>
  <w:endnote w:type="continuationSeparator" w:id="0">
    <w:p w:rsidR="00BB474F" w:rsidRDefault="00BB474F"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74F" w:rsidRDefault="00BB474F" w:rsidP="004611F1">
      <w:r>
        <w:separator/>
      </w:r>
    </w:p>
  </w:footnote>
  <w:footnote w:type="continuationSeparator" w:id="0">
    <w:p w:rsidR="00BB474F" w:rsidRDefault="00BB474F"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5FB" w:rsidRDefault="004605FB" w:rsidP="00CC4408">
    <w:pPr>
      <w:pStyle w:val="Header"/>
      <w:jc w:val="right"/>
    </w:pPr>
    <w:r>
      <w:fldChar w:fldCharType="begin"/>
    </w:r>
    <w:r>
      <w:instrText xml:space="preserve"> PAGE   \* MERGEFORMAT </w:instrText>
    </w:r>
    <w:r>
      <w:fldChar w:fldCharType="separate"/>
    </w:r>
    <w:r w:rsidR="00171DC3">
      <w:rPr>
        <w:noProof/>
      </w:rPr>
      <w:t>15</w:t>
    </w:r>
    <w:r>
      <w:rPr>
        <w:noProof/>
      </w:rPr>
      <w:fldChar w:fldCharType="end"/>
    </w:r>
    <w:r>
      <w:t xml:space="preserve"> of </w:t>
    </w:r>
    <w:fldSimple w:instr=" NUMPAGES  \* Arabic  \* MERGEFORMAT ">
      <w:r w:rsidR="00171DC3">
        <w:rPr>
          <w:noProof/>
        </w:rPr>
        <w:t>16</w:t>
      </w:r>
    </w:fldSimple>
  </w:p>
  <w:p w:rsidR="004605FB" w:rsidRDefault="004605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1EBF"/>
    <w:rsid w:val="00002C30"/>
    <w:rsid w:val="000033E6"/>
    <w:rsid w:val="000035CA"/>
    <w:rsid w:val="00004F99"/>
    <w:rsid w:val="00005C57"/>
    <w:rsid w:val="0000605D"/>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661A"/>
    <w:rsid w:val="00026696"/>
    <w:rsid w:val="00030737"/>
    <w:rsid w:val="000320CE"/>
    <w:rsid w:val="00035085"/>
    <w:rsid w:val="000350B1"/>
    <w:rsid w:val="000360A6"/>
    <w:rsid w:val="00036E7F"/>
    <w:rsid w:val="00045B5C"/>
    <w:rsid w:val="00045E52"/>
    <w:rsid w:val="00047D87"/>
    <w:rsid w:val="000529B8"/>
    <w:rsid w:val="00052A76"/>
    <w:rsid w:val="00054849"/>
    <w:rsid w:val="00056412"/>
    <w:rsid w:val="00062150"/>
    <w:rsid w:val="00063C33"/>
    <w:rsid w:val="00064011"/>
    <w:rsid w:val="00064C4C"/>
    <w:rsid w:val="00065683"/>
    <w:rsid w:val="00065AD6"/>
    <w:rsid w:val="00066D6E"/>
    <w:rsid w:val="00066DCA"/>
    <w:rsid w:val="00066FC0"/>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49B8"/>
    <w:rsid w:val="00086AB3"/>
    <w:rsid w:val="00087EDC"/>
    <w:rsid w:val="00091AEB"/>
    <w:rsid w:val="00092638"/>
    <w:rsid w:val="00093064"/>
    <w:rsid w:val="000943A8"/>
    <w:rsid w:val="00095510"/>
    <w:rsid w:val="00095667"/>
    <w:rsid w:val="000957E9"/>
    <w:rsid w:val="00095CA8"/>
    <w:rsid w:val="00095DD8"/>
    <w:rsid w:val="0009751E"/>
    <w:rsid w:val="000A03AE"/>
    <w:rsid w:val="000A0F1D"/>
    <w:rsid w:val="000A46A6"/>
    <w:rsid w:val="000A5661"/>
    <w:rsid w:val="000A5A8B"/>
    <w:rsid w:val="000A6CF7"/>
    <w:rsid w:val="000A7335"/>
    <w:rsid w:val="000B02B9"/>
    <w:rsid w:val="000B03F3"/>
    <w:rsid w:val="000B11A3"/>
    <w:rsid w:val="000B166B"/>
    <w:rsid w:val="000B1841"/>
    <w:rsid w:val="000B19FF"/>
    <w:rsid w:val="000B270D"/>
    <w:rsid w:val="000B3AE1"/>
    <w:rsid w:val="000B4A2F"/>
    <w:rsid w:val="000B4F04"/>
    <w:rsid w:val="000B62BC"/>
    <w:rsid w:val="000B7A21"/>
    <w:rsid w:val="000C163E"/>
    <w:rsid w:val="000C447B"/>
    <w:rsid w:val="000C5C34"/>
    <w:rsid w:val="000C64E3"/>
    <w:rsid w:val="000C7B83"/>
    <w:rsid w:val="000C7BCD"/>
    <w:rsid w:val="000D006B"/>
    <w:rsid w:val="000D0420"/>
    <w:rsid w:val="000D0DAD"/>
    <w:rsid w:val="000D18A3"/>
    <w:rsid w:val="000D2A09"/>
    <w:rsid w:val="000D3F2F"/>
    <w:rsid w:val="000D4A94"/>
    <w:rsid w:val="000D4E2F"/>
    <w:rsid w:val="000D54A3"/>
    <w:rsid w:val="000D6565"/>
    <w:rsid w:val="000D7467"/>
    <w:rsid w:val="000D7C65"/>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30FBB"/>
    <w:rsid w:val="00131C18"/>
    <w:rsid w:val="0013259E"/>
    <w:rsid w:val="001339CC"/>
    <w:rsid w:val="00133E0F"/>
    <w:rsid w:val="00134573"/>
    <w:rsid w:val="001355D3"/>
    <w:rsid w:val="001364A8"/>
    <w:rsid w:val="0013661D"/>
    <w:rsid w:val="001405BD"/>
    <w:rsid w:val="00140A4C"/>
    <w:rsid w:val="00140DD0"/>
    <w:rsid w:val="0014269B"/>
    <w:rsid w:val="0014700E"/>
    <w:rsid w:val="00147A21"/>
    <w:rsid w:val="001501B1"/>
    <w:rsid w:val="00150A57"/>
    <w:rsid w:val="001514D0"/>
    <w:rsid w:val="00151948"/>
    <w:rsid w:val="001559F7"/>
    <w:rsid w:val="0015711D"/>
    <w:rsid w:val="001613F3"/>
    <w:rsid w:val="00161502"/>
    <w:rsid w:val="00162877"/>
    <w:rsid w:val="001632DD"/>
    <w:rsid w:val="001652B9"/>
    <w:rsid w:val="00165E63"/>
    <w:rsid w:val="00170AC0"/>
    <w:rsid w:val="00171D0A"/>
    <w:rsid w:val="00171DC3"/>
    <w:rsid w:val="001728F2"/>
    <w:rsid w:val="00175D83"/>
    <w:rsid w:val="001760CB"/>
    <w:rsid w:val="00176725"/>
    <w:rsid w:val="00176EC8"/>
    <w:rsid w:val="00182649"/>
    <w:rsid w:val="00182A38"/>
    <w:rsid w:val="00183B4F"/>
    <w:rsid w:val="00184124"/>
    <w:rsid w:val="001844BC"/>
    <w:rsid w:val="00184B20"/>
    <w:rsid w:val="00185BD3"/>
    <w:rsid w:val="00187D70"/>
    <w:rsid w:val="00187F59"/>
    <w:rsid w:val="00190249"/>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6F0"/>
    <w:rsid w:val="001E0AB8"/>
    <w:rsid w:val="001E0D8A"/>
    <w:rsid w:val="001E2441"/>
    <w:rsid w:val="001E2668"/>
    <w:rsid w:val="001E333F"/>
    <w:rsid w:val="001E692F"/>
    <w:rsid w:val="001F3D7F"/>
    <w:rsid w:val="001F4A02"/>
    <w:rsid w:val="001F4B88"/>
    <w:rsid w:val="002003C2"/>
    <w:rsid w:val="00203475"/>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8364A"/>
    <w:rsid w:val="002837CD"/>
    <w:rsid w:val="00284CB0"/>
    <w:rsid w:val="00285B3F"/>
    <w:rsid w:val="002864FB"/>
    <w:rsid w:val="00286E28"/>
    <w:rsid w:val="00292A38"/>
    <w:rsid w:val="00293114"/>
    <w:rsid w:val="002942E9"/>
    <w:rsid w:val="0029626C"/>
    <w:rsid w:val="00296D94"/>
    <w:rsid w:val="00297BC2"/>
    <w:rsid w:val="002A0BA9"/>
    <w:rsid w:val="002A0BDD"/>
    <w:rsid w:val="002A0E77"/>
    <w:rsid w:val="002A1A4D"/>
    <w:rsid w:val="002A4154"/>
    <w:rsid w:val="002A4FFA"/>
    <w:rsid w:val="002A5840"/>
    <w:rsid w:val="002A741E"/>
    <w:rsid w:val="002A797F"/>
    <w:rsid w:val="002B019B"/>
    <w:rsid w:val="002B3851"/>
    <w:rsid w:val="002B4601"/>
    <w:rsid w:val="002B4723"/>
    <w:rsid w:val="002B4A0A"/>
    <w:rsid w:val="002B711E"/>
    <w:rsid w:val="002C05A6"/>
    <w:rsid w:val="002C09BE"/>
    <w:rsid w:val="002C20E0"/>
    <w:rsid w:val="002C2B44"/>
    <w:rsid w:val="002C4A04"/>
    <w:rsid w:val="002C4CA0"/>
    <w:rsid w:val="002C5306"/>
    <w:rsid w:val="002C5407"/>
    <w:rsid w:val="002C560A"/>
    <w:rsid w:val="002C5C6A"/>
    <w:rsid w:val="002C6F84"/>
    <w:rsid w:val="002C6F89"/>
    <w:rsid w:val="002C70B2"/>
    <w:rsid w:val="002C7AE7"/>
    <w:rsid w:val="002C7CA9"/>
    <w:rsid w:val="002C7F84"/>
    <w:rsid w:val="002D0AA2"/>
    <w:rsid w:val="002D1A5B"/>
    <w:rsid w:val="002D2DA2"/>
    <w:rsid w:val="002D2F1D"/>
    <w:rsid w:val="002D46BA"/>
    <w:rsid w:val="002D4BB3"/>
    <w:rsid w:val="002D5E2F"/>
    <w:rsid w:val="002D7C7C"/>
    <w:rsid w:val="002E00F0"/>
    <w:rsid w:val="002E09BB"/>
    <w:rsid w:val="002E119C"/>
    <w:rsid w:val="002E13C0"/>
    <w:rsid w:val="002E181D"/>
    <w:rsid w:val="002E2346"/>
    <w:rsid w:val="002E29FE"/>
    <w:rsid w:val="002E576B"/>
    <w:rsid w:val="002E6D6C"/>
    <w:rsid w:val="002E7A31"/>
    <w:rsid w:val="002E7F46"/>
    <w:rsid w:val="002F03A0"/>
    <w:rsid w:val="002F090D"/>
    <w:rsid w:val="002F2122"/>
    <w:rsid w:val="002F26CA"/>
    <w:rsid w:val="002F32AA"/>
    <w:rsid w:val="002F3A7B"/>
    <w:rsid w:val="002F5050"/>
    <w:rsid w:val="002F7149"/>
    <w:rsid w:val="002F71F8"/>
    <w:rsid w:val="00300EC8"/>
    <w:rsid w:val="003014C0"/>
    <w:rsid w:val="00301F67"/>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40A48"/>
    <w:rsid w:val="00340ECD"/>
    <w:rsid w:val="00342015"/>
    <w:rsid w:val="0034264C"/>
    <w:rsid w:val="00343CB9"/>
    <w:rsid w:val="00344537"/>
    <w:rsid w:val="003454DF"/>
    <w:rsid w:val="003467B0"/>
    <w:rsid w:val="00347CA0"/>
    <w:rsid w:val="003501BE"/>
    <w:rsid w:val="0035311E"/>
    <w:rsid w:val="003649C1"/>
    <w:rsid w:val="00364A35"/>
    <w:rsid w:val="00364D29"/>
    <w:rsid w:val="003676BB"/>
    <w:rsid w:val="00370171"/>
    <w:rsid w:val="00370E0E"/>
    <w:rsid w:val="00371880"/>
    <w:rsid w:val="00372709"/>
    <w:rsid w:val="00373D7A"/>
    <w:rsid w:val="003756B6"/>
    <w:rsid w:val="003761DF"/>
    <w:rsid w:val="00380496"/>
    <w:rsid w:val="00381C53"/>
    <w:rsid w:val="00383430"/>
    <w:rsid w:val="00385BA8"/>
    <w:rsid w:val="0039121D"/>
    <w:rsid w:val="003913FF"/>
    <w:rsid w:val="00391C74"/>
    <w:rsid w:val="0039204F"/>
    <w:rsid w:val="00392D3B"/>
    <w:rsid w:val="00394056"/>
    <w:rsid w:val="0039449F"/>
    <w:rsid w:val="003961A3"/>
    <w:rsid w:val="00396263"/>
    <w:rsid w:val="00396849"/>
    <w:rsid w:val="00397322"/>
    <w:rsid w:val="003A5D74"/>
    <w:rsid w:val="003A672E"/>
    <w:rsid w:val="003A7762"/>
    <w:rsid w:val="003A78E7"/>
    <w:rsid w:val="003A7F2A"/>
    <w:rsid w:val="003B05B3"/>
    <w:rsid w:val="003B1A06"/>
    <w:rsid w:val="003B7B43"/>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8FE"/>
    <w:rsid w:val="003E6EBB"/>
    <w:rsid w:val="003F0DCF"/>
    <w:rsid w:val="003F0E4F"/>
    <w:rsid w:val="003F2209"/>
    <w:rsid w:val="003F6F0D"/>
    <w:rsid w:val="00400238"/>
    <w:rsid w:val="004003E8"/>
    <w:rsid w:val="00401AD5"/>
    <w:rsid w:val="004031FF"/>
    <w:rsid w:val="00403ADF"/>
    <w:rsid w:val="004058A1"/>
    <w:rsid w:val="00405971"/>
    <w:rsid w:val="00405AFE"/>
    <w:rsid w:val="0041274B"/>
    <w:rsid w:val="004127CF"/>
    <w:rsid w:val="0041475F"/>
    <w:rsid w:val="004150E4"/>
    <w:rsid w:val="00415870"/>
    <w:rsid w:val="00415BB4"/>
    <w:rsid w:val="0042280E"/>
    <w:rsid w:val="004260DC"/>
    <w:rsid w:val="0043016B"/>
    <w:rsid w:val="00430AE1"/>
    <w:rsid w:val="0043181D"/>
    <w:rsid w:val="00433ECB"/>
    <w:rsid w:val="004366D5"/>
    <w:rsid w:val="00437C23"/>
    <w:rsid w:val="00440405"/>
    <w:rsid w:val="00440B11"/>
    <w:rsid w:val="00442100"/>
    <w:rsid w:val="00442123"/>
    <w:rsid w:val="00444305"/>
    <w:rsid w:val="00444918"/>
    <w:rsid w:val="00444DD5"/>
    <w:rsid w:val="00446AED"/>
    <w:rsid w:val="00447BF8"/>
    <w:rsid w:val="004549E2"/>
    <w:rsid w:val="0045511B"/>
    <w:rsid w:val="00455E22"/>
    <w:rsid w:val="004561B5"/>
    <w:rsid w:val="00457818"/>
    <w:rsid w:val="004605FB"/>
    <w:rsid w:val="00461194"/>
    <w:rsid w:val="004611F1"/>
    <w:rsid w:val="00463D4B"/>
    <w:rsid w:val="00465B39"/>
    <w:rsid w:val="00466326"/>
    <w:rsid w:val="004677DE"/>
    <w:rsid w:val="0047643E"/>
    <w:rsid w:val="0047714B"/>
    <w:rsid w:val="0047778E"/>
    <w:rsid w:val="004805E5"/>
    <w:rsid w:val="004812E6"/>
    <w:rsid w:val="00481DF7"/>
    <w:rsid w:val="00482143"/>
    <w:rsid w:val="004832EA"/>
    <w:rsid w:val="00483530"/>
    <w:rsid w:val="00484415"/>
    <w:rsid w:val="0048441A"/>
    <w:rsid w:val="004848BD"/>
    <w:rsid w:val="0048612E"/>
    <w:rsid w:val="00487951"/>
    <w:rsid w:val="00487E11"/>
    <w:rsid w:val="00490884"/>
    <w:rsid w:val="00493AE7"/>
    <w:rsid w:val="004942AF"/>
    <w:rsid w:val="004942B6"/>
    <w:rsid w:val="00494B49"/>
    <w:rsid w:val="00494DA7"/>
    <w:rsid w:val="004957E9"/>
    <w:rsid w:val="00496083"/>
    <w:rsid w:val="0049663E"/>
    <w:rsid w:val="00497BBB"/>
    <w:rsid w:val="00497E91"/>
    <w:rsid w:val="004A076E"/>
    <w:rsid w:val="004A1F30"/>
    <w:rsid w:val="004A258A"/>
    <w:rsid w:val="004A2C75"/>
    <w:rsid w:val="004A4D28"/>
    <w:rsid w:val="004A6361"/>
    <w:rsid w:val="004A67F6"/>
    <w:rsid w:val="004B1B01"/>
    <w:rsid w:val="004B2A84"/>
    <w:rsid w:val="004B3367"/>
    <w:rsid w:val="004B34C8"/>
    <w:rsid w:val="004B4E20"/>
    <w:rsid w:val="004B69DF"/>
    <w:rsid w:val="004C0541"/>
    <w:rsid w:val="004C1828"/>
    <w:rsid w:val="004C1DA7"/>
    <w:rsid w:val="004C41ED"/>
    <w:rsid w:val="004C4E53"/>
    <w:rsid w:val="004C5AD2"/>
    <w:rsid w:val="004C62F7"/>
    <w:rsid w:val="004C737D"/>
    <w:rsid w:val="004C7779"/>
    <w:rsid w:val="004D021C"/>
    <w:rsid w:val="004D4533"/>
    <w:rsid w:val="004D56C7"/>
    <w:rsid w:val="004D5CD9"/>
    <w:rsid w:val="004D6C0E"/>
    <w:rsid w:val="004D7183"/>
    <w:rsid w:val="004E06AD"/>
    <w:rsid w:val="004E08DE"/>
    <w:rsid w:val="004E0F00"/>
    <w:rsid w:val="004E1957"/>
    <w:rsid w:val="004E3256"/>
    <w:rsid w:val="004E353D"/>
    <w:rsid w:val="004E5F71"/>
    <w:rsid w:val="004F6186"/>
    <w:rsid w:val="004F64C5"/>
    <w:rsid w:val="004F6A34"/>
    <w:rsid w:val="00502C52"/>
    <w:rsid w:val="00506FCA"/>
    <w:rsid w:val="00510149"/>
    <w:rsid w:val="00511962"/>
    <w:rsid w:val="005124A8"/>
    <w:rsid w:val="005129D6"/>
    <w:rsid w:val="00513FAB"/>
    <w:rsid w:val="005148EE"/>
    <w:rsid w:val="0051652B"/>
    <w:rsid w:val="00517A69"/>
    <w:rsid w:val="00517CA5"/>
    <w:rsid w:val="00520654"/>
    <w:rsid w:val="005219FB"/>
    <w:rsid w:val="00522768"/>
    <w:rsid w:val="0052364E"/>
    <w:rsid w:val="00524A85"/>
    <w:rsid w:val="00525EAD"/>
    <w:rsid w:val="00526FAA"/>
    <w:rsid w:val="0053086D"/>
    <w:rsid w:val="005334A7"/>
    <w:rsid w:val="00536309"/>
    <w:rsid w:val="00544EEE"/>
    <w:rsid w:val="0054535C"/>
    <w:rsid w:val="005468A7"/>
    <w:rsid w:val="00546CAA"/>
    <w:rsid w:val="00546D5B"/>
    <w:rsid w:val="00550A72"/>
    <w:rsid w:val="005511D2"/>
    <w:rsid w:val="005516D3"/>
    <w:rsid w:val="0055223F"/>
    <w:rsid w:val="00553982"/>
    <w:rsid w:val="005540B5"/>
    <w:rsid w:val="00555962"/>
    <w:rsid w:val="005563AB"/>
    <w:rsid w:val="00557431"/>
    <w:rsid w:val="00557453"/>
    <w:rsid w:val="00560626"/>
    <w:rsid w:val="00561811"/>
    <w:rsid w:val="00562CEF"/>
    <w:rsid w:val="00563295"/>
    <w:rsid w:val="00566A55"/>
    <w:rsid w:val="00566CCE"/>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EB2"/>
    <w:rsid w:val="00593ECD"/>
    <w:rsid w:val="00594D29"/>
    <w:rsid w:val="005960D2"/>
    <w:rsid w:val="0059710F"/>
    <w:rsid w:val="005A02FE"/>
    <w:rsid w:val="005A12B3"/>
    <w:rsid w:val="005A1F53"/>
    <w:rsid w:val="005A21C3"/>
    <w:rsid w:val="005A272A"/>
    <w:rsid w:val="005A323C"/>
    <w:rsid w:val="005A3687"/>
    <w:rsid w:val="005A54EF"/>
    <w:rsid w:val="005A769F"/>
    <w:rsid w:val="005B05FB"/>
    <w:rsid w:val="005B28D0"/>
    <w:rsid w:val="005B2BEC"/>
    <w:rsid w:val="005B30DF"/>
    <w:rsid w:val="005B4A19"/>
    <w:rsid w:val="005B5DCC"/>
    <w:rsid w:val="005B6068"/>
    <w:rsid w:val="005B6D3C"/>
    <w:rsid w:val="005C0593"/>
    <w:rsid w:val="005C1383"/>
    <w:rsid w:val="005C1E5D"/>
    <w:rsid w:val="005C304F"/>
    <w:rsid w:val="005C398B"/>
    <w:rsid w:val="005C5D64"/>
    <w:rsid w:val="005D1037"/>
    <w:rsid w:val="005D254E"/>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4F55"/>
    <w:rsid w:val="005F6B2A"/>
    <w:rsid w:val="0060197E"/>
    <w:rsid w:val="00604E38"/>
    <w:rsid w:val="00605200"/>
    <w:rsid w:val="0060615B"/>
    <w:rsid w:val="00606582"/>
    <w:rsid w:val="00606852"/>
    <w:rsid w:val="006079DA"/>
    <w:rsid w:val="00611031"/>
    <w:rsid w:val="00611625"/>
    <w:rsid w:val="00612670"/>
    <w:rsid w:val="00613016"/>
    <w:rsid w:val="006161F2"/>
    <w:rsid w:val="00617752"/>
    <w:rsid w:val="006206AF"/>
    <w:rsid w:val="00621255"/>
    <w:rsid w:val="0062167C"/>
    <w:rsid w:val="00621C65"/>
    <w:rsid w:val="00621E48"/>
    <w:rsid w:val="00621F58"/>
    <w:rsid w:val="0062393B"/>
    <w:rsid w:val="00623C2C"/>
    <w:rsid w:val="00625D5F"/>
    <w:rsid w:val="00626C37"/>
    <w:rsid w:val="00631A65"/>
    <w:rsid w:val="00631D07"/>
    <w:rsid w:val="00632A02"/>
    <w:rsid w:val="00636F9D"/>
    <w:rsid w:val="006372EE"/>
    <w:rsid w:val="00641ADD"/>
    <w:rsid w:val="00641B24"/>
    <w:rsid w:val="006424A0"/>
    <w:rsid w:val="006437E0"/>
    <w:rsid w:val="0064551D"/>
    <w:rsid w:val="00647D2B"/>
    <w:rsid w:val="00650047"/>
    <w:rsid w:val="006513B6"/>
    <w:rsid w:val="006544CC"/>
    <w:rsid w:val="006555E5"/>
    <w:rsid w:val="00656F33"/>
    <w:rsid w:val="006578B3"/>
    <w:rsid w:val="0066116D"/>
    <w:rsid w:val="00661EBA"/>
    <w:rsid w:val="00663055"/>
    <w:rsid w:val="00663E5E"/>
    <w:rsid w:val="00664BED"/>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5169"/>
    <w:rsid w:val="0068619F"/>
    <w:rsid w:val="00686B4F"/>
    <w:rsid w:val="0068737D"/>
    <w:rsid w:val="00692E09"/>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36A6"/>
    <w:rsid w:val="006E5138"/>
    <w:rsid w:val="006E52C5"/>
    <w:rsid w:val="006E558D"/>
    <w:rsid w:val="006E5C69"/>
    <w:rsid w:val="006E7089"/>
    <w:rsid w:val="006E76F9"/>
    <w:rsid w:val="006E7F39"/>
    <w:rsid w:val="006F4207"/>
    <w:rsid w:val="006F439A"/>
    <w:rsid w:val="006F4F06"/>
    <w:rsid w:val="006F733E"/>
    <w:rsid w:val="007014C1"/>
    <w:rsid w:val="0070255A"/>
    <w:rsid w:val="007054EB"/>
    <w:rsid w:val="007056DC"/>
    <w:rsid w:val="0070606D"/>
    <w:rsid w:val="0070790B"/>
    <w:rsid w:val="0071176F"/>
    <w:rsid w:val="00716186"/>
    <w:rsid w:val="007161A8"/>
    <w:rsid w:val="00720A86"/>
    <w:rsid w:val="00720D29"/>
    <w:rsid w:val="00720FA3"/>
    <w:rsid w:val="00723607"/>
    <w:rsid w:val="00723FDF"/>
    <w:rsid w:val="00724264"/>
    <w:rsid w:val="007242D5"/>
    <w:rsid w:val="007248B0"/>
    <w:rsid w:val="00725D72"/>
    <w:rsid w:val="007275FE"/>
    <w:rsid w:val="007303D5"/>
    <w:rsid w:val="0073222C"/>
    <w:rsid w:val="00732D51"/>
    <w:rsid w:val="0073359A"/>
    <w:rsid w:val="00734255"/>
    <w:rsid w:val="007344EC"/>
    <w:rsid w:val="0073616B"/>
    <w:rsid w:val="007405F7"/>
    <w:rsid w:val="00740DAE"/>
    <w:rsid w:val="0074131F"/>
    <w:rsid w:val="00741D0A"/>
    <w:rsid w:val="007439B6"/>
    <w:rsid w:val="007452F6"/>
    <w:rsid w:val="00745659"/>
    <w:rsid w:val="007459A8"/>
    <w:rsid w:val="00745B3E"/>
    <w:rsid w:val="00745D6B"/>
    <w:rsid w:val="00746176"/>
    <w:rsid w:val="007467C5"/>
    <w:rsid w:val="00750E6A"/>
    <w:rsid w:val="007527D9"/>
    <w:rsid w:val="00752AC7"/>
    <w:rsid w:val="0075381C"/>
    <w:rsid w:val="00753FE8"/>
    <w:rsid w:val="00755A23"/>
    <w:rsid w:val="007569F7"/>
    <w:rsid w:val="007605B0"/>
    <w:rsid w:val="00760632"/>
    <w:rsid w:val="007631BF"/>
    <w:rsid w:val="007640DD"/>
    <w:rsid w:val="00766543"/>
    <w:rsid w:val="007669A7"/>
    <w:rsid w:val="007679A8"/>
    <w:rsid w:val="007716AA"/>
    <w:rsid w:val="0077175E"/>
    <w:rsid w:val="00780285"/>
    <w:rsid w:val="00781462"/>
    <w:rsid w:val="00784169"/>
    <w:rsid w:val="007853E8"/>
    <w:rsid w:val="00785468"/>
    <w:rsid w:val="00785EF3"/>
    <w:rsid w:val="00785F79"/>
    <w:rsid w:val="007868BB"/>
    <w:rsid w:val="00787891"/>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1704"/>
    <w:rsid w:val="007E2994"/>
    <w:rsid w:val="007E34B3"/>
    <w:rsid w:val="007E3A18"/>
    <w:rsid w:val="007E3A2D"/>
    <w:rsid w:val="007E42D0"/>
    <w:rsid w:val="007E4E30"/>
    <w:rsid w:val="007E515E"/>
    <w:rsid w:val="007E5FFD"/>
    <w:rsid w:val="007F1329"/>
    <w:rsid w:val="007F3BB6"/>
    <w:rsid w:val="007F3F40"/>
    <w:rsid w:val="007F4676"/>
    <w:rsid w:val="007F478C"/>
    <w:rsid w:val="007F52ED"/>
    <w:rsid w:val="007F53F5"/>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BF"/>
    <w:rsid w:val="00865B3B"/>
    <w:rsid w:val="00866C48"/>
    <w:rsid w:val="008670E4"/>
    <w:rsid w:val="008728E6"/>
    <w:rsid w:val="00872EE5"/>
    <w:rsid w:val="008818E6"/>
    <w:rsid w:val="00885A9D"/>
    <w:rsid w:val="0089092A"/>
    <w:rsid w:val="0089190F"/>
    <w:rsid w:val="00891BBA"/>
    <w:rsid w:val="00892934"/>
    <w:rsid w:val="00895373"/>
    <w:rsid w:val="008958EA"/>
    <w:rsid w:val="008A2706"/>
    <w:rsid w:val="008A35D1"/>
    <w:rsid w:val="008A3F26"/>
    <w:rsid w:val="008A52B8"/>
    <w:rsid w:val="008A599E"/>
    <w:rsid w:val="008A5D5C"/>
    <w:rsid w:val="008A6D68"/>
    <w:rsid w:val="008A6F04"/>
    <w:rsid w:val="008A729C"/>
    <w:rsid w:val="008A7617"/>
    <w:rsid w:val="008B07AC"/>
    <w:rsid w:val="008B2387"/>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6C43"/>
    <w:rsid w:val="008D7DAF"/>
    <w:rsid w:val="008D7ED7"/>
    <w:rsid w:val="008E266B"/>
    <w:rsid w:val="008E37AA"/>
    <w:rsid w:val="008E53D4"/>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F7"/>
    <w:rsid w:val="009464E6"/>
    <w:rsid w:val="00946726"/>
    <w:rsid w:val="009475DE"/>
    <w:rsid w:val="00947ECE"/>
    <w:rsid w:val="009502A0"/>
    <w:rsid w:val="00953751"/>
    <w:rsid w:val="0095543C"/>
    <w:rsid w:val="009555CA"/>
    <w:rsid w:val="00955850"/>
    <w:rsid w:val="009606F9"/>
    <w:rsid w:val="00960A0B"/>
    <w:rsid w:val="00962327"/>
    <w:rsid w:val="009630E7"/>
    <w:rsid w:val="0096366D"/>
    <w:rsid w:val="00963DDB"/>
    <w:rsid w:val="00964476"/>
    <w:rsid w:val="00964EE2"/>
    <w:rsid w:val="00964FA8"/>
    <w:rsid w:val="009657F9"/>
    <w:rsid w:val="00966150"/>
    <w:rsid w:val="00966B8B"/>
    <w:rsid w:val="00966C92"/>
    <w:rsid w:val="009676F4"/>
    <w:rsid w:val="009749CE"/>
    <w:rsid w:val="00975130"/>
    <w:rsid w:val="00975BC4"/>
    <w:rsid w:val="00980A18"/>
    <w:rsid w:val="0098218B"/>
    <w:rsid w:val="00984743"/>
    <w:rsid w:val="0099080F"/>
    <w:rsid w:val="00991365"/>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99F"/>
    <w:rsid w:val="009A6FAE"/>
    <w:rsid w:val="009B068B"/>
    <w:rsid w:val="009B18D8"/>
    <w:rsid w:val="009B216D"/>
    <w:rsid w:val="009B2E08"/>
    <w:rsid w:val="009B4B7F"/>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DEF"/>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EB9"/>
    <w:rsid w:val="00A249BB"/>
    <w:rsid w:val="00A24BAA"/>
    <w:rsid w:val="00A25071"/>
    <w:rsid w:val="00A306F1"/>
    <w:rsid w:val="00A316B2"/>
    <w:rsid w:val="00A34687"/>
    <w:rsid w:val="00A3540E"/>
    <w:rsid w:val="00A3613E"/>
    <w:rsid w:val="00A377BF"/>
    <w:rsid w:val="00A37A27"/>
    <w:rsid w:val="00A42BB2"/>
    <w:rsid w:val="00A44130"/>
    <w:rsid w:val="00A549D7"/>
    <w:rsid w:val="00A55F31"/>
    <w:rsid w:val="00A61453"/>
    <w:rsid w:val="00A61539"/>
    <w:rsid w:val="00A61AB6"/>
    <w:rsid w:val="00A63811"/>
    <w:rsid w:val="00A64672"/>
    <w:rsid w:val="00A64F92"/>
    <w:rsid w:val="00A66042"/>
    <w:rsid w:val="00A66FA8"/>
    <w:rsid w:val="00A67960"/>
    <w:rsid w:val="00A70100"/>
    <w:rsid w:val="00A731B9"/>
    <w:rsid w:val="00A73E51"/>
    <w:rsid w:val="00A764D0"/>
    <w:rsid w:val="00A82050"/>
    <w:rsid w:val="00A82309"/>
    <w:rsid w:val="00A82DDF"/>
    <w:rsid w:val="00A83C26"/>
    <w:rsid w:val="00A85665"/>
    <w:rsid w:val="00A85AB4"/>
    <w:rsid w:val="00A8634F"/>
    <w:rsid w:val="00A86A22"/>
    <w:rsid w:val="00A87B0F"/>
    <w:rsid w:val="00A903FA"/>
    <w:rsid w:val="00A9095C"/>
    <w:rsid w:val="00A9161D"/>
    <w:rsid w:val="00A9279D"/>
    <w:rsid w:val="00A9296B"/>
    <w:rsid w:val="00A94DE2"/>
    <w:rsid w:val="00AA14A6"/>
    <w:rsid w:val="00AA2FB9"/>
    <w:rsid w:val="00AA39F2"/>
    <w:rsid w:val="00AA4ACD"/>
    <w:rsid w:val="00AA5EED"/>
    <w:rsid w:val="00AA62B7"/>
    <w:rsid w:val="00AA6A08"/>
    <w:rsid w:val="00AB185B"/>
    <w:rsid w:val="00AB2C81"/>
    <w:rsid w:val="00AB3ED7"/>
    <w:rsid w:val="00AB4408"/>
    <w:rsid w:val="00AB46F8"/>
    <w:rsid w:val="00AB61C6"/>
    <w:rsid w:val="00AB6E79"/>
    <w:rsid w:val="00AB7083"/>
    <w:rsid w:val="00AB7FA1"/>
    <w:rsid w:val="00AC0128"/>
    <w:rsid w:val="00AC06C5"/>
    <w:rsid w:val="00AC0C0B"/>
    <w:rsid w:val="00AC2BAF"/>
    <w:rsid w:val="00AC40BA"/>
    <w:rsid w:val="00AC4A7E"/>
    <w:rsid w:val="00AC567C"/>
    <w:rsid w:val="00AC72FC"/>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B009F1"/>
    <w:rsid w:val="00B016A4"/>
    <w:rsid w:val="00B01ED2"/>
    <w:rsid w:val="00B02302"/>
    <w:rsid w:val="00B02FA4"/>
    <w:rsid w:val="00B07F08"/>
    <w:rsid w:val="00B1115D"/>
    <w:rsid w:val="00B12161"/>
    <w:rsid w:val="00B16D73"/>
    <w:rsid w:val="00B17D50"/>
    <w:rsid w:val="00B21085"/>
    <w:rsid w:val="00B2244A"/>
    <w:rsid w:val="00B22AA3"/>
    <w:rsid w:val="00B230DE"/>
    <w:rsid w:val="00B2374A"/>
    <w:rsid w:val="00B23ED7"/>
    <w:rsid w:val="00B244C4"/>
    <w:rsid w:val="00B24A46"/>
    <w:rsid w:val="00B256FD"/>
    <w:rsid w:val="00B26BB9"/>
    <w:rsid w:val="00B27494"/>
    <w:rsid w:val="00B30DC0"/>
    <w:rsid w:val="00B32437"/>
    <w:rsid w:val="00B33927"/>
    <w:rsid w:val="00B33A2F"/>
    <w:rsid w:val="00B33B4F"/>
    <w:rsid w:val="00B40BC4"/>
    <w:rsid w:val="00B41507"/>
    <w:rsid w:val="00B42C60"/>
    <w:rsid w:val="00B43E23"/>
    <w:rsid w:val="00B471F0"/>
    <w:rsid w:val="00B51000"/>
    <w:rsid w:val="00B573B9"/>
    <w:rsid w:val="00B60434"/>
    <w:rsid w:val="00B61729"/>
    <w:rsid w:val="00B62C8A"/>
    <w:rsid w:val="00B63630"/>
    <w:rsid w:val="00B63AD7"/>
    <w:rsid w:val="00B64497"/>
    <w:rsid w:val="00B64923"/>
    <w:rsid w:val="00B66615"/>
    <w:rsid w:val="00B667AC"/>
    <w:rsid w:val="00B67EFA"/>
    <w:rsid w:val="00B7088D"/>
    <w:rsid w:val="00B708E4"/>
    <w:rsid w:val="00B73767"/>
    <w:rsid w:val="00B7553F"/>
    <w:rsid w:val="00B75EEF"/>
    <w:rsid w:val="00B76E94"/>
    <w:rsid w:val="00B83FBD"/>
    <w:rsid w:val="00BA1AF8"/>
    <w:rsid w:val="00BA2D89"/>
    <w:rsid w:val="00BA52B4"/>
    <w:rsid w:val="00BA604F"/>
    <w:rsid w:val="00BA742C"/>
    <w:rsid w:val="00BB334E"/>
    <w:rsid w:val="00BB4174"/>
    <w:rsid w:val="00BB4437"/>
    <w:rsid w:val="00BB474F"/>
    <w:rsid w:val="00BB5601"/>
    <w:rsid w:val="00BB6330"/>
    <w:rsid w:val="00BB66E6"/>
    <w:rsid w:val="00BC1DEF"/>
    <w:rsid w:val="00BC39FF"/>
    <w:rsid w:val="00BC51AC"/>
    <w:rsid w:val="00BC5569"/>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F2001"/>
    <w:rsid w:val="00BF30F0"/>
    <w:rsid w:val="00BF4C7A"/>
    <w:rsid w:val="00BF66F0"/>
    <w:rsid w:val="00BF77DA"/>
    <w:rsid w:val="00C002AF"/>
    <w:rsid w:val="00C014B2"/>
    <w:rsid w:val="00C01ED2"/>
    <w:rsid w:val="00C0333F"/>
    <w:rsid w:val="00C03742"/>
    <w:rsid w:val="00C062F1"/>
    <w:rsid w:val="00C070C7"/>
    <w:rsid w:val="00C072CC"/>
    <w:rsid w:val="00C1030D"/>
    <w:rsid w:val="00C11556"/>
    <w:rsid w:val="00C127EB"/>
    <w:rsid w:val="00C12917"/>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348E"/>
    <w:rsid w:val="00C33613"/>
    <w:rsid w:val="00C3437C"/>
    <w:rsid w:val="00C362ED"/>
    <w:rsid w:val="00C37783"/>
    <w:rsid w:val="00C40682"/>
    <w:rsid w:val="00C41317"/>
    <w:rsid w:val="00C43546"/>
    <w:rsid w:val="00C460B5"/>
    <w:rsid w:val="00C50AF0"/>
    <w:rsid w:val="00C51279"/>
    <w:rsid w:val="00C53986"/>
    <w:rsid w:val="00C540E3"/>
    <w:rsid w:val="00C54A20"/>
    <w:rsid w:val="00C56CC9"/>
    <w:rsid w:val="00C600B7"/>
    <w:rsid w:val="00C600EF"/>
    <w:rsid w:val="00C6096F"/>
    <w:rsid w:val="00C6300F"/>
    <w:rsid w:val="00C6341D"/>
    <w:rsid w:val="00C65CAB"/>
    <w:rsid w:val="00C66298"/>
    <w:rsid w:val="00C73776"/>
    <w:rsid w:val="00C74BBE"/>
    <w:rsid w:val="00C75F87"/>
    <w:rsid w:val="00C76495"/>
    <w:rsid w:val="00C77043"/>
    <w:rsid w:val="00C8594F"/>
    <w:rsid w:val="00C85A85"/>
    <w:rsid w:val="00C86A83"/>
    <w:rsid w:val="00C86C2D"/>
    <w:rsid w:val="00C9053C"/>
    <w:rsid w:val="00C909F5"/>
    <w:rsid w:val="00C91469"/>
    <w:rsid w:val="00C931AD"/>
    <w:rsid w:val="00C942F3"/>
    <w:rsid w:val="00C95883"/>
    <w:rsid w:val="00C97A09"/>
    <w:rsid w:val="00CA0A2D"/>
    <w:rsid w:val="00CA0AD7"/>
    <w:rsid w:val="00CA0B90"/>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D7DB8"/>
    <w:rsid w:val="00CE0E55"/>
    <w:rsid w:val="00CE158A"/>
    <w:rsid w:val="00CE2057"/>
    <w:rsid w:val="00CE28AD"/>
    <w:rsid w:val="00CE2E30"/>
    <w:rsid w:val="00CE49B9"/>
    <w:rsid w:val="00CE4C57"/>
    <w:rsid w:val="00CE527F"/>
    <w:rsid w:val="00CE538C"/>
    <w:rsid w:val="00CF1002"/>
    <w:rsid w:val="00CF166F"/>
    <w:rsid w:val="00CF1C97"/>
    <w:rsid w:val="00CF2BCF"/>
    <w:rsid w:val="00CF32AD"/>
    <w:rsid w:val="00CF32C6"/>
    <w:rsid w:val="00CF3B53"/>
    <w:rsid w:val="00CF59B0"/>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DEF"/>
    <w:rsid w:val="00D26DEC"/>
    <w:rsid w:val="00D26FEC"/>
    <w:rsid w:val="00D311C2"/>
    <w:rsid w:val="00D327DA"/>
    <w:rsid w:val="00D33AF6"/>
    <w:rsid w:val="00D366C1"/>
    <w:rsid w:val="00D37389"/>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B74"/>
    <w:rsid w:val="00D52CCB"/>
    <w:rsid w:val="00D52DDA"/>
    <w:rsid w:val="00D53681"/>
    <w:rsid w:val="00D542DE"/>
    <w:rsid w:val="00D55704"/>
    <w:rsid w:val="00D5739C"/>
    <w:rsid w:val="00D57683"/>
    <w:rsid w:val="00D60133"/>
    <w:rsid w:val="00D612F8"/>
    <w:rsid w:val="00D643BB"/>
    <w:rsid w:val="00D65069"/>
    <w:rsid w:val="00D72384"/>
    <w:rsid w:val="00D733B4"/>
    <w:rsid w:val="00D73499"/>
    <w:rsid w:val="00D739F1"/>
    <w:rsid w:val="00D7614C"/>
    <w:rsid w:val="00D77089"/>
    <w:rsid w:val="00D80965"/>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228C"/>
    <w:rsid w:val="00DA574A"/>
    <w:rsid w:val="00DB010F"/>
    <w:rsid w:val="00DB1919"/>
    <w:rsid w:val="00DB29DB"/>
    <w:rsid w:val="00DB6B99"/>
    <w:rsid w:val="00DC0020"/>
    <w:rsid w:val="00DC09D2"/>
    <w:rsid w:val="00DC0F33"/>
    <w:rsid w:val="00DC2273"/>
    <w:rsid w:val="00DC3211"/>
    <w:rsid w:val="00DC3D3C"/>
    <w:rsid w:val="00DC6969"/>
    <w:rsid w:val="00DC7B7C"/>
    <w:rsid w:val="00DC7C6A"/>
    <w:rsid w:val="00DC7F1D"/>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13C7"/>
    <w:rsid w:val="00DF24B6"/>
    <w:rsid w:val="00DF2524"/>
    <w:rsid w:val="00DF2609"/>
    <w:rsid w:val="00DF3431"/>
    <w:rsid w:val="00DF5A62"/>
    <w:rsid w:val="00DF7D42"/>
    <w:rsid w:val="00E00511"/>
    <w:rsid w:val="00E01BE9"/>
    <w:rsid w:val="00E02BFD"/>
    <w:rsid w:val="00E053D0"/>
    <w:rsid w:val="00E05F4E"/>
    <w:rsid w:val="00E06AE7"/>
    <w:rsid w:val="00E06BFF"/>
    <w:rsid w:val="00E07647"/>
    <w:rsid w:val="00E116F2"/>
    <w:rsid w:val="00E12112"/>
    <w:rsid w:val="00E1266E"/>
    <w:rsid w:val="00E12A7C"/>
    <w:rsid w:val="00E141D8"/>
    <w:rsid w:val="00E16060"/>
    <w:rsid w:val="00E1659A"/>
    <w:rsid w:val="00E2150C"/>
    <w:rsid w:val="00E235B1"/>
    <w:rsid w:val="00E25B0F"/>
    <w:rsid w:val="00E25D98"/>
    <w:rsid w:val="00E268AD"/>
    <w:rsid w:val="00E26AAA"/>
    <w:rsid w:val="00E31828"/>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3FDC"/>
    <w:rsid w:val="00E5448D"/>
    <w:rsid w:val="00E5799C"/>
    <w:rsid w:val="00E60A71"/>
    <w:rsid w:val="00E640CD"/>
    <w:rsid w:val="00E675A9"/>
    <w:rsid w:val="00E67CED"/>
    <w:rsid w:val="00E719D6"/>
    <w:rsid w:val="00E73AB1"/>
    <w:rsid w:val="00E73B2D"/>
    <w:rsid w:val="00E745AA"/>
    <w:rsid w:val="00E75E72"/>
    <w:rsid w:val="00E76639"/>
    <w:rsid w:val="00E76658"/>
    <w:rsid w:val="00E76B53"/>
    <w:rsid w:val="00E76E97"/>
    <w:rsid w:val="00E76F04"/>
    <w:rsid w:val="00E770BA"/>
    <w:rsid w:val="00E77F8B"/>
    <w:rsid w:val="00E81CF6"/>
    <w:rsid w:val="00E83BFE"/>
    <w:rsid w:val="00E843B7"/>
    <w:rsid w:val="00E86D9C"/>
    <w:rsid w:val="00E92D58"/>
    <w:rsid w:val="00E96715"/>
    <w:rsid w:val="00E9680A"/>
    <w:rsid w:val="00E9709B"/>
    <w:rsid w:val="00EA068E"/>
    <w:rsid w:val="00EB0603"/>
    <w:rsid w:val="00EB40BE"/>
    <w:rsid w:val="00EB5EA2"/>
    <w:rsid w:val="00EB792A"/>
    <w:rsid w:val="00EC19B2"/>
    <w:rsid w:val="00EC1B1C"/>
    <w:rsid w:val="00EC1DBA"/>
    <w:rsid w:val="00EC294A"/>
    <w:rsid w:val="00EC30CD"/>
    <w:rsid w:val="00EC42C6"/>
    <w:rsid w:val="00EC4D25"/>
    <w:rsid w:val="00EC7D5B"/>
    <w:rsid w:val="00ED01AA"/>
    <w:rsid w:val="00ED05AA"/>
    <w:rsid w:val="00ED1A5E"/>
    <w:rsid w:val="00ED26D2"/>
    <w:rsid w:val="00ED327B"/>
    <w:rsid w:val="00EE1700"/>
    <w:rsid w:val="00EE2A51"/>
    <w:rsid w:val="00EE58C2"/>
    <w:rsid w:val="00EE5989"/>
    <w:rsid w:val="00EF3094"/>
    <w:rsid w:val="00EF30EB"/>
    <w:rsid w:val="00EF4F20"/>
    <w:rsid w:val="00EF5C4D"/>
    <w:rsid w:val="00EF5FB2"/>
    <w:rsid w:val="00F008C2"/>
    <w:rsid w:val="00F01DF4"/>
    <w:rsid w:val="00F04472"/>
    <w:rsid w:val="00F05802"/>
    <w:rsid w:val="00F06084"/>
    <w:rsid w:val="00F1029E"/>
    <w:rsid w:val="00F11D6E"/>
    <w:rsid w:val="00F13166"/>
    <w:rsid w:val="00F13291"/>
    <w:rsid w:val="00F13A1E"/>
    <w:rsid w:val="00F15517"/>
    <w:rsid w:val="00F15A69"/>
    <w:rsid w:val="00F15DD0"/>
    <w:rsid w:val="00F21FDD"/>
    <w:rsid w:val="00F22391"/>
    <w:rsid w:val="00F238E8"/>
    <w:rsid w:val="00F25CC2"/>
    <w:rsid w:val="00F26611"/>
    <w:rsid w:val="00F32038"/>
    <w:rsid w:val="00F321CD"/>
    <w:rsid w:val="00F3464B"/>
    <w:rsid w:val="00F36B2F"/>
    <w:rsid w:val="00F37600"/>
    <w:rsid w:val="00F4025F"/>
    <w:rsid w:val="00F40920"/>
    <w:rsid w:val="00F40B71"/>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52AB"/>
    <w:rsid w:val="00F930B9"/>
    <w:rsid w:val="00F93E04"/>
    <w:rsid w:val="00F96062"/>
    <w:rsid w:val="00F96405"/>
    <w:rsid w:val="00F96758"/>
    <w:rsid w:val="00FA0961"/>
    <w:rsid w:val="00FA1944"/>
    <w:rsid w:val="00FA345B"/>
    <w:rsid w:val="00FA349D"/>
    <w:rsid w:val="00FA35F8"/>
    <w:rsid w:val="00FA366A"/>
    <w:rsid w:val="00FB0341"/>
    <w:rsid w:val="00FB11F1"/>
    <w:rsid w:val="00FB12A1"/>
    <w:rsid w:val="00FB421D"/>
    <w:rsid w:val="00FB4BF9"/>
    <w:rsid w:val="00FC074D"/>
    <w:rsid w:val="00FC1808"/>
    <w:rsid w:val="00FC42A4"/>
    <w:rsid w:val="00FC48DF"/>
    <w:rsid w:val="00FC5C23"/>
    <w:rsid w:val="00FD51E2"/>
    <w:rsid w:val="00FD6A53"/>
    <w:rsid w:val="00FD6E68"/>
    <w:rsid w:val="00FD7779"/>
    <w:rsid w:val="00FD782C"/>
    <w:rsid w:val="00FE2569"/>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dmin.braiins.com/utils/DimensionsList.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dmin.braiins.com/utils/HypercubesList.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min.braiins.com/utils/TuplesList.ph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admin.braiins.com/utils/DimensionsMap.php" TargetMode="External"/><Relationship Id="rId4" Type="http://schemas.microsoft.com/office/2007/relationships/stylesWithEffects" Target="stylesWithEffects.xml"/><Relationship Id="rId9" Type="http://schemas.openxmlformats.org/officeDocument/2006/relationships/hyperlink" Target="http://admin.braiins.com/utils/TuplesList.php" TargetMode="External"/><Relationship Id="rId14" Type="http://schemas.openxmlformats.org/officeDocument/2006/relationships/hyperlink" Target="http://admin.braiins.com/utils/DimensionsMap.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CF5DC-4454-4434-9B75-A251520F6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414</TotalTime>
  <Pages>16</Pages>
  <Words>6024</Words>
  <Characters>34340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40284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cp:lastModifiedBy>
  <cp:revision>24</cp:revision>
  <cp:lastPrinted>2011-06-15T12:31:00Z</cp:lastPrinted>
  <dcterms:created xsi:type="dcterms:W3CDTF">2012-04-22T23:38:00Z</dcterms:created>
  <dcterms:modified xsi:type="dcterms:W3CDTF">2012-05-31T05:34:00Z</dcterms:modified>
</cp:coreProperties>
</file>