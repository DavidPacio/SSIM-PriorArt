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5967ED" w:rsidP="008F1489">
      <w:pPr>
        <w:jc w:val="right"/>
      </w:pPr>
      <w:r>
        <w:t>6</w:t>
      </w:r>
      <w:r w:rsidR="00EF0DED">
        <w:t xml:space="preserve"> June</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Export modules are intended to allow Braiins Report Objects to be maintained in an Excel spreadsheet.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The 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r w:rsidR="00D33AF6">
        <w:t xml:space="preserve">iXBRL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5967ED" w:rsidP="005967ED">
      <w:pPr>
        <w:rPr>
          <w:i/>
        </w:rPr>
      </w:pPr>
      <w:r w:rsidRPr="005967ED">
        <w:rPr>
          <w:i/>
        </w:rPr>
        <w:t>Bro Exclusivity</w:t>
      </w:r>
    </w:p>
    <w:p w:rsidR="005967ED" w:rsidRDefault="005967ED" w:rsidP="00B12161">
      <w:pPr>
        <w:pStyle w:val="NormSpace"/>
      </w:pPr>
      <w:r>
        <w:t>The Bro tree must contain only one Taxonomy Element, Hypercube, and Tuple combination, unless replicated as a Slave.</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iXBRL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be used by the Report Generator but will not generate an iXBRL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 xml:space="preserve">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structures, and summing.</w:t>
      </w:r>
    </w:p>
    <w:p w:rsidR="00780852" w:rsidRDefault="00780852" w:rsidP="00780852">
      <w:pPr>
        <w:pStyle w:val="NormSpace"/>
      </w:pPr>
      <w:r>
        <w:t xml:space="preserve">A Slave Bro must have the same </w:t>
      </w:r>
      <w:proofErr w:type="spellStart"/>
      <w:r>
        <w:t>TxId</w:t>
      </w:r>
      <w:proofErr w:type="spellEnd"/>
      <w:r>
        <w:t xml:space="preserve"> as its Master, either the same </w:t>
      </w:r>
      <w:proofErr w:type="spellStart"/>
      <w:r>
        <w:t>HyId</w:t>
      </w:r>
      <w:proofErr w:type="spellEnd"/>
      <w:r>
        <w:t xml:space="preserve"> or </w:t>
      </w:r>
      <w:proofErr w:type="gramStart"/>
      <w:r>
        <w:t>an</w:t>
      </w:r>
      <w:proofErr w:type="gramEnd"/>
      <w:r>
        <w:t xml:space="preserve"> </w:t>
      </w:r>
      <w:proofErr w:type="spellStart"/>
      <w:r>
        <w:t>HyId</w:t>
      </w:r>
      <w:proofErr w:type="spellEnd"/>
      <w:r>
        <w:t xml:space="preserve"> which is a subset of the Master’s </w:t>
      </w:r>
      <w:proofErr w:type="spellStart"/>
      <w:r>
        <w:t>HyId</w:t>
      </w:r>
      <w:proofErr w:type="spellEnd"/>
      <w:r>
        <w:t xml:space="preserve">, and the same </w:t>
      </w:r>
      <w:proofErr w:type="spellStart"/>
      <w:r>
        <w:t>TupId</w:t>
      </w:r>
      <w:proofErr w:type="spellEnd"/>
      <w:r>
        <w:t xml:space="preserve"> as the Master’s if the </w:t>
      </w:r>
      <w:proofErr w:type="spellStart"/>
      <w:r>
        <w:t>TxId</w:t>
      </w:r>
      <w:proofErr w:type="spellEnd"/>
      <w:r>
        <w:t xml:space="preserve"> is a Tuple Member.</w:t>
      </w:r>
    </w:p>
    <w:p w:rsidR="00780852" w:rsidRDefault="00780852" w:rsidP="00780852">
      <w:pPr>
        <w:pStyle w:val="NormSpace"/>
      </w:pPr>
      <w:r>
        <w:t>Posting would normally be to the Master Bro, with the master values being replicated to the Slave set as RO. However, if it makes sense according to the Tree structure and how people might traverse the tree to find the Slave versus finding the master, Slave Bros can be posted to if not set to RO, though such entries will be mapped to the Master.</w:t>
      </w:r>
    </w:p>
    <w:p w:rsidR="00780852" w:rsidRDefault="00780852" w:rsidP="00780852">
      <w:pPr>
        <w:pStyle w:val="NormSpace"/>
      </w:pPr>
      <w:r>
        <w:t>A Slave cannot also be a Master, though a Master can have multiple Slaves.</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p>
    <w:p w:rsidR="00780852" w:rsidRDefault="00780852" w:rsidP="00780852">
      <w:pPr>
        <w:pStyle w:val="ListBullet"/>
      </w:pPr>
      <w:r>
        <w:t>RO</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780852" w:rsidP="00780852">
      <w:pPr>
        <w:pStyle w:val="ListBullet"/>
      </w:pPr>
      <w:r>
        <w:t>Context</w:t>
      </w:r>
    </w:p>
    <w:p w:rsidR="00780852" w:rsidRDefault="00780852" w:rsidP="00780852">
      <w:pPr>
        <w:pStyle w:val="ListBullet"/>
      </w:pPr>
      <w:proofErr w:type="spellStart"/>
      <w:r>
        <w:t>ExclDims</w:t>
      </w:r>
      <w:proofErr w:type="spellEnd"/>
    </w:p>
    <w:p w:rsidR="00780852" w:rsidRDefault="00780852" w:rsidP="00780852">
      <w:pPr>
        <w:pStyle w:val="ListBullet"/>
      </w:pPr>
      <w:proofErr w:type="spellStart"/>
      <w:r>
        <w:lastRenderedPageBreak/>
        <w:t>InclDims</w:t>
      </w:r>
      <w:proofErr w:type="spellEnd"/>
    </w:p>
    <w:p w:rsidR="00780852" w:rsidRDefault="00780852" w:rsidP="00780852">
      <w:pPr>
        <w:pStyle w:val="ListBullet"/>
      </w:pPr>
      <w:proofErr w:type="spellStart"/>
      <w:r>
        <w:t>DiMeId</w:t>
      </w:r>
      <w:proofErr w:type="spellEnd"/>
    </w:p>
    <w:p w:rsidR="00780852" w:rsidRDefault="00780852" w:rsidP="00780852">
      <w:pPr>
        <w:pStyle w:val="ListBSpace"/>
      </w:pPr>
      <w:r>
        <w:t>Start/End</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780852" w:rsidP="00780852">
      <w:pPr>
        <w:pStyle w:val="NormSpace"/>
      </w:pPr>
      <w:r>
        <w:t xml:space="preserve">If a Slave Bro that is a Set uses multiple </w:t>
      </w:r>
      <w:proofErr w:type="spellStart"/>
      <w:r>
        <w:t>HyIds</w:t>
      </w:r>
      <w:proofErr w:type="spellEnd"/>
      <w:r>
        <w:t xml:space="preserve">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975BC4">
        <w:t xml:space="preserve">the </w:t>
      </w:r>
      <w:r>
        <w:t>full Bro name</w:t>
      </w:r>
      <w:r w:rsidR="00497BBB">
        <w:t>,</w:t>
      </w:r>
      <w:r>
        <w:t xml:space="preserve"> including dots</w:t>
      </w:r>
      <w:r w:rsidR="0098218B">
        <w:t xml:space="preserve"> between level sections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t>. Only one rule applies about their order</w:t>
      </w:r>
      <w:proofErr w:type="gramStart"/>
      <w:r>
        <w:t>:</w:t>
      </w:r>
      <w:proofErr w:type="gramEnd"/>
      <w:r w:rsidR="0047778E">
        <w:br/>
      </w:r>
      <w:r w:rsidR="00796D28">
        <w:t>-</w:t>
      </w:r>
      <w:r w:rsidR="00E235B1">
        <w:tab/>
      </w:r>
      <w:r w:rsidRPr="009343B7">
        <w:t>A Braiins Dimension reference, if used, must come first. (This is because use of a Braiins Dimension reference can change the applicable allowable dimensions i.e. what is allowable for the other dimension references.)</w:t>
      </w:r>
      <w:r w:rsidR="0047778E">
        <w:br/>
      </w:r>
      <w:r w:rsidR="0047778E" w:rsidRPr="0023462B">
        <w:rPr>
          <w:sz w:val="16"/>
          <w:szCs w:val="16"/>
        </w:rPr>
        <w:br/>
      </w:r>
      <w:r>
        <w:t>Other than that, dimension references can be in any order.</w:t>
      </w:r>
      <w:r w:rsidR="0047778E">
        <w:br/>
      </w:r>
      <w:r w:rsidR="0047778E"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:T.</w:t>
      </w:r>
      <w:r w:rsidR="00780852">
        <w:t>{</w:t>
      </w:r>
      <w:r>
        <w:t>.#</w:t>
      </w:r>
      <w:r w:rsidR="00780852">
        <w:t>}</w:t>
      </w:r>
      <w:r w:rsidR="00000216">
        <w:br/>
      </w:r>
      <w:r>
        <w:t>is a tuple reference where</w:t>
      </w:r>
    </w:p>
    <w:p w:rsidR="000A03AE" w:rsidRDefault="000A03AE" w:rsidP="00563295">
      <w:pPr>
        <w:pStyle w:val="ListBT1"/>
      </w:pPr>
      <w:r>
        <w:t>The "T." acts as a visual reminder that this is a tuple reference. (It is not necessary syntactically.)</w:t>
      </w:r>
    </w:p>
    <w:p w:rsidR="000A03AE" w:rsidRPr="00780852" w:rsidRDefault="000A03AE" w:rsidP="00D82F82">
      <w:pPr>
        <w:pStyle w:val="ListBT1"/>
        <w:spacing w:after="0"/>
        <w:rPr>
          <w:sz w:val="16"/>
          <w:szCs w:val="16"/>
        </w:rPr>
      </w:pPr>
      <w:r>
        <w:t xml:space="preserve"> </w:t>
      </w:r>
      <w:proofErr w:type="gramStart"/>
      <w:r>
        <w:t>{.#</w:t>
      </w:r>
      <w:proofErr w:type="gramEnd"/>
      <w:r>
        <w:t>} is an optional instance number from 1 upwards to refer to a specific tuple instance.</w:t>
      </w:r>
      <w:r w:rsidR="00DD411B">
        <w:br/>
      </w:r>
      <w:r w:rsidR="00415870" w:rsidRPr="00780852">
        <w:rPr>
          <w:sz w:val="16"/>
          <w:szCs w:val="16"/>
        </w:rPr>
        <w:br/>
      </w:r>
      <w:r>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780852">
        <w:rPr>
          <w:sz w:val="16"/>
          <w:szCs w:val="16"/>
        </w:rPr>
        <w:br/>
      </w:r>
      <w:r>
        <w:t>To the RG, with '</w:t>
      </w:r>
      <w:proofErr w:type="gramStart"/>
      <w:r>
        <w:t>.#</w:t>
      </w:r>
      <w:proofErr w:type="gramEnd"/>
      <w:r>
        <w:t>' means a specific tuple instance, and without '.#' means all the instances</w:t>
      </w:r>
      <w:r w:rsidR="009B691D">
        <w:t xml:space="preserve"> i.e. loop </w:t>
      </w:r>
      <w:r w:rsidR="009B691D">
        <w:lastRenderedPageBreak/>
        <w:t>for all instances</w:t>
      </w:r>
      <w:r>
        <w:t>.</w:t>
      </w:r>
      <w:r w:rsidR="00DD411B">
        <w:br/>
      </w:r>
    </w:p>
    <w:p w:rsidR="000A03AE" w:rsidRDefault="000A03AE" w:rsidP="00165E6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 xml:space="preserve">ro Import or </w:t>
      </w:r>
      <w:r w:rsidR="00CE2D1B">
        <w:t xml:space="preserve">Data </w:t>
      </w:r>
      <w:r w:rsidR="00780852">
        <w:t>Importing/Posting</w:t>
      </w:r>
      <w:proofErr w:type="gramStart"/>
      <w:r w:rsidR="00780852">
        <w:t>.</w:t>
      </w:r>
      <w:r>
        <w:t>.</w:t>
      </w:r>
      <w:proofErr w:type="gramEnd"/>
    </w:p>
    <w:p w:rsidR="00150A57" w:rsidRDefault="00273C1F" w:rsidP="00165E63">
      <w:pPr>
        <w:pStyle w:val="ListBT1"/>
      </w:pPr>
      <w:r>
        <w:t>For</w:t>
      </w:r>
      <w:r w:rsidR="004E0F00">
        <w:t xml:space="preserve"> a Bro</w:t>
      </w:r>
      <w:r w:rsidR="00CE2D1B">
        <w:t xml:space="preserve"> involving a Tuple</w:t>
      </w:r>
      <w:r w:rsidR="009B691D">
        <w:t>,</w:t>
      </w:r>
      <w:r w:rsidR="004E0F00">
        <w:t xml:space="preserve"> inclusion of a tuple reference is m</w:t>
      </w:r>
      <w:r>
        <w:t xml:space="preserve">andatory for importing/posting. For the </w:t>
      </w:r>
      <w:r w:rsidR="009B691D">
        <w:t>RG, reference to a Tuple Bro without any tuple reference</w:t>
      </w:r>
      <w:r w:rsidR="00147A21">
        <w:t xml:space="preserve"> means the sum of </w:t>
      </w:r>
      <w:r w:rsidR="00CE2D1B">
        <w:t xml:space="preserve">all instances of </w:t>
      </w:r>
      <w:r w:rsidR="00147A21">
        <w:t xml:space="preserve">the tuple. For </w:t>
      </w:r>
      <w:r w:rsidR="003761DF">
        <w:t xml:space="preserve">a </w:t>
      </w:r>
      <w:r w:rsidR="00147A21">
        <w:t xml:space="preserve">string </w:t>
      </w:r>
      <w:r w:rsidR="003761DF">
        <w:t xml:space="preserve">Tuple Bro </w:t>
      </w:r>
      <w:r w:rsidR="00147A21">
        <w:t xml:space="preserve">it </w:t>
      </w:r>
      <w:r w:rsidR="003761DF">
        <w:t>gives an empty (false) result.</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2B4A0A" w:rsidTr="00CD7DB8">
        <w:tc>
          <w:tcPr>
            <w:tcW w:w="1295" w:type="dxa"/>
          </w:tcPr>
          <w:p w:rsidR="002B4A0A" w:rsidRDefault="002B4A0A" w:rsidP="005967ED">
            <w:r>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xml:space="preserve">, prefaced by its </w:t>
            </w:r>
            <w:proofErr w:type="spellStart"/>
            <w:r w:rsidR="00730D7F">
              <w:t>BroId</w:t>
            </w:r>
            <w:proofErr w:type="spellEnd"/>
            <w:r>
              <w:t>.</w:t>
            </w:r>
            <w:r w:rsidR="00730D7F">
              <w:t xml:space="preserve"> (On a subsequent Import the </w:t>
            </w:r>
            <w:proofErr w:type="spellStart"/>
            <w:r w:rsidR="00730D7F">
              <w:t>BroId</w:t>
            </w:r>
            <w:proofErr w:type="spellEnd"/>
            <w:r w:rsidR="00730D7F">
              <w:t xml:space="preserve"> is ignored as it could change. A following Export will include the new Master </w:t>
            </w:r>
            <w:proofErr w:type="spellStart"/>
            <w:r w:rsidR="00730D7F">
              <w:t>BroId</w:t>
            </w:r>
            <w:proofErr w:type="spellEnd"/>
            <w:r w:rsidR="00730D7F">
              <w:t>.)</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w:t>
            </w:r>
            <w:proofErr w:type="spellStart"/>
            <w:r w:rsidR="00730D7F">
              <w:t>BroId</w:t>
            </w:r>
            <w:proofErr w:type="spellEnd"/>
            <w:r w:rsidR="00730D7F">
              <w:t xml:space="preserve"> is needed.)</w:t>
            </w:r>
            <w:r>
              <w:t xml:space="preserv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w:t>
            </w:r>
            <w:proofErr w:type="spellStart"/>
            <w:r>
              <w:t>TxId</w:t>
            </w:r>
            <w:proofErr w:type="spellEnd"/>
            <w:r w:rsidR="00730D7F">
              <w:t>,</w:t>
            </w:r>
            <w:r>
              <w:t xml:space="preserve"> </w:t>
            </w:r>
            <w:proofErr w:type="spellStart"/>
            <w:r>
              <w:t>HyId</w:t>
            </w:r>
            <w:proofErr w:type="spellEnd"/>
            <w:r w:rsidR="00730D7F">
              <w:t xml:space="preserve">, and if applicable, </w:t>
            </w:r>
            <w:proofErr w:type="spellStart"/>
            <w:r w:rsidR="00730D7F">
              <w:t>TupId</w:t>
            </w:r>
            <w:proofErr w:type="spellEnd"/>
            <w:r>
              <w:t xml:space="preserve"> match. Any other </w:t>
            </w:r>
            <w:r>
              <w:lastRenderedPageBreak/>
              <w:t xml:space="preserve">Bros marked as ‘Slave either by having </w:t>
            </w:r>
            <w:proofErr w:type="gramStart"/>
            <w:r>
              <w:t>‘ Slave’</w:t>
            </w:r>
            <w:proofErr w:type="gramEnd"/>
            <w:r>
              <w:t xml:space="preserve"> as part of their type column, or by also having a value in their Master column, will not be considered when searching for a master match.</w:t>
            </w:r>
          </w:p>
          <w:p w:rsidR="00730D7F" w:rsidRDefault="00730D7F" w:rsidP="005967ED">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80285">
            <w:r>
              <w:t>The maximum length of a Ref field is 48 characters. This is arbitrary and can easily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 xml:space="preserve">ims, and </w:t>
            </w:r>
            <w:proofErr w:type="spellStart"/>
            <w:r w:rsidR="00DC493C">
              <w:t>Excl</w:t>
            </w:r>
            <w:proofErr w:type="spellEnd"/>
            <w:r w:rsidR="00DC493C">
              <w:t xml:space="preserve"> </w:t>
            </w:r>
            <w:proofErr w:type="spellStart"/>
            <w:r w:rsidR="00DC493C">
              <w:t>DiMeId</w:t>
            </w:r>
            <w:proofErr w:type="spellEnd"/>
            <w:r w:rsidR="00DC493C">
              <w:t xml:space="preserve"> Bro properties</w:t>
            </w:r>
            <w:r>
              <w:t>.</w:t>
            </w:r>
          </w:p>
          <w:p w:rsidR="004260DC" w:rsidRDefault="004260DC" w:rsidP="005967ED">
            <w:pPr>
              <w:pStyle w:val="NormSpace"/>
            </w:pPr>
            <w:r>
              <w:lastRenderedPageBreak/>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lastRenderedPageBreak/>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w:t>
            </w:r>
            <w:r>
              <w:t>7,</w:t>
            </w:r>
            <w:r>
              <w:t xml:space="preserve"> 3382</w:t>
            </w:r>
            <w:r>
              <w:t>,</w:t>
            </w:r>
            <w:r>
              <w:t xml:space="preserve"> 5186</w:t>
            </w:r>
            <w:r>
              <w:t>)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w:t>
            </w:r>
            <w:r>
              <w:t>1324</w:t>
            </w:r>
            <w:r>
              <w:t xml:space="preserve">, </w:t>
            </w:r>
            <w:r>
              <w:t>1448</w:t>
            </w:r>
            <w:r>
              <w:t xml:space="preserve">, </w:t>
            </w:r>
            <w:r>
              <w:t>1563</w:t>
            </w:r>
            <w:r>
              <w:t xml:space="preserve">, </w:t>
            </w:r>
            <w:r>
              <w:t>1608</w:t>
            </w:r>
            <w:r>
              <w:t xml:space="preserve">, </w:t>
            </w:r>
            <w:r>
              <w:t>3878</w:t>
            </w:r>
            <w:r>
              <w:t xml:space="preserve">, </w:t>
            </w:r>
            <w:r>
              <w:t>4617</w:t>
            </w:r>
            <w:r>
              <w:t xml:space="preserve">)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F6420A">
            <w:r>
              <w:t>Data Type</w:t>
            </w:r>
          </w:p>
        </w:tc>
        <w:tc>
          <w:tcPr>
            <w:tcW w:w="634" w:type="dxa"/>
            <w:shd w:val="clear" w:color="auto" w:fill="EDFFCD"/>
          </w:tcPr>
          <w:p w:rsidR="00DC493C" w:rsidRDefault="00DC493C" w:rsidP="00F6420A">
            <w:pPr>
              <w:jc w:val="center"/>
            </w:pPr>
            <w:r>
              <w:t>E</w:t>
            </w:r>
          </w:p>
        </w:tc>
        <w:tc>
          <w:tcPr>
            <w:tcW w:w="8549" w:type="dxa"/>
            <w:shd w:val="clear" w:color="auto" w:fill="EDFFCD"/>
          </w:tcPr>
          <w:p w:rsidR="00DC493C" w:rsidRDefault="00DC493C" w:rsidP="00F6420A">
            <w:r>
              <w:t>All Standard Bros have a Data Type, one of:</w:t>
            </w:r>
          </w:p>
          <w:p w:rsidR="00DC493C" w:rsidRDefault="00DC493C" w:rsidP="00F6420A">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F6420A">
            <w:pPr>
              <w:pStyle w:val="ListBullet"/>
            </w:pPr>
            <w:r>
              <w:t>String</w:t>
            </w:r>
          </w:p>
          <w:p w:rsidR="00DC493C" w:rsidRDefault="00DC493C" w:rsidP="00F6420A">
            <w:pPr>
              <w:pStyle w:val="ListBullet"/>
            </w:pPr>
            <w:r>
              <w:t>Integer</w:t>
            </w:r>
          </w:p>
          <w:p w:rsidR="00DC493C" w:rsidRDefault="00DC493C" w:rsidP="00F6420A">
            <w:pPr>
              <w:pStyle w:val="ListBullet"/>
            </w:pPr>
            <w:r>
              <w:t>Money</w:t>
            </w:r>
          </w:p>
          <w:p w:rsidR="00DC493C" w:rsidRDefault="00DC493C" w:rsidP="00F6420A">
            <w:pPr>
              <w:pStyle w:val="ListBullet"/>
            </w:pPr>
            <w:r>
              <w:t>Decimal</w:t>
            </w:r>
          </w:p>
          <w:p w:rsidR="00DC493C" w:rsidRDefault="00DC493C" w:rsidP="00F6420A">
            <w:pPr>
              <w:pStyle w:val="ListBullet"/>
            </w:pPr>
            <w:r>
              <w:t>Date</w:t>
            </w:r>
          </w:p>
          <w:p w:rsidR="00DC493C" w:rsidRDefault="00DC493C" w:rsidP="00F6420A">
            <w:pPr>
              <w:pStyle w:val="ListBullet"/>
            </w:pPr>
            <w:r>
              <w:t>Boolean</w:t>
            </w:r>
          </w:p>
          <w:p w:rsidR="00DC493C" w:rsidRDefault="00DC493C" w:rsidP="00F6420A">
            <w:pPr>
              <w:pStyle w:val="ListBullet"/>
            </w:pPr>
            <w:proofErr w:type="spellStart"/>
            <w:r>
              <w:t>Enum</w:t>
            </w:r>
            <w:proofErr w:type="spellEnd"/>
            <w:r>
              <w:t xml:space="preserve"> = one of a set of integer values</w:t>
            </w:r>
          </w:p>
          <w:p w:rsidR="00DC493C" w:rsidRDefault="00DC493C" w:rsidP="00F6420A">
            <w:pPr>
              <w:pStyle w:val="ListBullet"/>
            </w:pPr>
            <w:r>
              <w:t>Share</w:t>
            </w:r>
          </w:p>
          <w:p w:rsidR="00DC493C" w:rsidRDefault="00DC493C" w:rsidP="00F6420A">
            <w:pPr>
              <w:pStyle w:val="ListBullet"/>
            </w:pPr>
            <w:proofErr w:type="spellStart"/>
            <w:r>
              <w:t>PerShare</w:t>
            </w:r>
            <w:proofErr w:type="spellEnd"/>
          </w:p>
          <w:p w:rsidR="00DC493C" w:rsidRDefault="00DC493C" w:rsidP="00F6420A">
            <w:pPr>
              <w:pStyle w:val="ListBullet"/>
              <w:spacing w:after="120"/>
            </w:pPr>
            <w:proofErr w:type="spellStart"/>
            <w:r>
              <w:t>Percent</w:t>
            </w:r>
            <w:proofErr w:type="spellEnd"/>
          </w:p>
          <w:p w:rsidR="00DC493C" w:rsidRDefault="00DC493C" w:rsidP="00F6420A">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F6420A">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F6420A">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lastRenderedPageBreak/>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This sign property is used by the report generator in conjunction with the sign of the balance, any Zone sign setting, report generator row/cell sign settings, and brackets in title text, to decide on whether balances are to be bracketed and whether any iXBRL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r>
              <w:t>Excl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proofErr w:type="spellStart"/>
            <w:r>
              <w:lastRenderedPageBreak/>
              <w:t>Incl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DC493C" w:rsidRDefault="00DC493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DC493C" w:rsidRDefault="00DC493C" w:rsidP="00175D83">
            <w:pPr>
              <w:pStyle w:val="NormSpace"/>
            </w:pPr>
            <w:proofErr w:type="spellStart"/>
            <w:r>
              <w:t>Incl</w:t>
            </w:r>
            <w:proofErr w:type="spellEnd"/>
            <w:r>
              <w:t xml:space="preserve"> Dims is mutually exclusive with Excl Dims.</w:t>
            </w:r>
          </w:p>
          <w:p w:rsidR="00DC493C" w:rsidRDefault="00DC493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DC493C" w:rsidTr="0059250C">
        <w:trPr>
          <w:cantSplit/>
        </w:trPr>
        <w:tc>
          <w:tcPr>
            <w:tcW w:w="1295" w:type="dxa"/>
            <w:shd w:val="clear" w:color="auto" w:fill="FFFFCC"/>
          </w:tcPr>
          <w:p w:rsidR="00DC493C" w:rsidRDefault="00DC493C" w:rsidP="00175D83">
            <w:proofErr w:type="spellStart"/>
            <w:r>
              <w:t>DiMeId</w:t>
            </w:r>
            <w:proofErr w:type="spellEnd"/>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 xml:space="preserve">or </w:t>
            </w:r>
            <w:r w:rsidR="00663D0A">
              <w:t>standard</w:t>
            </w:r>
            <w:r w:rsidRPr="002464F1">
              <w:t xml:space="preserve">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made mandatory (if positive) or to be excluded (if negative) from use. 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3" w:history="1">
              <w:r w:rsidRPr="006555E5">
                <w:rPr>
                  <w:rStyle w:val="Hyperlink"/>
                </w:rPr>
                <w:t>Dimensions Map</w:t>
              </w:r>
            </w:hyperlink>
            <w:r>
              <w:t>.</w:t>
            </w:r>
          </w:p>
          <w:p w:rsidR="00DC493C" w:rsidRDefault="00DC493C" w:rsidP="00175D83">
            <w:pPr>
              <w:pStyle w:val="NormSpace"/>
            </w:pPr>
            <w:r>
              <w:t>If a dimension member 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DC493C" w:rsidRDefault="00DC493C" w:rsidP="00BE167E">
            <w:pPr>
              <w:keepNext/>
              <w:keepLines/>
              <w:widowControl w:val="0"/>
            </w:pPr>
            <w:r>
              <w:t xml:space="preserve">Examples of </w:t>
            </w:r>
            <w:proofErr w:type="spellStart"/>
            <w:r>
              <w:t>DiMeId</w:t>
            </w:r>
            <w:proofErr w:type="spellEnd"/>
            <w:r>
              <w:t xml:space="preserve"> use are:</w:t>
            </w:r>
          </w:p>
          <w:p w:rsidR="00DC493C" w:rsidRDefault="00DC493C" w:rsidP="00BE167E">
            <w:pPr>
              <w:pStyle w:val="ListBSpace"/>
              <w:keepNext/>
              <w:widowControl/>
            </w:pPr>
            <w:r>
              <w:t xml:space="preserve">423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dimension member, </w:t>
            </w:r>
            <w:proofErr w:type="spellStart"/>
            <w:r>
              <w:t>DiMeId</w:t>
            </w:r>
            <w:proofErr w:type="spellEnd"/>
            <w:r>
              <w:t xml:space="preserve"> 423, </w:t>
            </w:r>
            <w:r w:rsidRPr="006F4207">
              <w:t xml:space="preserve">from Director and </w:t>
            </w:r>
            <w:proofErr w:type="spellStart"/>
            <w:r w:rsidRPr="006F4207">
              <w:t>PartnerLLP</w:t>
            </w:r>
            <w:proofErr w:type="spellEnd"/>
            <w:r w:rsidRPr="006F4207">
              <w:t xml:space="preserve"> B</w:t>
            </w:r>
            <w:r>
              <w:t>ro</w:t>
            </w:r>
            <w:r w:rsidRPr="006F4207">
              <w:t>s.</w:t>
            </w:r>
          </w:p>
          <w:p w:rsidR="00DC493C" w:rsidRDefault="00DC493C" w:rsidP="00BE167E">
            <w:pPr>
              <w:pStyle w:val="ListBSpace"/>
            </w:pPr>
            <w:r>
              <w:t xml:space="preserve">1292 to exclude &gt;1 year details from Ageing for a debtor Bro by excluding the mux list of </w:t>
            </w:r>
            <w:r w:rsidRPr="00B64923">
              <w:t>1294</w:t>
            </w:r>
            <w:proofErr w:type="gramStart"/>
            <w:r w:rsidRPr="00B64923">
              <w:t>,1295,1296</w:t>
            </w:r>
            <w:proofErr w:type="gramEnd"/>
            <w:r>
              <w:t xml:space="preserve"> from 1292.</w:t>
            </w:r>
          </w:p>
          <w:p w:rsidR="00DC493C" w:rsidRDefault="00DC493C" w:rsidP="00587A30">
            <w:pPr>
              <w:pStyle w:val="ListBSpace"/>
            </w:pPr>
            <w:r>
              <w:t xml:space="preserve">148 and 145 to make </w:t>
            </w:r>
            <w:proofErr w:type="spellStart"/>
            <w:r>
              <w:t>DevelopmentCosts</w:t>
            </w:r>
            <w:proofErr w:type="spellEnd"/>
            <w:r>
              <w:t xml:space="preserve"> and </w:t>
            </w:r>
            <w:proofErr w:type="spellStart"/>
            <w:r>
              <w:t>NegativeGoodwill</w:t>
            </w:r>
            <w:proofErr w:type="spellEnd"/>
            <w:r>
              <w:t xml:space="preserve"> dimension member use mandatory with Asset development cost and negative goodwill related Bros.</w:t>
            </w:r>
          </w:p>
          <w:p w:rsidR="00DC493C" w:rsidRDefault="00DC493C" w:rsidP="0014269B">
            <w:proofErr w:type="spellStart"/>
            <w:r>
              <w:t>DiMeId</w:t>
            </w:r>
            <w:proofErr w:type="spellEnd"/>
            <w:r w:rsidRPr="00C072CC">
              <w:t xml:space="preserve"> for a BD Map can differ from the main Bro value. If it is the same it may be left blank.</w:t>
            </w:r>
          </w:p>
        </w:tc>
      </w:tr>
      <w:tr w:rsidR="00DC493C" w:rsidTr="00CE28AD">
        <w:trPr>
          <w:cantSplit/>
        </w:trPr>
        <w:tc>
          <w:tcPr>
            <w:tcW w:w="1295" w:type="dxa"/>
            <w:shd w:val="clear" w:color="auto" w:fill="EDFFCD"/>
          </w:tcPr>
          <w:p w:rsidR="00DC493C" w:rsidRDefault="00DC493C" w:rsidP="00641ADD">
            <w:r>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lastRenderedPageBreak/>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C493C"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a Bro’s sums should be equal to, or equal and opposite to, the sums of a ‘Check’ Bro, which must have the same Data Type. The Check Bro can appear later in the SS.</w:t>
            </w:r>
          </w:p>
          <w:p w:rsidR="00DC493C" w:rsidRDefault="00DC493C" w:rsidP="00DE6B6B">
            <w:pPr>
              <w:pStyle w:val="NormSpace"/>
            </w:pPr>
            <w:r>
              <w:t>The check is applied to Base balances only, after all summing has been completed.</w:t>
            </w:r>
          </w:p>
          <w:p w:rsidR="00DC493C" w:rsidRDefault="00DC493C" w:rsidP="004E3256">
            <w:r>
              <w:t>Allowable values for the Check column are:</w:t>
            </w:r>
          </w:p>
          <w:p w:rsidR="00DC493C" w:rsidRDefault="00DC493C" w:rsidP="00FF1C40">
            <w:pPr>
              <w:pStyle w:val="ListBullet"/>
            </w:pPr>
            <w:r>
              <w:t>Equal To: Bro Name</w:t>
            </w:r>
          </w:p>
          <w:p w:rsidR="00DC493C" w:rsidRDefault="00DC493C" w:rsidP="00FF1C40">
            <w:pPr>
              <w:pStyle w:val="ListBullet"/>
            </w:pPr>
            <w:r>
              <w:t xml:space="preserve">Equal &amp; </w:t>
            </w:r>
            <w:proofErr w:type="spellStart"/>
            <w:r>
              <w:t>Opp</w:t>
            </w:r>
            <w:proofErr w:type="spellEnd"/>
            <w:r>
              <w:t xml:space="preserve"> To: Bro Name</w:t>
            </w:r>
          </w:p>
          <w:p w:rsidR="00DC493C" w:rsidRDefault="00DC493C" w:rsidP="007E0BBC">
            <w:pPr>
              <w:pStyle w:val="ListBSpace"/>
            </w:pPr>
            <w:r>
              <w:t>Nothing</w:t>
            </w:r>
          </w:p>
          <w:p w:rsidR="007E0BBC" w:rsidRPr="000F6685" w:rsidRDefault="007E0BBC" w:rsidP="007E0BBC">
            <w:r>
              <w:t xml:space="preserve">Export prefaces the Check field with the Check Bro’s </w:t>
            </w:r>
            <w:proofErr w:type="spellStart"/>
            <w:r>
              <w:t>BroId</w:t>
            </w:r>
            <w:proofErr w:type="spellEnd"/>
            <w:r>
              <w:t xml:space="preserve">, but this ignored during Import. When specifying a Check property it is not necessary to include the </w:t>
            </w:r>
            <w:proofErr w:type="spellStart"/>
            <w:r>
              <w:t>BroId</w:t>
            </w:r>
            <w:proofErr w:type="spellEnd"/>
            <w:r>
              <w:t xml:space="preserve"> prefix.</w:t>
            </w:r>
          </w:p>
        </w:tc>
      </w:tr>
      <w:tr w:rsidR="00DC493C" w:rsidTr="00D77089">
        <w:tc>
          <w:tcPr>
            <w:tcW w:w="1295" w:type="dxa"/>
            <w:shd w:val="clear" w:color="auto" w:fill="EDFFCD"/>
          </w:tcPr>
          <w:p w:rsidR="00DC493C" w:rsidRDefault="00DC493C" w:rsidP="00004F99">
            <w:proofErr w:type="spellStart"/>
            <w:r>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w:t>
            </w:r>
            <w:r w:rsidRPr="00963DDB">
              <w:lastRenderedPageBreak/>
              <w:t>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r w:rsidRPr="00B63AD7">
              <w:rPr>
                <w:b/>
              </w:rPr>
              <w:t>Acc</w:t>
            </w:r>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 and 3937 Prepayments etc,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A87B0F">
            <w:pPr>
              <w:pStyle w:val="ListBT1"/>
            </w:pPr>
            <w:r>
              <w:t>Tag: Start or End according to the Bro Reference. (It is yet to be confirmed whether a start tag is legal re iXBRL verification for such elements.)</w:t>
            </w:r>
          </w:p>
          <w:p w:rsidR="00DC493C" w:rsidRDefault="00DC493C" w:rsidP="00E53F1E">
            <w:pPr>
              <w:pStyle w:val="ListBT1"/>
              <w:spacing w:after="120"/>
            </w:pPr>
            <w:r>
              <w:t>Cannot use Braiins Dimensions</w:t>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Import creates two Bros, one for the Start value, and one for the End value, though only one Bro row is needed in the Bros spreadsheet. Also, only one Bro is shown in Bros List and Bros Lookup.</w:t>
            </w:r>
          </w:p>
          <w:p w:rsidR="00DC493C" w:rsidRDefault="00DC493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DC493C" w:rsidRDefault="00DC493C" w:rsidP="0035311E">
            <w:r>
              <w:lastRenderedPageBreak/>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DC493C" w:rsidRDefault="00DC493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DC493C"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DC493C" w:rsidRDefault="00DC493C" w:rsidP="00C1030D">
            <w:pPr>
              <w:pStyle w:val="NormSpace"/>
            </w:pPr>
            <w:r>
              <w:t xml:space="preserve">The list(s) cannot include the </w:t>
            </w:r>
            <w:proofErr w:type="spellStart"/>
            <w:r>
              <w:t>TxId</w:t>
            </w:r>
            <w:proofErr w:type="spellEnd"/>
            <w:r>
              <w:t xml:space="preserve"> of the Bro unless the Bro is a Tuple Bro in which case the self reference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t>TxId</w:t>
                  </w:r>
                  <w:proofErr w:type="spellEnd"/>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r>
                    <w:t>Acc</w:t>
                  </w:r>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The Context of Standard Taxonomy based Bros and Main Bros is used by the report generator when creating the XBRL context to be used with an iXBRL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t>Officer related Bro e.g. Company Secretary, Director etc</w:t>
            </w:r>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lastRenderedPageBreak/>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bookmarkStart w:id="0" w:name="_GoBack"/>
            <w:bookmarkEnd w:id="0"/>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7B4CFD">
            <w:r>
              <w:t>I Man Dim</w:t>
            </w:r>
          </w:p>
        </w:tc>
        <w:tc>
          <w:tcPr>
            <w:tcW w:w="634" w:type="dxa"/>
          </w:tcPr>
          <w:p w:rsidR="00DC493C" w:rsidRDefault="00DC493C" w:rsidP="005A1F53">
            <w:pPr>
              <w:jc w:val="center"/>
            </w:pPr>
            <w:r>
              <w:t>I</w:t>
            </w:r>
          </w:p>
        </w:tc>
        <w:tc>
          <w:tcPr>
            <w:tcW w:w="8549" w:type="dxa"/>
          </w:tcPr>
          <w:p w:rsidR="00DC493C" w:rsidRDefault="00DC493C" w:rsidP="00837160">
            <w:pPr>
              <w:pStyle w:val="NormSpace"/>
            </w:pPr>
            <w:r>
              <w:t>Entries in this column are Info entries generated by the Export.</w:t>
            </w:r>
          </w:p>
          <w:p w:rsidR="00DC493C" w:rsidRDefault="00DC493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DC493C" w:rsidRDefault="00DC493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DC493C" w:rsidRDefault="00DC493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DC493C" w:rsidTr="00DE6B6B">
        <w:tc>
          <w:tcPr>
            <w:tcW w:w="1295" w:type="dxa"/>
          </w:tcPr>
          <w:p w:rsidR="00DC493C" w:rsidRDefault="00DC493C" w:rsidP="00347CA0">
            <w:r>
              <w:t>I Prop Dim</w:t>
            </w:r>
          </w:p>
        </w:tc>
        <w:tc>
          <w:tcPr>
            <w:tcW w:w="634" w:type="dxa"/>
          </w:tcPr>
          <w:p w:rsidR="00DC493C" w:rsidRDefault="00DC493C" w:rsidP="005A1F53">
            <w:pPr>
              <w:jc w:val="center"/>
            </w:pPr>
            <w:r>
              <w:t>I</w:t>
            </w:r>
          </w:p>
        </w:tc>
        <w:tc>
          <w:tcPr>
            <w:tcW w:w="8549" w:type="dxa"/>
          </w:tcPr>
          <w:p w:rsidR="00DC493C" w:rsidRDefault="00DC493C" w:rsidP="003A7F2A">
            <w:pPr>
              <w:pStyle w:val="NormSpace"/>
            </w:pPr>
            <w:r>
              <w:t>Entries in this column are Info entries generated by the Export.</w:t>
            </w:r>
          </w:p>
          <w:p w:rsidR="00DC493C" w:rsidRDefault="00DC493C" w:rsidP="00D11E60">
            <w:pPr>
              <w:pStyle w:val="NormSpace"/>
            </w:pPr>
            <w:r w:rsidRPr="00B1115D">
              <w:t>A</w:t>
            </w:r>
            <w:r>
              <w:t xml:space="preserve">n entry only occurs in this column </w:t>
            </w:r>
            <w:r w:rsidRPr="00B1115D">
              <w:t>if there is a 'Man Dim' column entry</w:t>
            </w:r>
            <w:r>
              <w:t>.</w:t>
            </w:r>
          </w:p>
          <w:p w:rsidR="00DC493C" w:rsidRDefault="00DC493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DC493C" w:rsidRDefault="00DC493C" w:rsidP="0058435B">
            <w:pPr>
              <w:pStyle w:val="NormSpace"/>
            </w:pPr>
            <w:r w:rsidRPr="00B1115D">
              <w:t xml:space="preserve">An </w:t>
            </w:r>
            <w:r>
              <w:t>‘</w:t>
            </w:r>
            <w:r w:rsidRPr="00B1115D">
              <w:t>o</w:t>
            </w:r>
            <w:r>
              <w:t>’</w:t>
            </w:r>
            <w:r w:rsidRPr="00B1115D">
              <w:t xml:space="preserve"> suffix means that use of a Property Dimension Member is optional.</w:t>
            </w:r>
          </w:p>
          <w:p w:rsidR="00DC493C" w:rsidRDefault="00DC493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w:t>
            </w:r>
            <w:r w:rsidRPr="00B1115D">
              <w:lastRenderedPageBreak/>
              <w:t>Dimension Member in the Dimensions Map.</w:t>
            </w:r>
          </w:p>
        </w:tc>
      </w:tr>
      <w:tr w:rsidR="00DC493C" w:rsidTr="00DE6B6B">
        <w:tc>
          <w:tcPr>
            <w:tcW w:w="1295" w:type="dxa"/>
          </w:tcPr>
          <w:p w:rsidR="00DC493C" w:rsidRDefault="00DC493C" w:rsidP="00A21956">
            <w:r>
              <w:lastRenderedPageBreak/>
              <w:t>I Tag</w:t>
            </w:r>
          </w:p>
        </w:tc>
        <w:tc>
          <w:tcPr>
            <w:tcW w:w="634" w:type="dxa"/>
          </w:tcPr>
          <w:p w:rsidR="00DC493C" w:rsidRDefault="00DC493C" w:rsidP="005A1F53">
            <w:pPr>
              <w:jc w:val="center"/>
            </w:pPr>
            <w:r>
              <w:t>I</w:t>
            </w:r>
          </w:p>
        </w:tc>
        <w:tc>
          <w:tcPr>
            <w:tcW w:w="8549" w:type="dxa"/>
          </w:tcPr>
          <w:p w:rsidR="00DC493C" w:rsidRDefault="00DC493C" w:rsidP="00A21956">
            <w:proofErr w:type="gramStart"/>
            <w:r>
              <w:t>iXBRL</w:t>
            </w:r>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r>
                    <w:t>Percent</w:t>
                  </w:r>
                </w:p>
              </w:tc>
              <w:tc>
                <w:tcPr>
                  <w:tcW w:w="1800" w:type="dxa"/>
                </w:tcPr>
                <w:p w:rsidR="00DC493C" w:rsidRDefault="00DC493C" w:rsidP="00066DCA">
                  <w:r>
                    <w:t>Percent</w:t>
                  </w:r>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A19" w:rsidRDefault="002D0A19" w:rsidP="004611F1">
      <w:r>
        <w:separator/>
      </w:r>
    </w:p>
  </w:endnote>
  <w:endnote w:type="continuationSeparator" w:id="0">
    <w:p w:rsidR="002D0A19" w:rsidRDefault="002D0A19"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A19" w:rsidRDefault="002D0A19" w:rsidP="004611F1">
      <w:r>
        <w:separator/>
      </w:r>
    </w:p>
  </w:footnote>
  <w:footnote w:type="continuationSeparator" w:id="0">
    <w:p w:rsidR="002D0A19" w:rsidRDefault="002D0A19"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ED" w:rsidRDefault="005967ED" w:rsidP="00CC4408">
    <w:pPr>
      <w:pStyle w:val="Header"/>
      <w:jc w:val="right"/>
    </w:pPr>
    <w:r>
      <w:fldChar w:fldCharType="begin"/>
    </w:r>
    <w:r>
      <w:instrText xml:space="preserve"> PAGE   \* MERGEFORMAT </w:instrText>
    </w:r>
    <w:r>
      <w:fldChar w:fldCharType="separate"/>
    </w:r>
    <w:r w:rsidR="007E0BBC">
      <w:rPr>
        <w:noProof/>
      </w:rPr>
      <w:t>17</w:t>
    </w:r>
    <w:r>
      <w:rPr>
        <w:noProof/>
      </w:rPr>
      <w:fldChar w:fldCharType="end"/>
    </w:r>
    <w:r>
      <w:t xml:space="preserve"> of </w:t>
    </w:r>
    <w:fldSimple w:instr=" NUMPAGES  \* Arabic  \* MERGEFORMAT ">
      <w:r w:rsidR="007E0BBC">
        <w:rPr>
          <w:noProof/>
        </w:rPr>
        <w:t>17</w:t>
      </w:r>
    </w:fldSimple>
  </w:p>
  <w:p w:rsidR="005967ED" w:rsidRDefault="005967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B5C"/>
    <w:rsid w:val="00045E52"/>
    <w:rsid w:val="00047D87"/>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49B8"/>
    <w:rsid w:val="00086AB3"/>
    <w:rsid w:val="00087EDC"/>
    <w:rsid w:val="00091AEB"/>
    <w:rsid w:val="00092638"/>
    <w:rsid w:val="00093064"/>
    <w:rsid w:val="000943A8"/>
    <w:rsid w:val="00095510"/>
    <w:rsid w:val="00095667"/>
    <w:rsid w:val="000957E9"/>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2935"/>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5840"/>
    <w:rsid w:val="002A741E"/>
    <w:rsid w:val="002A797F"/>
    <w:rsid w:val="002B019B"/>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63AB"/>
    <w:rsid w:val="00557431"/>
    <w:rsid w:val="00557453"/>
    <w:rsid w:val="0056062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255"/>
    <w:rsid w:val="0062167C"/>
    <w:rsid w:val="00621C65"/>
    <w:rsid w:val="00621E48"/>
    <w:rsid w:val="00621F58"/>
    <w:rsid w:val="0062393B"/>
    <w:rsid w:val="00623C2C"/>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20A86"/>
    <w:rsid w:val="00720D29"/>
    <w:rsid w:val="00720FA3"/>
    <w:rsid w:val="00723607"/>
    <w:rsid w:val="00723FDF"/>
    <w:rsid w:val="00724264"/>
    <w:rsid w:val="007242D5"/>
    <w:rsid w:val="007248B0"/>
    <w:rsid w:val="00725D72"/>
    <w:rsid w:val="007275FE"/>
    <w:rsid w:val="007303D5"/>
    <w:rsid w:val="00730D7F"/>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31BF"/>
    <w:rsid w:val="007640DD"/>
    <w:rsid w:val="00766543"/>
    <w:rsid w:val="007669A7"/>
    <w:rsid w:val="007679A8"/>
    <w:rsid w:val="007716AA"/>
    <w:rsid w:val="0077175E"/>
    <w:rsid w:val="00780285"/>
    <w:rsid w:val="00780852"/>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CC9"/>
    <w:rsid w:val="00C600B7"/>
    <w:rsid w:val="00C600EF"/>
    <w:rsid w:val="00C6096F"/>
    <w:rsid w:val="00C6300F"/>
    <w:rsid w:val="00C6341D"/>
    <w:rsid w:val="00C65CAB"/>
    <w:rsid w:val="00C66298"/>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4A0F"/>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35B1"/>
    <w:rsid w:val="00E25B0F"/>
    <w:rsid w:val="00E25D98"/>
    <w:rsid w:val="00E268AD"/>
    <w:rsid w:val="00E26AAA"/>
    <w:rsid w:val="00E31828"/>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D3449"/>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52AB"/>
    <w:rsid w:val="00F930B9"/>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D78EA"/>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217C5-EF30-4F89-A5B7-CAF37677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789</TotalTime>
  <Pages>17</Pages>
  <Words>6522</Words>
  <Characters>37176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36</cp:revision>
  <cp:lastPrinted>2011-06-15T12:31:00Z</cp:lastPrinted>
  <dcterms:created xsi:type="dcterms:W3CDTF">2012-04-22T23:38:00Z</dcterms:created>
  <dcterms:modified xsi:type="dcterms:W3CDTF">2012-06-06T07:44:00Z</dcterms:modified>
</cp:coreProperties>
</file>